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Ist weniger als 5x umgezogen: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einen Motorradführerschein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Hat/ Hatte ein Reptil als Haustier: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Mag Schokolade mehr als Gummibärchen: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Auto älter als 10 Jahre: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Hat dieses Jahr einen Strafzettel bekommen: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mehr als 2 Kinder: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Besitzt einen Hund: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im Ausland gearbeitet: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im Ausland studiert: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Hat schon bei einer Prüfung geschummelt: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bei einem Pfadfinderlager: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Mag Zartbitterschokolade: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War bei Goldhochzeit der Großeltern dabei: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mal auf einem Kreuzfahrtschiff: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Trinkt morgens Kaffee: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Spielt gern Golf: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mit Klaus schon im Urlaub: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Tatoo: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gefärbte Haare: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War bei einem Klassentreffen: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beim Kochen ein Gericht verbrannt: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Spricht mehr als 2 Sprachen: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Angst vor Spinnen: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schon im Theater mitgespielt: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