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Kennt Klaus länger als 40 Jahre: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mit Klaus verwandt: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am selben Tag wie ein Promi Geburtstag: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Kann stricken: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Hat/ Hatte ein Reptil als Haustier: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Hat alle runden Geburtstage groß gefeiert: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bei einem Klassentreffen: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dieses Jahr einen Strafzettel bekommen: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im März Geburtstag: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Mehr als 20 km angereist: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Mag Zartbitterschokolade: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Kann ohne sein Smartphone nicht leben: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mal auf einem Kreuzfahrtschiff: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in einem Chor gesungen: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in der Schule sitzen geblieben: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schon einen Promi getroffen: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Auto älter als 10 Jahre: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schon bei einem Konzert mitgewirkt: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Steht regelmäßig vor 6 auf: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Hatte schon mehr als 10 Autos: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als Kind gerne Comics gelesen: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Trinkt gerne Wein: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schon im Fernsehen zu sehen: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in einem anderen Land gelebt: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ein/e Lieblingsschauspieler/in: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