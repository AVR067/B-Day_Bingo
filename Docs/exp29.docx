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ein Auto älter als 10 Jahre: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Spricht mehr als 2 Sprachen: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War bei Goldhochzeit der Großeltern dabei: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schon einmal in der Oper: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Mag Schokolade mehr als Gummibärchen: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War schon im Fernsehen zu sehen: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mit Klaus verwandt: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beim Kochen ein Gericht verbrannt: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Angst vor Spinnen: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Hat/ Hatte ein Reptil als Haustier: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Isst gerne Fisch: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Nicht mit dem Auto angereist: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Tatoo: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als Kind gerne Comics gelesen: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War dieses Jahr schon in mind. 3 Ländern: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Kann ohne sein Smartphone nicht leben: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alle runden Geburtstage groß gefeiert: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Kennt Klaus länger als 50 Jahre: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Mag Krimis: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im Ausland studiert: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ein/e Lieblingsschauspieler/in: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Führerschein schon abgeben müssen: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dieses Jahr einen Strafzettel bekommen: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War/ Ist Feuerwehrmann/frau: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Steht regelmäßig vor 6 auf: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