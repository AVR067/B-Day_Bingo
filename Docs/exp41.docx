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War dieses Jahr schon in mind. 3 Ländern: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gefärbte Haare: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Wurde schon von einem Tier gebissen: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die 6 größten Kontinente bereist: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Nicht mit dem Auto angereist: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War im letzten Jahr bei einem Konzert: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schwarzes Auto: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im Fernsehen zu sehen: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Gemüsebeet: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studiert: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Führerschein schon abgeben müssen: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auf einem Musikfestival: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&gt; 3 Fahrräder: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Kann stricken: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Kann ohne sein Smartphone nicht leben: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Liest gerade ein Buch: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Punkte in Flensburg: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schon im Theater mitgespielt: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ein/e Lieblingsschauspieler/in: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Bier: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50 km angereist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Reptil als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in der Schule sitzen geblieben: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