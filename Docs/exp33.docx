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War dieses Jahr schon in mind. 3 Ländern: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lieber Tee als Kaffee: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schon mal in einem Heißluftballon: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einen Hund: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Ausland studiert: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schon im Fernsehen zu sehen: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auf einem Musikfestival: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Bungee-Jumping gemacht: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einem Konzert mitgewirkt: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gerne Bier: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Hatte schon einen Knochenbruch: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Punkte in Flensburg: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weniger als 5x umgezogen: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Angst vor Spinnen: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Auto älter als 10 Jahre: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kein Auto: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sich selber ausgesperrt: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bei der Polizei: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seit der Schulzeit: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länger als 50 Jahre: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in einem anderen Land gelebt: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Gemüsebeet: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einen Marathon/ Halbmarathon gelaufen: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mit Klaus verwandt: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Spielt gern Golf: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