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Hat schon die 6 größten Kontinente bereist: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Oma/ Opa: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am selben Tag wie ein Promi Geburtstag: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Mehr als 50 km angereist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bei einem Gewinnspiel gewonnen: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Kennt Klaus seit der Schulzeit: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länger als 50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Mehr als 20 km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Liest gerade ein Buch: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Sammelt etwas (Name + Gegenstand):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mit Klaus schon im Urlaub: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Macht eine ehrenamtliche Tätigkeit: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schon einmal Fallschirm gesprungen: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Angst vor Spinnen: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schon mal bei einer Prüfung durchgefallen: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Hat/ Hatte ein Reptil als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Gemüsebeet: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bei der Polizei: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mal auf einem Kreuzfahrtschiff: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War/ Ist Feuerwehrmann/frau: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in der Schule sitzen geblieben: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einer Prüfung geschummelt: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kein Auto: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einem Konzert mitgewirkt: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