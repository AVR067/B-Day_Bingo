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Mag Krimis: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einen Marathon/ Halbmarathon gelaufen: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Nicht mit dem Auto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Steht regelmäßig vor 6 auf: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Pfadfinderlager: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Hat schon bei einer Prüfung geschummelt: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Macht eine ehrenamtliche Tätigkeit: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Sammelt etwas (Name + Gegenstand):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Hatte schon einen Knochenbruch: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Isst gerne Fisch: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mal auf einem Kreuzfahrtschiff: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seit der Schulzeit: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lieber Tee als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Am gleichen Tag Geburtstag wie ein Promi: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Bungee-Jumping gemacht: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Kann stricken: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einen Hund: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bei einem Gewinnspiel gewonnen: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War/ Ist Feuerwehrmann/frau: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Liest gerade ein Buch: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Isst kein Fleisch: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schon im Theater mitgespielt: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einem Konzert mitgewirkt: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Kann häkeln: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schon mal in einem Heißluftballon: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