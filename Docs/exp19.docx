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Fährt gerne Fahrrad: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Mag Zartbitterschokolade: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Am gleichen Tag Geburtstag wie ein Promi: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Wurde schon einmal seekrank: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Hat/ Hatte ein Haustier: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Kennt Klaus länger als 40 Jahre: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schon bei einer Prüfung geschummelt: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gefärbte Haare: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Trinkt gerne Wein: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sich selber ausgesperrt: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Hatte schon einen Knochenbruch: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Kennt Klaus seit der Schulzeit: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Tante/ Onkel: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schon einmal in der Oper: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Mag Schokolade mehr als Gummibärchen: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Ist mit Klaus verwandt: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ein/e Lieblingsschauspieler/in: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schon bei der Polizei: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schon im Fernsehen zu sehen: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einen Traktor: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Ist schon mal bei einer Prüfung durchgefallen: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mehr als 2 Kinder: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bei einem Pfadfinderlager: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Führerschein schon abgeben müssen: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dieses Jahr einen Strafzettel bekommen: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