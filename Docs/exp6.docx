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Sammelt etwas (Name + Gegenstand):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