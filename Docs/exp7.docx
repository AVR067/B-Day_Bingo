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kein Auto: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März Geburtstag: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mal auf einem Kreuzfahrtschiff: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Bier: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Hatte schon mehr als 10 Autos: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einem Konzert mitgewirkt: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Hat beim Kochen ein Gericht verbrannt: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Kann häkeln: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