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jc w:val="center"/>
        </w:trPr>
        <w:tc>
          <w:tcPr>
            <w:tcW w:w="0" w:type="auto"/>
          </w:tcPr>
          <w:p w14:paraId="6F99FEED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1D5C62F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120A4C3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C5D7C58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97832F4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</w:tr>
      <w:tr w:rsidR="00067824" w14:paraId="09AAE502" w14:textId="77777777" w:rsidTr="00FA115A">
        <w:trPr>
          <w:cantSplit/>
          <w:jc w:val="center"/>
        </w:trPr>
        <w:tc>
          <w:tcPr>
            <w:tcW w:w="0" w:type="auto"/>
          </w:tcPr>
          <w:p w14:paraId="460AAA10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22AFD62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6475CB6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ABC903A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EF5E04F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</w:tr>
      <w:tr w:rsidR="00067824" w14:paraId="42D815E0" w14:textId="77777777" w:rsidTr="00FA115A">
        <w:trPr>
          <w:cantSplit/>
          <w:jc w:val="center"/>
        </w:trPr>
        <w:tc>
          <w:tcPr>
            <w:tcW w:w="0" w:type="auto"/>
          </w:tcPr>
          <w:p w14:paraId="7C203AF1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7B8218BF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48FC587D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13DB8C0E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6898A3FD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</w:tr>
      <w:tr w:rsidR="00067824" w14:paraId="030A8D1E" w14:textId="77777777" w:rsidTr="00FA115A">
        <w:trPr>
          <w:cantSplit/>
          <w:jc w:val="center"/>
        </w:trPr>
        <w:tc>
          <w:tcPr>
            <w:tcW w:w="0" w:type="auto"/>
          </w:tcPr>
          <w:p w14:paraId="76CBFA9A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0A59EA0C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6748AD4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FFEB0E5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8D51EC7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</w:tr>
      <w:tr w:rsidR="00067824" w14:paraId="5056D177" w14:textId="77777777" w:rsidTr="00FA115A">
        <w:trPr>
          <w:cantSplit/>
          <w:jc w:val="center"/>
        </w:trPr>
        <w:tc>
          <w:tcPr>
            <w:tcW w:w="0" w:type="auto"/>
          </w:tcPr>
          <w:p w14:paraId="46D45CB0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BF4ACE5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5499BFAE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295B6508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</w:tcPr>
          <w:p w14:paraId="323FB02F" w14:textId="77777777" w:rsidR="00AD3B5C" w:rsidRDefault="00AD3B5C" w:rsidP="00AD3B5C">
            <w:pPr>
              <w:pStyle w:val="Subtitle"/>
              <w:rPr>
                <w:rFonts w:eastAsiaTheme="minorHAnsi" w:cs="Times New Roman"/>
                <w:b w:val="0"/>
                <w:caps w:val="0"/>
                <w:color w:val="auto"/>
                <w:sz w:val="20"/>
                <w:szCs w:val="20"/>
                <w:lang w:val="en-GB"/>
              </w:rPr>
            </w:pPr>
          </w:p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567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