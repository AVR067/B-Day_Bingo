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Motorradführerschein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stricken: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im letzten Jahr bei einem Konzert: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50 km angereist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alle runden Geburtstage groß gefeiert: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am selben Tag wie ein Promi Geburtstag: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