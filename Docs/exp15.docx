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3AA7" w14:textId="72181D1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50635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3476C1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War mit Klaus schon im Urlaub: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Steht regelmäßig vor 6 auf: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Kennt Klaus seit der Schulzeit: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Kennt Klaus länger als 40 Jahre: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Kann ohne sein Smartphone nicht leben:</w:t>
            </w:r>
          </w:p>
          <w:p/>
        </w:tc>
      </w:tr>
      <w:tr w:rsidR="00067824" w14:paraId="09AAE502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Kann stricken: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Ist einen Marathon/ Halbmarathon gelaufen: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Liest gerade ein Buch: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Trinkt lieber Tee als Kaffee: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Mag Schokolade mehr als Gummibärchen:</w:t>
            </w:r>
          </w:p>
          <w:p/>
        </w:tc>
      </w:tr>
      <w:tr w:rsidR="00067824" w14:paraId="42D815E0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Ist weniger als 5x umgezogen: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Nicht mit dem Auto angereist: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mit Klaus verwandt: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bei einem Klassentreffen: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schon bei einem Konzert mitgewirkt:</w:t>
            </w:r>
          </w:p>
          <w:p/>
        </w:tc>
      </w:tr>
      <w:tr w:rsidR="00067824" w14:paraId="030A8D1E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einen Traktor: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War bei Goldhochzeit der Großeltern dabei: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Auto älter als 10 Jahre: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Trinkt morgens Kaffee: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Macht eine ehrenamtliche Tätigkeit:</w:t>
            </w:r>
          </w:p>
          <w:p/>
        </w:tc>
      </w:tr>
      <w:tr w:rsidR="00067824" w14:paraId="5056D17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Punkte in Flensburg: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Mag Zartbitterschokolade: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schon bei der Polizei: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Ist schon einmal Fallschirm gesprungen: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Hat/ Hatte ein Haustier:</w:t>
            </w:r>
          </w:p>
          <w:p/>
        </w:tc>
      </w:tr>
    </w:tbl>
    <w:p w14:paraId="09424B4A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288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9B5" w14:textId="77777777" w:rsidR="00710312" w:rsidRDefault="00710312" w:rsidP="003F353E">
      <w:pPr>
        <w:spacing w:after="0"/>
      </w:pPr>
      <w:r>
        <w:separator/>
      </w:r>
    </w:p>
  </w:endnote>
  <w:endnote w:type="continuationSeparator" w:id="0">
    <w:p w14:paraId="66AC0D72" w14:textId="77777777" w:rsidR="00710312" w:rsidRDefault="00710312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6E92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14A5598" wp14:editId="3BC27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DDC63F4" wp14:editId="7AF352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2FB6" w14:textId="77777777" w:rsidR="00710312" w:rsidRDefault="00710312" w:rsidP="003F353E">
      <w:pPr>
        <w:spacing w:after="0"/>
      </w:pPr>
      <w:r>
        <w:separator/>
      </w:r>
    </w:p>
  </w:footnote>
  <w:footnote w:type="continuationSeparator" w:id="0">
    <w:p w14:paraId="5FEBD4FE" w14:textId="77777777" w:rsidR="00710312" w:rsidRDefault="00710312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9B47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76D11FCC" wp14:editId="4FBDCE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3FAA7B73" wp14:editId="0A4EBE67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09EB1DCF" wp14:editId="1BE33E02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77CE81DA" wp14:editId="48589210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8E8520C" wp14:editId="53A04EDB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47FDFFC0" wp14:editId="76493A92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258DA5D" wp14:editId="55BE0E35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733DACC" wp14:editId="1B5DB242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48C420D" wp14:editId="43CECFC7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7005E439" wp14:editId="2D11643B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0F3EF94A" wp14:editId="7DEE34CA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366C3054" wp14:editId="6F86E599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5230BAE" wp14:editId="4C83D7AB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78F5A391" wp14:editId="0290F9D3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0ECCC8C8" wp14:editId="613F4BD1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544C7361" wp14:editId="13F34401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684A630" wp14:editId="59E878BF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66D1439" wp14:editId="61ADAA91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E75710A" wp14:editId="5A7E69D8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3EAF5BCF" wp14:editId="6861F3F5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10D8DD17" wp14:editId="6AA68216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10D971D1" wp14:editId="00F02104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72F51E0" wp14:editId="0D64B36E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B4432A7" wp14:editId="32580EE4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740175E" wp14:editId="70CD697B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3548919" wp14:editId="2D1C4FD6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22F90B8" wp14:editId="65CFC3B9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948B16" wp14:editId="53A8C6FF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E71628" wp14:editId="1849B721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F03221C" wp14:editId="1640840F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416FEE7" wp14:editId="413DBA63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82432F7" wp14:editId="1FC4271E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31D6744" wp14:editId="5A0F6C79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CC156D2" wp14:editId="402C693E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2CE36C9" wp14:editId="3C186688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F223B04" wp14:editId="2F3EB723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404736A" wp14:editId="09CC57BE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F4ECA45" wp14:editId="0CB2A664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CA5FE67" wp14:editId="471D9879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56F38BE" wp14:editId="26E0A23F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2BD20D5" wp14:editId="7CA14BF7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2EC3299" wp14:editId="4A5DF8C4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21D413C" wp14:editId="075C5FF6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DDA0694" wp14:editId="303B4E08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E2D62E5" wp14:editId="5E37CACC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D6BEB9F" wp14:editId="503B01BC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2BE7460" wp14:editId="5F8329A4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E15D36" wp14:editId="71C1A8EC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A4A71" wp14:editId="4786895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F4EF871" wp14:editId="639DBEDF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B05737" wp14:editId="490EA987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28A83FF" wp14:editId="26F6B35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149F08F" wp14:editId="6C9E7863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67D5106" wp14:editId="609A0BC0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1A3EA" wp14:editId="6FB9EF58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1FEAAB" wp14:editId="227A8AF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31442C" wp14:editId="47113928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ACA7FF4" wp14:editId="459BBE55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E1A51D" wp14:editId="25880208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C2C519" wp14:editId="641038E8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63FA9D" wp14:editId="5F924D2C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AA77FA8" wp14:editId="56D90E5F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093125" wp14:editId="5BAF4217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874A8A" wp14:editId="7A437655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91F91CB" wp14:editId="1B28D66A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666CB" wp14:editId="58923BC2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0B5C49" wp14:editId="37E0626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62C6D20" wp14:editId="61633EB0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68CC84" wp14:editId="4A7AB0FB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E45C88" wp14:editId="56BEB4F5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0F5E4" wp14:editId="0A56125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0A0CF0" wp14:editId="539F26A8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9AE236" wp14:editId="1FE4E9AA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4F381" wp14:editId="095E600D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79171" wp14:editId="45B350CD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F9D85" wp14:editId="3CBAB103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594AF" wp14:editId="79C5DA2F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502A65" wp14:editId="3C773F21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BDB80B" wp14:editId="1A4A5CC8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D635E1" wp14:editId="01DDCEAF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ED02A" wp14:editId="2B94A4C4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81C4F4" wp14:editId="0D6D7EA3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9FFD52" wp14:editId="60C60A6B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A81F1" wp14:editId="64A7B092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DCFD2" wp14:editId="488A6BA7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50C0A3" wp14:editId="11FACDF6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BC184E" wp14:editId="13FD47AF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3D08C" wp14:editId="6B54921A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75EA68" wp14:editId="14AE4E1B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F72FBB" wp14:editId="0EEF158B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1A2BAC" wp14:editId="580A2579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4C7172" wp14:editId="47A8D7C3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6A3A45" wp14:editId="0D4A2829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F35E1F" wp14:editId="436EB210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B1F1BF" wp14:editId="2D93EF60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2F830" wp14:editId="4D0819C3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D11CE4" wp14:editId="534E2281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78E9A3C" wp14:editId="34BFD4CD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3909E" wp14:editId="26DFD691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3731FE" wp14:editId="0485DBC2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45F8" wp14:editId="6F25002D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84AA51" wp14:editId="7186DBE2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AE740C" wp14:editId="08A6CF7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710F27" wp14:editId="465EEA43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4DF4CB" wp14:editId="43B4E22B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D555DF9" wp14:editId="1F02BE79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51F775" wp14:editId="2E8F12A1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1CA7D22" wp14:editId="102F689B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CCC154" wp14:editId="1B215DC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175FDA" wp14:editId="1DC50FC1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BFA259F" wp14:editId="36821BAE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86CB0A9" wp14:editId="3CC2240D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EDECB2" wp14:editId="089E710A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633039" wp14:editId="153DDF44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AADE0B" wp14:editId="1314F12A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748F56" wp14:editId="03AB8DC5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6A6288" wp14:editId="7752DC6F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0DF9725" wp14:editId="5CB633FE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4F57109" wp14:editId="66FE575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6695BC1" wp14:editId="52F1C8F7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B77B02" wp14:editId="39F6B5F2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AEE3EC" wp14:editId="786ABADC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8F79DE" wp14:editId="6842FB82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B79D77" wp14:editId="5B20C601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59043C" wp14:editId="59042C8A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2D938F" wp14:editId="3F829E3B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FD09A4" wp14:editId="566781A3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BE538BC" wp14:editId="03BE5B11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8B85BB1" wp14:editId="13A257D7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61091F8" wp14:editId="54BCC024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824183E" wp14:editId="4BC2E355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E98016F" wp14:editId="787BB2B9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845446" wp14:editId="3BA1DF04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F57146" wp14:editId="22075596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6B1617" wp14:editId="3D3B257B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9B135" wp14:editId="71B009B4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9713B3A" wp14:editId="57F9C4DC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4020CE2" wp14:editId="7DB4EF39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FF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