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Wein: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Klassentreffen: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Steht regelmäßig vor 6 auf: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alle runden Geburtstage groß gefeiert: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50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Bungee-Jumping gemacht: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Fährt gerne Fahrrad: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im letzten Jahr bei einem Konzert: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am selben Tag wie ein Promi Geburtstag: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Ist schon einmal Fallschirm gesprungen: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häkeln: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schon einmal in der Oper: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