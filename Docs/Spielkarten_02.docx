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31DF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3F29AE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55402FF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A2EC0BE" w14:textId="77777777" w:rsidR="007204A9" w:rsidRDefault="00000000">
            <w:r>
              <w:t>Mag Krimis:</w:t>
            </w:r>
          </w:p>
          <w:p w14:paraId="2EA50C45" w14:textId="77777777" w:rsidR="007204A9" w:rsidRDefault="007204A9"/>
        </w:tc>
        <w:tc>
          <w:tcPr>
            <w:tcW w:w="1728" w:type="dxa"/>
          </w:tcPr>
          <w:p w14:paraId="0CD48557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500C1F04" w14:textId="77777777" w:rsidR="007204A9" w:rsidRDefault="007204A9"/>
        </w:tc>
        <w:tc>
          <w:tcPr>
            <w:tcW w:w="1728" w:type="dxa"/>
          </w:tcPr>
          <w:p w14:paraId="7C0EB012" w14:textId="77777777" w:rsidR="007204A9" w:rsidRDefault="00000000">
            <w:r>
              <w:t>Nicht mit dem Auto angereist:</w:t>
            </w:r>
          </w:p>
          <w:p w14:paraId="5A8597A7" w14:textId="77777777" w:rsidR="007204A9" w:rsidRDefault="007204A9"/>
        </w:tc>
        <w:tc>
          <w:tcPr>
            <w:tcW w:w="1728" w:type="dxa"/>
          </w:tcPr>
          <w:p w14:paraId="5217B7E9" w14:textId="77777777" w:rsidR="007204A9" w:rsidRDefault="00000000">
            <w:r>
              <w:t>Steht regelmäßig vor 6 auf:</w:t>
            </w:r>
          </w:p>
          <w:p w14:paraId="72F7421A" w14:textId="77777777" w:rsidR="007204A9" w:rsidRDefault="007204A9"/>
        </w:tc>
        <w:tc>
          <w:tcPr>
            <w:tcW w:w="1728" w:type="dxa"/>
          </w:tcPr>
          <w:p w14:paraId="12AFE532" w14:textId="77777777" w:rsidR="007204A9" w:rsidRDefault="00000000">
            <w:r>
              <w:t>War bei einem Pfadfinderlager:</w:t>
            </w:r>
          </w:p>
          <w:p w14:paraId="00F86B7C" w14:textId="77777777" w:rsidR="007204A9" w:rsidRDefault="007204A9"/>
        </w:tc>
      </w:tr>
      <w:tr w:rsidR="00067824" w14:paraId="58A5155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A7DE2BE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6A704C31" w14:textId="77777777" w:rsidR="007204A9" w:rsidRDefault="007204A9"/>
        </w:tc>
        <w:tc>
          <w:tcPr>
            <w:tcW w:w="1728" w:type="dxa"/>
          </w:tcPr>
          <w:p w14:paraId="7127E457" w14:textId="77777777" w:rsidR="007204A9" w:rsidRDefault="00000000">
            <w:r>
              <w:t>Macht eine ehrenamtliche Tätigkeit:</w:t>
            </w:r>
          </w:p>
          <w:p w14:paraId="226FD711" w14:textId="77777777" w:rsidR="007204A9" w:rsidRDefault="007204A9"/>
        </w:tc>
        <w:tc>
          <w:tcPr>
            <w:tcW w:w="1728" w:type="dxa"/>
          </w:tcPr>
          <w:p w14:paraId="379A6B96" w14:textId="77777777" w:rsidR="007204A9" w:rsidRDefault="00000000">
            <w:r>
              <w:t>Sammelt etwas (Name + Gegenstand):</w:t>
            </w:r>
          </w:p>
          <w:p w14:paraId="3A1E2D1D" w14:textId="77777777" w:rsidR="007204A9" w:rsidRDefault="007204A9"/>
        </w:tc>
        <w:tc>
          <w:tcPr>
            <w:tcW w:w="1728" w:type="dxa"/>
          </w:tcPr>
          <w:p w14:paraId="32B58049" w14:textId="77777777" w:rsidR="007204A9" w:rsidRDefault="00000000">
            <w:r>
              <w:t>Hatte schon einen Knochenbruch:</w:t>
            </w:r>
          </w:p>
          <w:p w14:paraId="780746AF" w14:textId="77777777" w:rsidR="007204A9" w:rsidRDefault="007204A9"/>
        </w:tc>
        <w:tc>
          <w:tcPr>
            <w:tcW w:w="1728" w:type="dxa"/>
          </w:tcPr>
          <w:p w14:paraId="4A2FA36E" w14:textId="77777777" w:rsidR="007204A9" w:rsidRDefault="00000000">
            <w:r>
              <w:t>Isst gerne Fisch:</w:t>
            </w:r>
          </w:p>
          <w:p w14:paraId="209D968B" w14:textId="77777777" w:rsidR="007204A9" w:rsidRDefault="007204A9"/>
        </w:tc>
      </w:tr>
      <w:tr w:rsidR="00067824" w14:paraId="7C42499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030389E" w14:textId="77777777" w:rsidR="007204A9" w:rsidRDefault="00000000">
            <w:r>
              <w:t>War mal auf einem Kreuzfahrtschiff:</w:t>
            </w:r>
          </w:p>
          <w:p w14:paraId="64F8DDF6" w14:textId="77777777" w:rsidR="007204A9" w:rsidRDefault="007204A9"/>
        </w:tc>
        <w:tc>
          <w:tcPr>
            <w:tcW w:w="1728" w:type="dxa"/>
          </w:tcPr>
          <w:p w14:paraId="3A681B08" w14:textId="77777777" w:rsidR="007204A9" w:rsidRDefault="00000000">
            <w:r>
              <w:t>Kennt Klaus seit der Schulzeit:</w:t>
            </w:r>
          </w:p>
          <w:p w14:paraId="46E1D4A1" w14:textId="77777777" w:rsidR="007204A9" w:rsidRDefault="007204A9"/>
        </w:tc>
        <w:tc>
          <w:tcPr>
            <w:tcW w:w="1728" w:type="dxa"/>
          </w:tcPr>
          <w:p w14:paraId="60A6EC58" w14:textId="77777777" w:rsidR="007204A9" w:rsidRDefault="00000000">
            <w:r>
              <w:t>Trinkt lieber Tee als Kaffee:</w:t>
            </w:r>
          </w:p>
          <w:p w14:paraId="7EC5CD39" w14:textId="77777777" w:rsidR="007204A9" w:rsidRDefault="007204A9"/>
        </w:tc>
        <w:tc>
          <w:tcPr>
            <w:tcW w:w="1728" w:type="dxa"/>
          </w:tcPr>
          <w:p w14:paraId="055EFB12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27D2A2A7" w14:textId="77777777" w:rsidR="007204A9" w:rsidRDefault="007204A9"/>
        </w:tc>
        <w:tc>
          <w:tcPr>
            <w:tcW w:w="1728" w:type="dxa"/>
          </w:tcPr>
          <w:p w14:paraId="56B6B496" w14:textId="77777777" w:rsidR="007204A9" w:rsidRDefault="00000000">
            <w:r>
              <w:t>Hat Bungee-Jumping gemacht:</w:t>
            </w:r>
          </w:p>
          <w:p w14:paraId="3A3AC91E" w14:textId="77777777" w:rsidR="007204A9" w:rsidRDefault="007204A9"/>
        </w:tc>
      </w:tr>
      <w:tr w:rsidR="00067824" w14:paraId="46A5708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60DB020" w14:textId="77777777" w:rsidR="007204A9" w:rsidRDefault="00000000">
            <w:r>
              <w:t>Kann stricken:</w:t>
            </w:r>
          </w:p>
          <w:p w14:paraId="262A6AC2" w14:textId="77777777" w:rsidR="007204A9" w:rsidRDefault="007204A9"/>
        </w:tc>
        <w:tc>
          <w:tcPr>
            <w:tcW w:w="1728" w:type="dxa"/>
          </w:tcPr>
          <w:p w14:paraId="444E519E" w14:textId="77777777" w:rsidR="007204A9" w:rsidRDefault="00000000">
            <w:r>
              <w:t>Besitzt einen Hund:</w:t>
            </w:r>
          </w:p>
          <w:p w14:paraId="0B9DFCA2" w14:textId="77777777" w:rsidR="007204A9" w:rsidRDefault="007204A9"/>
        </w:tc>
        <w:tc>
          <w:tcPr>
            <w:tcW w:w="1728" w:type="dxa"/>
          </w:tcPr>
          <w:p w14:paraId="46F18B59" w14:textId="77777777" w:rsidR="007204A9" w:rsidRDefault="00000000">
            <w:r>
              <w:t>Hat bei einem Gewinnspiel gewonnen:</w:t>
            </w:r>
          </w:p>
          <w:p w14:paraId="3B7BAD86" w14:textId="77777777" w:rsidR="007204A9" w:rsidRDefault="007204A9"/>
        </w:tc>
        <w:tc>
          <w:tcPr>
            <w:tcW w:w="1728" w:type="dxa"/>
          </w:tcPr>
          <w:p w14:paraId="12BCBF81" w14:textId="77777777" w:rsidR="007204A9" w:rsidRDefault="00000000">
            <w:r>
              <w:t>War/ Ist Feuerwehrmann/frau:</w:t>
            </w:r>
          </w:p>
          <w:p w14:paraId="6E0B78D3" w14:textId="77777777" w:rsidR="007204A9" w:rsidRDefault="007204A9"/>
        </w:tc>
        <w:tc>
          <w:tcPr>
            <w:tcW w:w="1728" w:type="dxa"/>
          </w:tcPr>
          <w:p w14:paraId="49272300" w14:textId="77777777" w:rsidR="007204A9" w:rsidRDefault="00000000">
            <w:r>
              <w:t>Liest gerade ein Buch:</w:t>
            </w:r>
          </w:p>
          <w:p w14:paraId="7D7683A6" w14:textId="77777777" w:rsidR="007204A9" w:rsidRDefault="007204A9"/>
        </w:tc>
      </w:tr>
      <w:tr w:rsidR="00067824" w14:paraId="1C1B668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3DB3413" w14:textId="77777777" w:rsidR="007204A9" w:rsidRDefault="00000000">
            <w:r>
              <w:t>Isst kein Fleisch:</w:t>
            </w:r>
          </w:p>
          <w:p w14:paraId="1B69A3DB" w14:textId="77777777" w:rsidR="007204A9" w:rsidRDefault="007204A9"/>
        </w:tc>
        <w:tc>
          <w:tcPr>
            <w:tcW w:w="1728" w:type="dxa"/>
          </w:tcPr>
          <w:p w14:paraId="3EBFD210" w14:textId="77777777" w:rsidR="007204A9" w:rsidRDefault="00000000">
            <w:r>
              <w:t>Hat schon im Theater mitgespielt:</w:t>
            </w:r>
          </w:p>
          <w:p w14:paraId="5FEA90EB" w14:textId="77777777" w:rsidR="007204A9" w:rsidRDefault="007204A9"/>
        </w:tc>
        <w:tc>
          <w:tcPr>
            <w:tcW w:w="1728" w:type="dxa"/>
          </w:tcPr>
          <w:p w14:paraId="44C670CC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0BE20B65" w14:textId="77777777" w:rsidR="007204A9" w:rsidRDefault="007204A9"/>
        </w:tc>
        <w:tc>
          <w:tcPr>
            <w:tcW w:w="1728" w:type="dxa"/>
          </w:tcPr>
          <w:p w14:paraId="79DBC787" w14:textId="77777777" w:rsidR="007204A9" w:rsidRDefault="00000000">
            <w:r>
              <w:t>Kann häkeln:</w:t>
            </w:r>
          </w:p>
          <w:p w14:paraId="7F827BD4" w14:textId="77777777" w:rsidR="007204A9" w:rsidRDefault="007204A9"/>
        </w:tc>
        <w:tc>
          <w:tcPr>
            <w:tcW w:w="1728" w:type="dxa"/>
          </w:tcPr>
          <w:p w14:paraId="4BD56289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5431F89C" w14:textId="77777777" w:rsidR="007204A9" w:rsidRDefault="007204A9"/>
        </w:tc>
      </w:tr>
    </w:tbl>
    <w:p w14:paraId="6238BABB" w14:textId="77777777" w:rsidR="00AD3B5C" w:rsidRPr="00AD3B5C" w:rsidRDefault="00AD3B5C" w:rsidP="0005643C">
      <w:pPr>
        <w:rPr>
          <w:lang w:val="en-GB"/>
        </w:rPr>
      </w:pPr>
    </w:p>
    <w:p w14:paraId="35607D8A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51BCD64C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25A07D7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476002B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4DF1544D" w14:textId="77777777" w:rsidR="007204A9" w:rsidRDefault="007204A9"/>
        </w:tc>
        <w:tc>
          <w:tcPr>
            <w:tcW w:w="1728" w:type="dxa"/>
          </w:tcPr>
          <w:p w14:paraId="3E3BF047" w14:textId="77777777" w:rsidR="007204A9" w:rsidRDefault="00000000">
            <w:r>
              <w:t>Hat ein Gemüsebeet:</w:t>
            </w:r>
          </w:p>
          <w:p w14:paraId="1C7DB99F" w14:textId="77777777" w:rsidR="007204A9" w:rsidRDefault="007204A9"/>
        </w:tc>
        <w:tc>
          <w:tcPr>
            <w:tcW w:w="1728" w:type="dxa"/>
          </w:tcPr>
          <w:p w14:paraId="1E46DCD5" w14:textId="77777777" w:rsidR="007204A9" w:rsidRDefault="00000000">
            <w:r>
              <w:t>War schon einmal in der Oper:</w:t>
            </w:r>
          </w:p>
          <w:p w14:paraId="1F92A994" w14:textId="77777777" w:rsidR="007204A9" w:rsidRDefault="007204A9"/>
        </w:tc>
        <w:tc>
          <w:tcPr>
            <w:tcW w:w="1728" w:type="dxa"/>
          </w:tcPr>
          <w:p w14:paraId="58805035" w14:textId="77777777" w:rsidR="007204A9" w:rsidRDefault="00000000">
            <w:r>
              <w:t>Hatte schon einen Knochenbruch:</w:t>
            </w:r>
          </w:p>
          <w:p w14:paraId="4D91D8FF" w14:textId="77777777" w:rsidR="007204A9" w:rsidRDefault="007204A9"/>
        </w:tc>
        <w:tc>
          <w:tcPr>
            <w:tcW w:w="1728" w:type="dxa"/>
          </w:tcPr>
          <w:p w14:paraId="6F3E7D02" w14:textId="77777777" w:rsidR="007204A9" w:rsidRDefault="00000000">
            <w:r>
              <w:t>Hat gefärbte Haare:</w:t>
            </w:r>
          </w:p>
          <w:p w14:paraId="4B4EB5C7" w14:textId="77777777" w:rsidR="007204A9" w:rsidRDefault="007204A9"/>
        </w:tc>
      </w:tr>
      <w:tr w:rsidR="00067824" w14:paraId="59E495C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8FA26D5" w14:textId="77777777" w:rsidR="007204A9" w:rsidRDefault="00000000">
            <w:r>
              <w:t>Nicht mit dem Auto angereist:</w:t>
            </w:r>
          </w:p>
          <w:p w14:paraId="4FB082BC" w14:textId="77777777" w:rsidR="007204A9" w:rsidRDefault="007204A9"/>
        </w:tc>
        <w:tc>
          <w:tcPr>
            <w:tcW w:w="1728" w:type="dxa"/>
          </w:tcPr>
          <w:p w14:paraId="41943978" w14:textId="77777777" w:rsidR="007204A9" w:rsidRDefault="00000000">
            <w:r>
              <w:t>Hat ein Auto älter als 10 Jahre:</w:t>
            </w:r>
          </w:p>
          <w:p w14:paraId="6E6D7BE5" w14:textId="77777777" w:rsidR="007204A9" w:rsidRDefault="007204A9"/>
        </w:tc>
        <w:tc>
          <w:tcPr>
            <w:tcW w:w="1728" w:type="dxa"/>
          </w:tcPr>
          <w:p w14:paraId="7936EF15" w14:textId="77777777" w:rsidR="007204A9" w:rsidRDefault="00000000">
            <w:r>
              <w:t>Hat Angst vor Spinnen:</w:t>
            </w:r>
          </w:p>
          <w:p w14:paraId="4B7EF23D" w14:textId="77777777" w:rsidR="007204A9" w:rsidRDefault="007204A9"/>
        </w:tc>
        <w:tc>
          <w:tcPr>
            <w:tcW w:w="1728" w:type="dxa"/>
          </w:tcPr>
          <w:p w14:paraId="601FE081" w14:textId="77777777" w:rsidR="007204A9" w:rsidRDefault="00000000">
            <w:r>
              <w:t>War schon auf einem Musikfestival:</w:t>
            </w:r>
          </w:p>
          <w:p w14:paraId="41F4A69B" w14:textId="77777777" w:rsidR="007204A9" w:rsidRDefault="007204A9"/>
        </w:tc>
        <w:tc>
          <w:tcPr>
            <w:tcW w:w="1728" w:type="dxa"/>
          </w:tcPr>
          <w:p w14:paraId="61A857CE" w14:textId="77777777" w:rsidR="007204A9" w:rsidRDefault="00000000">
            <w:r>
              <w:t>War bei einem Klassentreffen:</w:t>
            </w:r>
          </w:p>
          <w:p w14:paraId="123D6F54" w14:textId="77777777" w:rsidR="007204A9" w:rsidRDefault="007204A9"/>
        </w:tc>
      </w:tr>
      <w:tr w:rsidR="00067824" w14:paraId="042261C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1539A5D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6F55A0CC" w14:textId="77777777" w:rsidR="007204A9" w:rsidRDefault="007204A9"/>
        </w:tc>
        <w:tc>
          <w:tcPr>
            <w:tcW w:w="1728" w:type="dxa"/>
          </w:tcPr>
          <w:p w14:paraId="4306A918" w14:textId="77777777" w:rsidR="007204A9" w:rsidRDefault="00000000">
            <w:r>
              <w:t>Spricht mehr als 2 Sprachen:</w:t>
            </w:r>
          </w:p>
          <w:p w14:paraId="7191E8A4" w14:textId="77777777" w:rsidR="007204A9" w:rsidRDefault="007204A9"/>
        </w:tc>
        <w:tc>
          <w:tcPr>
            <w:tcW w:w="1728" w:type="dxa"/>
          </w:tcPr>
          <w:p w14:paraId="0596BD23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02E2AE60" w14:textId="77777777" w:rsidR="007204A9" w:rsidRDefault="007204A9"/>
        </w:tc>
        <w:tc>
          <w:tcPr>
            <w:tcW w:w="1728" w:type="dxa"/>
          </w:tcPr>
          <w:p w14:paraId="4D48575D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6B4C775B" w14:textId="77777777" w:rsidR="007204A9" w:rsidRDefault="007204A9"/>
        </w:tc>
        <w:tc>
          <w:tcPr>
            <w:tcW w:w="1728" w:type="dxa"/>
          </w:tcPr>
          <w:p w14:paraId="6F8BD677" w14:textId="77777777" w:rsidR="007204A9" w:rsidRDefault="00000000">
            <w:r>
              <w:t>Ist in der Schule sitzen geblieben:</w:t>
            </w:r>
          </w:p>
          <w:p w14:paraId="62AF8F89" w14:textId="77777777" w:rsidR="007204A9" w:rsidRDefault="007204A9"/>
        </w:tc>
      </w:tr>
      <w:tr w:rsidR="00067824" w14:paraId="543AC9B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60E9F95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6A0CF41D" w14:textId="77777777" w:rsidR="007204A9" w:rsidRDefault="007204A9"/>
        </w:tc>
        <w:tc>
          <w:tcPr>
            <w:tcW w:w="1728" w:type="dxa"/>
          </w:tcPr>
          <w:p w14:paraId="0DFDE656" w14:textId="77777777" w:rsidR="007204A9" w:rsidRDefault="00000000">
            <w:r>
              <w:t>Hat einen Traktor:</w:t>
            </w:r>
          </w:p>
          <w:p w14:paraId="607A3700" w14:textId="77777777" w:rsidR="007204A9" w:rsidRDefault="007204A9"/>
        </w:tc>
        <w:tc>
          <w:tcPr>
            <w:tcW w:w="1728" w:type="dxa"/>
          </w:tcPr>
          <w:p w14:paraId="4B9CD8F6" w14:textId="77777777" w:rsidR="007204A9" w:rsidRDefault="00000000">
            <w:r>
              <w:t>Spielt gern Golf:</w:t>
            </w:r>
          </w:p>
          <w:p w14:paraId="5B3C26AA" w14:textId="77777777" w:rsidR="007204A9" w:rsidRDefault="007204A9"/>
        </w:tc>
        <w:tc>
          <w:tcPr>
            <w:tcW w:w="1728" w:type="dxa"/>
          </w:tcPr>
          <w:p w14:paraId="2DA424AC" w14:textId="77777777" w:rsidR="007204A9" w:rsidRDefault="00000000">
            <w:r>
              <w:t>Liest regelmäßig Zeitung:</w:t>
            </w:r>
          </w:p>
          <w:p w14:paraId="0D1F96F4" w14:textId="77777777" w:rsidR="007204A9" w:rsidRDefault="007204A9"/>
        </w:tc>
        <w:tc>
          <w:tcPr>
            <w:tcW w:w="1728" w:type="dxa"/>
          </w:tcPr>
          <w:p w14:paraId="0FEED886" w14:textId="77777777" w:rsidR="007204A9" w:rsidRDefault="00000000">
            <w:r>
              <w:t>Besitzt einen Hund:</w:t>
            </w:r>
          </w:p>
          <w:p w14:paraId="58F543E7" w14:textId="77777777" w:rsidR="007204A9" w:rsidRDefault="007204A9"/>
        </w:tc>
      </w:tr>
      <w:tr w:rsidR="00067824" w14:paraId="361D081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E5A22D0" w14:textId="77777777" w:rsidR="007204A9" w:rsidRDefault="00000000">
            <w:r>
              <w:t>Hat Punkte in Flensburg:</w:t>
            </w:r>
          </w:p>
          <w:p w14:paraId="12F66686" w14:textId="77777777" w:rsidR="007204A9" w:rsidRDefault="007204A9"/>
        </w:tc>
        <w:tc>
          <w:tcPr>
            <w:tcW w:w="1728" w:type="dxa"/>
          </w:tcPr>
          <w:p w14:paraId="11C7D7F5" w14:textId="77777777" w:rsidR="007204A9" w:rsidRDefault="00000000">
            <w:r>
              <w:t>War bei einem Pfadfinderlager:</w:t>
            </w:r>
          </w:p>
          <w:p w14:paraId="3AB48B1A" w14:textId="77777777" w:rsidR="007204A9" w:rsidRDefault="007204A9"/>
        </w:tc>
        <w:tc>
          <w:tcPr>
            <w:tcW w:w="1728" w:type="dxa"/>
          </w:tcPr>
          <w:p w14:paraId="3B4927A8" w14:textId="77777777" w:rsidR="007204A9" w:rsidRDefault="00000000">
            <w:r>
              <w:t>Hat schon im Theater mitgespielt:</w:t>
            </w:r>
          </w:p>
          <w:p w14:paraId="00832F41" w14:textId="77777777" w:rsidR="007204A9" w:rsidRDefault="007204A9"/>
        </w:tc>
        <w:tc>
          <w:tcPr>
            <w:tcW w:w="1728" w:type="dxa"/>
          </w:tcPr>
          <w:p w14:paraId="43B86E36" w14:textId="77777777" w:rsidR="007204A9" w:rsidRDefault="00000000">
            <w:r>
              <w:t>Mag Krimis:</w:t>
            </w:r>
          </w:p>
          <w:p w14:paraId="1568DDCB" w14:textId="77777777" w:rsidR="007204A9" w:rsidRDefault="007204A9"/>
        </w:tc>
        <w:tc>
          <w:tcPr>
            <w:tcW w:w="1728" w:type="dxa"/>
          </w:tcPr>
          <w:p w14:paraId="73118152" w14:textId="77777777" w:rsidR="007204A9" w:rsidRDefault="00000000">
            <w:r>
              <w:t>Trinkt lieber Tee als Kaffee:</w:t>
            </w:r>
          </w:p>
          <w:p w14:paraId="019B190F" w14:textId="77777777" w:rsidR="007204A9" w:rsidRDefault="007204A9"/>
        </w:tc>
      </w:tr>
    </w:tbl>
    <w:p w14:paraId="12CBA084" w14:textId="77777777" w:rsidR="00AD3B5C" w:rsidRPr="00AD3B5C" w:rsidRDefault="00AD3B5C" w:rsidP="0005643C">
      <w:pPr>
        <w:rPr>
          <w:lang w:val="en-GB"/>
        </w:rPr>
      </w:pPr>
    </w:p>
    <w:p w14:paraId="28D99E34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3F96F7D9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7E6F459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DAF1A33" w14:textId="77777777" w:rsidR="007204A9" w:rsidRDefault="00000000">
            <w:r>
              <w:t>Spielt gern Golf:</w:t>
            </w:r>
          </w:p>
          <w:p w14:paraId="618CCC40" w14:textId="77777777" w:rsidR="007204A9" w:rsidRDefault="007204A9"/>
        </w:tc>
        <w:tc>
          <w:tcPr>
            <w:tcW w:w="1728" w:type="dxa"/>
          </w:tcPr>
          <w:p w14:paraId="71849627" w14:textId="77777777" w:rsidR="007204A9" w:rsidRDefault="00000000">
            <w:r>
              <w:t>Hat mehr als 2 Kinder:</w:t>
            </w:r>
          </w:p>
          <w:p w14:paraId="06814D62" w14:textId="77777777" w:rsidR="007204A9" w:rsidRDefault="007204A9"/>
        </w:tc>
        <w:tc>
          <w:tcPr>
            <w:tcW w:w="1728" w:type="dxa"/>
          </w:tcPr>
          <w:p w14:paraId="29825BC7" w14:textId="77777777" w:rsidR="007204A9" w:rsidRDefault="00000000">
            <w:r>
              <w:t>Mehr als 50 km angereist</w:t>
            </w:r>
          </w:p>
          <w:p w14:paraId="0907BD75" w14:textId="77777777" w:rsidR="007204A9" w:rsidRDefault="007204A9"/>
        </w:tc>
        <w:tc>
          <w:tcPr>
            <w:tcW w:w="1728" w:type="dxa"/>
          </w:tcPr>
          <w:p w14:paraId="08FBF505" w14:textId="77777777" w:rsidR="007204A9" w:rsidRDefault="00000000">
            <w:r>
              <w:t>Hat Bungee-Jumping gemacht:</w:t>
            </w:r>
          </w:p>
          <w:p w14:paraId="44F3672E" w14:textId="77777777" w:rsidR="007204A9" w:rsidRDefault="007204A9"/>
        </w:tc>
        <w:tc>
          <w:tcPr>
            <w:tcW w:w="1728" w:type="dxa"/>
          </w:tcPr>
          <w:p w14:paraId="48CA298D" w14:textId="77777777" w:rsidR="007204A9" w:rsidRDefault="00000000">
            <w:r>
              <w:t>Hatte schon mehr als 10 Autos:</w:t>
            </w:r>
          </w:p>
          <w:p w14:paraId="0EA8D7E6" w14:textId="77777777" w:rsidR="007204A9" w:rsidRDefault="007204A9"/>
        </w:tc>
      </w:tr>
      <w:tr w:rsidR="00067824" w14:paraId="47C0A2A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DCD335C" w14:textId="77777777" w:rsidR="007204A9" w:rsidRDefault="00000000">
            <w:r>
              <w:t>Hat ein Auto älter als 10 Jahre:</w:t>
            </w:r>
          </w:p>
          <w:p w14:paraId="1437F5D0" w14:textId="77777777" w:rsidR="007204A9" w:rsidRDefault="007204A9"/>
        </w:tc>
        <w:tc>
          <w:tcPr>
            <w:tcW w:w="1728" w:type="dxa"/>
          </w:tcPr>
          <w:p w14:paraId="41DDF88A" w14:textId="77777777" w:rsidR="007204A9" w:rsidRDefault="00000000">
            <w:r>
              <w:t>Mag Krimis:</w:t>
            </w:r>
          </w:p>
          <w:p w14:paraId="7B94A703" w14:textId="77777777" w:rsidR="007204A9" w:rsidRDefault="007204A9"/>
        </w:tc>
        <w:tc>
          <w:tcPr>
            <w:tcW w:w="1728" w:type="dxa"/>
          </w:tcPr>
          <w:p w14:paraId="10D818FA" w14:textId="77777777" w:rsidR="007204A9" w:rsidRDefault="00000000">
            <w:r>
              <w:t>Hat kein Auto:</w:t>
            </w:r>
          </w:p>
          <w:p w14:paraId="4D42DE19" w14:textId="77777777" w:rsidR="007204A9" w:rsidRDefault="007204A9"/>
        </w:tc>
        <w:tc>
          <w:tcPr>
            <w:tcW w:w="1728" w:type="dxa"/>
          </w:tcPr>
          <w:p w14:paraId="194F5687" w14:textId="77777777" w:rsidR="007204A9" w:rsidRDefault="00000000">
            <w:r>
              <w:t>Trinkt lieber Tee als Kaffee:</w:t>
            </w:r>
          </w:p>
          <w:p w14:paraId="13B72CAC" w14:textId="77777777" w:rsidR="007204A9" w:rsidRDefault="007204A9"/>
        </w:tc>
        <w:tc>
          <w:tcPr>
            <w:tcW w:w="1728" w:type="dxa"/>
          </w:tcPr>
          <w:p w14:paraId="75397BBA" w14:textId="77777777" w:rsidR="007204A9" w:rsidRDefault="00000000">
            <w:r>
              <w:t>Hat einen Motorradführerschein</w:t>
            </w:r>
          </w:p>
          <w:p w14:paraId="394C8615" w14:textId="77777777" w:rsidR="007204A9" w:rsidRDefault="007204A9"/>
        </w:tc>
      </w:tr>
      <w:tr w:rsidR="00067824" w14:paraId="57CB676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42DB8E3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291AC7D7" w14:textId="77777777" w:rsidR="007204A9" w:rsidRDefault="007204A9"/>
        </w:tc>
        <w:tc>
          <w:tcPr>
            <w:tcW w:w="1728" w:type="dxa"/>
          </w:tcPr>
          <w:p w14:paraId="037141C0" w14:textId="77777777" w:rsidR="007204A9" w:rsidRDefault="00000000">
            <w:r>
              <w:t>Ist Tante/ Onkel:</w:t>
            </w:r>
          </w:p>
          <w:p w14:paraId="2AF41088" w14:textId="77777777" w:rsidR="007204A9" w:rsidRDefault="007204A9"/>
        </w:tc>
        <w:tc>
          <w:tcPr>
            <w:tcW w:w="1728" w:type="dxa"/>
          </w:tcPr>
          <w:p w14:paraId="702B0A91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3E4162B9" w14:textId="77777777" w:rsidR="007204A9" w:rsidRDefault="007204A9"/>
        </w:tc>
        <w:tc>
          <w:tcPr>
            <w:tcW w:w="1728" w:type="dxa"/>
          </w:tcPr>
          <w:p w14:paraId="6D752B65" w14:textId="77777777" w:rsidR="007204A9" w:rsidRDefault="00000000">
            <w:r>
              <w:t>Nicht mit dem Auto angereist:</w:t>
            </w:r>
          </w:p>
          <w:p w14:paraId="430EB9E0" w14:textId="77777777" w:rsidR="007204A9" w:rsidRDefault="007204A9"/>
        </w:tc>
        <w:tc>
          <w:tcPr>
            <w:tcW w:w="1728" w:type="dxa"/>
          </w:tcPr>
          <w:p w14:paraId="26FDADB4" w14:textId="77777777" w:rsidR="007204A9" w:rsidRDefault="00000000">
            <w:r>
              <w:t>Liest gerade ein Buch:</w:t>
            </w:r>
          </w:p>
          <w:p w14:paraId="6CFD985F" w14:textId="77777777" w:rsidR="007204A9" w:rsidRDefault="007204A9"/>
        </w:tc>
      </w:tr>
      <w:tr w:rsidR="00067824" w14:paraId="03B8920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149B940" w14:textId="77777777" w:rsidR="007204A9" w:rsidRDefault="00000000">
            <w:r>
              <w:t>Trinkt gerne Bier:</w:t>
            </w:r>
          </w:p>
          <w:p w14:paraId="74548AE3" w14:textId="77777777" w:rsidR="007204A9" w:rsidRDefault="007204A9"/>
        </w:tc>
        <w:tc>
          <w:tcPr>
            <w:tcW w:w="1728" w:type="dxa"/>
          </w:tcPr>
          <w:p w14:paraId="6A6120F8" w14:textId="77777777" w:rsidR="007204A9" w:rsidRDefault="00000000">
            <w:r>
              <w:t>Liest regelmäßig Zeitung:</w:t>
            </w:r>
          </w:p>
          <w:p w14:paraId="2B3AC9B3" w14:textId="77777777" w:rsidR="007204A9" w:rsidRDefault="007204A9"/>
        </w:tc>
        <w:tc>
          <w:tcPr>
            <w:tcW w:w="1728" w:type="dxa"/>
          </w:tcPr>
          <w:p w14:paraId="09589852" w14:textId="77777777" w:rsidR="007204A9" w:rsidRDefault="00000000">
            <w:r>
              <w:t>Trinkt morgens Kaffee:</w:t>
            </w:r>
          </w:p>
          <w:p w14:paraId="26D82F6C" w14:textId="77777777" w:rsidR="007204A9" w:rsidRDefault="007204A9"/>
        </w:tc>
        <w:tc>
          <w:tcPr>
            <w:tcW w:w="1728" w:type="dxa"/>
          </w:tcPr>
          <w:p w14:paraId="4EA00D76" w14:textId="77777777" w:rsidR="007204A9" w:rsidRDefault="00000000">
            <w:r>
              <w:t>Hat ein Haustier:</w:t>
            </w:r>
          </w:p>
          <w:p w14:paraId="6D314FCA" w14:textId="77777777" w:rsidR="007204A9" w:rsidRDefault="007204A9"/>
        </w:tc>
        <w:tc>
          <w:tcPr>
            <w:tcW w:w="1728" w:type="dxa"/>
          </w:tcPr>
          <w:p w14:paraId="17CEF61E" w14:textId="77777777" w:rsidR="007204A9" w:rsidRDefault="00000000">
            <w:r>
              <w:t>Ist öfter als 5x umgezogen:</w:t>
            </w:r>
          </w:p>
          <w:p w14:paraId="79C48894" w14:textId="77777777" w:rsidR="007204A9" w:rsidRDefault="007204A9"/>
        </w:tc>
      </w:tr>
      <w:tr w:rsidR="00067824" w14:paraId="28F1B15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AC5C3C5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6FF43820" w14:textId="77777777" w:rsidR="007204A9" w:rsidRDefault="007204A9"/>
        </w:tc>
        <w:tc>
          <w:tcPr>
            <w:tcW w:w="1728" w:type="dxa"/>
          </w:tcPr>
          <w:p w14:paraId="071A227B" w14:textId="77777777" w:rsidR="007204A9" w:rsidRDefault="00000000">
            <w:r>
              <w:t>Ist in der Schule sitzen geblieben:</w:t>
            </w:r>
          </w:p>
          <w:p w14:paraId="10A99018" w14:textId="77777777" w:rsidR="007204A9" w:rsidRDefault="007204A9"/>
        </w:tc>
        <w:tc>
          <w:tcPr>
            <w:tcW w:w="1728" w:type="dxa"/>
          </w:tcPr>
          <w:p w14:paraId="5409A02A" w14:textId="77777777" w:rsidR="007204A9" w:rsidRDefault="00000000">
            <w:r>
              <w:t>Mehr als 20 km angereist:</w:t>
            </w:r>
          </w:p>
          <w:p w14:paraId="105254FC" w14:textId="77777777" w:rsidR="007204A9" w:rsidRDefault="007204A9"/>
        </w:tc>
        <w:tc>
          <w:tcPr>
            <w:tcW w:w="1728" w:type="dxa"/>
          </w:tcPr>
          <w:p w14:paraId="41930656" w14:textId="77777777" w:rsidR="007204A9" w:rsidRDefault="00000000">
            <w:r>
              <w:t>Hat schon im Theater mitgespielt:</w:t>
            </w:r>
          </w:p>
          <w:p w14:paraId="4066F353" w14:textId="77777777" w:rsidR="007204A9" w:rsidRDefault="007204A9"/>
        </w:tc>
        <w:tc>
          <w:tcPr>
            <w:tcW w:w="1728" w:type="dxa"/>
          </w:tcPr>
          <w:p w14:paraId="48918813" w14:textId="77777777" w:rsidR="007204A9" w:rsidRDefault="00000000">
            <w:r>
              <w:t>Hat gefärbte Haare:</w:t>
            </w:r>
          </w:p>
          <w:p w14:paraId="121E2157" w14:textId="77777777" w:rsidR="007204A9" w:rsidRDefault="007204A9"/>
        </w:tc>
      </w:tr>
    </w:tbl>
    <w:p w14:paraId="5B2C386E" w14:textId="77777777" w:rsidR="00AD3B5C" w:rsidRPr="00AD3B5C" w:rsidRDefault="00AD3B5C" w:rsidP="0005643C">
      <w:pPr>
        <w:rPr>
          <w:lang w:val="en-GB"/>
        </w:rPr>
      </w:pPr>
    </w:p>
    <w:p w14:paraId="4A7DC327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55B49E49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0BCE1FF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D293EAC" w14:textId="77777777" w:rsidR="007204A9" w:rsidRDefault="00000000">
            <w:r>
              <w:t>Hat mehr als 2 Kinder:</w:t>
            </w:r>
          </w:p>
          <w:p w14:paraId="02561266" w14:textId="77777777" w:rsidR="007204A9" w:rsidRDefault="007204A9"/>
        </w:tc>
        <w:tc>
          <w:tcPr>
            <w:tcW w:w="1728" w:type="dxa"/>
          </w:tcPr>
          <w:p w14:paraId="3B0C723A" w14:textId="77777777" w:rsidR="007204A9" w:rsidRDefault="00000000">
            <w:r>
              <w:t>Hat Angst vor Spinnen:</w:t>
            </w:r>
          </w:p>
          <w:p w14:paraId="6786E420" w14:textId="77777777" w:rsidR="007204A9" w:rsidRDefault="007204A9"/>
        </w:tc>
        <w:tc>
          <w:tcPr>
            <w:tcW w:w="1728" w:type="dxa"/>
          </w:tcPr>
          <w:p w14:paraId="3CEA944A" w14:textId="77777777" w:rsidR="007204A9" w:rsidRDefault="00000000">
            <w:r>
              <w:t>Trinkt gerne Wein:</w:t>
            </w:r>
          </w:p>
          <w:p w14:paraId="0E47AD9B" w14:textId="77777777" w:rsidR="007204A9" w:rsidRDefault="007204A9"/>
        </w:tc>
        <w:tc>
          <w:tcPr>
            <w:tcW w:w="1728" w:type="dxa"/>
          </w:tcPr>
          <w:p w14:paraId="6EDBDB2A" w14:textId="77777777" w:rsidR="007204A9" w:rsidRDefault="00000000">
            <w:r>
              <w:t>Führerschein schon abgeben müssen:</w:t>
            </w:r>
          </w:p>
          <w:p w14:paraId="0373BB85" w14:textId="77777777" w:rsidR="007204A9" w:rsidRDefault="007204A9"/>
        </w:tc>
        <w:tc>
          <w:tcPr>
            <w:tcW w:w="1728" w:type="dxa"/>
          </w:tcPr>
          <w:p w14:paraId="09ED881B" w14:textId="77777777" w:rsidR="007204A9" w:rsidRDefault="00000000">
            <w:r>
              <w:t>War bei einem Klassentreffen:</w:t>
            </w:r>
          </w:p>
          <w:p w14:paraId="788B1C6B" w14:textId="77777777" w:rsidR="007204A9" w:rsidRDefault="007204A9"/>
        </w:tc>
      </w:tr>
      <w:tr w:rsidR="00067824" w14:paraId="733EFDA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DAC501E" w14:textId="77777777" w:rsidR="007204A9" w:rsidRDefault="00000000">
            <w:r>
              <w:t>Hat ein Auto älter als 10 Jahre:</w:t>
            </w:r>
          </w:p>
          <w:p w14:paraId="568A7A7F" w14:textId="77777777" w:rsidR="007204A9" w:rsidRDefault="007204A9"/>
        </w:tc>
        <w:tc>
          <w:tcPr>
            <w:tcW w:w="1728" w:type="dxa"/>
          </w:tcPr>
          <w:p w14:paraId="198A2DAF" w14:textId="77777777" w:rsidR="007204A9" w:rsidRDefault="00000000">
            <w:r>
              <w:t>Steht regelmäßig vor 6 auf:</w:t>
            </w:r>
          </w:p>
          <w:p w14:paraId="65075A5B" w14:textId="77777777" w:rsidR="007204A9" w:rsidRDefault="007204A9"/>
        </w:tc>
        <w:tc>
          <w:tcPr>
            <w:tcW w:w="1728" w:type="dxa"/>
          </w:tcPr>
          <w:p w14:paraId="66222F58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487F3E73" w14:textId="77777777" w:rsidR="007204A9" w:rsidRDefault="007204A9"/>
        </w:tc>
        <w:tc>
          <w:tcPr>
            <w:tcW w:w="1728" w:type="dxa"/>
          </w:tcPr>
          <w:p w14:paraId="548BA8CE" w14:textId="77777777" w:rsidR="007204A9" w:rsidRDefault="00000000">
            <w:r>
              <w:t>Kennt Klaus länger als 50 Jahre:</w:t>
            </w:r>
          </w:p>
          <w:p w14:paraId="0CD7B750" w14:textId="77777777" w:rsidR="007204A9" w:rsidRDefault="007204A9"/>
        </w:tc>
        <w:tc>
          <w:tcPr>
            <w:tcW w:w="1728" w:type="dxa"/>
          </w:tcPr>
          <w:p w14:paraId="4AA02EAF" w14:textId="77777777" w:rsidR="007204A9" w:rsidRDefault="00000000">
            <w:r>
              <w:t>Hat Bungee-Jumping gemacht:</w:t>
            </w:r>
          </w:p>
          <w:p w14:paraId="7E2BD95F" w14:textId="77777777" w:rsidR="007204A9" w:rsidRDefault="007204A9"/>
        </w:tc>
      </w:tr>
      <w:tr w:rsidR="00067824" w14:paraId="33268C4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2950DE3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3B4295CE" w14:textId="77777777" w:rsidR="007204A9" w:rsidRDefault="007204A9"/>
        </w:tc>
        <w:tc>
          <w:tcPr>
            <w:tcW w:w="1728" w:type="dxa"/>
          </w:tcPr>
          <w:p w14:paraId="0479DF99" w14:textId="77777777" w:rsidR="007204A9" w:rsidRDefault="00000000">
            <w:r>
              <w:t>Fährt gerne Fahrrad:</w:t>
            </w:r>
          </w:p>
          <w:p w14:paraId="5283A94D" w14:textId="77777777" w:rsidR="007204A9" w:rsidRDefault="007204A9"/>
        </w:tc>
        <w:tc>
          <w:tcPr>
            <w:tcW w:w="1728" w:type="dxa"/>
          </w:tcPr>
          <w:p w14:paraId="2002DC12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28C16400" w14:textId="77777777" w:rsidR="007204A9" w:rsidRDefault="007204A9"/>
        </w:tc>
        <w:tc>
          <w:tcPr>
            <w:tcW w:w="1728" w:type="dxa"/>
          </w:tcPr>
          <w:p w14:paraId="1E261617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362A2BC6" w14:textId="77777777" w:rsidR="007204A9" w:rsidRDefault="007204A9"/>
        </w:tc>
        <w:tc>
          <w:tcPr>
            <w:tcW w:w="1728" w:type="dxa"/>
          </w:tcPr>
          <w:p w14:paraId="0ADE2659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0771C887" w14:textId="77777777" w:rsidR="007204A9" w:rsidRDefault="007204A9"/>
        </w:tc>
      </w:tr>
      <w:tr w:rsidR="00067824" w14:paraId="1E5B9B6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8DF6FB4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5ECD4147" w14:textId="77777777" w:rsidR="007204A9" w:rsidRDefault="007204A9"/>
        </w:tc>
        <w:tc>
          <w:tcPr>
            <w:tcW w:w="1728" w:type="dxa"/>
          </w:tcPr>
          <w:p w14:paraId="034E286C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687172BA" w14:textId="77777777" w:rsidR="007204A9" w:rsidRDefault="007204A9"/>
        </w:tc>
        <w:tc>
          <w:tcPr>
            <w:tcW w:w="1728" w:type="dxa"/>
          </w:tcPr>
          <w:p w14:paraId="634B2BF4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55E20D13" w14:textId="77777777" w:rsidR="007204A9" w:rsidRDefault="007204A9"/>
        </w:tc>
        <w:tc>
          <w:tcPr>
            <w:tcW w:w="1728" w:type="dxa"/>
          </w:tcPr>
          <w:p w14:paraId="5C1C7F25" w14:textId="77777777" w:rsidR="007204A9" w:rsidRDefault="00000000">
            <w:r>
              <w:t>Kann häkeln:</w:t>
            </w:r>
          </w:p>
          <w:p w14:paraId="4C46A833" w14:textId="77777777" w:rsidR="007204A9" w:rsidRDefault="007204A9"/>
        </w:tc>
        <w:tc>
          <w:tcPr>
            <w:tcW w:w="1728" w:type="dxa"/>
          </w:tcPr>
          <w:p w14:paraId="4DAF8CBC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62B6EAD3" w14:textId="77777777" w:rsidR="007204A9" w:rsidRDefault="007204A9"/>
        </w:tc>
      </w:tr>
      <w:tr w:rsidR="00067824" w14:paraId="5342F70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B64ECAC" w14:textId="77777777" w:rsidR="007204A9" w:rsidRDefault="00000000">
            <w:r>
              <w:t>War schon einmal in der Oper:</w:t>
            </w:r>
          </w:p>
          <w:p w14:paraId="29D855CE" w14:textId="77777777" w:rsidR="007204A9" w:rsidRDefault="007204A9"/>
        </w:tc>
        <w:tc>
          <w:tcPr>
            <w:tcW w:w="1728" w:type="dxa"/>
          </w:tcPr>
          <w:p w14:paraId="6B609913" w14:textId="77777777" w:rsidR="007204A9" w:rsidRDefault="00000000">
            <w:r>
              <w:t>Hatte schon einen Knochenbruch:</w:t>
            </w:r>
          </w:p>
          <w:p w14:paraId="73DD548D" w14:textId="77777777" w:rsidR="007204A9" w:rsidRDefault="007204A9"/>
        </w:tc>
        <w:tc>
          <w:tcPr>
            <w:tcW w:w="1728" w:type="dxa"/>
          </w:tcPr>
          <w:p w14:paraId="0D019FBC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1259A22D" w14:textId="77777777" w:rsidR="007204A9" w:rsidRDefault="007204A9"/>
        </w:tc>
        <w:tc>
          <w:tcPr>
            <w:tcW w:w="1728" w:type="dxa"/>
          </w:tcPr>
          <w:p w14:paraId="13AF58A4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48E83936" w14:textId="77777777" w:rsidR="007204A9" w:rsidRDefault="007204A9"/>
        </w:tc>
        <w:tc>
          <w:tcPr>
            <w:tcW w:w="1728" w:type="dxa"/>
          </w:tcPr>
          <w:p w14:paraId="0FE797D9" w14:textId="77777777" w:rsidR="007204A9" w:rsidRDefault="00000000">
            <w:r>
              <w:t>Besitzt einen Hund:</w:t>
            </w:r>
          </w:p>
          <w:p w14:paraId="42B92165" w14:textId="77777777" w:rsidR="007204A9" w:rsidRDefault="007204A9"/>
        </w:tc>
      </w:tr>
    </w:tbl>
    <w:p w14:paraId="4B0CCC58" w14:textId="77777777" w:rsidR="00AD3B5C" w:rsidRPr="00AD3B5C" w:rsidRDefault="00AD3B5C" w:rsidP="0005643C">
      <w:pPr>
        <w:rPr>
          <w:lang w:val="en-GB"/>
        </w:rPr>
      </w:pPr>
    </w:p>
    <w:p w14:paraId="45083A43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67B00490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31F4EEE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6ABFB8D" w14:textId="77777777" w:rsidR="007204A9" w:rsidRDefault="00000000">
            <w:r>
              <w:t>Sammelt etwas (Name + Gegenstand):</w:t>
            </w:r>
          </w:p>
          <w:p w14:paraId="6EDE37FF" w14:textId="77777777" w:rsidR="007204A9" w:rsidRDefault="007204A9"/>
        </w:tc>
        <w:tc>
          <w:tcPr>
            <w:tcW w:w="1728" w:type="dxa"/>
          </w:tcPr>
          <w:p w14:paraId="5E17216E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386A531A" w14:textId="77777777" w:rsidR="007204A9" w:rsidRDefault="007204A9"/>
        </w:tc>
        <w:tc>
          <w:tcPr>
            <w:tcW w:w="1728" w:type="dxa"/>
          </w:tcPr>
          <w:p w14:paraId="6202D3A0" w14:textId="77777777" w:rsidR="007204A9" w:rsidRDefault="00000000">
            <w:r>
              <w:t>Hatte schon einen Knochenbruch:</w:t>
            </w:r>
          </w:p>
          <w:p w14:paraId="217D9065" w14:textId="77777777" w:rsidR="007204A9" w:rsidRDefault="007204A9"/>
        </w:tc>
        <w:tc>
          <w:tcPr>
            <w:tcW w:w="1728" w:type="dxa"/>
          </w:tcPr>
          <w:p w14:paraId="6919426A" w14:textId="77777777" w:rsidR="007204A9" w:rsidRDefault="00000000">
            <w:r>
              <w:t>Hatte schon mehr als 10 Autos:</w:t>
            </w:r>
          </w:p>
          <w:p w14:paraId="0915C08A" w14:textId="77777777" w:rsidR="007204A9" w:rsidRDefault="007204A9"/>
        </w:tc>
        <w:tc>
          <w:tcPr>
            <w:tcW w:w="1728" w:type="dxa"/>
          </w:tcPr>
          <w:p w14:paraId="2288346B" w14:textId="77777777" w:rsidR="007204A9" w:rsidRDefault="00000000">
            <w:r>
              <w:t>Trinkt lieber Tee als Kaffee:</w:t>
            </w:r>
          </w:p>
          <w:p w14:paraId="5E4FAEE2" w14:textId="77777777" w:rsidR="007204A9" w:rsidRDefault="007204A9"/>
        </w:tc>
      </w:tr>
      <w:tr w:rsidR="00067824" w14:paraId="48C9BB8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C7E668B" w14:textId="77777777" w:rsidR="007204A9" w:rsidRDefault="00000000">
            <w:r>
              <w:t>Trinkt gerne Bier:</w:t>
            </w:r>
          </w:p>
          <w:p w14:paraId="3830ACAD" w14:textId="77777777" w:rsidR="007204A9" w:rsidRDefault="007204A9"/>
        </w:tc>
        <w:tc>
          <w:tcPr>
            <w:tcW w:w="1728" w:type="dxa"/>
          </w:tcPr>
          <w:p w14:paraId="3E5D3BF2" w14:textId="77777777" w:rsidR="007204A9" w:rsidRDefault="00000000">
            <w:r>
              <w:t>Kennt Klaus seit der Schulzeit:</w:t>
            </w:r>
          </w:p>
          <w:p w14:paraId="19D17740" w14:textId="77777777" w:rsidR="007204A9" w:rsidRDefault="007204A9"/>
        </w:tc>
        <w:tc>
          <w:tcPr>
            <w:tcW w:w="1728" w:type="dxa"/>
          </w:tcPr>
          <w:p w14:paraId="13D89EE8" w14:textId="77777777" w:rsidR="007204A9" w:rsidRDefault="00000000">
            <w:r>
              <w:t>Führerschein schon abgeben müssen:</w:t>
            </w:r>
          </w:p>
          <w:p w14:paraId="7854D6C9" w14:textId="77777777" w:rsidR="007204A9" w:rsidRDefault="007204A9"/>
        </w:tc>
        <w:tc>
          <w:tcPr>
            <w:tcW w:w="1728" w:type="dxa"/>
          </w:tcPr>
          <w:p w14:paraId="69C0D92C" w14:textId="77777777" w:rsidR="007204A9" w:rsidRDefault="00000000">
            <w:r>
              <w:t>Trinkt gerne Wein:</w:t>
            </w:r>
          </w:p>
          <w:p w14:paraId="26586C70" w14:textId="77777777" w:rsidR="007204A9" w:rsidRDefault="007204A9"/>
        </w:tc>
        <w:tc>
          <w:tcPr>
            <w:tcW w:w="1728" w:type="dxa"/>
          </w:tcPr>
          <w:p w14:paraId="2944DD68" w14:textId="77777777" w:rsidR="007204A9" w:rsidRDefault="00000000">
            <w:r>
              <w:t>Kennt Klaus länger als 50 Jahre:</w:t>
            </w:r>
          </w:p>
          <w:p w14:paraId="51EE94A7" w14:textId="77777777" w:rsidR="007204A9" w:rsidRDefault="007204A9"/>
        </w:tc>
      </w:tr>
      <w:tr w:rsidR="00067824" w14:paraId="4D9E675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E2B5931" w14:textId="77777777" w:rsidR="007204A9" w:rsidRDefault="00000000">
            <w:r>
              <w:t>Mehr als 20 km angereist:</w:t>
            </w:r>
          </w:p>
          <w:p w14:paraId="6009AD60" w14:textId="77777777" w:rsidR="007204A9" w:rsidRDefault="007204A9"/>
        </w:tc>
        <w:tc>
          <w:tcPr>
            <w:tcW w:w="1728" w:type="dxa"/>
          </w:tcPr>
          <w:p w14:paraId="6E4D3063" w14:textId="77777777" w:rsidR="007204A9" w:rsidRDefault="00000000">
            <w:r>
              <w:t>Isst kein Fleisch:</w:t>
            </w:r>
          </w:p>
          <w:p w14:paraId="2246311D" w14:textId="77777777" w:rsidR="007204A9" w:rsidRDefault="007204A9"/>
        </w:tc>
        <w:tc>
          <w:tcPr>
            <w:tcW w:w="1728" w:type="dxa"/>
          </w:tcPr>
          <w:p w14:paraId="79D6F5C8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469FE81A" w14:textId="77777777" w:rsidR="007204A9" w:rsidRDefault="007204A9"/>
        </w:tc>
        <w:tc>
          <w:tcPr>
            <w:tcW w:w="1728" w:type="dxa"/>
          </w:tcPr>
          <w:p w14:paraId="7F97FD64" w14:textId="77777777" w:rsidR="007204A9" w:rsidRDefault="00000000">
            <w:r>
              <w:t>Hat im Ausland gearbeitet:</w:t>
            </w:r>
          </w:p>
          <w:p w14:paraId="04E0DE44" w14:textId="77777777" w:rsidR="007204A9" w:rsidRDefault="007204A9"/>
        </w:tc>
        <w:tc>
          <w:tcPr>
            <w:tcW w:w="1728" w:type="dxa"/>
          </w:tcPr>
          <w:p w14:paraId="41BB90C6" w14:textId="77777777" w:rsidR="007204A9" w:rsidRDefault="00000000">
            <w:r>
              <w:t>Mehr als 50 km angereist</w:t>
            </w:r>
          </w:p>
          <w:p w14:paraId="53ADCD00" w14:textId="77777777" w:rsidR="007204A9" w:rsidRDefault="007204A9"/>
        </w:tc>
      </w:tr>
      <w:tr w:rsidR="00067824" w14:paraId="3959EAB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0F07057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3312A8BA" w14:textId="77777777" w:rsidR="007204A9" w:rsidRDefault="007204A9"/>
        </w:tc>
        <w:tc>
          <w:tcPr>
            <w:tcW w:w="1728" w:type="dxa"/>
          </w:tcPr>
          <w:p w14:paraId="6DDFA95B" w14:textId="77777777" w:rsidR="007204A9" w:rsidRDefault="00000000">
            <w:r>
              <w:t>Hat Bungee-Jumping gemacht:</w:t>
            </w:r>
          </w:p>
          <w:p w14:paraId="3870F455" w14:textId="77777777" w:rsidR="007204A9" w:rsidRDefault="007204A9"/>
        </w:tc>
        <w:tc>
          <w:tcPr>
            <w:tcW w:w="1728" w:type="dxa"/>
          </w:tcPr>
          <w:p w14:paraId="605A267C" w14:textId="77777777" w:rsidR="007204A9" w:rsidRDefault="00000000">
            <w:r>
              <w:t>Nicht mit dem Auto angereist:</w:t>
            </w:r>
          </w:p>
          <w:p w14:paraId="7D83596E" w14:textId="77777777" w:rsidR="007204A9" w:rsidRDefault="007204A9"/>
        </w:tc>
        <w:tc>
          <w:tcPr>
            <w:tcW w:w="1728" w:type="dxa"/>
          </w:tcPr>
          <w:p w14:paraId="330AD0DD" w14:textId="77777777" w:rsidR="007204A9" w:rsidRDefault="00000000">
            <w:r>
              <w:t>Hat schon einen Promi getroffen:</w:t>
            </w:r>
          </w:p>
          <w:p w14:paraId="40FB8A86" w14:textId="77777777" w:rsidR="007204A9" w:rsidRDefault="007204A9"/>
        </w:tc>
        <w:tc>
          <w:tcPr>
            <w:tcW w:w="1728" w:type="dxa"/>
          </w:tcPr>
          <w:p w14:paraId="0CFE0129" w14:textId="77777777" w:rsidR="007204A9" w:rsidRDefault="00000000">
            <w:r>
              <w:t>Ist Tante/ Onkel:</w:t>
            </w:r>
          </w:p>
          <w:p w14:paraId="077F4A81" w14:textId="77777777" w:rsidR="007204A9" w:rsidRDefault="007204A9"/>
        </w:tc>
      </w:tr>
      <w:tr w:rsidR="00067824" w14:paraId="082EFA9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98E3CA1" w14:textId="77777777" w:rsidR="007204A9" w:rsidRDefault="00000000">
            <w:r>
              <w:t>Hat Angst vor Spinnen:</w:t>
            </w:r>
          </w:p>
          <w:p w14:paraId="70B8D7A2" w14:textId="77777777" w:rsidR="007204A9" w:rsidRDefault="007204A9"/>
        </w:tc>
        <w:tc>
          <w:tcPr>
            <w:tcW w:w="1728" w:type="dxa"/>
          </w:tcPr>
          <w:p w14:paraId="7E35584F" w14:textId="77777777" w:rsidR="007204A9" w:rsidRDefault="00000000">
            <w:r>
              <w:t>War bei einem Pfadfinderlager:</w:t>
            </w:r>
          </w:p>
          <w:p w14:paraId="5F89D5A5" w14:textId="77777777" w:rsidR="007204A9" w:rsidRDefault="007204A9"/>
        </w:tc>
        <w:tc>
          <w:tcPr>
            <w:tcW w:w="1728" w:type="dxa"/>
          </w:tcPr>
          <w:p w14:paraId="45D5FA06" w14:textId="77777777" w:rsidR="007204A9" w:rsidRDefault="00000000">
            <w:r>
              <w:t>Hat schon im Theater mitgespielt:</w:t>
            </w:r>
          </w:p>
          <w:p w14:paraId="3CE5A547" w14:textId="77777777" w:rsidR="007204A9" w:rsidRDefault="007204A9"/>
        </w:tc>
        <w:tc>
          <w:tcPr>
            <w:tcW w:w="1728" w:type="dxa"/>
          </w:tcPr>
          <w:p w14:paraId="51025A40" w14:textId="77777777" w:rsidR="007204A9" w:rsidRDefault="00000000">
            <w:r>
              <w:t>War bei einem Klassentreffen:</w:t>
            </w:r>
          </w:p>
          <w:p w14:paraId="624D31B3" w14:textId="77777777" w:rsidR="007204A9" w:rsidRDefault="007204A9"/>
        </w:tc>
        <w:tc>
          <w:tcPr>
            <w:tcW w:w="1728" w:type="dxa"/>
          </w:tcPr>
          <w:p w14:paraId="467881CF" w14:textId="77777777" w:rsidR="007204A9" w:rsidRDefault="00000000">
            <w:r>
              <w:t>War schon auf einem Musikfestival:</w:t>
            </w:r>
          </w:p>
          <w:p w14:paraId="1818BD9D" w14:textId="77777777" w:rsidR="007204A9" w:rsidRDefault="007204A9"/>
        </w:tc>
      </w:tr>
    </w:tbl>
    <w:p w14:paraId="0D50426F" w14:textId="77777777" w:rsidR="00AD3B5C" w:rsidRPr="00AD3B5C" w:rsidRDefault="00AD3B5C" w:rsidP="0005643C">
      <w:pPr>
        <w:rPr>
          <w:lang w:val="en-GB"/>
        </w:rPr>
      </w:pPr>
    </w:p>
    <w:p w14:paraId="5B114C0D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19F839C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2508BB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F88DF4D" w14:textId="77777777" w:rsidR="007204A9" w:rsidRDefault="00000000">
            <w:r>
              <w:t>Hat schon einen Promi getroffen:</w:t>
            </w:r>
          </w:p>
          <w:p w14:paraId="60EB4877" w14:textId="77777777" w:rsidR="007204A9" w:rsidRDefault="007204A9"/>
        </w:tc>
        <w:tc>
          <w:tcPr>
            <w:tcW w:w="1728" w:type="dxa"/>
          </w:tcPr>
          <w:p w14:paraId="3D47DF9D" w14:textId="77777777" w:rsidR="007204A9" w:rsidRDefault="00000000">
            <w:r>
              <w:t>Ist öfter als 5x umgezogen:</w:t>
            </w:r>
          </w:p>
          <w:p w14:paraId="095A5079" w14:textId="77777777" w:rsidR="007204A9" w:rsidRDefault="007204A9"/>
        </w:tc>
        <w:tc>
          <w:tcPr>
            <w:tcW w:w="1728" w:type="dxa"/>
          </w:tcPr>
          <w:p w14:paraId="68CDDB8A" w14:textId="77777777" w:rsidR="007204A9" w:rsidRDefault="00000000">
            <w:r>
              <w:t>Hatte schon mehr als 10 Autos:</w:t>
            </w:r>
          </w:p>
          <w:p w14:paraId="3C6C3611" w14:textId="77777777" w:rsidR="007204A9" w:rsidRDefault="007204A9"/>
        </w:tc>
        <w:tc>
          <w:tcPr>
            <w:tcW w:w="1728" w:type="dxa"/>
          </w:tcPr>
          <w:p w14:paraId="1E630A76" w14:textId="77777777" w:rsidR="007204A9" w:rsidRDefault="00000000">
            <w:r>
              <w:t>Kann stricken:</w:t>
            </w:r>
          </w:p>
          <w:p w14:paraId="58951400" w14:textId="77777777" w:rsidR="007204A9" w:rsidRDefault="007204A9"/>
        </w:tc>
        <w:tc>
          <w:tcPr>
            <w:tcW w:w="1728" w:type="dxa"/>
          </w:tcPr>
          <w:p w14:paraId="6A2D3A9C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642E611D" w14:textId="77777777" w:rsidR="007204A9" w:rsidRDefault="007204A9"/>
        </w:tc>
      </w:tr>
      <w:tr w:rsidR="00067824" w14:paraId="7CF5556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70C16A9" w14:textId="77777777" w:rsidR="007204A9" w:rsidRDefault="00000000">
            <w:r>
              <w:t>Hat mehr als 2 Kinder:</w:t>
            </w:r>
          </w:p>
          <w:p w14:paraId="35CE39EC" w14:textId="77777777" w:rsidR="007204A9" w:rsidRDefault="007204A9"/>
        </w:tc>
        <w:tc>
          <w:tcPr>
            <w:tcW w:w="1728" w:type="dxa"/>
          </w:tcPr>
          <w:p w14:paraId="4390D51F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264CDD8E" w14:textId="77777777" w:rsidR="007204A9" w:rsidRDefault="007204A9"/>
        </w:tc>
        <w:tc>
          <w:tcPr>
            <w:tcW w:w="1728" w:type="dxa"/>
          </w:tcPr>
          <w:p w14:paraId="6DDC5B83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39AFA302" w14:textId="77777777" w:rsidR="007204A9" w:rsidRDefault="007204A9"/>
        </w:tc>
        <w:tc>
          <w:tcPr>
            <w:tcW w:w="1728" w:type="dxa"/>
          </w:tcPr>
          <w:p w14:paraId="220D454A" w14:textId="77777777" w:rsidR="007204A9" w:rsidRDefault="00000000">
            <w:r>
              <w:t>Ist in der Schule sitzen geblieben:</w:t>
            </w:r>
          </w:p>
          <w:p w14:paraId="7227FF3F" w14:textId="77777777" w:rsidR="007204A9" w:rsidRDefault="007204A9"/>
        </w:tc>
        <w:tc>
          <w:tcPr>
            <w:tcW w:w="1728" w:type="dxa"/>
          </w:tcPr>
          <w:p w14:paraId="03780C27" w14:textId="77777777" w:rsidR="007204A9" w:rsidRDefault="00000000">
            <w:r>
              <w:t>Hat/ Hatte ein Reptil als Haustier:</w:t>
            </w:r>
          </w:p>
          <w:p w14:paraId="2F76D5D0" w14:textId="77777777" w:rsidR="007204A9" w:rsidRDefault="007204A9"/>
        </w:tc>
      </w:tr>
      <w:tr w:rsidR="00067824" w14:paraId="13D0FCB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AD9CC72" w14:textId="77777777" w:rsidR="007204A9" w:rsidRDefault="00000000">
            <w:r>
              <w:t>Wurde schon einmal seekrank:</w:t>
            </w:r>
          </w:p>
          <w:p w14:paraId="408519A4" w14:textId="77777777" w:rsidR="007204A9" w:rsidRDefault="007204A9"/>
        </w:tc>
        <w:tc>
          <w:tcPr>
            <w:tcW w:w="1728" w:type="dxa"/>
          </w:tcPr>
          <w:p w14:paraId="4D357587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16EAAACA" w14:textId="77777777" w:rsidR="007204A9" w:rsidRDefault="007204A9"/>
        </w:tc>
        <w:tc>
          <w:tcPr>
            <w:tcW w:w="1728" w:type="dxa"/>
          </w:tcPr>
          <w:p w14:paraId="43A6CCB1" w14:textId="77777777" w:rsidR="007204A9" w:rsidRDefault="00000000">
            <w:r>
              <w:t>Sammelt etwas (Name + Gegenstand):</w:t>
            </w:r>
          </w:p>
          <w:p w14:paraId="71077CD0" w14:textId="77777777" w:rsidR="007204A9" w:rsidRDefault="007204A9"/>
        </w:tc>
        <w:tc>
          <w:tcPr>
            <w:tcW w:w="1728" w:type="dxa"/>
          </w:tcPr>
          <w:p w14:paraId="474C2196" w14:textId="77777777" w:rsidR="007204A9" w:rsidRDefault="00000000">
            <w:r>
              <w:t>War bei einem Pfadfinderlager:</w:t>
            </w:r>
          </w:p>
          <w:p w14:paraId="4EB1523B" w14:textId="77777777" w:rsidR="007204A9" w:rsidRDefault="007204A9"/>
        </w:tc>
        <w:tc>
          <w:tcPr>
            <w:tcW w:w="1728" w:type="dxa"/>
          </w:tcPr>
          <w:p w14:paraId="03AC7A01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0AD1204E" w14:textId="77777777" w:rsidR="007204A9" w:rsidRDefault="007204A9"/>
        </w:tc>
      </w:tr>
      <w:tr w:rsidR="00067824" w14:paraId="636F338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37B0085" w14:textId="77777777" w:rsidR="007204A9" w:rsidRDefault="00000000">
            <w:r>
              <w:t>Nicht mit dem Auto angereist:</w:t>
            </w:r>
          </w:p>
          <w:p w14:paraId="30CFCF93" w14:textId="77777777" w:rsidR="007204A9" w:rsidRDefault="007204A9"/>
        </w:tc>
        <w:tc>
          <w:tcPr>
            <w:tcW w:w="1728" w:type="dxa"/>
          </w:tcPr>
          <w:p w14:paraId="2F5B0B67" w14:textId="77777777" w:rsidR="007204A9" w:rsidRDefault="00000000">
            <w:r>
              <w:t>Spielt gern Golf:</w:t>
            </w:r>
          </w:p>
          <w:p w14:paraId="52D12F74" w14:textId="77777777" w:rsidR="007204A9" w:rsidRDefault="007204A9"/>
        </w:tc>
        <w:tc>
          <w:tcPr>
            <w:tcW w:w="1728" w:type="dxa"/>
          </w:tcPr>
          <w:p w14:paraId="3E166875" w14:textId="77777777" w:rsidR="007204A9" w:rsidRDefault="00000000">
            <w:r>
              <w:t>Isst gerne Fisch:</w:t>
            </w:r>
          </w:p>
          <w:p w14:paraId="7CB218E2" w14:textId="77777777" w:rsidR="007204A9" w:rsidRDefault="007204A9"/>
        </w:tc>
        <w:tc>
          <w:tcPr>
            <w:tcW w:w="1728" w:type="dxa"/>
          </w:tcPr>
          <w:p w14:paraId="577181C6" w14:textId="77777777" w:rsidR="007204A9" w:rsidRDefault="00000000">
            <w:r>
              <w:t>Besitzt einen Hund:</w:t>
            </w:r>
          </w:p>
          <w:p w14:paraId="388C6385" w14:textId="77777777" w:rsidR="007204A9" w:rsidRDefault="007204A9"/>
        </w:tc>
        <w:tc>
          <w:tcPr>
            <w:tcW w:w="1728" w:type="dxa"/>
          </w:tcPr>
          <w:p w14:paraId="7CD2AFF1" w14:textId="77777777" w:rsidR="007204A9" w:rsidRDefault="00000000">
            <w:r>
              <w:t>Hat im März Geburtstag:</w:t>
            </w:r>
          </w:p>
          <w:p w14:paraId="39B4AD75" w14:textId="77777777" w:rsidR="007204A9" w:rsidRDefault="007204A9"/>
        </w:tc>
      </w:tr>
      <w:tr w:rsidR="00067824" w14:paraId="456D661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C197E17" w14:textId="77777777" w:rsidR="007204A9" w:rsidRDefault="00000000">
            <w:r>
              <w:t>War schon auf einem Musikfestival:</w:t>
            </w:r>
          </w:p>
          <w:p w14:paraId="39071857" w14:textId="77777777" w:rsidR="007204A9" w:rsidRDefault="007204A9"/>
        </w:tc>
        <w:tc>
          <w:tcPr>
            <w:tcW w:w="1728" w:type="dxa"/>
          </w:tcPr>
          <w:p w14:paraId="603D8F3B" w14:textId="77777777" w:rsidR="007204A9" w:rsidRDefault="00000000">
            <w:r>
              <w:t>War schon bei der Polizei:</w:t>
            </w:r>
          </w:p>
          <w:p w14:paraId="34ACAB2B" w14:textId="77777777" w:rsidR="007204A9" w:rsidRDefault="007204A9"/>
        </w:tc>
        <w:tc>
          <w:tcPr>
            <w:tcW w:w="1728" w:type="dxa"/>
          </w:tcPr>
          <w:p w14:paraId="5F2F5734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363143C7" w14:textId="77777777" w:rsidR="007204A9" w:rsidRDefault="007204A9"/>
        </w:tc>
        <w:tc>
          <w:tcPr>
            <w:tcW w:w="1728" w:type="dxa"/>
          </w:tcPr>
          <w:p w14:paraId="1B01F3A0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34EBFBCB" w14:textId="77777777" w:rsidR="007204A9" w:rsidRDefault="007204A9"/>
        </w:tc>
        <w:tc>
          <w:tcPr>
            <w:tcW w:w="1728" w:type="dxa"/>
          </w:tcPr>
          <w:p w14:paraId="5C277D33" w14:textId="77777777" w:rsidR="007204A9" w:rsidRDefault="00000000">
            <w:r>
              <w:t>Mehr als 50 km angereist</w:t>
            </w:r>
          </w:p>
          <w:p w14:paraId="71FB014A" w14:textId="77777777" w:rsidR="007204A9" w:rsidRDefault="007204A9"/>
        </w:tc>
      </w:tr>
    </w:tbl>
    <w:p w14:paraId="10F1B9DA" w14:textId="77777777" w:rsidR="00AD3B5C" w:rsidRPr="00AD3B5C" w:rsidRDefault="00AD3B5C" w:rsidP="0005643C">
      <w:pPr>
        <w:rPr>
          <w:lang w:val="en-GB"/>
        </w:rPr>
      </w:pPr>
    </w:p>
    <w:p w14:paraId="24739698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01651A1E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4B489AA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EA79CA9" w14:textId="77777777" w:rsidR="007204A9" w:rsidRDefault="00000000">
            <w:r>
              <w:t>Führerschein schon abgeben müssen:</w:t>
            </w:r>
          </w:p>
          <w:p w14:paraId="1F31B5DF" w14:textId="77777777" w:rsidR="007204A9" w:rsidRDefault="007204A9"/>
        </w:tc>
        <w:tc>
          <w:tcPr>
            <w:tcW w:w="1728" w:type="dxa"/>
          </w:tcPr>
          <w:p w14:paraId="511AED03" w14:textId="77777777" w:rsidR="007204A9" w:rsidRDefault="00000000">
            <w:r>
              <w:t>Mehr als 20 km angereist:</w:t>
            </w:r>
          </w:p>
          <w:p w14:paraId="110368BE" w14:textId="77777777" w:rsidR="007204A9" w:rsidRDefault="007204A9"/>
        </w:tc>
        <w:tc>
          <w:tcPr>
            <w:tcW w:w="1728" w:type="dxa"/>
          </w:tcPr>
          <w:p w14:paraId="4AD5F852" w14:textId="77777777" w:rsidR="007204A9" w:rsidRDefault="00000000">
            <w:r>
              <w:t>Hat kein Auto:</w:t>
            </w:r>
          </w:p>
          <w:p w14:paraId="0DA43D94" w14:textId="77777777" w:rsidR="007204A9" w:rsidRDefault="007204A9"/>
        </w:tc>
        <w:tc>
          <w:tcPr>
            <w:tcW w:w="1728" w:type="dxa"/>
          </w:tcPr>
          <w:p w14:paraId="70DB1DCC" w14:textId="77777777" w:rsidR="007204A9" w:rsidRDefault="00000000">
            <w:r>
              <w:t>Ist in der Schule sitzen geblieben:</w:t>
            </w:r>
          </w:p>
          <w:p w14:paraId="2112FC72" w14:textId="77777777" w:rsidR="007204A9" w:rsidRDefault="007204A9"/>
        </w:tc>
        <w:tc>
          <w:tcPr>
            <w:tcW w:w="1728" w:type="dxa"/>
          </w:tcPr>
          <w:p w14:paraId="706B5317" w14:textId="77777777" w:rsidR="007204A9" w:rsidRDefault="00000000">
            <w:r>
              <w:t>Hat im März Geburtstag:</w:t>
            </w:r>
          </w:p>
          <w:p w14:paraId="605F839A" w14:textId="77777777" w:rsidR="007204A9" w:rsidRDefault="007204A9"/>
        </w:tc>
      </w:tr>
      <w:tr w:rsidR="00067824" w14:paraId="1100201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B623EEE" w14:textId="77777777" w:rsidR="007204A9" w:rsidRDefault="00000000">
            <w:r>
              <w:t>War mal auf einem Kreuzfahrtschiff:</w:t>
            </w:r>
          </w:p>
          <w:p w14:paraId="4314FBC4" w14:textId="77777777" w:rsidR="007204A9" w:rsidRDefault="007204A9"/>
        </w:tc>
        <w:tc>
          <w:tcPr>
            <w:tcW w:w="1728" w:type="dxa"/>
          </w:tcPr>
          <w:p w14:paraId="170B56BD" w14:textId="77777777" w:rsidR="007204A9" w:rsidRDefault="00000000">
            <w:r>
              <w:t>Trinkt gerne Wein:</w:t>
            </w:r>
          </w:p>
          <w:p w14:paraId="290B3D8B" w14:textId="77777777" w:rsidR="007204A9" w:rsidRDefault="007204A9"/>
        </w:tc>
        <w:tc>
          <w:tcPr>
            <w:tcW w:w="1728" w:type="dxa"/>
          </w:tcPr>
          <w:p w14:paraId="2F44CFC5" w14:textId="77777777" w:rsidR="007204A9" w:rsidRDefault="00000000">
            <w:r>
              <w:t>Hat ein Auto älter als 10 Jahre:</w:t>
            </w:r>
          </w:p>
          <w:p w14:paraId="7DE37CF9" w14:textId="77777777" w:rsidR="007204A9" w:rsidRDefault="007204A9"/>
        </w:tc>
        <w:tc>
          <w:tcPr>
            <w:tcW w:w="1728" w:type="dxa"/>
          </w:tcPr>
          <w:p w14:paraId="1B3E5671" w14:textId="77777777" w:rsidR="007204A9" w:rsidRDefault="00000000">
            <w:r>
              <w:t>Trinkt gerne Bier:</w:t>
            </w:r>
          </w:p>
          <w:p w14:paraId="4186FBCD" w14:textId="77777777" w:rsidR="007204A9" w:rsidRDefault="007204A9"/>
        </w:tc>
        <w:tc>
          <w:tcPr>
            <w:tcW w:w="1728" w:type="dxa"/>
          </w:tcPr>
          <w:p w14:paraId="7276BDA3" w14:textId="77777777" w:rsidR="007204A9" w:rsidRDefault="00000000">
            <w:r>
              <w:t>Hatte schon einen Knochenbruch:</w:t>
            </w:r>
          </w:p>
          <w:p w14:paraId="50561212" w14:textId="77777777" w:rsidR="007204A9" w:rsidRDefault="007204A9"/>
        </w:tc>
      </w:tr>
      <w:tr w:rsidR="00067824" w14:paraId="52B6FD9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CDD0819" w14:textId="77777777" w:rsidR="007204A9" w:rsidRDefault="00000000">
            <w:r>
              <w:t>Steht regelmäßig vor 6 auf:</w:t>
            </w:r>
          </w:p>
          <w:p w14:paraId="568C81D2" w14:textId="77777777" w:rsidR="007204A9" w:rsidRDefault="007204A9"/>
        </w:tc>
        <w:tc>
          <w:tcPr>
            <w:tcW w:w="1728" w:type="dxa"/>
          </w:tcPr>
          <w:p w14:paraId="675D2DDA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7CB4F8DB" w14:textId="77777777" w:rsidR="007204A9" w:rsidRDefault="007204A9"/>
        </w:tc>
        <w:tc>
          <w:tcPr>
            <w:tcW w:w="1728" w:type="dxa"/>
          </w:tcPr>
          <w:p w14:paraId="45BBE2A5" w14:textId="77777777" w:rsidR="007204A9" w:rsidRDefault="00000000">
            <w:r>
              <w:t>War schon einmal in der Oper:</w:t>
            </w:r>
          </w:p>
          <w:p w14:paraId="53F29BCC" w14:textId="77777777" w:rsidR="007204A9" w:rsidRDefault="007204A9"/>
        </w:tc>
        <w:tc>
          <w:tcPr>
            <w:tcW w:w="1728" w:type="dxa"/>
          </w:tcPr>
          <w:p w14:paraId="1D4FC25E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17E06126" w14:textId="77777777" w:rsidR="007204A9" w:rsidRDefault="007204A9"/>
        </w:tc>
        <w:tc>
          <w:tcPr>
            <w:tcW w:w="1728" w:type="dxa"/>
          </w:tcPr>
          <w:p w14:paraId="15FBAFD8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7395BE6B" w14:textId="77777777" w:rsidR="007204A9" w:rsidRDefault="007204A9"/>
        </w:tc>
      </w:tr>
      <w:tr w:rsidR="00067824" w14:paraId="2D7444A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12C5BDB" w14:textId="77777777" w:rsidR="007204A9" w:rsidRDefault="00000000">
            <w:r>
              <w:t>Hatte schon mehr als 10 Autos:</w:t>
            </w:r>
          </w:p>
          <w:p w14:paraId="2DCCC903" w14:textId="77777777" w:rsidR="007204A9" w:rsidRDefault="007204A9"/>
        </w:tc>
        <w:tc>
          <w:tcPr>
            <w:tcW w:w="1728" w:type="dxa"/>
          </w:tcPr>
          <w:p w14:paraId="24483383" w14:textId="77777777" w:rsidR="007204A9" w:rsidRDefault="00000000">
            <w:r>
              <w:t>Hat in einem Chor gesungen:</w:t>
            </w:r>
          </w:p>
          <w:p w14:paraId="00ECDDA5" w14:textId="77777777" w:rsidR="007204A9" w:rsidRDefault="007204A9"/>
        </w:tc>
        <w:tc>
          <w:tcPr>
            <w:tcW w:w="1728" w:type="dxa"/>
          </w:tcPr>
          <w:p w14:paraId="19FFA722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7FBB92EC" w14:textId="77777777" w:rsidR="007204A9" w:rsidRDefault="007204A9"/>
        </w:tc>
        <w:tc>
          <w:tcPr>
            <w:tcW w:w="1728" w:type="dxa"/>
          </w:tcPr>
          <w:p w14:paraId="5A006FB1" w14:textId="77777777" w:rsidR="007204A9" w:rsidRDefault="00000000">
            <w:r>
              <w:t>Hat Angst vor Spinnen:</w:t>
            </w:r>
          </w:p>
          <w:p w14:paraId="5DC9B696" w14:textId="77777777" w:rsidR="007204A9" w:rsidRDefault="007204A9"/>
        </w:tc>
        <w:tc>
          <w:tcPr>
            <w:tcW w:w="1728" w:type="dxa"/>
          </w:tcPr>
          <w:p w14:paraId="1E6E77CE" w14:textId="77777777" w:rsidR="007204A9" w:rsidRDefault="00000000">
            <w:r>
              <w:t>War schon auf einem Musikfestival:</w:t>
            </w:r>
          </w:p>
          <w:p w14:paraId="0EF6CF1D" w14:textId="77777777" w:rsidR="007204A9" w:rsidRDefault="007204A9"/>
        </w:tc>
      </w:tr>
      <w:tr w:rsidR="00067824" w14:paraId="019169D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079BE10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397D4308" w14:textId="77777777" w:rsidR="007204A9" w:rsidRDefault="007204A9"/>
        </w:tc>
        <w:tc>
          <w:tcPr>
            <w:tcW w:w="1728" w:type="dxa"/>
          </w:tcPr>
          <w:p w14:paraId="15814DDE" w14:textId="77777777" w:rsidR="007204A9" w:rsidRDefault="00000000">
            <w:r>
              <w:t>Kann häkeln:</w:t>
            </w:r>
          </w:p>
          <w:p w14:paraId="1C950DD3" w14:textId="77777777" w:rsidR="007204A9" w:rsidRDefault="007204A9"/>
        </w:tc>
        <w:tc>
          <w:tcPr>
            <w:tcW w:w="1728" w:type="dxa"/>
          </w:tcPr>
          <w:p w14:paraId="1D4018C4" w14:textId="77777777" w:rsidR="007204A9" w:rsidRDefault="00000000">
            <w:r>
              <w:t>Hat in einem anderen Land gelebt:</w:t>
            </w:r>
          </w:p>
          <w:p w14:paraId="3F02EB20" w14:textId="77777777" w:rsidR="007204A9" w:rsidRDefault="007204A9"/>
        </w:tc>
        <w:tc>
          <w:tcPr>
            <w:tcW w:w="1728" w:type="dxa"/>
          </w:tcPr>
          <w:p w14:paraId="6E02EEE2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01934027" w14:textId="77777777" w:rsidR="007204A9" w:rsidRDefault="007204A9"/>
        </w:tc>
        <w:tc>
          <w:tcPr>
            <w:tcW w:w="1728" w:type="dxa"/>
          </w:tcPr>
          <w:p w14:paraId="0910C8F3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63F9CF45" w14:textId="77777777" w:rsidR="007204A9" w:rsidRDefault="007204A9"/>
        </w:tc>
      </w:tr>
    </w:tbl>
    <w:p w14:paraId="429712B6" w14:textId="77777777" w:rsidR="00AD3B5C" w:rsidRPr="00AD3B5C" w:rsidRDefault="00AD3B5C" w:rsidP="0005643C">
      <w:pPr>
        <w:rPr>
          <w:lang w:val="en-GB"/>
        </w:rPr>
      </w:pPr>
    </w:p>
    <w:p w14:paraId="38B59846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99F97AA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F21EAD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A8A0D40" w14:textId="77777777" w:rsidR="007204A9" w:rsidRDefault="00000000">
            <w:r>
              <w:t>Hat einen Traktor:</w:t>
            </w:r>
          </w:p>
          <w:p w14:paraId="4D2B4ECE" w14:textId="77777777" w:rsidR="007204A9" w:rsidRDefault="007204A9"/>
        </w:tc>
        <w:tc>
          <w:tcPr>
            <w:tcW w:w="1728" w:type="dxa"/>
          </w:tcPr>
          <w:p w14:paraId="117B06A9" w14:textId="77777777" w:rsidR="007204A9" w:rsidRDefault="00000000">
            <w:r>
              <w:t>Steht regelmäßig vor 6 auf:</w:t>
            </w:r>
          </w:p>
          <w:p w14:paraId="37BB425C" w14:textId="77777777" w:rsidR="007204A9" w:rsidRDefault="007204A9"/>
        </w:tc>
        <w:tc>
          <w:tcPr>
            <w:tcW w:w="1728" w:type="dxa"/>
          </w:tcPr>
          <w:p w14:paraId="25ED8968" w14:textId="77777777" w:rsidR="007204A9" w:rsidRDefault="00000000">
            <w:r>
              <w:t>War schon im Fernsehen zu sehen:</w:t>
            </w:r>
          </w:p>
          <w:p w14:paraId="24BD2749" w14:textId="77777777" w:rsidR="007204A9" w:rsidRDefault="007204A9"/>
        </w:tc>
        <w:tc>
          <w:tcPr>
            <w:tcW w:w="1728" w:type="dxa"/>
          </w:tcPr>
          <w:p w14:paraId="0798E075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0EE7A02E" w14:textId="77777777" w:rsidR="007204A9" w:rsidRDefault="007204A9"/>
        </w:tc>
        <w:tc>
          <w:tcPr>
            <w:tcW w:w="1728" w:type="dxa"/>
          </w:tcPr>
          <w:p w14:paraId="66F8B69C" w14:textId="77777777" w:rsidR="007204A9" w:rsidRDefault="00000000">
            <w:r>
              <w:t>Mag Krimis:</w:t>
            </w:r>
          </w:p>
          <w:p w14:paraId="6E827DD3" w14:textId="77777777" w:rsidR="007204A9" w:rsidRDefault="007204A9"/>
        </w:tc>
      </w:tr>
      <w:tr w:rsidR="00067824" w14:paraId="5D1D5EE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33BC047" w14:textId="77777777" w:rsidR="007204A9" w:rsidRDefault="00000000">
            <w:r>
              <w:t>Spricht mehr als 2 Sprachen:</w:t>
            </w:r>
          </w:p>
          <w:p w14:paraId="564C5323" w14:textId="77777777" w:rsidR="007204A9" w:rsidRDefault="007204A9"/>
        </w:tc>
        <w:tc>
          <w:tcPr>
            <w:tcW w:w="1728" w:type="dxa"/>
          </w:tcPr>
          <w:p w14:paraId="491E3C8E" w14:textId="77777777" w:rsidR="007204A9" w:rsidRDefault="00000000">
            <w:r>
              <w:t>Ist Tante/ Onkel:</w:t>
            </w:r>
          </w:p>
          <w:p w14:paraId="2806016F" w14:textId="77777777" w:rsidR="007204A9" w:rsidRDefault="007204A9"/>
        </w:tc>
        <w:tc>
          <w:tcPr>
            <w:tcW w:w="1728" w:type="dxa"/>
          </w:tcPr>
          <w:p w14:paraId="0971BDBE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6B88E143" w14:textId="77777777" w:rsidR="007204A9" w:rsidRDefault="007204A9"/>
        </w:tc>
        <w:tc>
          <w:tcPr>
            <w:tcW w:w="1728" w:type="dxa"/>
          </w:tcPr>
          <w:p w14:paraId="7D36ACDD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35929F49" w14:textId="77777777" w:rsidR="007204A9" w:rsidRDefault="007204A9"/>
        </w:tc>
        <w:tc>
          <w:tcPr>
            <w:tcW w:w="1728" w:type="dxa"/>
          </w:tcPr>
          <w:p w14:paraId="54F576E1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67DE7AE4" w14:textId="77777777" w:rsidR="007204A9" w:rsidRDefault="007204A9"/>
        </w:tc>
      </w:tr>
      <w:tr w:rsidR="00067824" w14:paraId="60B792C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ACEE191" w14:textId="77777777" w:rsidR="007204A9" w:rsidRDefault="00000000">
            <w:r>
              <w:t>Kennt Klaus seit der Schulzeit:</w:t>
            </w:r>
          </w:p>
          <w:p w14:paraId="7DB0581B" w14:textId="77777777" w:rsidR="007204A9" w:rsidRDefault="007204A9"/>
        </w:tc>
        <w:tc>
          <w:tcPr>
            <w:tcW w:w="1728" w:type="dxa"/>
          </w:tcPr>
          <w:p w14:paraId="7130FB3E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7F23680A" w14:textId="77777777" w:rsidR="007204A9" w:rsidRDefault="007204A9"/>
        </w:tc>
        <w:tc>
          <w:tcPr>
            <w:tcW w:w="1728" w:type="dxa"/>
          </w:tcPr>
          <w:p w14:paraId="0C5B44D7" w14:textId="77777777" w:rsidR="007204A9" w:rsidRDefault="00000000">
            <w:r>
              <w:t>Hat bei einem Gewinnspiel gewonnen:</w:t>
            </w:r>
          </w:p>
          <w:p w14:paraId="246CB3AA" w14:textId="77777777" w:rsidR="007204A9" w:rsidRDefault="007204A9"/>
        </w:tc>
        <w:tc>
          <w:tcPr>
            <w:tcW w:w="1728" w:type="dxa"/>
          </w:tcPr>
          <w:p w14:paraId="79354623" w14:textId="77777777" w:rsidR="007204A9" w:rsidRDefault="00000000">
            <w:r>
              <w:t>War mit Klaus schon im Urlaub:</w:t>
            </w:r>
          </w:p>
          <w:p w14:paraId="0BD0B490" w14:textId="77777777" w:rsidR="007204A9" w:rsidRDefault="007204A9"/>
        </w:tc>
        <w:tc>
          <w:tcPr>
            <w:tcW w:w="1728" w:type="dxa"/>
          </w:tcPr>
          <w:p w14:paraId="60ABB7ED" w14:textId="77777777" w:rsidR="007204A9" w:rsidRDefault="00000000">
            <w:r>
              <w:t>Trinkt lieber Tee als Kaffee:</w:t>
            </w:r>
          </w:p>
          <w:p w14:paraId="36BBE11B" w14:textId="77777777" w:rsidR="007204A9" w:rsidRDefault="007204A9"/>
        </w:tc>
      </w:tr>
      <w:tr w:rsidR="00067824" w14:paraId="1A7E647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D862764" w14:textId="77777777" w:rsidR="007204A9" w:rsidRDefault="00000000">
            <w:r>
              <w:t>Macht eine ehrenamtliche Tätigkeit:</w:t>
            </w:r>
          </w:p>
          <w:p w14:paraId="1EA21E64" w14:textId="77777777" w:rsidR="007204A9" w:rsidRDefault="007204A9"/>
        </w:tc>
        <w:tc>
          <w:tcPr>
            <w:tcW w:w="1728" w:type="dxa"/>
          </w:tcPr>
          <w:p w14:paraId="4C74ADEE" w14:textId="77777777" w:rsidR="007204A9" w:rsidRDefault="00000000">
            <w:r>
              <w:t>Hat ein Tatoo:</w:t>
            </w:r>
          </w:p>
          <w:p w14:paraId="334167DE" w14:textId="77777777" w:rsidR="007204A9" w:rsidRDefault="007204A9"/>
        </w:tc>
        <w:tc>
          <w:tcPr>
            <w:tcW w:w="1728" w:type="dxa"/>
          </w:tcPr>
          <w:p w14:paraId="6F3A7268" w14:textId="77777777" w:rsidR="007204A9" w:rsidRDefault="00000000">
            <w:r>
              <w:t>Liest regelmäßig Zeitung:</w:t>
            </w:r>
          </w:p>
          <w:p w14:paraId="3043F9EA" w14:textId="77777777" w:rsidR="007204A9" w:rsidRDefault="007204A9"/>
        </w:tc>
        <w:tc>
          <w:tcPr>
            <w:tcW w:w="1728" w:type="dxa"/>
          </w:tcPr>
          <w:p w14:paraId="3AD762D8" w14:textId="77777777" w:rsidR="007204A9" w:rsidRDefault="00000000">
            <w:r>
              <w:t>Wurde schon einmal seekrank:</w:t>
            </w:r>
          </w:p>
          <w:p w14:paraId="73F7D454" w14:textId="77777777" w:rsidR="007204A9" w:rsidRDefault="007204A9"/>
        </w:tc>
        <w:tc>
          <w:tcPr>
            <w:tcW w:w="1728" w:type="dxa"/>
          </w:tcPr>
          <w:p w14:paraId="05998EE2" w14:textId="77777777" w:rsidR="007204A9" w:rsidRDefault="00000000">
            <w:r>
              <w:t>Kann häkeln:</w:t>
            </w:r>
          </w:p>
          <w:p w14:paraId="6F0B2B05" w14:textId="77777777" w:rsidR="007204A9" w:rsidRDefault="007204A9"/>
        </w:tc>
      </w:tr>
      <w:tr w:rsidR="00067824" w14:paraId="0A3DD9D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DE1EB0B" w14:textId="77777777" w:rsidR="007204A9" w:rsidRDefault="00000000">
            <w:r>
              <w:t>War schon auf einem Musikfestival:</w:t>
            </w:r>
          </w:p>
          <w:p w14:paraId="5F030AD1" w14:textId="77777777" w:rsidR="007204A9" w:rsidRDefault="007204A9"/>
        </w:tc>
        <w:tc>
          <w:tcPr>
            <w:tcW w:w="1728" w:type="dxa"/>
          </w:tcPr>
          <w:p w14:paraId="12C2DDA7" w14:textId="77777777" w:rsidR="007204A9" w:rsidRDefault="00000000">
            <w:r>
              <w:t>Hat ein Auto älter als 10 Jahre:</w:t>
            </w:r>
          </w:p>
          <w:p w14:paraId="58BE0E75" w14:textId="77777777" w:rsidR="007204A9" w:rsidRDefault="007204A9"/>
        </w:tc>
        <w:tc>
          <w:tcPr>
            <w:tcW w:w="1728" w:type="dxa"/>
          </w:tcPr>
          <w:p w14:paraId="0E3D8097" w14:textId="77777777" w:rsidR="007204A9" w:rsidRDefault="00000000">
            <w:r>
              <w:t>Besitzt &gt; 3 Fahrräder:</w:t>
            </w:r>
          </w:p>
          <w:p w14:paraId="687ACB6A" w14:textId="77777777" w:rsidR="007204A9" w:rsidRDefault="007204A9"/>
        </w:tc>
        <w:tc>
          <w:tcPr>
            <w:tcW w:w="1728" w:type="dxa"/>
          </w:tcPr>
          <w:p w14:paraId="49DA81F1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5EB7CB9F" w14:textId="77777777" w:rsidR="007204A9" w:rsidRDefault="007204A9"/>
        </w:tc>
        <w:tc>
          <w:tcPr>
            <w:tcW w:w="1728" w:type="dxa"/>
          </w:tcPr>
          <w:p w14:paraId="4C0B8121" w14:textId="77777777" w:rsidR="007204A9" w:rsidRDefault="00000000">
            <w:r>
              <w:t>Mehr als 20 km angereist:</w:t>
            </w:r>
          </w:p>
          <w:p w14:paraId="7065BE2E" w14:textId="77777777" w:rsidR="007204A9" w:rsidRDefault="007204A9"/>
        </w:tc>
      </w:tr>
    </w:tbl>
    <w:p w14:paraId="01DA823F" w14:textId="77777777" w:rsidR="00AD3B5C" w:rsidRPr="00AD3B5C" w:rsidRDefault="00AD3B5C" w:rsidP="0005643C">
      <w:pPr>
        <w:rPr>
          <w:lang w:val="en-GB"/>
        </w:rPr>
      </w:pPr>
    </w:p>
    <w:p w14:paraId="36C35167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7E169DD4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7D31C6A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4B1D4D0" w14:textId="77777777" w:rsidR="007204A9" w:rsidRDefault="00000000">
            <w:r>
              <w:t>Kennt Klaus länger als 40 Jahre:</w:t>
            </w:r>
          </w:p>
          <w:p w14:paraId="753E00B5" w14:textId="77777777" w:rsidR="007204A9" w:rsidRDefault="007204A9"/>
        </w:tc>
        <w:tc>
          <w:tcPr>
            <w:tcW w:w="1728" w:type="dxa"/>
          </w:tcPr>
          <w:p w14:paraId="66AE1517" w14:textId="77777777" w:rsidR="007204A9" w:rsidRDefault="00000000">
            <w:r>
              <w:t>Ist mit Klaus verwandt:</w:t>
            </w:r>
          </w:p>
          <w:p w14:paraId="3F6BFE94" w14:textId="77777777" w:rsidR="007204A9" w:rsidRDefault="007204A9"/>
        </w:tc>
        <w:tc>
          <w:tcPr>
            <w:tcW w:w="1728" w:type="dxa"/>
          </w:tcPr>
          <w:p w14:paraId="2D124AD5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31CDA9C4" w14:textId="77777777" w:rsidR="007204A9" w:rsidRDefault="007204A9"/>
        </w:tc>
        <w:tc>
          <w:tcPr>
            <w:tcW w:w="1728" w:type="dxa"/>
          </w:tcPr>
          <w:p w14:paraId="39F69C9F" w14:textId="77777777" w:rsidR="007204A9" w:rsidRDefault="00000000">
            <w:r>
              <w:t>Kann stricken:</w:t>
            </w:r>
          </w:p>
          <w:p w14:paraId="44E34020" w14:textId="77777777" w:rsidR="007204A9" w:rsidRDefault="007204A9"/>
        </w:tc>
        <w:tc>
          <w:tcPr>
            <w:tcW w:w="1728" w:type="dxa"/>
          </w:tcPr>
          <w:p w14:paraId="5D1FE696" w14:textId="77777777" w:rsidR="007204A9" w:rsidRDefault="00000000">
            <w:r>
              <w:t>Hat/ Hatte ein Reptil als Haustier:</w:t>
            </w:r>
          </w:p>
          <w:p w14:paraId="2BDDF5F7" w14:textId="77777777" w:rsidR="007204A9" w:rsidRDefault="007204A9"/>
        </w:tc>
      </w:tr>
      <w:tr w:rsidR="00067824" w14:paraId="75A2BE8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99F61F6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727E2475" w14:textId="77777777" w:rsidR="007204A9" w:rsidRDefault="007204A9"/>
        </w:tc>
        <w:tc>
          <w:tcPr>
            <w:tcW w:w="1728" w:type="dxa"/>
          </w:tcPr>
          <w:p w14:paraId="6C4993B6" w14:textId="77777777" w:rsidR="007204A9" w:rsidRDefault="00000000">
            <w:r>
              <w:t>War bei einem Klassentreffen:</w:t>
            </w:r>
          </w:p>
          <w:p w14:paraId="5DB4AD05" w14:textId="77777777" w:rsidR="007204A9" w:rsidRDefault="007204A9"/>
        </w:tc>
        <w:tc>
          <w:tcPr>
            <w:tcW w:w="1728" w:type="dxa"/>
          </w:tcPr>
          <w:p w14:paraId="775E750D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7DBD6490" w14:textId="77777777" w:rsidR="007204A9" w:rsidRDefault="007204A9"/>
        </w:tc>
        <w:tc>
          <w:tcPr>
            <w:tcW w:w="1728" w:type="dxa"/>
          </w:tcPr>
          <w:p w14:paraId="65C7D76E" w14:textId="77777777" w:rsidR="007204A9" w:rsidRDefault="00000000">
            <w:r>
              <w:t>Hat im März Geburtstag:</w:t>
            </w:r>
          </w:p>
          <w:p w14:paraId="3EA07F30" w14:textId="77777777" w:rsidR="007204A9" w:rsidRDefault="007204A9"/>
        </w:tc>
        <w:tc>
          <w:tcPr>
            <w:tcW w:w="1728" w:type="dxa"/>
          </w:tcPr>
          <w:p w14:paraId="2E3C2151" w14:textId="77777777" w:rsidR="007204A9" w:rsidRDefault="00000000">
            <w:r>
              <w:t>Mehr als 20 km angereist:</w:t>
            </w:r>
          </w:p>
          <w:p w14:paraId="53D6E1D6" w14:textId="77777777" w:rsidR="007204A9" w:rsidRDefault="007204A9"/>
        </w:tc>
      </w:tr>
      <w:tr w:rsidR="00067824" w14:paraId="251E627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F7467E8" w14:textId="77777777" w:rsidR="007204A9" w:rsidRDefault="00000000">
            <w:r>
              <w:t>Mag Zartbitterschokolade:</w:t>
            </w:r>
          </w:p>
          <w:p w14:paraId="2FC31CE7" w14:textId="77777777" w:rsidR="007204A9" w:rsidRDefault="007204A9"/>
        </w:tc>
        <w:tc>
          <w:tcPr>
            <w:tcW w:w="1728" w:type="dxa"/>
          </w:tcPr>
          <w:p w14:paraId="6B3899DD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7573AC37" w14:textId="77777777" w:rsidR="007204A9" w:rsidRDefault="007204A9"/>
        </w:tc>
        <w:tc>
          <w:tcPr>
            <w:tcW w:w="1728" w:type="dxa"/>
          </w:tcPr>
          <w:p w14:paraId="71A2C0C6" w14:textId="77777777" w:rsidR="007204A9" w:rsidRDefault="00000000">
            <w:r>
              <w:t>War mal auf einem Kreuzfahrtschiff:</w:t>
            </w:r>
          </w:p>
          <w:p w14:paraId="0BCA6372" w14:textId="77777777" w:rsidR="007204A9" w:rsidRDefault="007204A9"/>
        </w:tc>
        <w:tc>
          <w:tcPr>
            <w:tcW w:w="1728" w:type="dxa"/>
          </w:tcPr>
          <w:p w14:paraId="6E55B519" w14:textId="77777777" w:rsidR="007204A9" w:rsidRDefault="00000000">
            <w:r>
              <w:t>Hat in einem Chor gesungen:</w:t>
            </w:r>
          </w:p>
          <w:p w14:paraId="6911721F" w14:textId="77777777" w:rsidR="007204A9" w:rsidRDefault="007204A9"/>
        </w:tc>
        <w:tc>
          <w:tcPr>
            <w:tcW w:w="1728" w:type="dxa"/>
          </w:tcPr>
          <w:p w14:paraId="5D53FAC8" w14:textId="77777777" w:rsidR="007204A9" w:rsidRDefault="00000000">
            <w:r>
              <w:t>Ist in der Schule sitzen geblieben:</w:t>
            </w:r>
          </w:p>
          <w:p w14:paraId="79C8BD98" w14:textId="77777777" w:rsidR="007204A9" w:rsidRDefault="007204A9"/>
        </w:tc>
      </w:tr>
      <w:tr w:rsidR="00067824" w14:paraId="19821AF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9B5090A" w14:textId="77777777" w:rsidR="007204A9" w:rsidRDefault="00000000">
            <w:r>
              <w:t>Hat schon einen Promi getroffen:</w:t>
            </w:r>
          </w:p>
          <w:p w14:paraId="51287DE1" w14:textId="77777777" w:rsidR="007204A9" w:rsidRDefault="007204A9"/>
        </w:tc>
        <w:tc>
          <w:tcPr>
            <w:tcW w:w="1728" w:type="dxa"/>
          </w:tcPr>
          <w:p w14:paraId="1971F1E3" w14:textId="77777777" w:rsidR="007204A9" w:rsidRDefault="00000000">
            <w:r>
              <w:t>Hat ein Auto älter als 10 Jahre:</w:t>
            </w:r>
          </w:p>
          <w:p w14:paraId="43596070" w14:textId="77777777" w:rsidR="007204A9" w:rsidRDefault="007204A9"/>
        </w:tc>
        <w:tc>
          <w:tcPr>
            <w:tcW w:w="1728" w:type="dxa"/>
          </w:tcPr>
          <w:p w14:paraId="56D593C2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5A9268F8" w14:textId="77777777" w:rsidR="007204A9" w:rsidRDefault="007204A9"/>
        </w:tc>
        <w:tc>
          <w:tcPr>
            <w:tcW w:w="1728" w:type="dxa"/>
          </w:tcPr>
          <w:p w14:paraId="3DD1D6B9" w14:textId="77777777" w:rsidR="007204A9" w:rsidRDefault="00000000">
            <w:r>
              <w:t>Steht regelmäßig vor 6 auf:</w:t>
            </w:r>
          </w:p>
          <w:p w14:paraId="36274EE0" w14:textId="77777777" w:rsidR="007204A9" w:rsidRDefault="007204A9"/>
        </w:tc>
        <w:tc>
          <w:tcPr>
            <w:tcW w:w="1728" w:type="dxa"/>
          </w:tcPr>
          <w:p w14:paraId="1D09AEC9" w14:textId="77777777" w:rsidR="007204A9" w:rsidRDefault="00000000">
            <w:r>
              <w:t>Hatte schon mehr als 10 Autos:</w:t>
            </w:r>
          </w:p>
          <w:p w14:paraId="17830C78" w14:textId="77777777" w:rsidR="007204A9" w:rsidRDefault="007204A9"/>
        </w:tc>
      </w:tr>
      <w:tr w:rsidR="00067824" w14:paraId="7B67FA3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F50E7CC" w14:textId="77777777" w:rsidR="007204A9" w:rsidRDefault="00000000">
            <w:r>
              <w:t>Hat als Kind gerne Comics gelesen:</w:t>
            </w:r>
          </w:p>
          <w:p w14:paraId="4DD938D4" w14:textId="77777777" w:rsidR="007204A9" w:rsidRDefault="007204A9"/>
        </w:tc>
        <w:tc>
          <w:tcPr>
            <w:tcW w:w="1728" w:type="dxa"/>
          </w:tcPr>
          <w:p w14:paraId="2165EDF1" w14:textId="77777777" w:rsidR="007204A9" w:rsidRDefault="00000000">
            <w:r>
              <w:t>Trinkt gerne Wein:</w:t>
            </w:r>
          </w:p>
          <w:p w14:paraId="5E65F09E" w14:textId="77777777" w:rsidR="007204A9" w:rsidRDefault="007204A9"/>
        </w:tc>
        <w:tc>
          <w:tcPr>
            <w:tcW w:w="1728" w:type="dxa"/>
          </w:tcPr>
          <w:p w14:paraId="07CCD4D6" w14:textId="77777777" w:rsidR="007204A9" w:rsidRDefault="00000000">
            <w:r>
              <w:t>War schon im Fernsehen zu sehen:</w:t>
            </w:r>
          </w:p>
          <w:p w14:paraId="580DDDBF" w14:textId="77777777" w:rsidR="007204A9" w:rsidRDefault="007204A9"/>
        </w:tc>
        <w:tc>
          <w:tcPr>
            <w:tcW w:w="1728" w:type="dxa"/>
          </w:tcPr>
          <w:p w14:paraId="2700D795" w14:textId="77777777" w:rsidR="007204A9" w:rsidRDefault="00000000">
            <w:r>
              <w:t>Hat in einem anderen Land gelebt:</w:t>
            </w:r>
          </w:p>
          <w:p w14:paraId="665B37E2" w14:textId="77777777" w:rsidR="007204A9" w:rsidRDefault="007204A9"/>
        </w:tc>
        <w:tc>
          <w:tcPr>
            <w:tcW w:w="1728" w:type="dxa"/>
          </w:tcPr>
          <w:p w14:paraId="547BC140" w14:textId="77777777" w:rsidR="007204A9" w:rsidRDefault="00000000">
            <w:r>
              <w:t>Hat ein/e Lieblingsschauspieler/in:</w:t>
            </w:r>
          </w:p>
          <w:p w14:paraId="2AB1A086" w14:textId="77777777" w:rsidR="007204A9" w:rsidRDefault="007204A9"/>
        </w:tc>
      </w:tr>
    </w:tbl>
    <w:p w14:paraId="5EF6D909" w14:textId="77777777" w:rsidR="00AD3B5C" w:rsidRPr="00AD3B5C" w:rsidRDefault="00AD3B5C" w:rsidP="0005643C">
      <w:pPr>
        <w:rPr>
          <w:lang w:val="en-GB"/>
        </w:rPr>
      </w:pPr>
    </w:p>
    <w:p w14:paraId="3EF10C01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066651E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48E7928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342192C" w14:textId="77777777" w:rsidR="007204A9" w:rsidRDefault="00000000">
            <w:r>
              <w:t>Nicht mit dem Auto angereist:</w:t>
            </w:r>
          </w:p>
          <w:p w14:paraId="09CC8EB2" w14:textId="77777777" w:rsidR="007204A9" w:rsidRDefault="007204A9"/>
        </w:tc>
        <w:tc>
          <w:tcPr>
            <w:tcW w:w="1728" w:type="dxa"/>
          </w:tcPr>
          <w:p w14:paraId="078AF0C0" w14:textId="77777777" w:rsidR="007204A9" w:rsidRDefault="00000000">
            <w:r>
              <w:t>Hat einen Motorradführerschein</w:t>
            </w:r>
          </w:p>
          <w:p w14:paraId="78429E0F" w14:textId="77777777" w:rsidR="007204A9" w:rsidRDefault="007204A9"/>
        </w:tc>
        <w:tc>
          <w:tcPr>
            <w:tcW w:w="1728" w:type="dxa"/>
          </w:tcPr>
          <w:p w14:paraId="2EB69B03" w14:textId="77777777" w:rsidR="007204A9" w:rsidRDefault="00000000">
            <w:r>
              <w:t>Kann stricken:</w:t>
            </w:r>
          </w:p>
          <w:p w14:paraId="2E659BC8" w14:textId="77777777" w:rsidR="007204A9" w:rsidRDefault="007204A9"/>
        </w:tc>
        <w:tc>
          <w:tcPr>
            <w:tcW w:w="1728" w:type="dxa"/>
          </w:tcPr>
          <w:p w14:paraId="0B160B65" w14:textId="77777777" w:rsidR="007204A9" w:rsidRDefault="00000000">
            <w:r>
              <w:t>Hat ein Gemüsebeet:</w:t>
            </w:r>
          </w:p>
          <w:p w14:paraId="67BFDCF5" w14:textId="77777777" w:rsidR="007204A9" w:rsidRDefault="007204A9"/>
        </w:tc>
        <w:tc>
          <w:tcPr>
            <w:tcW w:w="1728" w:type="dxa"/>
          </w:tcPr>
          <w:p w14:paraId="468C96D8" w14:textId="77777777" w:rsidR="007204A9" w:rsidRDefault="00000000">
            <w:r>
              <w:t>Ist Tante/ Onkel:</w:t>
            </w:r>
          </w:p>
          <w:p w14:paraId="1A83AF44" w14:textId="77777777" w:rsidR="007204A9" w:rsidRDefault="007204A9"/>
        </w:tc>
      </w:tr>
      <w:tr w:rsidR="00067824" w14:paraId="2A6DA34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6ED222D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02451016" w14:textId="77777777" w:rsidR="007204A9" w:rsidRDefault="007204A9"/>
        </w:tc>
        <w:tc>
          <w:tcPr>
            <w:tcW w:w="1728" w:type="dxa"/>
          </w:tcPr>
          <w:p w14:paraId="2E86D9A9" w14:textId="77777777" w:rsidR="007204A9" w:rsidRDefault="00000000">
            <w:r>
              <w:t>Hatte schon mehr als 10 Autos:</w:t>
            </w:r>
          </w:p>
          <w:p w14:paraId="0658EEAF" w14:textId="77777777" w:rsidR="007204A9" w:rsidRDefault="007204A9"/>
        </w:tc>
        <w:tc>
          <w:tcPr>
            <w:tcW w:w="1728" w:type="dxa"/>
          </w:tcPr>
          <w:p w14:paraId="1CC9623A" w14:textId="77777777" w:rsidR="007204A9" w:rsidRDefault="00000000">
            <w:r>
              <w:t>Liest gerade ein Buch:</w:t>
            </w:r>
          </w:p>
          <w:p w14:paraId="74CA1CD0" w14:textId="77777777" w:rsidR="007204A9" w:rsidRDefault="007204A9"/>
        </w:tc>
        <w:tc>
          <w:tcPr>
            <w:tcW w:w="1728" w:type="dxa"/>
          </w:tcPr>
          <w:p w14:paraId="08C05E4A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56EDE0C6" w14:textId="77777777" w:rsidR="007204A9" w:rsidRDefault="007204A9"/>
        </w:tc>
        <w:tc>
          <w:tcPr>
            <w:tcW w:w="1728" w:type="dxa"/>
          </w:tcPr>
          <w:p w14:paraId="7ED4E5FD" w14:textId="77777777" w:rsidR="007204A9" w:rsidRDefault="00000000">
            <w:r>
              <w:t>Hat als Kind gerne Comics gelesen:</w:t>
            </w:r>
          </w:p>
          <w:p w14:paraId="488827DA" w14:textId="77777777" w:rsidR="007204A9" w:rsidRDefault="007204A9"/>
        </w:tc>
      </w:tr>
      <w:tr w:rsidR="00067824" w14:paraId="3B84DFB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B1E70ED" w14:textId="77777777" w:rsidR="007204A9" w:rsidRDefault="00000000">
            <w:r>
              <w:t>War bei einem Klassentreffen:</w:t>
            </w:r>
          </w:p>
          <w:p w14:paraId="69DF1786" w14:textId="77777777" w:rsidR="007204A9" w:rsidRDefault="007204A9"/>
        </w:tc>
        <w:tc>
          <w:tcPr>
            <w:tcW w:w="1728" w:type="dxa"/>
          </w:tcPr>
          <w:p w14:paraId="2E96714F" w14:textId="77777777" w:rsidR="007204A9" w:rsidRDefault="00000000">
            <w:r>
              <w:t>Mag Zartbitterschokolade:</w:t>
            </w:r>
          </w:p>
          <w:p w14:paraId="5C85A051" w14:textId="77777777" w:rsidR="007204A9" w:rsidRDefault="007204A9"/>
        </w:tc>
        <w:tc>
          <w:tcPr>
            <w:tcW w:w="1728" w:type="dxa"/>
          </w:tcPr>
          <w:p w14:paraId="0D641B3F" w14:textId="77777777" w:rsidR="007204A9" w:rsidRDefault="00000000">
            <w:r>
              <w:t>War mit Klaus schon im Urlaub:</w:t>
            </w:r>
          </w:p>
          <w:p w14:paraId="5475EEDE" w14:textId="77777777" w:rsidR="007204A9" w:rsidRDefault="007204A9"/>
        </w:tc>
        <w:tc>
          <w:tcPr>
            <w:tcW w:w="1728" w:type="dxa"/>
          </w:tcPr>
          <w:p w14:paraId="4B599037" w14:textId="77777777" w:rsidR="007204A9" w:rsidRDefault="00000000">
            <w:r>
              <w:t>Ist weniger als 5x umgezogen:</w:t>
            </w:r>
          </w:p>
          <w:p w14:paraId="45FE7874" w14:textId="77777777" w:rsidR="007204A9" w:rsidRDefault="007204A9"/>
        </w:tc>
        <w:tc>
          <w:tcPr>
            <w:tcW w:w="1728" w:type="dxa"/>
          </w:tcPr>
          <w:p w14:paraId="4E5FD840" w14:textId="77777777" w:rsidR="007204A9" w:rsidRDefault="00000000">
            <w:r>
              <w:t>Hat ein Haustier:</w:t>
            </w:r>
          </w:p>
          <w:p w14:paraId="4DF7EE7C" w14:textId="77777777" w:rsidR="007204A9" w:rsidRDefault="007204A9"/>
        </w:tc>
      </w:tr>
      <w:tr w:rsidR="00067824" w14:paraId="387F462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387530F" w14:textId="77777777" w:rsidR="007204A9" w:rsidRDefault="00000000">
            <w:r>
              <w:t>Hat Bungee-Jumping gemacht:</w:t>
            </w:r>
          </w:p>
          <w:p w14:paraId="298A4FA6" w14:textId="77777777" w:rsidR="007204A9" w:rsidRDefault="007204A9"/>
        </w:tc>
        <w:tc>
          <w:tcPr>
            <w:tcW w:w="1728" w:type="dxa"/>
          </w:tcPr>
          <w:p w14:paraId="3A1E6E0B" w14:textId="77777777" w:rsidR="007204A9" w:rsidRDefault="00000000">
            <w:r>
              <w:t>Hat im Ausland studiert:</w:t>
            </w:r>
          </w:p>
          <w:p w14:paraId="3C707490" w14:textId="77777777" w:rsidR="007204A9" w:rsidRDefault="007204A9"/>
        </w:tc>
        <w:tc>
          <w:tcPr>
            <w:tcW w:w="1728" w:type="dxa"/>
          </w:tcPr>
          <w:p w14:paraId="4134869D" w14:textId="77777777" w:rsidR="007204A9" w:rsidRDefault="00000000">
            <w:r>
              <w:t>Hat einen Traktor:</w:t>
            </w:r>
          </w:p>
          <w:p w14:paraId="171D07C2" w14:textId="77777777" w:rsidR="007204A9" w:rsidRDefault="007204A9"/>
        </w:tc>
        <w:tc>
          <w:tcPr>
            <w:tcW w:w="1728" w:type="dxa"/>
          </w:tcPr>
          <w:p w14:paraId="4FBF6555" w14:textId="77777777" w:rsidR="007204A9" w:rsidRDefault="00000000">
            <w:r>
              <w:t>Isst kein Fleisch:</w:t>
            </w:r>
          </w:p>
          <w:p w14:paraId="7C9F4F22" w14:textId="77777777" w:rsidR="007204A9" w:rsidRDefault="007204A9"/>
        </w:tc>
        <w:tc>
          <w:tcPr>
            <w:tcW w:w="1728" w:type="dxa"/>
          </w:tcPr>
          <w:p w14:paraId="06ABC2B7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0659A799" w14:textId="77777777" w:rsidR="007204A9" w:rsidRDefault="007204A9"/>
        </w:tc>
      </w:tr>
      <w:tr w:rsidR="00067824" w14:paraId="5BD3269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5B29757" w14:textId="77777777" w:rsidR="007204A9" w:rsidRDefault="00000000">
            <w:r>
              <w:t>Isst gerne Fisch:</w:t>
            </w:r>
          </w:p>
          <w:p w14:paraId="2F64AA4A" w14:textId="77777777" w:rsidR="007204A9" w:rsidRDefault="007204A9"/>
        </w:tc>
        <w:tc>
          <w:tcPr>
            <w:tcW w:w="1728" w:type="dxa"/>
          </w:tcPr>
          <w:p w14:paraId="43E5AFE0" w14:textId="77777777" w:rsidR="007204A9" w:rsidRDefault="00000000">
            <w:r>
              <w:t>Hat ein/e Lieblingsschauspieler/in:</w:t>
            </w:r>
          </w:p>
          <w:p w14:paraId="5D98F9CB" w14:textId="77777777" w:rsidR="007204A9" w:rsidRDefault="007204A9"/>
        </w:tc>
        <w:tc>
          <w:tcPr>
            <w:tcW w:w="1728" w:type="dxa"/>
          </w:tcPr>
          <w:p w14:paraId="50B3BD48" w14:textId="77777777" w:rsidR="007204A9" w:rsidRDefault="00000000">
            <w:r>
              <w:t>Ist Oma/ Opa:</w:t>
            </w:r>
          </w:p>
          <w:p w14:paraId="1A715983" w14:textId="77777777" w:rsidR="007204A9" w:rsidRDefault="007204A9"/>
        </w:tc>
        <w:tc>
          <w:tcPr>
            <w:tcW w:w="1728" w:type="dxa"/>
          </w:tcPr>
          <w:p w14:paraId="0983AEB7" w14:textId="77777777" w:rsidR="007204A9" w:rsidRDefault="00000000">
            <w:r>
              <w:t>Wurde schon einmal seekrank:</w:t>
            </w:r>
          </w:p>
          <w:p w14:paraId="1BD257D5" w14:textId="77777777" w:rsidR="007204A9" w:rsidRDefault="007204A9"/>
        </w:tc>
        <w:tc>
          <w:tcPr>
            <w:tcW w:w="1728" w:type="dxa"/>
          </w:tcPr>
          <w:p w14:paraId="6F804671" w14:textId="77777777" w:rsidR="007204A9" w:rsidRDefault="00000000">
            <w:r>
              <w:t>Mehr als 50 km angereist</w:t>
            </w:r>
          </w:p>
          <w:p w14:paraId="271B4281" w14:textId="77777777" w:rsidR="007204A9" w:rsidRDefault="007204A9"/>
        </w:tc>
      </w:tr>
    </w:tbl>
    <w:p w14:paraId="4E7CD6AF" w14:textId="77777777" w:rsidR="00AD3B5C" w:rsidRPr="00AD3B5C" w:rsidRDefault="00AD3B5C" w:rsidP="0005643C">
      <w:pPr>
        <w:rPr>
          <w:lang w:val="en-GB"/>
        </w:rPr>
      </w:pPr>
    </w:p>
    <w:p w14:paraId="2644D144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391CE170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8573F2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4016752" w14:textId="77777777" w:rsidR="007204A9" w:rsidRDefault="00000000">
            <w:r>
              <w:t>Spricht mehr als 2 Sprachen:</w:t>
            </w:r>
          </w:p>
          <w:p w14:paraId="64E58243" w14:textId="77777777" w:rsidR="007204A9" w:rsidRDefault="007204A9"/>
        </w:tc>
        <w:tc>
          <w:tcPr>
            <w:tcW w:w="1728" w:type="dxa"/>
          </w:tcPr>
          <w:p w14:paraId="53C33D7F" w14:textId="77777777" w:rsidR="007204A9" w:rsidRDefault="00000000">
            <w:r>
              <w:t>Kennt Klaus länger als 50 Jahre:</w:t>
            </w:r>
          </w:p>
          <w:p w14:paraId="041B2654" w14:textId="77777777" w:rsidR="007204A9" w:rsidRDefault="007204A9"/>
        </w:tc>
        <w:tc>
          <w:tcPr>
            <w:tcW w:w="1728" w:type="dxa"/>
          </w:tcPr>
          <w:p w14:paraId="209A1B4A" w14:textId="77777777" w:rsidR="007204A9" w:rsidRDefault="00000000">
            <w:r>
              <w:t>Kennt Klaus seit der Schulzeit:</w:t>
            </w:r>
          </w:p>
          <w:p w14:paraId="5315B741" w14:textId="77777777" w:rsidR="007204A9" w:rsidRDefault="007204A9"/>
        </w:tc>
        <w:tc>
          <w:tcPr>
            <w:tcW w:w="1728" w:type="dxa"/>
          </w:tcPr>
          <w:p w14:paraId="03241C7F" w14:textId="77777777" w:rsidR="007204A9" w:rsidRDefault="00000000">
            <w:r>
              <w:t>Hat in einem anderen Land gelebt:</w:t>
            </w:r>
          </w:p>
          <w:p w14:paraId="1B65EC7C" w14:textId="77777777" w:rsidR="007204A9" w:rsidRDefault="007204A9"/>
        </w:tc>
        <w:tc>
          <w:tcPr>
            <w:tcW w:w="1728" w:type="dxa"/>
          </w:tcPr>
          <w:p w14:paraId="302E1B4E" w14:textId="77777777" w:rsidR="007204A9" w:rsidRDefault="00000000">
            <w:r>
              <w:t>Trinkt gerne Wein:</w:t>
            </w:r>
          </w:p>
          <w:p w14:paraId="73DA4A09" w14:textId="77777777" w:rsidR="007204A9" w:rsidRDefault="007204A9"/>
        </w:tc>
      </w:tr>
      <w:tr w:rsidR="00067824" w14:paraId="6D95561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61E3C4A" w14:textId="77777777" w:rsidR="007204A9" w:rsidRDefault="00000000">
            <w:r>
              <w:t>War schon bei der Polizei:</w:t>
            </w:r>
          </w:p>
          <w:p w14:paraId="30FBD885" w14:textId="77777777" w:rsidR="007204A9" w:rsidRDefault="007204A9"/>
        </w:tc>
        <w:tc>
          <w:tcPr>
            <w:tcW w:w="1728" w:type="dxa"/>
          </w:tcPr>
          <w:p w14:paraId="48AE46E6" w14:textId="77777777" w:rsidR="007204A9" w:rsidRDefault="00000000">
            <w:r>
              <w:t>Hat ein Auto älter als 10 Jahre:</w:t>
            </w:r>
          </w:p>
          <w:p w14:paraId="60E2C490" w14:textId="77777777" w:rsidR="007204A9" w:rsidRDefault="007204A9"/>
        </w:tc>
        <w:tc>
          <w:tcPr>
            <w:tcW w:w="1728" w:type="dxa"/>
          </w:tcPr>
          <w:p w14:paraId="769BAE70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4D7FEEA1" w14:textId="77777777" w:rsidR="007204A9" w:rsidRDefault="007204A9"/>
        </w:tc>
        <w:tc>
          <w:tcPr>
            <w:tcW w:w="1728" w:type="dxa"/>
          </w:tcPr>
          <w:p w14:paraId="3FF27EB7" w14:textId="77777777" w:rsidR="007204A9" w:rsidRDefault="00000000">
            <w:r>
              <w:t>War bei einem Pfadfinderlager:</w:t>
            </w:r>
          </w:p>
          <w:p w14:paraId="54F3FF5B" w14:textId="77777777" w:rsidR="007204A9" w:rsidRDefault="007204A9"/>
        </w:tc>
        <w:tc>
          <w:tcPr>
            <w:tcW w:w="1728" w:type="dxa"/>
          </w:tcPr>
          <w:p w14:paraId="2F982DD6" w14:textId="77777777" w:rsidR="007204A9" w:rsidRDefault="00000000">
            <w:r>
              <w:t>Liest regelmäßig Zeitung:</w:t>
            </w:r>
          </w:p>
          <w:p w14:paraId="7C23342B" w14:textId="77777777" w:rsidR="007204A9" w:rsidRDefault="007204A9"/>
        </w:tc>
      </w:tr>
      <w:tr w:rsidR="00067824" w14:paraId="7F40CA0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515D0E2" w14:textId="77777777" w:rsidR="007204A9" w:rsidRDefault="00000000">
            <w:r>
              <w:t>Ist Oma/ Opa:</w:t>
            </w:r>
          </w:p>
          <w:p w14:paraId="00FB3E0E" w14:textId="77777777" w:rsidR="007204A9" w:rsidRDefault="007204A9"/>
        </w:tc>
        <w:tc>
          <w:tcPr>
            <w:tcW w:w="1728" w:type="dxa"/>
          </w:tcPr>
          <w:p w14:paraId="41884B4B" w14:textId="77777777" w:rsidR="007204A9" w:rsidRDefault="00000000">
            <w:r>
              <w:t>Ist Tante/ Onkel:</w:t>
            </w:r>
          </w:p>
          <w:p w14:paraId="24BD5C88" w14:textId="77777777" w:rsidR="007204A9" w:rsidRDefault="007204A9"/>
        </w:tc>
        <w:tc>
          <w:tcPr>
            <w:tcW w:w="1728" w:type="dxa"/>
          </w:tcPr>
          <w:p w14:paraId="0F939C02" w14:textId="77777777" w:rsidR="007204A9" w:rsidRDefault="00000000">
            <w:r>
              <w:t>Ist mit Klaus verwandt:</w:t>
            </w:r>
          </w:p>
          <w:p w14:paraId="2CD4C0F5" w14:textId="77777777" w:rsidR="007204A9" w:rsidRDefault="007204A9"/>
        </w:tc>
        <w:tc>
          <w:tcPr>
            <w:tcW w:w="1728" w:type="dxa"/>
          </w:tcPr>
          <w:p w14:paraId="78FB54BC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5CEEB96A" w14:textId="77777777" w:rsidR="007204A9" w:rsidRDefault="007204A9"/>
        </w:tc>
        <w:tc>
          <w:tcPr>
            <w:tcW w:w="1728" w:type="dxa"/>
          </w:tcPr>
          <w:p w14:paraId="4D4C00EE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77CC9A1A" w14:textId="77777777" w:rsidR="007204A9" w:rsidRDefault="007204A9"/>
        </w:tc>
      </w:tr>
      <w:tr w:rsidR="00067824" w14:paraId="0E3D99E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392A496" w14:textId="77777777" w:rsidR="007204A9" w:rsidRDefault="00000000">
            <w:r>
              <w:t>Hat Punkte in Flensburg:</w:t>
            </w:r>
          </w:p>
          <w:p w14:paraId="5BC1040E" w14:textId="77777777" w:rsidR="007204A9" w:rsidRDefault="007204A9"/>
        </w:tc>
        <w:tc>
          <w:tcPr>
            <w:tcW w:w="1728" w:type="dxa"/>
          </w:tcPr>
          <w:p w14:paraId="16C566C7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2E04A408" w14:textId="77777777" w:rsidR="007204A9" w:rsidRDefault="007204A9"/>
        </w:tc>
        <w:tc>
          <w:tcPr>
            <w:tcW w:w="1728" w:type="dxa"/>
          </w:tcPr>
          <w:p w14:paraId="0315822E" w14:textId="77777777" w:rsidR="007204A9" w:rsidRDefault="00000000">
            <w:r>
              <w:t>Hat gefärbte Haare:</w:t>
            </w:r>
          </w:p>
          <w:p w14:paraId="6B2FC5D2" w14:textId="77777777" w:rsidR="007204A9" w:rsidRDefault="007204A9"/>
        </w:tc>
        <w:tc>
          <w:tcPr>
            <w:tcW w:w="1728" w:type="dxa"/>
          </w:tcPr>
          <w:p w14:paraId="22C50274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7AFBDB9A" w14:textId="77777777" w:rsidR="007204A9" w:rsidRDefault="007204A9"/>
        </w:tc>
        <w:tc>
          <w:tcPr>
            <w:tcW w:w="1728" w:type="dxa"/>
          </w:tcPr>
          <w:p w14:paraId="2B249D61" w14:textId="77777777" w:rsidR="007204A9" w:rsidRDefault="00000000">
            <w:r>
              <w:t>Hat bei einem Gewinnspiel gewonnen:</w:t>
            </w:r>
          </w:p>
          <w:p w14:paraId="36B66496" w14:textId="77777777" w:rsidR="007204A9" w:rsidRDefault="007204A9"/>
        </w:tc>
      </w:tr>
      <w:tr w:rsidR="00067824" w14:paraId="2D6C986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C44CF82" w14:textId="77777777" w:rsidR="007204A9" w:rsidRDefault="00000000">
            <w:r>
              <w:t>Isst kein Fleisch:</w:t>
            </w:r>
          </w:p>
          <w:p w14:paraId="26D9A3B7" w14:textId="77777777" w:rsidR="007204A9" w:rsidRDefault="007204A9"/>
        </w:tc>
        <w:tc>
          <w:tcPr>
            <w:tcW w:w="1728" w:type="dxa"/>
          </w:tcPr>
          <w:p w14:paraId="066A7621" w14:textId="77777777" w:rsidR="007204A9" w:rsidRDefault="00000000">
            <w:r>
              <w:t>Hat ein Gemüsebeet:</w:t>
            </w:r>
          </w:p>
          <w:p w14:paraId="3D4290E0" w14:textId="77777777" w:rsidR="007204A9" w:rsidRDefault="007204A9"/>
        </w:tc>
        <w:tc>
          <w:tcPr>
            <w:tcW w:w="1728" w:type="dxa"/>
          </w:tcPr>
          <w:p w14:paraId="3DBCC6C1" w14:textId="77777777" w:rsidR="007204A9" w:rsidRDefault="00000000">
            <w:r>
              <w:t>Ist weniger als 5x umgezogen:</w:t>
            </w:r>
          </w:p>
          <w:p w14:paraId="0E21AABD" w14:textId="77777777" w:rsidR="007204A9" w:rsidRDefault="007204A9"/>
        </w:tc>
        <w:tc>
          <w:tcPr>
            <w:tcW w:w="1728" w:type="dxa"/>
          </w:tcPr>
          <w:p w14:paraId="3C9FD938" w14:textId="77777777" w:rsidR="007204A9" w:rsidRDefault="00000000">
            <w:r>
              <w:t>Hat im Ausland gearbeitet:</w:t>
            </w:r>
          </w:p>
          <w:p w14:paraId="5B5D1AE6" w14:textId="77777777" w:rsidR="007204A9" w:rsidRDefault="007204A9"/>
        </w:tc>
        <w:tc>
          <w:tcPr>
            <w:tcW w:w="1728" w:type="dxa"/>
          </w:tcPr>
          <w:p w14:paraId="1DDDD66E" w14:textId="77777777" w:rsidR="007204A9" w:rsidRDefault="00000000">
            <w:r>
              <w:t>Hat im März Geburtstag:</w:t>
            </w:r>
          </w:p>
          <w:p w14:paraId="6277EA83" w14:textId="77777777" w:rsidR="007204A9" w:rsidRDefault="007204A9"/>
        </w:tc>
      </w:tr>
    </w:tbl>
    <w:p w14:paraId="3A1F8813" w14:textId="77777777" w:rsidR="00AD3B5C" w:rsidRPr="00AD3B5C" w:rsidRDefault="00AD3B5C" w:rsidP="0005643C">
      <w:pPr>
        <w:rPr>
          <w:lang w:val="en-GB"/>
        </w:rPr>
      </w:pPr>
    </w:p>
    <w:p w14:paraId="66B426E1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84467BF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5E20824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34CD457" w14:textId="77777777" w:rsidR="007204A9" w:rsidRDefault="00000000">
            <w:r>
              <w:t>Hat Punkte in Flensburg:</w:t>
            </w:r>
          </w:p>
          <w:p w14:paraId="157AF22A" w14:textId="77777777" w:rsidR="007204A9" w:rsidRDefault="007204A9"/>
        </w:tc>
        <w:tc>
          <w:tcPr>
            <w:tcW w:w="1728" w:type="dxa"/>
          </w:tcPr>
          <w:p w14:paraId="28A8DF98" w14:textId="77777777" w:rsidR="007204A9" w:rsidRDefault="00000000">
            <w:r>
              <w:t>Hat sich selber ausgesperrt:</w:t>
            </w:r>
          </w:p>
          <w:p w14:paraId="719695BE" w14:textId="77777777" w:rsidR="007204A9" w:rsidRDefault="007204A9"/>
        </w:tc>
        <w:tc>
          <w:tcPr>
            <w:tcW w:w="1728" w:type="dxa"/>
          </w:tcPr>
          <w:p w14:paraId="38FB9DD3" w14:textId="77777777" w:rsidR="007204A9" w:rsidRDefault="00000000">
            <w:r>
              <w:t>Isst gerne Fisch:</w:t>
            </w:r>
          </w:p>
          <w:p w14:paraId="27E26E9C" w14:textId="77777777" w:rsidR="007204A9" w:rsidRDefault="007204A9"/>
        </w:tc>
        <w:tc>
          <w:tcPr>
            <w:tcW w:w="1728" w:type="dxa"/>
          </w:tcPr>
          <w:p w14:paraId="34BA3109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65F8025B" w14:textId="77777777" w:rsidR="007204A9" w:rsidRDefault="007204A9"/>
        </w:tc>
        <w:tc>
          <w:tcPr>
            <w:tcW w:w="1728" w:type="dxa"/>
          </w:tcPr>
          <w:p w14:paraId="767F3FF6" w14:textId="77777777" w:rsidR="007204A9" w:rsidRDefault="00000000">
            <w:r>
              <w:t>Hat gefärbte Haare:</w:t>
            </w:r>
          </w:p>
          <w:p w14:paraId="0AC5B795" w14:textId="77777777" w:rsidR="007204A9" w:rsidRDefault="007204A9"/>
        </w:tc>
      </w:tr>
      <w:tr w:rsidR="00067824" w14:paraId="1519FFC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033C680" w14:textId="77777777" w:rsidR="007204A9" w:rsidRDefault="00000000">
            <w:r>
              <w:t>Spricht mehr als 2 Sprachen:</w:t>
            </w:r>
          </w:p>
          <w:p w14:paraId="7D52E002" w14:textId="77777777" w:rsidR="007204A9" w:rsidRDefault="007204A9"/>
        </w:tc>
        <w:tc>
          <w:tcPr>
            <w:tcW w:w="1728" w:type="dxa"/>
          </w:tcPr>
          <w:p w14:paraId="6F689FD0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1BC7EEC4" w14:textId="77777777" w:rsidR="007204A9" w:rsidRDefault="007204A9"/>
        </w:tc>
        <w:tc>
          <w:tcPr>
            <w:tcW w:w="1728" w:type="dxa"/>
          </w:tcPr>
          <w:p w14:paraId="601FA6F3" w14:textId="77777777" w:rsidR="007204A9" w:rsidRDefault="00000000">
            <w:r>
              <w:t>Ist in der Schule sitzen geblieben:</w:t>
            </w:r>
          </w:p>
          <w:p w14:paraId="395498A3" w14:textId="77777777" w:rsidR="007204A9" w:rsidRDefault="007204A9"/>
        </w:tc>
        <w:tc>
          <w:tcPr>
            <w:tcW w:w="1728" w:type="dxa"/>
          </w:tcPr>
          <w:p w14:paraId="7D706F51" w14:textId="77777777" w:rsidR="007204A9" w:rsidRDefault="00000000">
            <w:r>
              <w:t>Hat in einem Chor gesungen:</w:t>
            </w:r>
          </w:p>
          <w:p w14:paraId="5D6B68EA" w14:textId="77777777" w:rsidR="007204A9" w:rsidRDefault="007204A9"/>
        </w:tc>
        <w:tc>
          <w:tcPr>
            <w:tcW w:w="1728" w:type="dxa"/>
          </w:tcPr>
          <w:p w14:paraId="7CA4C7D3" w14:textId="77777777" w:rsidR="007204A9" w:rsidRDefault="00000000">
            <w:r>
              <w:t>War schon bei der Polizei:</w:t>
            </w:r>
          </w:p>
          <w:p w14:paraId="5892DC4B" w14:textId="77777777" w:rsidR="007204A9" w:rsidRDefault="007204A9"/>
        </w:tc>
      </w:tr>
      <w:tr w:rsidR="00067824" w14:paraId="4D7D8D9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176BA5B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62D803F5" w14:textId="77777777" w:rsidR="007204A9" w:rsidRDefault="007204A9"/>
        </w:tc>
        <w:tc>
          <w:tcPr>
            <w:tcW w:w="1728" w:type="dxa"/>
          </w:tcPr>
          <w:p w14:paraId="141CB21C" w14:textId="77777777" w:rsidR="007204A9" w:rsidRDefault="00000000">
            <w:r>
              <w:t>Hatte schon einen Knochenbruch:</w:t>
            </w:r>
          </w:p>
          <w:p w14:paraId="2BE9A96D" w14:textId="77777777" w:rsidR="007204A9" w:rsidRDefault="007204A9"/>
        </w:tc>
        <w:tc>
          <w:tcPr>
            <w:tcW w:w="1728" w:type="dxa"/>
          </w:tcPr>
          <w:p w14:paraId="3E15787D" w14:textId="77777777" w:rsidR="007204A9" w:rsidRDefault="00000000">
            <w:r>
              <w:t>Hat mehr als 2 Kinder:</w:t>
            </w:r>
          </w:p>
          <w:p w14:paraId="58BC2E99" w14:textId="77777777" w:rsidR="007204A9" w:rsidRDefault="007204A9"/>
        </w:tc>
        <w:tc>
          <w:tcPr>
            <w:tcW w:w="1728" w:type="dxa"/>
          </w:tcPr>
          <w:p w14:paraId="46547F98" w14:textId="77777777" w:rsidR="007204A9" w:rsidRDefault="00000000">
            <w:r>
              <w:t>Besitzt &gt; 3 Fahrräder:</w:t>
            </w:r>
          </w:p>
          <w:p w14:paraId="32AFC628" w14:textId="77777777" w:rsidR="007204A9" w:rsidRDefault="007204A9"/>
        </w:tc>
        <w:tc>
          <w:tcPr>
            <w:tcW w:w="1728" w:type="dxa"/>
          </w:tcPr>
          <w:p w14:paraId="1C51C181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07792498" w14:textId="77777777" w:rsidR="007204A9" w:rsidRDefault="007204A9"/>
        </w:tc>
      </w:tr>
      <w:tr w:rsidR="00067824" w14:paraId="5E15055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4ACF646" w14:textId="77777777" w:rsidR="007204A9" w:rsidRDefault="00000000">
            <w:r>
              <w:t>Hat ein schwarzes Auto:</w:t>
            </w:r>
          </w:p>
          <w:p w14:paraId="5A70CC45" w14:textId="77777777" w:rsidR="007204A9" w:rsidRDefault="007204A9"/>
        </w:tc>
        <w:tc>
          <w:tcPr>
            <w:tcW w:w="1728" w:type="dxa"/>
          </w:tcPr>
          <w:p w14:paraId="34596209" w14:textId="77777777" w:rsidR="007204A9" w:rsidRDefault="00000000">
            <w:r>
              <w:t>Hat im März Geburtstag:</w:t>
            </w:r>
          </w:p>
          <w:p w14:paraId="6412CD7B" w14:textId="77777777" w:rsidR="007204A9" w:rsidRDefault="007204A9"/>
        </w:tc>
        <w:tc>
          <w:tcPr>
            <w:tcW w:w="1728" w:type="dxa"/>
          </w:tcPr>
          <w:p w14:paraId="4061DC33" w14:textId="77777777" w:rsidR="007204A9" w:rsidRDefault="00000000">
            <w:r>
              <w:t>Hat/ Hatte ein Reptil als Haustier:</w:t>
            </w:r>
          </w:p>
          <w:p w14:paraId="05495551" w14:textId="77777777" w:rsidR="007204A9" w:rsidRDefault="007204A9"/>
        </w:tc>
        <w:tc>
          <w:tcPr>
            <w:tcW w:w="1728" w:type="dxa"/>
          </w:tcPr>
          <w:p w14:paraId="695AAE29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56D83B67" w14:textId="77777777" w:rsidR="007204A9" w:rsidRDefault="007204A9"/>
        </w:tc>
        <w:tc>
          <w:tcPr>
            <w:tcW w:w="1728" w:type="dxa"/>
          </w:tcPr>
          <w:p w14:paraId="406BB676" w14:textId="77777777" w:rsidR="007204A9" w:rsidRDefault="00000000">
            <w:r>
              <w:t>Besitzt einen Hund:</w:t>
            </w:r>
          </w:p>
          <w:p w14:paraId="7F4390C0" w14:textId="77777777" w:rsidR="007204A9" w:rsidRDefault="007204A9"/>
        </w:tc>
      </w:tr>
      <w:tr w:rsidR="00067824" w14:paraId="7280303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779E018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4996F998" w14:textId="77777777" w:rsidR="007204A9" w:rsidRDefault="007204A9"/>
        </w:tc>
        <w:tc>
          <w:tcPr>
            <w:tcW w:w="1728" w:type="dxa"/>
          </w:tcPr>
          <w:p w14:paraId="3FF2263E" w14:textId="77777777" w:rsidR="007204A9" w:rsidRDefault="00000000">
            <w:r>
              <w:t>Trinkt lieber Tee als Kaffee:</w:t>
            </w:r>
          </w:p>
          <w:p w14:paraId="47B1F330" w14:textId="77777777" w:rsidR="007204A9" w:rsidRDefault="007204A9"/>
        </w:tc>
        <w:tc>
          <w:tcPr>
            <w:tcW w:w="1728" w:type="dxa"/>
          </w:tcPr>
          <w:p w14:paraId="10CB4A0A" w14:textId="77777777" w:rsidR="007204A9" w:rsidRDefault="00000000">
            <w:r>
              <w:t>Hat ein Auto älter als 10 Jahre:</w:t>
            </w:r>
          </w:p>
          <w:p w14:paraId="61E40DB0" w14:textId="77777777" w:rsidR="007204A9" w:rsidRDefault="007204A9"/>
        </w:tc>
        <w:tc>
          <w:tcPr>
            <w:tcW w:w="1728" w:type="dxa"/>
          </w:tcPr>
          <w:p w14:paraId="04EE11A7" w14:textId="77777777" w:rsidR="007204A9" w:rsidRDefault="00000000">
            <w:r>
              <w:t>Hat kein Auto:</w:t>
            </w:r>
          </w:p>
          <w:p w14:paraId="3C27D8AF" w14:textId="77777777" w:rsidR="007204A9" w:rsidRDefault="007204A9"/>
        </w:tc>
        <w:tc>
          <w:tcPr>
            <w:tcW w:w="1728" w:type="dxa"/>
          </w:tcPr>
          <w:p w14:paraId="5FB08112" w14:textId="77777777" w:rsidR="007204A9" w:rsidRDefault="00000000">
            <w:r>
              <w:t>War/ Ist Feuerwehrmann/frau:</w:t>
            </w:r>
          </w:p>
          <w:p w14:paraId="11548508" w14:textId="77777777" w:rsidR="007204A9" w:rsidRDefault="007204A9"/>
        </w:tc>
      </w:tr>
    </w:tbl>
    <w:p w14:paraId="3AC588B0" w14:textId="77777777" w:rsidR="00AD3B5C" w:rsidRPr="00AD3B5C" w:rsidRDefault="00AD3B5C" w:rsidP="0005643C">
      <w:pPr>
        <w:rPr>
          <w:lang w:val="en-GB"/>
        </w:rPr>
      </w:pPr>
    </w:p>
    <w:p w14:paraId="4719AD77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3F208CCA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5D278DC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EC60410" w14:textId="77777777" w:rsidR="007204A9" w:rsidRDefault="00000000">
            <w:r>
              <w:t>War bei einem Pfadfinderlager:</w:t>
            </w:r>
          </w:p>
          <w:p w14:paraId="6D96BC1E" w14:textId="77777777" w:rsidR="007204A9" w:rsidRDefault="007204A9"/>
        </w:tc>
        <w:tc>
          <w:tcPr>
            <w:tcW w:w="1728" w:type="dxa"/>
          </w:tcPr>
          <w:p w14:paraId="4ABBB0BA" w14:textId="77777777" w:rsidR="007204A9" w:rsidRDefault="00000000">
            <w:r>
              <w:t>Besitzt einen Hund:</w:t>
            </w:r>
          </w:p>
          <w:p w14:paraId="1D77A3B8" w14:textId="77777777" w:rsidR="007204A9" w:rsidRDefault="007204A9"/>
        </w:tc>
        <w:tc>
          <w:tcPr>
            <w:tcW w:w="1728" w:type="dxa"/>
          </w:tcPr>
          <w:p w14:paraId="11D07CA6" w14:textId="77777777" w:rsidR="007204A9" w:rsidRDefault="00000000">
            <w:r>
              <w:t>Ist mit Klaus verwandt:</w:t>
            </w:r>
          </w:p>
          <w:p w14:paraId="064AA5A1" w14:textId="77777777" w:rsidR="007204A9" w:rsidRDefault="007204A9"/>
        </w:tc>
        <w:tc>
          <w:tcPr>
            <w:tcW w:w="1728" w:type="dxa"/>
          </w:tcPr>
          <w:p w14:paraId="78C0C33D" w14:textId="77777777" w:rsidR="007204A9" w:rsidRDefault="00000000">
            <w:r>
              <w:t>Fährt gerne Fahrrad:</w:t>
            </w:r>
          </w:p>
          <w:p w14:paraId="160EEC61" w14:textId="77777777" w:rsidR="007204A9" w:rsidRDefault="007204A9"/>
        </w:tc>
        <w:tc>
          <w:tcPr>
            <w:tcW w:w="1728" w:type="dxa"/>
          </w:tcPr>
          <w:p w14:paraId="558F0A65" w14:textId="77777777" w:rsidR="007204A9" w:rsidRDefault="00000000">
            <w:r>
              <w:t>War schon im Fernsehen zu sehen:</w:t>
            </w:r>
          </w:p>
          <w:p w14:paraId="6B8EB7A1" w14:textId="77777777" w:rsidR="007204A9" w:rsidRDefault="007204A9"/>
        </w:tc>
      </w:tr>
      <w:tr w:rsidR="00067824" w14:paraId="62512AE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175FF1A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36C8680E" w14:textId="77777777" w:rsidR="007204A9" w:rsidRDefault="007204A9"/>
        </w:tc>
        <w:tc>
          <w:tcPr>
            <w:tcW w:w="1728" w:type="dxa"/>
          </w:tcPr>
          <w:p w14:paraId="414CB23C" w14:textId="77777777" w:rsidR="007204A9" w:rsidRDefault="00000000">
            <w:r>
              <w:t>Nicht mit dem Auto angereist:</w:t>
            </w:r>
          </w:p>
          <w:p w14:paraId="365E76C6" w14:textId="77777777" w:rsidR="007204A9" w:rsidRDefault="007204A9"/>
        </w:tc>
        <w:tc>
          <w:tcPr>
            <w:tcW w:w="1728" w:type="dxa"/>
          </w:tcPr>
          <w:p w14:paraId="60FF4EA3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3D78B2B5" w14:textId="77777777" w:rsidR="007204A9" w:rsidRDefault="007204A9"/>
        </w:tc>
        <w:tc>
          <w:tcPr>
            <w:tcW w:w="1728" w:type="dxa"/>
          </w:tcPr>
          <w:p w14:paraId="5A6CAE62" w14:textId="77777777" w:rsidR="007204A9" w:rsidRDefault="00000000">
            <w:r>
              <w:t>Ist öfter als 5x umgezogen:</w:t>
            </w:r>
          </w:p>
          <w:p w14:paraId="166ABD45" w14:textId="77777777" w:rsidR="007204A9" w:rsidRDefault="007204A9"/>
        </w:tc>
        <w:tc>
          <w:tcPr>
            <w:tcW w:w="1728" w:type="dxa"/>
          </w:tcPr>
          <w:p w14:paraId="17EBC77A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4B504AC4" w14:textId="77777777" w:rsidR="007204A9" w:rsidRDefault="007204A9"/>
        </w:tc>
      </w:tr>
      <w:tr w:rsidR="00067824" w14:paraId="5073BA1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EE8AB40" w14:textId="77777777" w:rsidR="007204A9" w:rsidRDefault="00000000">
            <w:r>
              <w:t>Hat schon im Theater mitgespielt:</w:t>
            </w:r>
          </w:p>
          <w:p w14:paraId="1EFE9855" w14:textId="77777777" w:rsidR="007204A9" w:rsidRDefault="007204A9"/>
        </w:tc>
        <w:tc>
          <w:tcPr>
            <w:tcW w:w="1728" w:type="dxa"/>
          </w:tcPr>
          <w:p w14:paraId="2826C5CE" w14:textId="77777777" w:rsidR="007204A9" w:rsidRDefault="00000000">
            <w:r>
              <w:t>Sammelt etwas (Name + Gegenstand):</w:t>
            </w:r>
          </w:p>
          <w:p w14:paraId="727F29E7" w14:textId="77777777" w:rsidR="007204A9" w:rsidRDefault="007204A9"/>
        </w:tc>
        <w:tc>
          <w:tcPr>
            <w:tcW w:w="1728" w:type="dxa"/>
          </w:tcPr>
          <w:p w14:paraId="13777A5B" w14:textId="77777777" w:rsidR="007204A9" w:rsidRDefault="00000000">
            <w:r>
              <w:t>Trinkt lieber Tee als Kaffee:</w:t>
            </w:r>
          </w:p>
          <w:p w14:paraId="699DBD36" w14:textId="77777777" w:rsidR="007204A9" w:rsidRDefault="007204A9"/>
        </w:tc>
        <w:tc>
          <w:tcPr>
            <w:tcW w:w="1728" w:type="dxa"/>
          </w:tcPr>
          <w:p w14:paraId="6370BDBF" w14:textId="77777777" w:rsidR="007204A9" w:rsidRDefault="00000000">
            <w:r>
              <w:t>Ist in der Schule sitzen geblieben:</w:t>
            </w:r>
          </w:p>
          <w:p w14:paraId="772C2F43" w14:textId="77777777" w:rsidR="007204A9" w:rsidRDefault="007204A9"/>
        </w:tc>
        <w:tc>
          <w:tcPr>
            <w:tcW w:w="1728" w:type="dxa"/>
          </w:tcPr>
          <w:p w14:paraId="751E063D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1BE23764" w14:textId="77777777" w:rsidR="007204A9" w:rsidRDefault="007204A9"/>
        </w:tc>
      </w:tr>
      <w:tr w:rsidR="00067824" w14:paraId="56CB193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2B6D821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3B8E2050" w14:textId="77777777" w:rsidR="007204A9" w:rsidRDefault="007204A9"/>
        </w:tc>
        <w:tc>
          <w:tcPr>
            <w:tcW w:w="1728" w:type="dxa"/>
          </w:tcPr>
          <w:p w14:paraId="567A6AFD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31675928" w14:textId="77777777" w:rsidR="007204A9" w:rsidRDefault="007204A9"/>
        </w:tc>
        <w:tc>
          <w:tcPr>
            <w:tcW w:w="1728" w:type="dxa"/>
          </w:tcPr>
          <w:p w14:paraId="64D426ED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39E6324E" w14:textId="77777777" w:rsidR="007204A9" w:rsidRDefault="007204A9"/>
        </w:tc>
        <w:tc>
          <w:tcPr>
            <w:tcW w:w="1728" w:type="dxa"/>
          </w:tcPr>
          <w:p w14:paraId="4F24BCDE" w14:textId="77777777" w:rsidR="007204A9" w:rsidRDefault="00000000">
            <w:r>
              <w:t>Hat ein Auto älter als 10 Jahre:</w:t>
            </w:r>
          </w:p>
          <w:p w14:paraId="4F6E6504" w14:textId="77777777" w:rsidR="007204A9" w:rsidRDefault="007204A9"/>
        </w:tc>
        <w:tc>
          <w:tcPr>
            <w:tcW w:w="1728" w:type="dxa"/>
          </w:tcPr>
          <w:p w14:paraId="59263886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2A534000" w14:textId="77777777" w:rsidR="007204A9" w:rsidRDefault="007204A9"/>
        </w:tc>
      </w:tr>
      <w:tr w:rsidR="00067824" w14:paraId="21C94A3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8941FD0" w14:textId="77777777" w:rsidR="007204A9" w:rsidRDefault="00000000">
            <w:r>
              <w:t>Besitzt &gt; 3 Fahrräder:</w:t>
            </w:r>
          </w:p>
          <w:p w14:paraId="7595428E" w14:textId="77777777" w:rsidR="007204A9" w:rsidRDefault="007204A9"/>
        </w:tc>
        <w:tc>
          <w:tcPr>
            <w:tcW w:w="1728" w:type="dxa"/>
          </w:tcPr>
          <w:p w14:paraId="7A27332D" w14:textId="77777777" w:rsidR="007204A9" w:rsidRDefault="00000000">
            <w:r>
              <w:t>Hat einen Traktor:</w:t>
            </w:r>
          </w:p>
          <w:p w14:paraId="4CE32D46" w14:textId="77777777" w:rsidR="007204A9" w:rsidRDefault="007204A9"/>
        </w:tc>
        <w:tc>
          <w:tcPr>
            <w:tcW w:w="1728" w:type="dxa"/>
          </w:tcPr>
          <w:p w14:paraId="424CADDF" w14:textId="77777777" w:rsidR="007204A9" w:rsidRDefault="00000000">
            <w:r>
              <w:t>Hat ein Tatoo:</w:t>
            </w:r>
          </w:p>
          <w:p w14:paraId="12B71CE1" w14:textId="77777777" w:rsidR="007204A9" w:rsidRDefault="007204A9"/>
        </w:tc>
        <w:tc>
          <w:tcPr>
            <w:tcW w:w="1728" w:type="dxa"/>
          </w:tcPr>
          <w:p w14:paraId="15DBA78D" w14:textId="77777777" w:rsidR="007204A9" w:rsidRDefault="00000000">
            <w:r>
              <w:t>Kennt Klaus länger als 40 Jahre:</w:t>
            </w:r>
          </w:p>
          <w:p w14:paraId="26B78E76" w14:textId="77777777" w:rsidR="007204A9" w:rsidRDefault="007204A9"/>
        </w:tc>
        <w:tc>
          <w:tcPr>
            <w:tcW w:w="1728" w:type="dxa"/>
          </w:tcPr>
          <w:p w14:paraId="6AE10E38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56EB73E0" w14:textId="77777777" w:rsidR="007204A9" w:rsidRDefault="007204A9"/>
        </w:tc>
      </w:tr>
    </w:tbl>
    <w:p w14:paraId="42301045" w14:textId="77777777" w:rsidR="00AD3B5C" w:rsidRPr="00AD3B5C" w:rsidRDefault="00AD3B5C" w:rsidP="0005643C">
      <w:pPr>
        <w:rPr>
          <w:lang w:val="en-GB"/>
        </w:rPr>
      </w:pPr>
    </w:p>
    <w:p w14:paraId="48ECF212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50F6F8F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2EF8093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C37A4AD" w14:textId="77777777" w:rsidR="007204A9" w:rsidRDefault="00000000">
            <w:r>
              <w:t>Hatte schon mehr als 10 Autos:</w:t>
            </w:r>
          </w:p>
          <w:p w14:paraId="7DB577FB" w14:textId="77777777" w:rsidR="007204A9" w:rsidRDefault="007204A9"/>
        </w:tc>
        <w:tc>
          <w:tcPr>
            <w:tcW w:w="1728" w:type="dxa"/>
          </w:tcPr>
          <w:p w14:paraId="35C8D132" w14:textId="77777777" w:rsidR="007204A9" w:rsidRDefault="00000000">
            <w:r>
              <w:t>War bei einem Pfadfinderlager:</w:t>
            </w:r>
          </w:p>
          <w:p w14:paraId="740E2C20" w14:textId="77777777" w:rsidR="007204A9" w:rsidRDefault="007204A9"/>
        </w:tc>
        <w:tc>
          <w:tcPr>
            <w:tcW w:w="1728" w:type="dxa"/>
          </w:tcPr>
          <w:p w14:paraId="5EBFB3F8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7B68241B" w14:textId="77777777" w:rsidR="007204A9" w:rsidRDefault="007204A9"/>
        </w:tc>
        <w:tc>
          <w:tcPr>
            <w:tcW w:w="1728" w:type="dxa"/>
          </w:tcPr>
          <w:p w14:paraId="653E190A" w14:textId="77777777" w:rsidR="007204A9" w:rsidRDefault="00000000">
            <w:r>
              <w:t>Hat ein/e Lieblingsschauspieler/in:</w:t>
            </w:r>
          </w:p>
          <w:p w14:paraId="1A5390F1" w14:textId="77777777" w:rsidR="007204A9" w:rsidRDefault="007204A9"/>
        </w:tc>
        <w:tc>
          <w:tcPr>
            <w:tcW w:w="1728" w:type="dxa"/>
          </w:tcPr>
          <w:p w14:paraId="12EC2E24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09B2E496" w14:textId="77777777" w:rsidR="007204A9" w:rsidRDefault="007204A9"/>
        </w:tc>
      </w:tr>
      <w:tr w:rsidR="00067824" w14:paraId="0162659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C872C38" w14:textId="77777777" w:rsidR="007204A9" w:rsidRDefault="00000000">
            <w:r>
              <w:t>Liest regelmäßig Zeitung:</w:t>
            </w:r>
          </w:p>
          <w:p w14:paraId="68B84FFC" w14:textId="77777777" w:rsidR="007204A9" w:rsidRDefault="007204A9"/>
        </w:tc>
        <w:tc>
          <w:tcPr>
            <w:tcW w:w="1728" w:type="dxa"/>
          </w:tcPr>
          <w:p w14:paraId="01E16944" w14:textId="77777777" w:rsidR="007204A9" w:rsidRDefault="00000000">
            <w:r>
              <w:t>Fährt gerne Fahrrad:</w:t>
            </w:r>
          </w:p>
          <w:p w14:paraId="3F900CB3" w14:textId="77777777" w:rsidR="007204A9" w:rsidRDefault="007204A9"/>
        </w:tc>
        <w:tc>
          <w:tcPr>
            <w:tcW w:w="1728" w:type="dxa"/>
          </w:tcPr>
          <w:p w14:paraId="1444154F" w14:textId="77777777" w:rsidR="007204A9" w:rsidRDefault="00000000">
            <w:r>
              <w:t>Isst gerne Fisch:</w:t>
            </w:r>
          </w:p>
          <w:p w14:paraId="12F23FDC" w14:textId="77777777" w:rsidR="007204A9" w:rsidRDefault="007204A9"/>
        </w:tc>
        <w:tc>
          <w:tcPr>
            <w:tcW w:w="1728" w:type="dxa"/>
          </w:tcPr>
          <w:p w14:paraId="72888B53" w14:textId="77777777" w:rsidR="007204A9" w:rsidRDefault="00000000">
            <w:r>
              <w:t>Kennt Klaus seit der Schulzeit:</w:t>
            </w:r>
          </w:p>
          <w:p w14:paraId="7B55D607" w14:textId="77777777" w:rsidR="007204A9" w:rsidRDefault="007204A9"/>
        </w:tc>
        <w:tc>
          <w:tcPr>
            <w:tcW w:w="1728" w:type="dxa"/>
          </w:tcPr>
          <w:p w14:paraId="2700B385" w14:textId="77777777" w:rsidR="007204A9" w:rsidRDefault="00000000">
            <w:r>
              <w:t>Trinkt lieber Tee als Kaffee:</w:t>
            </w:r>
          </w:p>
          <w:p w14:paraId="60F3BB39" w14:textId="77777777" w:rsidR="007204A9" w:rsidRDefault="007204A9"/>
        </w:tc>
      </w:tr>
      <w:tr w:rsidR="00067824" w14:paraId="54589D5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6E0B45D" w14:textId="77777777" w:rsidR="007204A9" w:rsidRDefault="00000000">
            <w:r>
              <w:t>Kennt Klaus länger als 40 Jahre:</w:t>
            </w:r>
          </w:p>
          <w:p w14:paraId="65743172" w14:textId="77777777" w:rsidR="007204A9" w:rsidRDefault="007204A9"/>
        </w:tc>
        <w:tc>
          <w:tcPr>
            <w:tcW w:w="1728" w:type="dxa"/>
          </w:tcPr>
          <w:p w14:paraId="3599C9AB" w14:textId="77777777" w:rsidR="007204A9" w:rsidRDefault="00000000">
            <w:r>
              <w:t>Hat kein Auto:</w:t>
            </w:r>
          </w:p>
          <w:p w14:paraId="67DA6422" w14:textId="77777777" w:rsidR="007204A9" w:rsidRDefault="007204A9"/>
        </w:tc>
        <w:tc>
          <w:tcPr>
            <w:tcW w:w="1728" w:type="dxa"/>
          </w:tcPr>
          <w:p w14:paraId="40406357" w14:textId="77777777" w:rsidR="007204A9" w:rsidRDefault="00000000">
            <w:r>
              <w:t>Mag Zartbitterschokolade:</w:t>
            </w:r>
          </w:p>
          <w:p w14:paraId="012FC52B" w14:textId="77777777" w:rsidR="007204A9" w:rsidRDefault="007204A9"/>
        </w:tc>
        <w:tc>
          <w:tcPr>
            <w:tcW w:w="1728" w:type="dxa"/>
          </w:tcPr>
          <w:p w14:paraId="20ABBDD1" w14:textId="77777777" w:rsidR="007204A9" w:rsidRDefault="00000000">
            <w:r>
              <w:t>Mehr als 20 km angereist:</w:t>
            </w:r>
          </w:p>
          <w:p w14:paraId="779DC16E" w14:textId="77777777" w:rsidR="007204A9" w:rsidRDefault="007204A9"/>
        </w:tc>
        <w:tc>
          <w:tcPr>
            <w:tcW w:w="1728" w:type="dxa"/>
          </w:tcPr>
          <w:p w14:paraId="7A12A1BD" w14:textId="77777777" w:rsidR="007204A9" w:rsidRDefault="00000000">
            <w:r>
              <w:t>Hat Bungee-Jumping gemacht:</w:t>
            </w:r>
          </w:p>
          <w:p w14:paraId="37D3D329" w14:textId="77777777" w:rsidR="007204A9" w:rsidRDefault="007204A9"/>
        </w:tc>
      </w:tr>
      <w:tr w:rsidR="00067824" w14:paraId="36E6371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698FD74" w14:textId="77777777" w:rsidR="007204A9" w:rsidRDefault="00000000">
            <w:r>
              <w:t>Hat im Ausland studiert:</w:t>
            </w:r>
          </w:p>
          <w:p w14:paraId="164025BB" w14:textId="77777777" w:rsidR="007204A9" w:rsidRDefault="007204A9"/>
        </w:tc>
        <w:tc>
          <w:tcPr>
            <w:tcW w:w="1728" w:type="dxa"/>
          </w:tcPr>
          <w:p w14:paraId="35F44190" w14:textId="77777777" w:rsidR="007204A9" w:rsidRDefault="00000000">
            <w:r>
              <w:t>Spielt gern Golf:</w:t>
            </w:r>
          </w:p>
          <w:p w14:paraId="768407DA" w14:textId="77777777" w:rsidR="007204A9" w:rsidRDefault="007204A9"/>
        </w:tc>
        <w:tc>
          <w:tcPr>
            <w:tcW w:w="1728" w:type="dxa"/>
          </w:tcPr>
          <w:p w14:paraId="422E2E88" w14:textId="77777777" w:rsidR="007204A9" w:rsidRDefault="00000000">
            <w:r>
              <w:t>Nicht mit dem Auto angereist:</w:t>
            </w:r>
          </w:p>
          <w:p w14:paraId="00BBE676" w14:textId="77777777" w:rsidR="007204A9" w:rsidRDefault="007204A9"/>
        </w:tc>
        <w:tc>
          <w:tcPr>
            <w:tcW w:w="1728" w:type="dxa"/>
          </w:tcPr>
          <w:p w14:paraId="4384E22E" w14:textId="77777777" w:rsidR="007204A9" w:rsidRDefault="00000000">
            <w:r>
              <w:t>War schon einmal in der Oper:</w:t>
            </w:r>
          </w:p>
          <w:p w14:paraId="5BE5EA15" w14:textId="77777777" w:rsidR="007204A9" w:rsidRDefault="007204A9"/>
        </w:tc>
        <w:tc>
          <w:tcPr>
            <w:tcW w:w="1728" w:type="dxa"/>
          </w:tcPr>
          <w:p w14:paraId="1E521819" w14:textId="77777777" w:rsidR="007204A9" w:rsidRDefault="00000000">
            <w:r>
              <w:t>Isst kein Fleisch:</w:t>
            </w:r>
          </w:p>
          <w:p w14:paraId="4E734335" w14:textId="77777777" w:rsidR="007204A9" w:rsidRDefault="007204A9"/>
        </w:tc>
      </w:tr>
      <w:tr w:rsidR="00067824" w14:paraId="782AF9A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8DBA02E" w14:textId="77777777" w:rsidR="007204A9" w:rsidRDefault="00000000">
            <w:r>
              <w:t>Hat schon im Theater mitgespielt:</w:t>
            </w:r>
          </w:p>
          <w:p w14:paraId="5C9CDB1A" w14:textId="77777777" w:rsidR="007204A9" w:rsidRDefault="007204A9"/>
        </w:tc>
        <w:tc>
          <w:tcPr>
            <w:tcW w:w="1728" w:type="dxa"/>
          </w:tcPr>
          <w:p w14:paraId="088E5ED9" w14:textId="77777777" w:rsidR="007204A9" w:rsidRDefault="00000000">
            <w:r>
              <w:t>Hat sich selber ausgesperrt:</w:t>
            </w:r>
          </w:p>
          <w:p w14:paraId="58D95B9C" w14:textId="77777777" w:rsidR="007204A9" w:rsidRDefault="007204A9"/>
        </w:tc>
        <w:tc>
          <w:tcPr>
            <w:tcW w:w="1728" w:type="dxa"/>
          </w:tcPr>
          <w:p w14:paraId="259C5307" w14:textId="77777777" w:rsidR="007204A9" w:rsidRDefault="00000000">
            <w:r>
              <w:t>Hat ein Gemüsebeet:</w:t>
            </w:r>
          </w:p>
          <w:p w14:paraId="792A07D6" w14:textId="77777777" w:rsidR="007204A9" w:rsidRDefault="007204A9"/>
        </w:tc>
        <w:tc>
          <w:tcPr>
            <w:tcW w:w="1728" w:type="dxa"/>
          </w:tcPr>
          <w:p w14:paraId="5C7B83D8" w14:textId="77777777" w:rsidR="007204A9" w:rsidRDefault="00000000">
            <w:r>
              <w:t>Trinkt gerne Wein:</w:t>
            </w:r>
          </w:p>
          <w:p w14:paraId="097DCCEA" w14:textId="77777777" w:rsidR="007204A9" w:rsidRDefault="007204A9"/>
        </w:tc>
        <w:tc>
          <w:tcPr>
            <w:tcW w:w="1728" w:type="dxa"/>
          </w:tcPr>
          <w:p w14:paraId="3A2ADF83" w14:textId="77777777" w:rsidR="007204A9" w:rsidRDefault="00000000">
            <w:r>
              <w:t>Sammelt etwas (Name + Gegenstand):</w:t>
            </w:r>
          </w:p>
          <w:p w14:paraId="19CD6867" w14:textId="77777777" w:rsidR="007204A9" w:rsidRDefault="007204A9"/>
        </w:tc>
      </w:tr>
    </w:tbl>
    <w:p w14:paraId="23B86B63" w14:textId="77777777" w:rsidR="00AD3B5C" w:rsidRPr="00AD3B5C" w:rsidRDefault="00AD3B5C" w:rsidP="0005643C">
      <w:pPr>
        <w:rPr>
          <w:lang w:val="en-GB"/>
        </w:rPr>
      </w:pPr>
    </w:p>
    <w:p w14:paraId="74FC8835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170251E4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56347D3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F0C5C63" w14:textId="77777777" w:rsidR="007204A9" w:rsidRDefault="00000000">
            <w:r>
              <w:t>War mit Klaus schon im Urlaub:</w:t>
            </w:r>
          </w:p>
          <w:p w14:paraId="28412386" w14:textId="77777777" w:rsidR="007204A9" w:rsidRDefault="007204A9"/>
        </w:tc>
        <w:tc>
          <w:tcPr>
            <w:tcW w:w="1728" w:type="dxa"/>
          </w:tcPr>
          <w:p w14:paraId="65FC922F" w14:textId="77777777" w:rsidR="007204A9" w:rsidRDefault="00000000">
            <w:r>
              <w:t>Steht regelmäßig vor 6 auf:</w:t>
            </w:r>
          </w:p>
          <w:p w14:paraId="2581125B" w14:textId="77777777" w:rsidR="007204A9" w:rsidRDefault="007204A9"/>
        </w:tc>
        <w:tc>
          <w:tcPr>
            <w:tcW w:w="1728" w:type="dxa"/>
          </w:tcPr>
          <w:p w14:paraId="63A9FB82" w14:textId="77777777" w:rsidR="007204A9" w:rsidRDefault="00000000">
            <w:r>
              <w:t>Kennt Klaus seit der Schulzeit:</w:t>
            </w:r>
          </w:p>
          <w:p w14:paraId="0B228AE3" w14:textId="77777777" w:rsidR="007204A9" w:rsidRDefault="007204A9"/>
        </w:tc>
        <w:tc>
          <w:tcPr>
            <w:tcW w:w="1728" w:type="dxa"/>
          </w:tcPr>
          <w:p w14:paraId="4736E614" w14:textId="77777777" w:rsidR="007204A9" w:rsidRDefault="00000000">
            <w:r>
              <w:t>Kennt Klaus länger als 40 Jahre:</w:t>
            </w:r>
          </w:p>
          <w:p w14:paraId="20256F46" w14:textId="77777777" w:rsidR="007204A9" w:rsidRDefault="007204A9"/>
        </w:tc>
        <w:tc>
          <w:tcPr>
            <w:tcW w:w="1728" w:type="dxa"/>
          </w:tcPr>
          <w:p w14:paraId="572A9A62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18718628" w14:textId="77777777" w:rsidR="007204A9" w:rsidRDefault="007204A9"/>
        </w:tc>
      </w:tr>
      <w:tr w:rsidR="00067824" w14:paraId="191C1B6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6B50BF6" w14:textId="77777777" w:rsidR="007204A9" w:rsidRDefault="00000000">
            <w:r>
              <w:t>Kann stricken:</w:t>
            </w:r>
          </w:p>
          <w:p w14:paraId="5A98B9CD" w14:textId="77777777" w:rsidR="007204A9" w:rsidRDefault="007204A9"/>
        </w:tc>
        <w:tc>
          <w:tcPr>
            <w:tcW w:w="1728" w:type="dxa"/>
          </w:tcPr>
          <w:p w14:paraId="301CDAB8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5DFF983D" w14:textId="77777777" w:rsidR="007204A9" w:rsidRDefault="007204A9"/>
        </w:tc>
        <w:tc>
          <w:tcPr>
            <w:tcW w:w="1728" w:type="dxa"/>
          </w:tcPr>
          <w:p w14:paraId="31803C5F" w14:textId="77777777" w:rsidR="007204A9" w:rsidRDefault="00000000">
            <w:r>
              <w:t>Liest gerade ein Buch:</w:t>
            </w:r>
          </w:p>
          <w:p w14:paraId="1F98C4AE" w14:textId="77777777" w:rsidR="007204A9" w:rsidRDefault="007204A9"/>
        </w:tc>
        <w:tc>
          <w:tcPr>
            <w:tcW w:w="1728" w:type="dxa"/>
          </w:tcPr>
          <w:p w14:paraId="42BE1B95" w14:textId="77777777" w:rsidR="007204A9" w:rsidRDefault="00000000">
            <w:r>
              <w:t>Trinkt lieber Tee als Kaffee:</w:t>
            </w:r>
          </w:p>
          <w:p w14:paraId="1234EAD7" w14:textId="77777777" w:rsidR="007204A9" w:rsidRDefault="007204A9"/>
        </w:tc>
        <w:tc>
          <w:tcPr>
            <w:tcW w:w="1728" w:type="dxa"/>
          </w:tcPr>
          <w:p w14:paraId="1321E711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16AA2A0E" w14:textId="77777777" w:rsidR="007204A9" w:rsidRDefault="007204A9"/>
        </w:tc>
      </w:tr>
      <w:tr w:rsidR="00067824" w14:paraId="453AF25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65305DE" w14:textId="77777777" w:rsidR="007204A9" w:rsidRDefault="00000000">
            <w:r>
              <w:t>Ist weniger als 5x umgezogen:</w:t>
            </w:r>
          </w:p>
          <w:p w14:paraId="1A15073E" w14:textId="77777777" w:rsidR="007204A9" w:rsidRDefault="007204A9"/>
        </w:tc>
        <w:tc>
          <w:tcPr>
            <w:tcW w:w="1728" w:type="dxa"/>
          </w:tcPr>
          <w:p w14:paraId="33C39716" w14:textId="77777777" w:rsidR="007204A9" w:rsidRDefault="00000000">
            <w:r>
              <w:t>Nicht mit dem Auto angereist:</w:t>
            </w:r>
          </w:p>
          <w:p w14:paraId="7187FE5B" w14:textId="77777777" w:rsidR="007204A9" w:rsidRDefault="007204A9"/>
        </w:tc>
        <w:tc>
          <w:tcPr>
            <w:tcW w:w="1728" w:type="dxa"/>
          </w:tcPr>
          <w:p w14:paraId="0935E152" w14:textId="77777777" w:rsidR="007204A9" w:rsidRDefault="00000000">
            <w:r>
              <w:t>Ist mit Klaus verwandt:</w:t>
            </w:r>
          </w:p>
          <w:p w14:paraId="7311CECB" w14:textId="77777777" w:rsidR="007204A9" w:rsidRDefault="007204A9"/>
        </w:tc>
        <w:tc>
          <w:tcPr>
            <w:tcW w:w="1728" w:type="dxa"/>
          </w:tcPr>
          <w:p w14:paraId="0D3730F1" w14:textId="77777777" w:rsidR="007204A9" w:rsidRDefault="00000000">
            <w:r>
              <w:t>War bei einem Klassentreffen:</w:t>
            </w:r>
          </w:p>
          <w:p w14:paraId="195D564F" w14:textId="77777777" w:rsidR="007204A9" w:rsidRDefault="007204A9"/>
        </w:tc>
        <w:tc>
          <w:tcPr>
            <w:tcW w:w="1728" w:type="dxa"/>
          </w:tcPr>
          <w:p w14:paraId="2CC4D67D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16653F52" w14:textId="77777777" w:rsidR="007204A9" w:rsidRDefault="007204A9"/>
        </w:tc>
      </w:tr>
      <w:tr w:rsidR="00067824" w14:paraId="29D7B4A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16F2336" w14:textId="77777777" w:rsidR="007204A9" w:rsidRDefault="00000000">
            <w:r>
              <w:t>Hat einen Traktor:</w:t>
            </w:r>
          </w:p>
          <w:p w14:paraId="1FA685EB" w14:textId="77777777" w:rsidR="007204A9" w:rsidRDefault="007204A9"/>
        </w:tc>
        <w:tc>
          <w:tcPr>
            <w:tcW w:w="1728" w:type="dxa"/>
          </w:tcPr>
          <w:p w14:paraId="526C3DCC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1D8B8DA5" w14:textId="77777777" w:rsidR="007204A9" w:rsidRDefault="007204A9"/>
        </w:tc>
        <w:tc>
          <w:tcPr>
            <w:tcW w:w="1728" w:type="dxa"/>
          </w:tcPr>
          <w:p w14:paraId="0DC5BC86" w14:textId="77777777" w:rsidR="007204A9" w:rsidRDefault="00000000">
            <w:r>
              <w:t>Hat ein Auto älter als 10 Jahre:</w:t>
            </w:r>
          </w:p>
          <w:p w14:paraId="75DE2264" w14:textId="77777777" w:rsidR="007204A9" w:rsidRDefault="007204A9"/>
        </w:tc>
        <w:tc>
          <w:tcPr>
            <w:tcW w:w="1728" w:type="dxa"/>
          </w:tcPr>
          <w:p w14:paraId="65DA3BA1" w14:textId="77777777" w:rsidR="007204A9" w:rsidRDefault="00000000">
            <w:r>
              <w:t>Trinkt morgens Kaffee:</w:t>
            </w:r>
          </w:p>
          <w:p w14:paraId="002E7F83" w14:textId="77777777" w:rsidR="007204A9" w:rsidRDefault="007204A9"/>
        </w:tc>
        <w:tc>
          <w:tcPr>
            <w:tcW w:w="1728" w:type="dxa"/>
          </w:tcPr>
          <w:p w14:paraId="12DE66E9" w14:textId="77777777" w:rsidR="007204A9" w:rsidRDefault="00000000">
            <w:r>
              <w:t>Macht eine ehrenamtliche Tätigkeit:</w:t>
            </w:r>
          </w:p>
          <w:p w14:paraId="791EB376" w14:textId="77777777" w:rsidR="007204A9" w:rsidRDefault="007204A9"/>
        </w:tc>
      </w:tr>
      <w:tr w:rsidR="00067824" w14:paraId="7BAC762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3394CCB" w14:textId="77777777" w:rsidR="007204A9" w:rsidRDefault="00000000">
            <w:r>
              <w:t>Hat Punkte in Flensburg:</w:t>
            </w:r>
          </w:p>
          <w:p w14:paraId="5843EC73" w14:textId="77777777" w:rsidR="007204A9" w:rsidRDefault="007204A9"/>
        </w:tc>
        <w:tc>
          <w:tcPr>
            <w:tcW w:w="1728" w:type="dxa"/>
          </w:tcPr>
          <w:p w14:paraId="40D2D669" w14:textId="77777777" w:rsidR="007204A9" w:rsidRDefault="00000000">
            <w:r>
              <w:t>Mag Zartbitterschokolade:</w:t>
            </w:r>
          </w:p>
          <w:p w14:paraId="737863CA" w14:textId="77777777" w:rsidR="007204A9" w:rsidRDefault="007204A9"/>
        </w:tc>
        <w:tc>
          <w:tcPr>
            <w:tcW w:w="1728" w:type="dxa"/>
          </w:tcPr>
          <w:p w14:paraId="6C9940EE" w14:textId="77777777" w:rsidR="007204A9" w:rsidRDefault="00000000">
            <w:r>
              <w:t>War schon bei der Polizei:</w:t>
            </w:r>
          </w:p>
          <w:p w14:paraId="4E5CD0BD" w14:textId="77777777" w:rsidR="007204A9" w:rsidRDefault="007204A9"/>
        </w:tc>
        <w:tc>
          <w:tcPr>
            <w:tcW w:w="1728" w:type="dxa"/>
          </w:tcPr>
          <w:p w14:paraId="59C0BA40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51B6100D" w14:textId="77777777" w:rsidR="007204A9" w:rsidRDefault="007204A9"/>
        </w:tc>
        <w:tc>
          <w:tcPr>
            <w:tcW w:w="1728" w:type="dxa"/>
          </w:tcPr>
          <w:p w14:paraId="5092A4A7" w14:textId="77777777" w:rsidR="007204A9" w:rsidRDefault="00000000">
            <w:r>
              <w:t>Hat/ Hatte ein Haustier:</w:t>
            </w:r>
          </w:p>
          <w:p w14:paraId="24C38405" w14:textId="77777777" w:rsidR="007204A9" w:rsidRDefault="007204A9"/>
        </w:tc>
      </w:tr>
    </w:tbl>
    <w:p w14:paraId="223CA050" w14:textId="77777777" w:rsidR="00AD3B5C" w:rsidRPr="00AD3B5C" w:rsidRDefault="00AD3B5C" w:rsidP="0005643C">
      <w:pPr>
        <w:rPr>
          <w:lang w:val="en-GB"/>
        </w:rPr>
      </w:pPr>
    </w:p>
    <w:p w14:paraId="0ADEEC1E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514E037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742B8C8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CEA62FE" w14:textId="77777777" w:rsidR="007204A9" w:rsidRDefault="00000000">
            <w:r>
              <w:t>Hat im März Geburtstag:</w:t>
            </w:r>
          </w:p>
          <w:p w14:paraId="36E468EA" w14:textId="77777777" w:rsidR="007204A9" w:rsidRDefault="007204A9"/>
        </w:tc>
        <w:tc>
          <w:tcPr>
            <w:tcW w:w="1728" w:type="dxa"/>
          </w:tcPr>
          <w:p w14:paraId="7399AD26" w14:textId="77777777" w:rsidR="007204A9" w:rsidRDefault="00000000">
            <w:r>
              <w:t>Isst kein Fleisch:</w:t>
            </w:r>
          </w:p>
          <w:p w14:paraId="69948A55" w14:textId="77777777" w:rsidR="007204A9" w:rsidRDefault="007204A9"/>
        </w:tc>
        <w:tc>
          <w:tcPr>
            <w:tcW w:w="1728" w:type="dxa"/>
          </w:tcPr>
          <w:p w14:paraId="028BBEB7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4620322B" w14:textId="77777777" w:rsidR="007204A9" w:rsidRDefault="007204A9"/>
        </w:tc>
        <w:tc>
          <w:tcPr>
            <w:tcW w:w="1728" w:type="dxa"/>
          </w:tcPr>
          <w:p w14:paraId="5C318499" w14:textId="77777777" w:rsidR="007204A9" w:rsidRDefault="00000000">
            <w:r>
              <w:t>Hat schon einen Promi getroffen:</w:t>
            </w:r>
          </w:p>
          <w:p w14:paraId="72B8BE6A" w14:textId="77777777" w:rsidR="007204A9" w:rsidRDefault="007204A9"/>
        </w:tc>
        <w:tc>
          <w:tcPr>
            <w:tcW w:w="1728" w:type="dxa"/>
          </w:tcPr>
          <w:p w14:paraId="346DEABC" w14:textId="77777777" w:rsidR="007204A9" w:rsidRDefault="00000000">
            <w:r>
              <w:t>Trinkt gerne Wein:</w:t>
            </w:r>
          </w:p>
          <w:p w14:paraId="77D2FC72" w14:textId="77777777" w:rsidR="007204A9" w:rsidRDefault="007204A9"/>
        </w:tc>
      </w:tr>
      <w:tr w:rsidR="00067824" w14:paraId="2398058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5BC4090" w14:textId="77777777" w:rsidR="007204A9" w:rsidRDefault="00000000">
            <w:r>
              <w:t>Spielt gern Golf:</w:t>
            </w:r>
          </w:p>
          <w:p w14:paraId="62059C77" w14:textId="77777777" w:rsidR="007204A9" w:rsidRDefault="007204A9"/>
        </w:tc>
        <w:tc>
          <w:tcPr>
            <w:tcW w:w="1728" w:type="dxa"/>
          </w:tcPr>
          <w:p w14:paraId="0C507E5D" w14:textId="77777777" w:rsidR="007204A9" w:rsidRDefault="00000000">
            <w:r>
              <w:t>Besitzt &gt; 3 Fahrräder:</w:t>
            </w:r>
          </w:p>
          <w:p w14:paraId="070C764D" w14:textId="77777777" w:rsidR="007204A9" w:rsidRDefault="007204A9"/>
        </w:tc>
        <w:tc>
          <w:tcPr>
            <w:tcW w:w="1728" w:type="dxa"/>
          </w:tcPr>
          <w:p w14:paraId="04232A83" w14:textId="77777777" w:rsidR="007204A9" w:rsidRDefault="00000000">
            <w:r>
              <w:t>Hat ein Gemüsebeet:</w:t>
            </w:r>
          </w:p>
          <w:p w14:paraId="5422A274" w14:textId="77777777" w:rsidR="007204A9" w:rsidRDefault="007204A9"/>
        </w:tc>
        <w:tc>
          <w:tcPr>
            <w:tcW w:w="1728" w:type="dxa"/>
          </w:tcPr>
          <w:p w14:paraId="4FBF2531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73029599" w14:textId="77777777" w:rsidR="007204A9" w:rsidRDefault="007204A9"/>
        </w:tc>
        <w:tc>
          <w:tcPr>
            <w:tcW w:w="1728" w:type="dxa"/>
          </w:tcPr>
          <w:p w14:paraId="453215C1" w14:textId="77777777" w:rsidR="007204A9" w:rsidRDefault="00000000">
            <w:r>
              <w:t>Hat ein schwarzes Auto:</w:t>
            </w:r>
          </w:p>
          <w:p w14:paraId="2D795AAA" w14:textId="77777777" w:rsidR="007204A9" w:rsidRDefault="007204A9"/>
        </w:tc>
      </w:tr>
      <w:tr w:rsidR="00067824" w14:paraId="6A0BBC0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A18B063" w14:textId="77777777" w:rsidR="007204A9" w:rsidRDefault="00000000">
            <w:r>
              <w:t>Hat im Ausland gearbeitet:</w:t>
            </w:r>
          </w:p>
          <w:p w14:paraId="40337D1D" w14:textId="77777777" w:rsidR="007204A9" w:rsidRDefault="007204A9"/>
        </w:tc>
        <w:tc>
          <w:tcPr>
            <w:tcW w:w="1728" w:type="dxa"/>
          </w:tcPr>
          <w:p w14:paraId="12538F64" w14:textId="77777777" w:rsidR="007204A9" w:rsidRDefault="00000000">
            <w:r>
              <w:t>War schon im Fernsehen zu sehen:</w:t>
            </w:r>
          </w:p>
          <w:p w14:paraId="2AB0983E" w14:textId="77777777" w:rsidR="007204A9" w:rsidRDefault="007204A9"/>
        </w:tc>
        <w:tc>
          <w:tcPr>
            <w:tcW w:w="1728" w:type="dxa"/>
          </w:tcPr>
          <w:p w14:paraId="53CD3CBE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03A02409" w14:textId="77777777" w:rsidR="007204A9" w:rsidRDefault="007204A9"/>
        </w:tc>
        <w:tc>
          <w:tcPr>
            <w:tcW w:w="1728" w:type="dxa"/>
          </w:tcPr>
          <w:p w14:paraId="31932D09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76337BD9" w14:textId="77777777" w:rsidR="007204A9" w:rsidRDefault="007204A9"/>
        </w:tc>
        <w:tc>
          <w:tcPr>
            <w:tcW w:w="1728" w:type="dxa"/>
          </w:tcPr>
          <w:p w14:paraId="30231BE9" w14:textId="77777777" w:rsidR="007204A9" w:rsidRDefault="00000000">
            <w:r>
              <w:t>Steht regelmäßig vor 6 auf:</w:t>
            </w:r>
          </w:p>
          <w:p w14:paraId="4DF278A9" w14:textId="77777777" w:rsidR="007204A9" w:rsidRDefault="007204A9"/>
        </w:tc>
      </w:tr>
      <w:tr w:rsidR="00067824" w14:paraId="63C1372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F38D060" w14:textId="77777777" w:rsidR="007204A9" w:rsidRDefault="00000000">
            <w:r>
              <w:t>Kennt Klaus länger als 40 Jahre:</w:t>
            </w:r>
          </w:p>
          <w:p w14:paraId="219ED46F" w14:textId="77777777" w:rsidR="007204A9" w:rsidRDefault="007204A9"/>
        </w:tc>
        <w:tc>
          <w:tcPr>
            <w:tcW w:w="1728" w:type="dxa"/>
          </w:tcPr>
          <w:p w14:paraId="65486CD4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2683FE4C" w14:textId="77777777" w:rsidR="007204A9" w:rsidRDefault="007204A9"/>
        </w:tc>
        <w:tc>
          <w:tcPr>
            <w:tcW w:w="1728" w:type="dxa"/>
          </w:tcPr>
          <w:p w14:paraId="30BF7810" w14:textId="77777777" w:rsidR="007204A9" w:rsidRDefault="00000000">
            <w:r>
              <w:t>Isst gerne Fisch:</w:t>
            </w:r>
          </w:p>
          <w:p w14:paraId="3C6DB81B" w14:textId="77777777" w:rsidR="007204A9" w:rsidRDefault="007204A9"/>
        </w:tc>
        <w:tc>
          <w:tcPr>
            <w:tcW w:w="1728" w:type="dxa"/>
          </w:tcPr>
          <w:p w14:paraId="583CC9C9" w14:textId="77777777" w:rsidR="007204A9" w:rsidRDefault="00000000">
            <w:r>
              <w:t>Hat/ Hatte ein Haustier:</w:t>
            </w:r>
          </w:p>
          <w:p w14:paraId="2F160607" w14:textId="77777777" w:rsidR="007204A9" w:rsidRDefault="007204A9"/>
        </w:tc>
        <w:tc>
          <w:tcPr>
            <w:tcW w:w="1728" w:type="dxa"/>
          </w:tcPr>
          <w:p w14:paraId="7AF2047E" w14:textId="77777777" w:rsidR="007204A9" w:rsidRDefault="00000000">
            <w:r>
              <w:t>Ist öfter als 5x umgezogen:</w:t>
            </w:r>
          </w:p>
          <w:p w14:paraId="31A360B1" w14:textId="77777777" w:rsidR="007204A9" w:rsidRDefault="007204A9"/>
        </w:tc>
      </w:tr>
      <w:tr w:rsidR="00067824" w14:paraId="1DF91DB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66D8646" w14:textId="77777777" w:rsidR="007204A9" w:rsidRDefault="00000000">
            <w:r>
              <w:t>Mehr als 20 km angereist:</w:t>
            </w:r>
          </w:p>
          <w:p w14:paraId="32C4DA43" w14:textId="77777777" w:rsidR="007204A9" w:rsidRDefault="007204A9"/>
        </w:tc>
        <w:tc>
          <w:tcPr>
            <w:tcW w:w="1728" w:type="dxa"/>
          </w:tcPr>
          <w:p w14:paraId="44F603F9" w14:textId="77777777" w:rsidR="007204A9" w:rsidRDefault="00000000">
            <w:r>
              <w:t>Ist weniger als 5x umgezogen:</w:t>
            </w:r>
          </w:p>
          <w:p w14:paraId="2D0333CF" w14:textId="77777777" w:rsidR="007204A9" w:rsidRDefault="007204A9"/>
        </w:tc>
        <w:tc>
          <w:tcPr>
            <w:tcW w:w="1728" w:type="dxa"/>
          </w:tcPr>
          <w:p w14:paraId="6EE7698F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3EC9793A" w14:textId="77777777" w:rsidR="007204A9" w:rsidRDefault="007204A9"/>
        </w:tc>
        <w:tc>
          <w:tcPr>
            <w:tcW w:w="1728" w:type="dxa"/>
          </w:tcPr>
          <w:p w14:paraId="523C7DA9" w14:textId="77777777" w:rsidR="007204A9" w:rsidRDefault="00000000">
            <w:r>
              <w:t>War/ Ist Feuerwehrmann/frau:</w:t>
            </w:r>
          </w:p>
          <w:p w14:paraId="75ADA331" w14:textId="77777777" w:rsidR="007204A9" w:rsidRDefault="007204A9"/>
        </w:tc>
        <w:tc>
          <w:tcPr>
            <w:tcW w:w="1728" w:type="dxa"/>
          </w:tcPr>
          <w:p w14:paraId="215A9719" w14:textId="77777777" w:rsidR="007204A9" w:rsidRDefault="00000000">
            <w:r>
              <w:t>Ist in der Schule sitzen geblieben:</w:t>
            </w:r>
          </w:p>
          <w:p w14:paraId="2B635D25" w14:textId="77777777" w:rsidR="007204A9" w:rsidRDefault="007204A9"/>
        </w:tc>
      </w:tr>
    </w:tbl>
    <w:p w14:paraId="78F60E68" w14:textId="77777777" w:rsidR="00AD3B5C" w:rsidRPr="00AD3B5C" w:rsidRDefault="00AD3B5C" w:rsidP="0005643C">
      <w:pPr>
        <w:rPr>
          <w:lang w:val="en-GB"/>
        </w:rPr>
      </w:pPr>
    </w:p>
    <w:p w14:paraId="1293A192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4AA2632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4EF252B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E8822EE" w14:textId="77777777" w:rsidR="007204A9" w:rsidRDefault="00000000">
            <w:r>
              <w:t>Trinkt lieber Tee als Kaffee:</w:t>
            </w:r>
          </w:p>
          <w:p w14:paraId="57B0EB56" w14:textId="77777777" w:rsidR="007204A9" w:rsidRDefault="007204A9"/>
        </w:tc>
        <w:tc>
          <w:tcPr>
            <w:tcW w:w="1728" w:type="dxa"/>
          </w:tcPr>
          <w:p w14:paraId="39412B24" w14:textId="77777777" w:rsidR="007204A9" w:rsidRDefault="00000000">
            <w:r>
              <w:t>War mit Klaus schon im Urlaub:</w:t>
            </w:r>
          </w:p>
          <w:p w14:paraId="1420E94F" w14:textId="77777777" w:rsidR="007204A9" w:rsidRDefault="007204A9"/>
        </w:tc>
        <w:tc>
          <w:tcPr>
            <w:tcW w:w="1728" w:type="dxa"/>
          </w:tcPr>
          <w:p w14:paraId="4DA33E63" w14:textId="77777777" w:rsidR="007204A9" w:rsidRDefault="00000000">
            <w:r>
              <w:t>War schon auf einem Musikfestival:</w:t>
            </w:r>
          </w:p>
          <w:p w14:paraId="0A9D28C5" w14:textId="77777777" w:rsidR="007204A9" w:rsidRDefault="007204A9"/>
        </w:tc>
        <w:tc>
          <w:tcPr>
            <w:tcW w:w="1728" w:type="dxa"/>
          </w:tcPr>
          <w:p w14:paraId="4A31C803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72D2E8A3" w14:textId="77777777" w:rsidR="007204A9" w:rsidRDefault="007204A9"/>
        </w:tc>
        <w:tc>
          <w:tcPr>
            <w:tcW w:w="1728" w:type="dxa"/>
          </w:tcPr>
          <w:p w14:paraId="2033B558" w14:textId="77777777" w:rsidR="007204A9" w:rsidRDefault="00000000">
            <w:r>
              <w:t>Kennt Klaus länger als 40 Jahre:</w:t>
            </w:r>
          </w:p>
          <w:p w14:paraId="7AC0BBD2" w14:textId="77777777" w:rsidR="007204A9" w:rsidRDefault="007204A9"/>
        </w:tc>
      </w:tr>
      <w:tr w:rsidR="00067824" w14:paraId="0465061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15CE26B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236700D5" w14:textId="77777777" w:rsidR="007204A9" w:rsidRDefault="007204A9"/>
        </w:tc>
        <w:tc>
          <w:tcPr>
            <w:tcW w:w="1728" w:type="dxa"/>
          </w:tcPr>
          <w:p w14:paraId="4197BCAD" w14:textId="77777777" w:rsidR="007204A9" w:rsidRDefault="00000000">
            <w:r>
              <w:t>Hat gefärbte Haare:</w:t>
            </w:r>
          </w:p>
          <w:p w14:paraId="752E15C1" w14:textId="77777777" w:rsidR="007204A9" w:rsidRDefault="007204A9"/>
        </w:tc>
        <w:tc>
          <w:tcPr>
            <w:tcW w:w="1728" w:type="dxa"/>
          </w:tcPr>
          <w:p w14:paraId="04059650" w14:textId="77777777" w:rsidR="007204A9" w:rsidRDefault="00000000">
            <w:r>
              <w:t>Hat Punkte in Flensburg:</w:t>
            </w:r>
          </w:p>
          <w:p w14:paraId="65641EA7" w14:textId="77777777" w:rsidR="007204A9" w:rsidRDefault="007204A9"/>
        </w:tc>
        <w:tc>
          <w:tcPr>
            <w:tcW w:w="1728" w:type="dxa"/>
          </w:tcPr>
          <w:p w14:paraId="4CF8D139" w14:textId="77777777" w:rsidR="007204A9" w:rsidRDefault="00000000">
            <w:r>
              <w:t>Besitzt &gt; 3 Fahrräder:</w:t>
            </w:r>
          </w:p>
          <w:p w14:paraId="007F4869" w14:textId="77777777" w:rsidR="007204A9" w:rsidRDefault="007204A9"/>
        </w:tc>
        <w:tc>
          <w:tcPr>
            <w:tcW w:w="1728" w:type="dxa"/>
          </w:tcPr>
          <w:p w14:paraId="2E09894F" w14:textId="77777777" w:rsidR="007204A9" w:rsidRDefault="00000000">
            <w:r>
              <w:t>Hat ein/e Lieblingsschauspieler/in:</w:t>
            </w:r>
          </w:p>
          <w:p w14:paraId="3EE57923" w14:textId="77777777" w:rsidR="007204A9" w:rsidRDefault="007204A9"/>
        </w:tc>
      </w:tr>
      <w:tr w:rsidR="00067824" w14:paraId="64A3F2A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2A7CF17" w14:textId="77777777" w:rsidR="007204A9" w:rsidRDefault="00000000">
            <w:r>
              <w:t>Ist mit Klaus verwandt:</w:t>
            </w:r>
          </w:p>
          <w:p w14:paraId="6AC06F4F" w14:textId="77777777" w:rsidR="007204A9" w:rsidRDefault="007204A9"/>
        </w:tc>
        <w:tc>
          <w:tcPr>
            <w:tcW w:w="1728" w:type="dxa"/>
          </w:tcPr>
          <w:p w14:paraId="737B0E40" w14:textId="77777777" w:rsidR="007204A9" w:rsidRDefault="00000000">
            <w:r>
              <w:t>Hat Angst vor Spinnen:</w:t>
            </w:r>
          </w:p>
          <w:p w14:paraId="52DEA44F" w14:textId="77777777" w:rsidR="007204A9" w:rsidRDefault="007204A9"/>
        </w:tc>
        <w:tc>
          <w:tcPr>
            <w:tcW w:w="1728" w:type="dxa"/>
          </w:tcPr>
          <w:p w14:paraId="42525CAA" w14:textId="77777777" w:rsidR="007204A9" w:rsidRDefault="00000000">
            <w:r>
              <w:t>Hat bei einem Gewinnspiel gewonnen:</w:t>
            </w:r>
          </w:p>
          <w:p w14:paraId="6CB9CA29" w14:textId="77777777" w:rsidR="007204A9" w:rsidRDefault="007204A9"/>
        </w:tc>
        <w:tc>
          <w:tcPr>
            <w:tcW w:w="1728" w:type="dxa"/>
          </w:tcPr>
          <w:p w14:paraId="2E8D7005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030F43AA" w14:textId="77777777" w:rsidR="007204A9" w:rsidRDefault="007204A9"/>
        </w:tc>
        <w:tc>
          <w:tcPr>
            <w:tcW w:w="1728" w:type="dxa"/>
          </w:tcPr>
          <w:p w14:paraId="7BA38E0C" w14:textId="77777777" w:rsidR="007204A9" w:rsidRDefault="00000000">
            <w:r>
              <w:t>Wurde schon einmal seekrank:</w:t>
            </w:r>
          </w:p>
          <w:p w14:paraId="4C8D5287" w14:textId="77777777" w:rsidR="007204A9" w:rsidRDefault="007204A9"/>
        </w:tc>
      </w:tr>
      <w:tr w:rsidR="00067824" w14:paraId="2A0B739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0A133A3" w14:textId="77777777" w:rsidR="007204A9" w:rsidRDefault="00000000">
            <w:r>
              <w:t>Steht regelmäßig vor 6 auf:</w:t>
            </w:r>
          </w:p>
          <w:p w14:paraId="43469974" w14:textId="77777777" w:rsidR="007204A9" w:rsidRDefault="007204A9"/>
        </w:tc>
        <w:tc>
          <w:tcPr>
            <w:tcW w:w="1728" w:type="dxa"/>
          </w:tcPr>
          <w:p w14:paraId="0679DB8D" w14:textId="77777777" w:rsidR="007204A9" w:rsidRDefault="00000000">
            <w:r>
              <w:t>Hat/ Hatte ein Reptil als Haustier:</w:t>
            </w:r>
          </w:p>
          <w:p w14:paraId="0BE85817" w14:textId="77777777" w:rsidR="007204A9" w:rsidRDefault="007204A9"/>
        </w:tc>
        <w:tc>
          <w:tcPr>
            <w:tcW w:w="1728" w:type="dxa"/>
          </w:tcPr>
          <w:p w14:paraId="6B880FBE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5DD0DE5D" w14:textId="77777777" w:rsidR="007204A9" w:rsidRDefault="007204A9"/>
        </w:tc>
        <w:tc>
          <w:tcPr>
            <w:tcW w:w="1728" w:type="dxa"/>
          </w:tcPr>
          <w:p w14:paraId="30EF76D2" w14:textId="77777777" w:rsidR="007204A9" w:rsidRDefault="00000000">
            <w:r>
              <w:t>Hat einen Traktor:</w:t>
            </w:r>
          </w:p>
          <w:p w14:paraId="6DAE1261" w14:textId="77777777" w:rsidR="007204A9" w:rsidRDefault="007204A9"/>
        </w:tc>
        <w:tc>
          <w:tcPr>
            <w:tcW w:w="1728" w:type="dxa"/>
          </w:tcPr>
          <w:p w14:paraId="4A040701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178D7D45" w14:textId="77777777" w:rsidR="007204A9" w:rsidRDefault="007204A9"/>
        </w:tc>
      </w:tr>
      <w:tr w:rsidR="00067824" w14:paraId="4B00B8C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45F4D0B" w14:textId="77777777" w:rsidR="007204A9" w:rsidRDefault="00000000">
            <w:r>
              <w:t>Nicht mit dem Auto angereist:</w:t>
            </w:r>
          </w:p>
          <w:p w14:paraId="271B4DE7" w14:textId="77777777" w:rsidR="007204A9" w:rsidRDefault="007204A9"/>
        </w:tc>
        <w:tc>
          <w:tcPr>
            <w:tcW w:w="1728" w:type="dxa"/>
          </w:tcPr>
          <w:p w14:paraId="5D886584" w14:textId="77777777" w:rsidR="007204A9" w:rsidRDefault="00000000">
            <w:r>
              <w:t>Mag Zartbitterschokolade:</w:t>
            </w:r>
          </w:p>
          <w:p w14:paraId="54AB678C" w14:textId="77777777" w:rsidR="007204A9" w:rsidRDefault="007204A9"/>
        </w:tc>
        <w:tc>
          <w:tcPr>
            <w:tcW w:w="1728" w:type="dxa"/>
          </w:tcPr>
          <w:p w14:paraId="4EB04398" w14:textId="77777777" w:rsidR="007204A9" w:rsidRDefault="00000000">
            <w:r>
              <w:t>Hatte schon einen Knochenbruch:</w:t>
            </w:r>
          </w:p>
          <w:p w14:paraId="5B1E00F9" w14:textId="77777777" w:rsidR="007204A9" w:rsidRDefault="007204A9"/>
        </w:tc>
        <w:tc>
          <w:tcPr>
            <w:tcW w:w="1728" w:type="dxa"/>
          </w:tcPr>
          <w:p w14:paraId="291839BC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216B9CA4" w14:textId="77777777" w:rsidR="007204A9" w:rsidRDefault="007204A9"/>
        </w:tc>
        <w:tc>
          <w:tcPr>
            <w:tcW w:w="1728" w:type="dxa"/>
          </w:tcPr>
          <w:p w14:paraId="38651406" w14:textId="77777777" w:rsidR="007204A9" w:rsidRDefault="00000000">
            <w:r>
              <w:t>War mal auf einem Kreuzfahrtschiff:</w:t>
            </w:r>
          </w:p>
          <w:p w14:paraId="18BDF8DB" w14:textId="77777777" w:rsidR="007204A9" w:rsidRDefault="007204A9"/>
        </w:tc>
      </w:tr>
    </w:tbl>
    <w:p w14:paraId="75BCC416" w14:textId="77777777" w:rsidR="00AD3B5C" w:rsidRPr="00AD3B5C" w:rsidRDefault="00AD3B5C" w:rsidP="0005643C">
      <w:pPr>
        <w:rPr>
          <w:lang w:val="en-GB"/>
        </w:rPr>
      </w:pPr>
    </w:p>
    <w:p w14:paraId="65BB897C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66963FDF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0E34F81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D1D4872" w14:textId="77777777" w:rsidR="007204A9" w:rsidRDefault="00000000">
            <w:r>
              <w:t>War schon im Fernsehen zu sehen:</w:t>
            </w:r>
          </w:p>
          <w:p w14:paraId="57710F9C" w14:textId="77777777" w:rsidR="007204A9" w:rsidRDefault="007204A9"/>
        </w:tc>
        <w:tc>
          <w:tcPr>
            <w:tcW w:w="1728" w:type="dxa"/>
          </w:tcPr>
          <w:p w14:paraId="2770B77A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2A3B9B10" w14:textId="77777777" w:rsidR="007204A9" w:rsidRDefault="007204A9"/>
        </w:tc>
        <w:tc>
          <w:tcPr>
            <w:tcW w:w="1728" w:type="dxa"/>
          </w:tcPr>
          <w:p w14:paraId="4BB88330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008DA222" w14:textId="77777777" w:rsidR="007204A9" w:rsidRDefault="007204A9"/>
        </w:tc>
        <w:tc>
          <w:tcPr>
            <w:tcW w:w="1728" w:type="dxa"/>
          </w:tcPr>
          <w:p w14:paraId="54918FB9" w14:textId="77777777" w:rsidR="007204A9" w:rsidRDefault="00000000">
            <w:r>
              <w:t>Mag Krimis:</w:t>
            </w:r>
          </w:p>
          <w:p w14:paraId="6F438DD6" w14:textId="77777777" w:rsidR="007204A9" w:rsidRDefault="007204A9"/>
        </w:tc>
        <w:tc>
          <w:tcPr>
            <w:tcW w:w="1728" w:type="dxa"/>
          </w:tcPr>
          <w:p w14:paraId="0DA54A0C" w14:textId="77777777" w:rsidR="007204A9" w:rsidRDefault="00000000">
            <w:r>
              <w:t>Kann häkeln:</w:t>
            </w:r>
          </w:p>
          <w:p w14:paraId="19167937" w14:textId="77777777" w:rsidR="007204A9" w:rsidRDefault="007204A9"/>
        </w:tc>
      </w:tr>
      <w:tr w:rsidR="00067824" w14:paraId="55F8BE7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11D69C9" w14:textId="77777777" w:rsidR="007204A9" w:rsidRDefault="00000000">
            <w:r>
              <w:t>Hat im Ausland studiert:</w:t>
            </w:r>
          </w:p>
          <w:p w14:paraId="0070140C" w14:textId="77777777" w:rsidR="007204A9" w:rsidRDefault="007204A9"/>
        </w:tc>
        <w:tc>
          <w:tcPr>
            <w:tcW w:w="1728" w:type="dxa"/>
          </w:tcPr>
          <w:p w14:paraId="66BDC389" w14:textId="77777777" w:rsidR="007204A9" w:rsidRDefault="00000000">
            <w:r>
              <w:t>Hat als Kind gerne Comics gelesen:</w:t>
            </w:r>
          </w:p>
          <w:p w14:paraId="19033AEF" w14:textId="77777777" w:rsidR="007204A9" w:rsidRDefault="007204A9"/>
        </w:tc>
        <w:tc>
          <w:tcPr>
            <w:tcW w:w="1728" w:type="dxa"/>
          </w:tcPr>
          <w:p w14:paraId="2BF8B1CD" w14:textId="77777777" w:rsidR="007204A9" w:rsidRDefault="00000000">
            <w:r>
              <w:t>Wurde schon einmal seekrank:</w:t>
            </w:r>
          </w:p>
          <w:p w14:paraId="7EC9CA2E" w14:textId="77777777" w:rsidR="007204A9" w:rsidRDefault="007204A9"/>
        </w:tc>
        <w:tc>
          <w:tcPr>
            <w:tcW w:w="1728" w:type="dxa"/>
          </w:tcPr>
          <w:p w14:paraId="1E5E3635" w14:textId="77777777" w:rsidR="007204A9" w:rsidRDefault="00000000">
            <w:r>
              <w:t>Trinkt lieber Tee als Kaffee:</w:t>
            </w:r>
          </w:p>
          <w:p w14:paraId="1F524D86" w14:textId="77777777" w:rsidR="007204A9" w:rsidRDefault="007204A9"/>
        </w:tc>
        <w:tc>
          <w:tcPr>
            <w:tcW w:w="1728" w:type="dxa"/>
          </w:tcPr>
          <w:p w14:paraId="3374BEFC" w14:textId="77777777" w:rsidR="007204A9" w:rsidRDefault="00000000">
            <w:r>
              <w:t>Ist öfter als 5x umgezogen:</w:t>
            </w:r>
          </w:p>
          <w:p w14:paraId="20CF90F5" w14:textId="77777777" w:rsidR="007204A9" w:rsidRDefault="007204A9"/>
        </w:tc>
      </w:tr>
      <w:tr w:rsidR="00067824" w14:paraId="3C024DF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2AF2B80" w14:textId="77777777" w:rsidR="007204A9" w:rsidRDefault="00000000">
            <w:r>
              <w:t>Hatte schon einen Knochenbruch:</w:t>
            </w:r>
          </w:p>
          <w:p w14:paraId="5524B2A7" w14:textId="77777777" w:rsidR="007204A9" w:rsidRDefault="007204A9"/>
        </w:tc>
        <w:tc>
          <w:tcPr>
            <w:tcW w:w="1728" w:type="dxa"/>
          </w:tcPr>
          <w:p w14:paraId="7BE692BF" w14:textId="77777777" w:rsidR="007204A9" w:rsidRDefault="00000000">
            <w:r>
              <w:t>Hat schon im Theater mitgespielt:</w:t>
            </w:r>
          </w:p>
          <w:p w14:paraId="5798A0AC" w14:textId="77777777" w:rsidR="007204A9" w:rsidRDefault="007204A9"/>
        </w:tc>
        <w:tc>
          <w:tcPr>
            <w:tcW w:w="1728" w:type="dxa"/>
          </w:tcPr>
          <w:p w14:paraId="1558C6EC" w14:textId="77777777" w:rsidR="007204A9" w:rsidRDefault="00000000">
            <w:r>
              <w:t>Ist mit Klaus verwandt:</w:t>
            </w:r>
          </w:p>
          <w:p w14:paraId="09D3F672" w14:textId="77777777" w:rsidR="007204A9" w:rsidRDefault="007204A9"/>
        </w:tc>
        <w:tc>
          <w:tcPr>
            <w:tcW w:w="1728" w:type="dxa"/>
          </w:tcPr>
          <w:p w14:paraId="23A23B6C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21CE6711" w14:textId="77777777" w:rsidR="007204A9" w:rsidRDefault="007204A9"/>
        </w:tc>
        <w:tc>
          <w:tcPr>
            <w:tcW w:w="1728" w:type="dxa"/>
          </w:tcPr>
          <w:p w14:paraId="0654BFEF" w14:textId="77777777" w:rsidR="007204A9" w:rsidRDefault="00000000">
            <w:r>
              <w:t>Hat ein Haustier:</w:t>
            </w:r>
          </w:p>
          <w:p w14:paraId="7C53F59C" w14:textId="77777777" w:rsidR="007204A9" w:rsidRDefault="007204A9"/>
        </w:tc>
      </w:tr>
      <w:tr w:rsidR="00067824" w14:paraId="29B2F35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F750286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06EE9EB5" w14:textId="77777777" w:rsidR="007204A9" w:rsidRDefault="007204A9"/>
        </w:tc>
        <w:tc>
          <w:tcPr>
            <w:tcW w:w="1728" w:type="dxa"/>
          </w:tcPr>
          <w:p w14:paraId="0B4B38EF" w14:textId="77777777" w:rsidR="007204A9" w:rsidRDefault="00000000">
            <w:r>
              <w:t>Hat sich selber ausgesperrt:</w:t>
            </w:r>
          </w:p>
          <w:p w14:paraId="5FD3DE9F" w14:textId="77777777" w:rsidR="007204A9" w:rsidRDefault="007204A9"/>
        </w:tc>
        <w:tc>
          <w:tcPr>
            <w:tcW w:w="1728" w:type="dxa"/>
          </w:tcPr>
          <w:p w14:paraId="5E1063A2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35CB30F1" w14:textId="77777777" w:rsidR="007204A9" w:rsidRDefault="007204A9"/>
        </w:tc>
        <w:tc>
          <w:tcPr>
            <w:tcW w:w="1728" w:type="dxa"/>
          </w:tcPr>
          <w:p w14:paraId="4F216764" w14:textId="77777777" w:rsidR="007204A9" w:rsidRDefault="00000000">
            <w:r>
              <w:t>Kennt Klaus länger als 50 Jahre:</w:t>
            </w:r>
          </w:p>
          <w:p w14:paraId="4F883900" w14:textId="77777777" w:rsidR="007204A9" w:rsidRDefault="007204A9"/>
        </w:tc>
        <w:tc>
          <w:tcPr>
            <w:tcW w:w="1728" w:type="dxa"/>
          </w:tcPr>
          <w:p w14:paraId="37FF8E64" w14:textId="77777777" w:rsidR="007204A9" w:rsidRDefault="00000000">
            <w:r>
              <w:t>Kennt Klaus seit der Schulzeit:</w:t>
            </w:r>
          </w:p>
          <w:p w14:paraId="6206608D" w14:textId="77777777" w:rsidR="007204A9" w:rsidRDefault="007204A9"/>
        </w:tc>
      </w:tr>
      <w:tr w:rsidR="00067824" w14:paraId="693E1D5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12E1C95" w14:textId="77777777" w:rsidR="007204A9" w:rsidRDefault="00000000">
            <w:r>
              <w:t>Hat im Ausland gearbeitet:</w:t>
            </w:r>
          </w:p>
          <w:p w14:paraId="710B6102" w14:textId="77777777" w:rsidR="007204A9" w:rsidRDefault="007204A9"/>
        </w:tc>
        <w:tc>
          <w:tcPr>
            <w:tcW w:w="1728" w:type="dxa"/>
          </w:tcPr>
          <w:p w14:paraId="5C95849C" w14:textId="77777777" w:rsidR="007204A9" w:rsidRDefault="00000000">
            <w:r>
              <w:t>Hat ein Tatoo:</w:t>
            </w:r>
          </w:p>
          <w:p w14:paraId="6F0D2A50" w14:textId="77777777" w:rsidR="007204A9" w:rsidRDefault="007204A9"/>
        </w:tc>
        <w:tc>
          <w:tcPr>
            <w:tcW w:w="1728" w:type="dxa"/>
          </w:tcPr>
          <w:p w14:paraId="671D3080" w14:textId="77777777" w:rsidR="007204A9" w:rsidRDefault="00000000">
            <w:r>
              <w:t>Ist Oma/ Opa:</w:t>
            </w:r>
          </w:p>
          <w:p w14:paraId="65DA9F00" w14:textId="77777777" w:rsidR="007204A9" w:rsidRDefault="007204A9"/>
        </w:tc>
        <w:tc>
          <w:tcPr>
            <w:tcW w:w="1728" w:type="dxa"/>
          </w:tcPr>
          <w:p w14:paraId="0F12B08C" w14:textId="77777777" w:rsidR="007204A9" w:rsidRDefault="00000000">
            <w:r>
              <w:t>War schon bei der Polizei:</w:t>
            </w:r>
          </w:p>
          <w:p w14:paraId="5B0BB3C3" w14:textId="77777777" w:rsidR="007204A9" w:rsidRDefault="007204A9"/>
        </w:tc>
        <w:tc>
          <w:tcPr>
            <w:tcW w:w="1728" w:type="dxa"/>
          </w:tcPr>
          <w:p w14:paraId="6AFC35ED" w14:textId="77777777" w:rsidR="007204A9" w:rsidRDefault="00000000">
            <w:r>
              <w:t>Hat bei einem Gewinnspiel gewonnen:</w:t>
            </w:r>
          </w:p>
          <w:p w14:paraId="68ADA920" w14:textId="77777777" w:rsidR="007204A9" w:rsidRDefault="007204A9"/>
        </w:tc>
      </w:tr>
    </w:tbl>
    <w:p w14:paraId="745DDBC0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FC45B05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5499C5E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AE4BBD6" w14:textId="77777777" w:rsidR="007204A9" w:rsidRDefault="00000000">
            <w:r>
              <w:t>Fährt gerne Fahrrad:</w:t>
            </w:r>
          </w:p>
          <w:p w14:paraId="7406E598" w14:textId="77777777" w:rsidR="007204A9" w:rsidRDefault="007204A9"/>
        </w:tc>
        <w:tc>
          <w:tcPr>
            <w:tcW w:w="1728" w:type="dxa"/>
          </w:tcPr>
          <w:p w14:paraId="47A2E4CA" w14:textId="77777777" w:rsidR="007204A9" w:rsidRDefault="00000000">
            <w:r>
              <w:t>Mag Zartbitterschokolade:</w:t>
            </w:r>
          </w:p>
          <w:p w14:paraId="4F2FFADD" w14:textId="77777777" w:rsidR="007204A9" w:rsidRDefault="007204A9"/>
        </w:tc>
        <w:tc>
          <w:tcPr>
            <w:tcW w:w="1728" w:type="dxa"/>
          </w:tcPr>
          <w:p w14:paraId="7EB7D62F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6DA0CA79" w14:textId="77777777" w:rsidR="007204A9" w:rsidRDefault="007204A9"/>
        </w:tc>
        <w:tc>
          <w:tcPr>
            <w:tcW w:w="1728" w:type="dxa"/>
          </w:tcPr>
          <w:p w14:paraId="4C847878" w14:textId="77777777" w:rsidR="007204A9" w:rsidRDefault="00000000">
            <w:r>
              <w:t>Wurde schon einmal seekrank:</w:t>
            </w:r>
          </w:p>
          <w:p w14:paraId="110E7ED2" w14:textId="77777777" w:rsidR="007204A9" w:rsidRDefault="007204A9"/>
        </w:tc>
        <w:tc>
          <w:tcPr>
            <w:tcW w:w="1728" w:type="dxa"/>
          </w:tcPr>
          <w:p w14:paraId="7423EEFD" w14:textId="77777777" w:rsidR="007204A9" w:rsidRDefault="00000000">
            <w:r>
              <w:t>Hat/ Hatte ein Haustier:</w:t>
            </w:r>
          </w:p>
          <w:p w14:paraId="219462AA" w14:textId="77777777" w:rsidR="007204A9" w:rsidRDefault="007204A9"/>
        </w:tc>
      </w:tr>
      <w:tr w:rsidR="00067824" w14:paraId="6A42DB7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A495CCC" w14:textId="77777777" w:rsidR="007204A9" w:rsidRDefault="00000000">
            <w:r>
              <w:t>Kennt Klaus länger als 40 Jahre:</w:t>
            </w:r>
          </w:p>
          <w:p w14:paraId="5B79D4F3" w14:textId="77777777" w:rsidR="007204A9" w:rsidRDefault="007204A9"/>
        </w:tc>
        <w:tc>
          <w:tcPr>
            <w:tcW w:w="1728" w:type="dxa"/>
          </w:tcPr>
          <w:p w14:paraId="6BEB5C1F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3F39F60A" w14:textId="77777777" w:rsidR="007204A9" w:rsidRDefault="007204A9"/>
        </w:tc>
        <w:tc>
          <w:tcPr>
            <w:tcW w:w="1728" w:type="dxa"/>
          </w:tcPr>
          <w:p w14:paraId="2DA0C350" w14:textId="77777777" w:rsidR="007204A9" w:rsidRDefault="00000000">
            <w:r>
              <w:t>Hat gefärbte Haare:</w:t>
            </w:r>
          </w:p>
          <w:p w14:paraId="0B719A33" w14:textId="77777777" w:rsidR="007204A9" w:rsidRDefault="007204A9"/>
        </w:tc>
        <w:tc>
          <w:tcPr>
            <w:tcW w:w="1728" w:type="dxa"/>
          </w:tcPr>
          <w:p w14:paraId="20354A9B" w14:textId="77777777" w:rsidR="007204A9" w:rsidRDefault="00000000">
            <w:r>
              <w:t>Trinkt gerne Wein:</w:t>
            </w:r>
          </w:p>
          <w:p w14:paraId="377BD900" w14:textId="77777777" w:rsidR="007204A9" w:rsidRDefault="007204A9"/>
        </w:tc>
        <w:tc>
          <w:tcPr>
            <w:tcW w:w="1728" w:type="dxa"/>
          </w:tcPr>
          <w:p w14:paraId="2540B3C9" w14:textId="77777777" w:rsidR="007204A9" w:rsidRDefault="00000000">
            <w:r>
              <w:t>Hat sich selber ausgesperrt:</w:t>
            </w:r>
          </w:p>
          <w:p w14:paraId="3E3DF73E" w14:textId="77777777" w:rsidR="007204A9" w:rsidRDefault="007204A9"/>
        </w:tc>
      </w:tr>
      <w:tr w:rsidR="00067824" w14:paraId="1E806E7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1EA4B2F" w14:textId="77777777" w:rsidR="007204A9" w:rsidRDefault="00000000">
            <w:r>
              <w:t>Hatte schon einen Knochenbruch:</w:t>
            </w:r>
          </w:p>
          <w:p w14:paraId="34531394" w14:textId="77777777" w:rsidR="007204A9" w:rsidRDefault="007204A9"/>
        </w:tc>
        <w:tc>
          <w:tcPr>
            <w:tcW w:w="1728" w:type="dxa"/>
          </w:tcPr>
          <w:p w14:paraId="7222F5DF" w14:textId="77777777" w:rsidR="007204A9" w:rsidRDefault="00000000">
            <w:r>
              <w:t>Kennt Klaus seit der Schulzeit:</w:t>
            </w:r>
          </w:p>
          <w:p w14:paraId="423F5570" w14:textId="77777777" w:rsidR="007204A9" w:rsidRDefault="007204A9"/>
        </w:tc>
        <w:tc>
          <w:tcPr>
            <w:tcW w:w="1728" w:type="dxa"/>
          </w:tcPr>
          <w:p w14:paraId="12BD730C" w14:textId="77777777" w:rsidR="007204A9" w:rsidRDefault="00000000">
            <w:r>
              <w:t>Ist Tante/ Onkel:</w:t>
            </w:r>
          </w:p>
          <w:p w14:paraId="08F3402C" w14:textId="77777777" w:rsidR="007204A9" w:rsidRDefault="007204A9"/>
        </w:tc>
        <w:tc>
          <w:tcPr>
            <w:tcW w:w="1728" w:type="dxa"/>
          </w:tcPr>
          <w:p w14:paraId="76F17CEC" w14:textId="77777777" w:rsidR="007204A9" w:rsidRDefault="00000000">
            <w:r>
              <w:t>War schon einmal in der Oper:</w:t>
            </w:r>
          </w:p>
          <w:p w14:paraId="295258A1" w14:textId="77777777" w:rsidR="007204A9" w:rsidRDefault="007204A9"/>
        </w:tc>
        <w:tc>
          <w:tcPr>
            <w:tcW w:w="1728" w:type="dxa"/>
          </w:tcPr>
          <w:p w14:paraId="571EEBBC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58465D91" w14:textId="77777777" w:rsidR="007204A9" w:rsidRDefault="007204A9"/>
        </w:tc>
      </w:tr>
      <w:tr w:rsidR="00067824" w14:paraId="02832D3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01A0566" w14:textId="77777777" w:rsidR="007204A9" w:rsidRDefault="00000000">
            <w:r>
              <w:t>Ist mit Klaus verwandt:</w:t>
            </w:r>
          </w:p>
          <w:p w14:paraId="414DE8CE" w14:textId="77777777" w:rsidR="007204A9" w:rsidRDefault="007204A9"/>
        </w:tc>
        <w:tc>
          <w:tcPr>
            <w:tcW w:w="1728" w:type="dxa"/>
          </w:tcPr>
          <w:p w14:paraId="64E8FD00" w14:textId="77777777" w:rsidR="007204A9" w:rsidRDefault="00000000">
            <w:r>
              <w:t>Hat ein/e Lieblingsschauspieler/in:</w:t>
            </w:r>
          </w:p>
          <w:p w14:paraId="593EE4DB" w14:textId="77777777" w:rsidR="007204A9" w:rsidRDefault="007204A9"/>
        </w:tc>
        <w:tc>
          <w:tcPr>
            <w:tcW w:w="1728" w:type="dxa"/>
          </w:tcPr>
          <w:p w14:paraId="5CDE8910" w14:textId="77777777" w:rsidR="007204A9" w:rsidRDefault="00000000">
            <w:r>
              <w:t>War schon bei der Polizei:</w:t>
            </w:r>
          </w:p>
          <w:p w14:paraId="603D0D0B" w14:textId="77777777" w:rsidR="007204A9" w:rsidRDefault="007204A9"/>
        </w:tc>
        <w:tc>
          <w:tcPr>
            <w:tcW w:w="1728" w:type="dxa"/>
          </w:tcPr>
          <w:p w14:paraId="212A3DDC" w14:textId="77777777" w:rsidR="007204A9" w:rsidRDefault="00000000">
            <w:r>
              <w:t>War schon im Fernsehen zu sehen:</w:t>
            </w:r>
          </w:p>
          <w:p w14:paraId="6C93D2BF" w14:textId="77777777" w:rsidR="007204A9" w:rsidRDefault="007204A9"/>
        </w:tc>
        <w:tc>
          <w:tcPr>
            <w:tcW w:w="1728" w:type="dxa"/>
          </w:tcPr>
          <w:p w14:paraId="7E08E191" w14:textId="77777777" w:rsidR="007204A9" w:rsidRDefault="00000000">
            <w:r>
              <w:t>Hat einen Traktor:</w:t>
            </w:r>
          </w:p>
          <w:p w14:paraId="35C2855E" w14:textId="77777777" w:rsidR="007204A9" w:rsidRDefault="007204A9"/>
        </w:tc>
      </w:tr>
      <w:tr w:rsidR="00067824" w14:paraId="74FAB93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D6A1DB8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6B032962" w14:textId="77777777" w:rsidR="007204A9" w:rsidRDefault="007204A9"/>
        </w:tc>
        <w:tc>
          <w:tcPr>
            <w:tcW w:w="1728" w:type="dxa"/>
          </w:tcPr>
          <w:p w14:paraId="73578A03" w14:textId="77777777" w:rsidR="007204A9" w:rsidRDefault="00000000">
            <w:r>
              <w:t>Hat mehr als 2 Kinder:</w:t>
            </w:r>
          </w:p>
          <w:p w14:paraId="00568736" w14:textId="77777777" w:rsidR="007204A9" w:rsidRDefault="007204A9"/>
        </w:tc>
        <w:tc>
          <w:tcPr>
            <w:tcW w:w="1728" w:type="dxa"/>
          </w:tcPr>
          <w:p w14:paraId="128DC84F" w14:textId="77777777" w:rsidR="007204A9" w:rsidRDefault="00000000">
            <w:r>
              <w:t>War bei einem Pfadfinderlager:</w:t>
            </w:r>
          </w:p>
          <w:p w14:paraId="644A4030" w14:textId="77777777" w:rsidR="007204A9" w:rsidRDefault="007204A9"/>
        </w:tc>
        <w:tc>
          <w:tcPr>
            <w:tcW w:w="1728" w:type="dxa"/>
          </w:tcPr>
          <w:p w14:paraId="0F8D5035" w14:textId="77777777" w:rsidR="007204A9" w:rsidRDefault="00000000">
            <w:r>
              <w:t>Führerschein schon abgeben müssen:</w:t>
            </w:r>
          </w:p>
          <w:p w14:paraId="3B4AB3FB" w14:textId="77777777" w:rsidR="007204A9" w:rsidRDefault="007204A9"/>
        </w:tc>
        <w:tc>
          <w:tcPr>
            <w:tcW w:w="1728" w:type="dxa"/>
          </w:tcPr>
          <w:p w14:paraId="3BE77CE6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3AAF5FCB" w14:textId="77777777" w:rsidR="007204A9" w:rsidRDefault="007204A9"/>
        </w:tc>
      </w:tr>
    </w:tbl>
    <w:p w14:paraId="51A0AEAD" w14:textId="77777777" w:rsidR="00AD3B5C" w:rsidRPr="00AD3B5C" w:rsidRDefault="00AD3B5C" w:rsidP="0005643C">
      <w:pPr>
        <w:rPr>
          <w:lang w:val="en-GB"/>
        </w:rPr>
      </w:pPr>
    </w:p>
    <w:p w14:paraId="1C59FD24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350FCD5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538766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5005E69" w14:textId="77777777" w:rsidR="007204A9" w:rsidRDefault="00000000">
            <w:r>
              <w:t>Hat im Ausland studiert:</w:t>
            </w:r>
          </w:p>
          <w:p w14:paraId="4A328C41" w14:textId="77777777" w:rsidR="007204A9" w:rsidRDefault="007204A9"/>
        </w:tc>
        <w:tc>
          <w:tcPr>
            <w:tcW w:w="1728" w:type="dxa"/>
          </w:tcPr>
          <w:p w14:paraId="103B769A" w14:textId="77777777" w:rsidR="007204A9" w:rsidRDefault="00000000">
            <w:r>
              <w:t>Hat ein Auto älter als 10 Jahre:</w:t>
            </w:r>
          </w:p>
          <w:p w14:paraId="5441B561" w14:textId="77777777" w:rsidR="007204A9" w:rsidRDefault="007204A9"/>
        </w:tc>
        <w:tc>
          <w:tcPr>
            <w:tcW w:w="1728" w:type="dxa"/>
          </w:tcPr>
          <w:p w14:paraId="77D8365B" w14:textId="77777777" w:rsidR="007204A9" w:rsidRDefault="00000000">
            <w:r>
              <w:t>Macht eine ehrenamtliche Tätigkeit:</w:t>
            </w:r>
          </w:p>
          <w:p w14:paraId="3CAA4562" w14:textId="77777777" w:rsidR="007204A9" w:rsidRDefault="007204A9"/>
        </w:tc>
        <w:tc>
          <w:tcPr>
            <w:tcW w:w="1728" w:type="dxa"/>
          </w:tcPr>
          <w:p w14:paraId="6B34920C" w14:textId="77777777" w:rsidR="007204A9" w:rsidRDefault="00000000">
            <w:r>
              <w:t>War schon bei der Polizei:</w:t>
            </w:r>
          </w:p>
          <w:p w14:paraId="5AD3C135" w14:textId="77777777" w:rsidR="007204A9" w:rsidRDefault="007204A9"/>
        </w:tc>
        <w:tc>
          <w:tcPr>
            <w:tcW w:w="1728" w:type="dxa"/>
          </w:tcPr>
          <w:p w14:paraId="08A7E8FF" w14:textId="77777777" w:rsidR="007204A9" w:rsidRDefault="00000000">
            <w:r>
              <w:t>Kennt Klaus länger als 40 Jahre:</w:t>
            </w:r>
          </w:p>
          <w:p w14:paraId="2CA230D7" w14:textId="77777777" w:rsidR="007204A9" w:rsidRDefault="007204A9"/>
        </w:tc>
      </w:tr>
      <w:tr w:rsidR="00067824" w14:paraId="2E3AC6A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2234681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5E548AB8" w14:textId="77777777" w:rsidR="007204A9" w:rsidRDefault="007204A9"/>
        </w:tc>
        <w:tc>
          <w:tcPr>
            <w:tcW w:w="1728" w:type="dxa"/>
          </w:tcPr>
          <w:p w14:paraId="6C5A9619" w14:textId="77777777" w:rsidR="007204A9" w:rsidRDefault="00000000">
            <w:r>
              <w:t>War/ Ist Feuerwehrmann/frau:</w:t>
            </w:r>
          </w:p>
          <w:p w14:paraId="6A3D3471" w14:textId="77777777" w:rsidR="007204A9" w:rsidRDefault="007204A9"/>
        </w:tc>
        <w:tc>
          <w:tcPr>
            <w:tcW w:w="1728" w:type="dxa"/>
          </w:tcPr>
          <w:p w14:paraId="4911BA87" w14:textId="77777777" w:rsidR="007204A9" w:rsidRDefault="00000000">
            <w:r>
              <w:t>Hat ein Haustier:</w:t>
            </w:r>
          </w:p>
          <w:p w14:paraId="482DA0F6" w14:textId="77777777" w:rsidR="007204A9" w:rsidRDefault="007204A9"/>
        </w:tc>
        <w:tc>
          <w:tcPr>
            <w:tcW w:w="1728" w:type="dxa"/>
          </w:tcPr>
          <w:p w14:paraId="1984E7FE" w14:textId="77777777" w:rsidR="007204A9" w:rsidRDefault="00000000">
            <w:r>
              <w:t>Führerschein schon abgeben müssen:</w:t>
            </w:r>
          </w:p>
          <w:p w14:paraId="1AC4C0F6" w14:textId="77777777" w:rsidR="007204A9" w:rsidRDefault="007204A9"/>
        </w:tc>
        <w:tc>
          <w:tcPr>
            <w:tcW w:w="1728" w:type="dxa"/>
          </w:tcPr>
          <w:p w14:paraId="092B4E00" w14:textId="77777777" w:rsidR="007204A9" w:rsidRDefault="00000000">
            <w:r>
              <w:t>Mag Zartbitterschokolade:</w:t>
            </w:r>
          </w:p>
          <w:p w14:paraId="5D5C050E" w14:textId="77777777" w:rsidR="007204A9" w:rsidRDefault="007204A9"/>
        </w:tc>
      </w:tr>
      <w:tr w:rsidR="00067824" w14:paraId="16375B0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FE2A81E" w14:textId="77777777" w:rsidR="007204A9" w:rsidRDefault="00000000">
            <w:r>
              <w:t>War mal auf einem Kreuzfahrtschiff:</w:t>
            </w:r>
          </w:p>
          <w:p w14:paraId="55583F05" w14:textId="77777777" w:rsidR="007204A9" w:rsidRDefault="007204A9"/>
        </w:tc>
        <w:tc>
          <w:tcPr>
            <w:tcW w:w="1728" w:type="dxa"/>
          </w:tcPr>
          <w:p w14:paraId="35767E88" w14:textId="77777777" w:rsidR="007204A9" w:rsidRDefault="00000000">
            <w:r>
              <w:t>Hat im März Geburtstag:</w:t>
            </w:r>
          </w:p>
          <w:p w14:paraId="1DE0E779" w14:textId="77777777" w:rsidR="007204A9" w:rsidRDefault="007204A9"/>
        </w:tc>
        <w:tc>
          <w:tcPr>
            <w:tcW w:w="1728" w:type="dxa"/>
          </w:tcPr>
          <w:p w14:paraId="581CCC0C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63CCBFF3" w14:textId="77777777" w:rsidR="007204A9" w:rsidRDefault="007204A9"/>
        </w:tc>
        <w:tc>
          <w:tcPr>
            <w:tcW w:w="1728" w:type="dxa"/>
          </w:tcPr>
          <w:p w14:paraId="40ECB414" w14:textId="77777777" w:rsidR="007204A9" w:rsidRDefault="00000000">
            <w:r>
              <w:t>Ist in der Schule sitzen geblieben:</w:t>
            </w:r>
          </w:p>
          <w:p w14:paraId="53C54532" w14:textId="77777777" w:rsidR="007204A9" w:rsidRDefault="007204A9"/>
        </w:tc>
        <w:tc>
          <w:tcPr>
            <w:tcW w:w="1728" w:type="dxa"/>
          </w:tcPr>
          <w:p w14:paraId="51FC7883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5DA82243" w14:textId="77777777" w:rsidR="007204A9" w:rsidRDefault="007204A9"/>
        </w:tc>
      </w:tr>
      <w:tr w:rsidR="00067824" w14:paraId="1464E52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4ABEA97" w14:textId="77777777" w:rsidR="007204A9" w:rsidRDefault="00000000">
            <w:r>
              <w:t>Nicht mit dem Auto angereist:</w:t>
            </w:r>
          </w:p>
          <w:p w14:paraId="325394E6" w14:textId="77777777" w:rsidR="007204A9" w:rsidRDefault="007204A9"/>
        </w:tc>
        <w:tc>
          <w:tcPr>
            <w:tcW w:w="1728" w:type="dxa"/>
          </w:tcPr>
          <w:p w14:paraId="4B840090" w14:textId="77777777" w:rsidR="007204A9" w:rsidRDefault="00000000">
            <w:r>
              <w:t>War schon auf einem Musikfestival:</w:t>
            </w:r>
          </w:p>
          <w:p w14:paraId="22167951" w14:textId="77777777" w:rsidR="007204A9" w:rsidRDefault="007204A9"/>
        </w:tc>
        <w:tc>
          <w:tcPr>
            <w:tcW w:w="1728" w:type="dxa"/>
          </w:tcPr>
          <w:p w14:paraId="5338EC92" w14:textId="77777777" w:rsidR="007204A9" w:rsidRDefault="00000000">
            <w:r>
              <w:t>Hat ein/e Lieblingsschauspieler/in:</w:t>
            </w:r>
          </w:p>
          <w:p w14:paraId="49D87634" w14:textId="77777777" w:rsidR="007204A9" w:rsidRDefault="007204A9"/>
        </w:tc>
        <w:tc>
          <w:tcPr>
            <w:tcW w:w="1728" w:type="dxa"/>
          </w:tcPr>
          <w:p w14:paraId="103B8894" w14:textId="77777777" w:rsidR="007204A9" w:rsidRDefault="00000000">
            <w:r>
              <w:t>Trinkt lieber Tee als Kaffee:</w:t>
            </w:r>
          </w:p>
          <w:p w14:paraId="56F34784" w14:textId="77777777" w:rsidR="007204A9" w:rsidRDefault="007204A9"/>
        </w:tc>
        <w:tc>
          <w:tcPr>
            <w:tcW w:w="1728" w:type="dxa"/>
          </w:tcPr>
          <w:p w14:paraId="4E0B842B" w14:textId="77777777" w:rsidR="007204A9" w:rsidRDefault="00000000">
            <w:r>
              <w:t>Kann häkeln:</w:t>
            </w:r>
          </w:p>
          <w:p w14:paraId="2ADA5112" w14:textId="77777777" w:rsidR="007204A9" w:rsidRDefault="007204A9"/>
        </w:tc>
      </w:tr>
      <w:tr w:rsidR="00067824" w14:paraId="5321836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DB7B2D3" w14:textId="77777777" w:rsidR="007204A9" w:rsidRDefault="00000000">
            <w:r>
              <w:t>Isst kein Fleisch:</w:t>
            </w:r>
          </w:p>
          <w:p w14:paraId="0B54488F" w14:textId="77777777" w:rsidR="007204A9" w:rsidRDefault="007204A9"/>
        </w:tc>
        <w:tc>
          <w:tcPr>
            <w:tcW w:w="1728" w:type="dxa"/>
          </w:tcPr>
          <w:p w14:paraId="3B704BD3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5E19A821" w14:textId="77777777" w:rsidR="007204A9" w:rsidRDefault="007204A9"/>
        </w:tc>
        <w:tc>
          <w:tcPr>
            <w:tcW w:w="1728" w:type="dxa"/>
          </w:tcPr>
          <w:p w14:paraId="1953E8F6" w14:textId="77777777" w:rsidR="007204A9" w:rsidRDefault="00000000">
            <w:r>
              <w:t>Hat einen Traktor:</w:t>
            </w:r>
          </w:p>
          <w:p w14:paraId="431CD938" w14:textId="77777777" w:rsidR="007204A9" w:rsidRDefault="007204A9"/>
        </w:tc>
        <w:tc>
          <w:tcPr>
            <w:tcW w:w="1728" w:type="dxa"/>
          </w:tcPr>
          <w:p w14:paraId="44C6077E" w14:textId="77777777" w:rsidR="007204A9" w:rsidRDefault="00000000">
            <w:r>
              <w:t>Kann stricken:</w:t>
            </w:r>
          </w:p>
          <w:p w14:paraId="7C1A57EB" w14:textId="77777777" w:rsidR="007204A9" w:rsidRDefault="007204A9"/>
        </w:tc>
        <w:tc>
          <w:tcPr>
            <w:tcW w:w="1728" w:type="dxa"/>
          </w:tcPr>
          <w:p w14:paraId="19ABC8D6" w14:textId="77777777" w:rsidR="007204A9" w:rsidRDefault="00000000">
            <w:r>
              <w:t>Hatte schon einen Knochenbruch:</w:t>
            </w:r>
          </w:p>
          <w:p w14:paraId="6E4473F5" w14:textId="77777777" w:rsidR="007204A9" w:rsidRDefault="007204A9"/>
        </w:tc>
      </w:tr>
    </w:tbl>
    <w:p w14:paraId="40D34FF1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05AEB8A1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6C73A3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AEDB76E" w14:textId="77777777" w:rsidR="007204A9" w:rsidRDefault="00000000">
            <w:r>
              <w:t>Trinkt morgens Kaffee:</w:t>
            </w:r>
          </w:p>
          <w:p w14:paraId="2CA2C09E" w14:textId="77777777" w:rsidR="007204A9" w:rsidRDefault="007204A9"/>
        </w:tc>
        <w:tc>
          <w:tcPr>
            <w:tcW w:w="1728" w:type="dxa"/>
          </w:tcPr>
          <w:p w14:paraId="7AC43613" w14:textId="77777777" w:rsidR="007204A9" w:rsidRDefault="00000000">
            <w:r>
              <w:t>Hat Angst vor Spinnen:</w:t>
            </w:r>
          </w:p>
          <w:p w14:paraId="545B7E72" w14:textId="77777777" w:rsidR="007204A9" w:rsidRDefault="007204A9"/>
        </w:tc>
        <w:tc>
          <w:tcPr>
            <w:tcW w:w="1728" w:type="dxa"/>
          </w:tcPr>
          <w:p w14:paraId="550ECBE1" w14:textId="77777777" w:rsidR="007204A9" w:rsidRDefault="00000000">
            <w:r>
              <w:t>Trinkt lieber Tee als Kaffee:</w:t>
            </w:r>
          </w:p>
          <w:p w14:paraId="33B0693B" w14:textId="77777777" w:rsidR="007204A9" w:rsidRDefault="007204A9"/>
        </w:tc>
        <w:tc>
          <w:tcPr>
            <w:tcW w:w="1728" w:type="dxa"/>
          </w:tcPr>
          <w:p w14:paraId="11C1C4E4" w14:textId="77777777" w:rsidR="007204A9" w:rsidRDefault="00000000">
            <w:r>
              <w:t>Hat kein Auto:</w:t>
            </w:r>
          </w:p>
          <w:p w14:paraId="51AB2B1B" w14:textId="77777777" w:rsidR="007204A9" w:rsidRDefault="007204A9"/>
        </w:tc>
        <w:tc>
          <w:tcPr>
            <w:tcW w:w="1728" w:type="dxa"/>
          </w:tcPr>
          <w:p w14:paraId="2EA18134" w14:textId="77777777" w:rsidR="007204A9" w:rsidRDefault="00000000">
            <w:r>
              <w:t>Hat gefärbte Haare:</w:t>
            </w:r>
          </w:p>
          <w:p w14:paraId="04E66BEE" w14:textId="77777777" w:rsidR="007204A9" w:rsidRDefault="007204A9"/>
        </w:tc>
      </w:tr>
      <w:tr w:rsidR="00067824" w14:paraId="6E3660F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4121983" w14:textId="77777777" w:rsidR="007204A9" w:rsidRDefault="00000000">
            <w:r>
              <w:t>Fährt gerne Fahrrad:</w:t>
            </w:r>
          </w:p>
          <w:p w14:paraId="7569B13F" w14:textId="77777777" w:rsidR="007204A9" w:rsidRDefault="007204A9"/>
        </w:tc>
        <w:tc>
          <w:tcPr>
            <w:tcW w:w="1728" w:type="dxa"/>
          </w:tcPr>
          <w:p w14:paraId="72C1A50F" w14:textId="77777777" w:rsidR="007204A9" w:rsidRDefault="00000000">
            <w:r>
              <w:t>War bei einem Pfadfinderlager:</w:t>
            </w:r>
          </w:p>
          <w:p w14:paraId="09E6354D" w14:textId="77777777" w:rsidR="007204A9" w:rsidRDefault="007204A9"/>
        </w:tc>
        <w:tc>
          <w:tcPr>
            <w:tcW w:w="1728" w:type="dxa"/>
          </w:tcPr>
          <w:p w14:paraId="5F978065" w14:textId="77777777" w:rsidR="007204A9" w:rsidRDefault="00000000">
            <w:r>
              <w:t>War schon einmal in der Oper:</w:t>
            </w:r>
          </w:p>
          <w:p w14:paraId="52259016" w14:textId="77777777" w:rsidR="007204A9" w:rsidRDefault="007204A9"/>
        </w:tc>
        <w:tc>
          <w:tcPr>
            <w:tcW w:w="1728" w:type="dxa"/>
          </w:tcPr>
          <w:p w14:paraId="06157D54" w14:textId="77777777" w:rsidR="007204A9" w:rsidRDefault="00000000">
            <w:r>
              <w:t>Hat Punkte in Flensburg:</w:t>
            </w:r>
          </w:p>
          <w:p w14:paraId="0175B11F" w14:textId="77777777" w:rsidR="007204A9" w:rsidRDefault="007204A9"/>
        </w:tc>
        <w:tc>
          <w:tcPr>
            <w:tcW w:w="1728" w:type="dxa"/>
          </w:tcPr>
          <w:p w14:paraId="1B18AF2E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1D05450A" w14:textId="77777777" w:rsidR="007204A9" w:rsidRDefault="007204A9"/>
        </w:tc>
      </w:tr>
      <w:tr w:rsidR="00067824" w14:paraId="03CC10D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733D5FD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5AA527BF" w14:textId="77777777" w:rsidR="007204A9" w:rsidRDefault="007204A9"/>
        </w:tc>
        <w:tc>
          <w:tcPr>
            <w:tcW w:w="1728" w:type="dxa"/>
          </w:tcPr>
          <w:p w14:paraId="0CF2A641" w14:textId="77777777" w:rsidR="007204A9" w:rsidRDefault="00000000">
            <w:r>
              <w:t>Ist Oma/ Opa:</w:t>
            </w:r>
          </w:p>
          <w:p w14:paraId="53E0B340" w14:textId="77777777" w:rsidR="007204A9" w:rsidRDefault="007204A9"/>
        </w:tc>
        <w:tc>
          <w:tcPr>
            <w:tcW w:w="1728" w:type="dxa"/>
          </w:tcPr>
          <w:p w14:paraId="6E497B75" w14:textId="77777777" w:rsidR="007204A9" w:rsidRDefault="00000000">
            <w:r>
              <w:t>Wurde schon einmal seekrank:</w:t>
            </w:r>
          </w:p>
          <w:p w14:paraId="14123636" w14:textId="77777777" w:rsidR="007204A9" w:rsidRDefault="007204A9"/>
        </w:tc>
        <w:tc>
          <w:tcPr>
            <w:tcW w:w="1728" w:type="dxa"/>
          </w:tcPr>
          <w:p w14:paraId="19B66F17" w14:textId="77777777" w:rsidR="007204A9" w:rsidRDefault="00000000">
            <w:r>
              <w:t>Ist Tante/ Onkel:</w:t>
            </w:r>
          </w:p>
          <w:p w14:paraId="06D0850C" w14:textId="77777777" w:rsidR="007204A9" w:rsidRDefault="007204A9"/>
        </w:tc>
        <w:tc>
          <w:tcPr>
            <w:tcW w:w="1728" w:type="dxa"/>
          </w:tcPr>
          <w:p w14:paraId="088CDFF9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1F79194B" w14:textId="77777777" w:rsidR="007204A9" w:rsidRDefault="007204A9"/>
        </w:tc>
      </w:tr>
      <w:tr w:rsidR="00067824" w14:paraId="5AD624B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6ADC8BD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13FAD7F3" w14:textId="77777777" w:rsidR="007204A9" w:rsidRDefault="007204A9"/>
        </w:tc>
        <w:tc>
          <w:tcPr>
            <w:tcW w:w="1728" w:type="dxa"/>
          </w:tcPr>
          <w:p w14:paraId="193B3E3A" w14:textId="77777777" w:rsidR="007204A9" w:rsidRDefault="00000000">
            <w:r>
              <w:t>Hat ein Haustier:</w:t>
            </w:r>
          </w:p>
          <w:p w14:paraId="10CEEC59" w14:textId="77777777" w:rsidR="007204A9" w:rsidRDefault="007204A9"/>
        </w:tc>
        <w:tc>
          <w:tcPr>
            <w:tcW w:w="1728" w:type="dxa"/>
          </w:tcPr>
          <w:p w14:paraId="6D4DCB6D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5C81FE2C" w14:textId="77777777" w:rsidR="007204A9" w:rsidRDefault="007204A9"/>
        </w:tc>
        <w:tc>
          <w:tcPr>
            <w:tcW w:w="1728" w:type="dxa"/>
          </w:tcPr>
          <w:p w14:paraId="0200B548" w14:textId="77777777" w:rsidR="007204A9" w:rsidRDefault="00000000">
            <w:r>
              <w:t>Hat als Kind gerne Comics gelesen:</w:t>
            </w:r>
          </w:p>
          <w:p w14:paraId="70372FB8" w14:textId="77777777" w:rsidR="007204A9" w:rsidRDefault="007204A9"/>
        </w:tc>
        <w:tc>
          <w:tcPr>
            <w:tcW w:w="1728" w:type="dxa"/>
          </w:tcPr>
          <w:p w14:paraId="102E9844" w14:textId="77777777" w:rsidR="007204A9" w:rsidRDefault="00000000">
            <w:r>
              <w:t>Hat mehr als 2 Kinder:</w:t>
            </w:r>
          </w:p>
          <w:p w14:paraId="66941AD4" w14:textId="77777777" w:rsidR="007204A9" w:rsidRDefault="007204A9"/>
        </w:tc>
      </w:tr>
      <w:tr w:rsidR="00067824" w14:paraId="3E3F411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44B30F5" w14:textId="77777777" w:rsidR="007204A9" w:rsidRDefault="00000000">
            <w:r>
              <w:t>Hat in einem Chor gesungen:</w:t>
            </w:r>
          </w:p>
          <w:p w14:paraId="33A214DA" w14:textId="77777777" w:rsidR="007204A9" w:rsidRDefault="007204A9"/>
        </w:tc>
        <w:tc>
          <w:tcPr>
            <w:tcW w:w="1728" w:type="dxa"/>
          </w:tcPr>
          <w:p w14:paraId="6C06AD9C" w14:textId="77777777" w:rsidR="007204A9" w:rsidRDefault="00000000">
            <w:r>
              <w:t>Mag Zartbitterschokolade:</w:t>
            </w:r>
          </w:p>
          <w:p w14:paraId="573F1F46" w14:textId="77777777" w:rsidR="007204A9" w:rsidRDefault="007204A9"/>
        </w:tc>
        <w:tc>
          <w:tcPr>
            <w:tcW w:w="1728" w:type="dxa"/>
          </w:tcPr>
          <w:p w14:paraId="2B9FA5F6" w14:textId="77777777" w:rsidR="007204A9" w:rsidRDefault="00000000">
            <w:r>
              <w:t>Steht regelmäßig vor 6 auf:</w:t>
            </w:r>
          </w:p>
          <w:p w14:paraId="26AE8691" w14:textId="77777777" w:rsidR="007204A9" w:rsidRDefault="007204A9"/>
        </w:tc>
        <w:tc>
          <w:tcPr>
            <w:tcW w:w="1728" w:type="dxa"/>
          </w:tcPr>
          <w:p w14:paraId="106D24FF" w14:textId="77777777" w:rsidR="007204A9" w:rsidRDefault="00000000">
            <w:r>
              <w:t>Liest regelmäßig Zeitung:</w:t>
            </w:r>
          </w:p>
          <w:p w14:paraId="46310694" w14:textId="77777777" w:rsidR="007204A9" w:rsidRDefault="007204A9"/>
        </w:tc>
        <w:tc>
          <w:tcPr>
            <w:tcW w:w="1728" w:type="dxa"/>
          </w:tcPr>
          <w:p w14:paraId="61D64197" w14:textId="77777777" w:rsidR="007204A9" w:rsidRDefault="00000000">
            <w:r>
              <w:t>Hat sich selber ausgesperrt:</w:t>
            </w:r>
          </w:p>
          <w:p w14:paraId="739F3849" w14:textId="77777777" w:rsidR="007204A9" w:rsidRDefault="007204A9"/>
        </w:tc>
      </w:tr>
    </w:tbl>
    <w:p w14:paraId="1BB08026" w14:textId="77777777" w:rsidR="00AD3B5C" w:rsidRPr="00AD3B5C" w:rsidRDefault="00AD3B5C" w:rsidP="0005643C">
      <w:pPr>
        <w:rPr>
          <w:lang w:val="en-GB"/>
        </w:rPr>
      </w:pPr>
    </w:p>
    <w:p w14:paraId="5D30EA26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3893A46C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94DCBA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3179D4D" w14:textId="77777777" w:rsidR="007204A9" w:rsidRDefault="00000000">
            <w:r>
              <w:t>Hat mehr als 2 Kinder:</w:t>
            </w:r>
          </w:p>
          <w:p w14:paraId="0BFA5331" w14:textId="77777777" w:rsidR="007204A9" w:rsidRDefault="007204A9"/>
        </w:tc>
        <w:tc>
          <w:tcPr>
            <w:tcW w:w="1728" w:type="dxa"/>
          </w:tcPr>
          <w:p w14:paraId="1D562577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0CE81595" w14:textId="77777777" w:rsidR="007204A9" w:rsidRDefault="007204A9"/>
        </w:tc>
        <w:tc>
          <w:tcPr>
            <w:tcW w:w="1728" w:type="dxa"/>
          </w:tcPr>
          <w:p w14:paraId="3E90B651" w14:textId="77777777" w:rsidR="007204A9" w:rsidRDefault="00000000">
            <w:r>
              <w:t>Fährt gerne Fahrrad:</w:t>
            </w:r>
          </w:p>
          <w:p w14:paraId="50AF1C50" w14:textId="77777777" w:rsidR="007204A9" w:rsidRDefault="007204A9"/>
        </w:tc>
        <w:tc>
          <w:tcPr>
            <w:tcW w:w="1728" w:type="dxa"/>
          </w:tcPr>
          <w:p w14:paraId="68DE0F90" w14:textId="77777777" w:rsidR="007204A9" w:rsidRDefault="00000000">
            <w:r>
              <w:t>Hat im Ausland studiert:</w:t>
            </w:r>
          </w:p>
          <w:p w14:paraId="2A07F3BC" w14:textId="77777777" w:rsidR="007204A9" w:rsidRDefault="007204A9"/>
        </w:tc>
        <w:tc>
          <w:tcPr>
            <w:tcW w:w="1728" w:type="dxa"/>
          </w:tcPr>
          <w:p w14:paraId="0E1E46C5" w14:textId="77777777" w:rsidR="007204A9" w:rsidRDefault="00000000">
            <w:r>
              <w:t>Mehr als 50 km angereist</w:t>
            </w:r>
          </w:p>
          <w:p w14:paraId="3A8DB461" w14:textId="77777777" w:rsidR="007204A9" w:rsidRDefault="007204A9"/>
        </w:tc>
      </w:tr>
      <w:tr w:rsidR="00067824" w14:paraId="25C1759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88A740C" w14:textId="77777777" w:rsidR="007204A9" w:rsidRDefault="00000000">
            <w:r>
              <w:t>Hat/ Hatte ein Reptil als Haustier:</w:t>
            </w:r>
          </w:p>
          <w:p w14:paraId="2292DAE9" w14:textId="77777777" w:rsidR="007204A9" w:rsidRDefault="007204A9"/>
        </w:tc>
        <w:tc>
          <w:tcPr>
            <w:tcW w:w="1728" w:type="dxa"/>
          </w:tcPr>
          <w:p w14:paraId="76E4DB5B" w14:textId="77777777" w:rsidR="007204A9" w:rsidRDefault="00000000">
            <w:r>
              <w:t>Kennt Klaus länger als 40 Jahre:</w:t>
            </w:r>
          </w:p>
          <w:p w14:paraId="44C03389" w14:textId="77777777" w:rsidR="007204A9" w:rsidRDefault="007204A9"/>
        </w:tc>
        <w:tc>
          <w:tcPr>
            <w:tcW w:w="1728" w:type="dxa"/>
          </w:tcPr>
          <w:p w14:paraId="1C85E3D1" w14:textId="77777777" w:rsidR="007204A9" w:rsidRDefault="00000000">
            <w:r>
              <w:t>Hat ein/e Lieblingsschauspieler/in:</w:t>
            </w:r>
          </w:p>
          <w:p w14:paraId="5781829F" w14:textId="77777777" w:rsidR="007204A9" w:rsidRDefault="007204A9"/>
        </w:tc>
        <w:tc>
          <w:tcPr>
            <w:tcW w:w="1728" w:type="dxa"/>
          </w:tcPr>
          <w:p w14:paraId="1E7CE25C" w14:textId="77777777" w:rsidR="007204A9" w:rsidRDefault="00000000">
            <w:r>
              <w:t>Mag Krimis:</w:t>
            </w:r>
          </w:p>
          <w:p w14:paraId="380499AC" w14:textId="77777777" w:rsidR="007204A9" w:rsidRDefault="007204A9"/>
        </w:tc>
        <w:tc>
          <w:tcPr>
            <w:tcW w:w="1728" w:type="dxa"/>
          </w:tcPr>
          <w:p w14:paraId="23882272" w14:textId="77777777" w:rsidR="007204A9" w:rsidRDefault="00000000">
            <w:r>
              <w:t>Trinkt gerne Wein:</w:t>
            </w:r>
          </w:p>
          <w:p w14:paraId="389E236A" w14:textId="77777777" w:rsidR="007204A9" w:rsidRDefault="007204A9"/>
        </w:tc>
      </w:tr>
      <w:tr w:rsidR="00067824" w14:paraId="44A391C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9C92B21" w14:textId="77777777" w:rsidR="007204A9" w:rsidRDefault="00000000">
            <w:r>
              <w:t>War bei einem Pfadfinderlager:</w:t>
            </w:r>
          </w:p>
          <w:p w14:paraId="05883B7A" w14:textId="77777777" w:rsidR="007204A9" w:rsidRDefault="007204A9"/>
        </w:tc>
        <w:tc>
          <w:tcPr>
            <w:tcW w:w="1728" w:type="dxa"/>
          </w:tcPr>
          <w:p w14:paraId="565E6A6C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7F25866D" w14:textId="77777777" w:rsidR="007204A9" w:rsidRDefault="007204A9"/>
        </w:tc>
        <w:tc>
          <w:tcPr>
            <w:tcW w:w="1728" w:type="dxa"/>
          </w:tcPr>
          <w:p w14:paraId="5DA2F197" w14:textId="77777777" w:rsidR="007204A9" w:rsidRDefault="00000000">
            <w:r>
              <w:t>Hat/ Hatte ein Haustier:</w:t>
            </w:r>
          </w:p>
          <w:p w14:paraId="4F1B2092" w14:textId="77777777" w:rsidR="007204A9" w:rsidRDefault="007204A9"/>
        </w:tc>
        <w:tc>
          <w:tcPr>
            <w:tcW w:w="1728" w:type="dxa"/>
          </w:tcPr>
          <w:p w14:paraId="5EBD5E66" w14:textId="77777777" w:rsidR="007204A9" w:rsidRDefault="00000000">
            <w:r>
              <w:t>Trinkt gerne Bier:</w:t>
            </w:r>
          </w:p>
          <w:p w14:paraId="21DB5555" w14:textId="77777777" w:rsidR="007204A9" w:rsidRDefault="007204A9"/>
        </w:tc>
        <w:tc>
          <w:tcPr>
            <w:tcW w:w="1728" w:type="dxa"/>
          </w:tcPr>
          <w:p w14:paraId="76657564" w14:textId="77777777" w:rsidR="007204A9" w:rsidRDefault="00000000">
            <w:r>
              <w:t>Hat ein Auto älter als 10 Jahre:</w:t>
            </w:r>
          </w:p>
          <w:p w14:paraId="2D558387" w14:textId="77777777" w:rsidR="007204A9" w:rsidRDefault="007204A9"/>
        </w:tc>
      </w:tr>
      <w:tr w:rsidR="00067824" w14:paraId="2818C69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21D7BC7" w14:textId="77777777" w:rsidR="007204A9" w:rsidRDefault="00000000">
            <w:r>
              <w:t>Spielt gern Golf:</w:t>
            </w:r>
          </w:p>
          <w:p w14:paraId="5022695E" w14:textId="77777777" w:rsidR="007204A9" w:rsidRDefault="007204A9"/>
        </w:tc>
        <w:tc>
          <w:tcPr>
            <w:tcW w:w="1728" w:type="dxa"/>
          </w:tcPr>
          <w:p w14:paraId="53312073" w14:textId="77777777" w:rsidR="007204A9" w:rsidRDefault="00000000">
            <w:r>
              <w:t>Nicht mit dem Auto angereist:</w:t>
            </w:r>
          </w:p>
          <w:p w14:paraId="1EB6CBCC" w14:textId="77777777" w:rsidR="007204A9" w:rsidRDefault="007204A9"/>
        </w:tc>
        <w:tc>
          <w:tcPr>
            <w:tcW w:w="1728" w:type="dxa"/>
          </w:tcPr>
          <w:p w14:paraId="65B519CA" w14:textId="77777777" w:rsidR="007204A9" w:rsidRDefault="00000000">
            <w:r>
              <w:t>Wurde schon einmal seekrank:</w:t>
            </w:r>
          </w:p>
          <w:p w14:paraId="6FAB3B90" w14:textId="77777777" w:rsidR="007204A9" w:rsidRDefault="007204A9"/>
        </w:tc>
        <w:tc>
          <w:tcPr>
            <w:tcW w:w="1728" w:type="dxa"/>
          </w:tcPr>
          <w:p w14:paraId="1718F3B5" w14:textId="77777777" w:rsidR="007204A9" w:rsidRDefault="00000000">
            <w:r>
              <w:t>War schon einmal in der Oper:</w:t>
            </w:r>
          </w:p>
          <w:p w14:paraId="334A2BEA" w14:textId="77777777" w:rsidR="007204A9" w:rsidRDefault="007204A9"/>
        </w:tc>
        <w:tc>
          <w:tcPr>
            <w:tcW w:w="1728" w:type="dxa"/>
          </w:tcPr>
          <w:p w14:paraId="3F837C96" w14:textId="77777777" w:rsidR="007204A9" w:rsidRDefault="00000000">
            <w:r>
              <w:t>Hat in einem Chor gesungen:</w:t>
            </w:r>
          </w:p>
          <w:p w14:paraId="324F5265" w14:textId="77777777" w:rsidR="007204A9" w:rsidRDefault="007204A9"/>
        </w:tc>
      </w:tr>
      <w:tr w:rsidR="00067824" w14:paraId="3A125D1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98800F3" w14:textId="77777777" w:rsidR="007204A9" w:rsidRDefault="00000000">
            <w:r>
              <w:t>Hat bei einem Gewinnspiel gewonnen:</w:t>
            </w:r>
          </w:p>
          <w:p w14:paraId="51993F8C" w14:textId="77777777" w:rsidR="007204A9" w:rsidRDefault="007204A9"/>
        </w:tc>
        <w:tc>
          <w:tcPr>
            <w:tcW w:w="1728" w:type="dxa"/>
          </w:tcPr>
          <w:p w14:paraId="7F27AC75" w14:textId="77777777" w:rsidR="007204A9" w:rsidRDefault="00000000">
            <w:r>
              <w:t>Hat Angst vor Spinnen:</w:t>
            </w:r>
          </w:p>
          <w:p w14:paraId="300FF319" w14:textId="77777777" w:rsidR="007204A9" w:rsidRDefault="007204A9"/>
        </w:tc>
        <w:tc>
          <w:tcPr>
            <w:tcW w:w="1728" w:type="dxa"/>
          </w:tcPr>
          <w:p w14:paraId="6EEDE3D1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3749ABAF" w14:textId="77777777" w:rsidR="007204A9" w:rsidRDefault="007204A9"/>
        </w:tc>
        <w:tc>
          <w:tcPr>
            <w:tcW w:w="1728" w:type="dxa"/>
          </w:tcPr>
          <w:p w14:paraId="204C1BA3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22CD057F" w14:textId="77777777" w:rsidR="007204A9" w:rsidRDefault="007204A9"/>
        </w:tc>
        <w:tc>
          <w:tcPr>
            <w:tcW w:w="1728" w:type="dxa"/>
          </w:tcPr>
          <w:p w14:paraId="2E58A557" w14:textId="77777777" w:rsidR="007204A9" w:rsidRDefault="00000000">
            <w:r>
              <w:t>Ist Tante/ Onkel:</w:t>
            </w:r>
          </w:p>
          <w:p w14:paraId="19CBCA08" w14:textId="77777777" w:rsidR="007204A9" w:rsidRDefault="007204A9"/>
        </w:tc>
      </w:tr>
    </w:tbl>
    <w:p w14:paraId="6D890594" w14:textId="77777777" w:rsidR="00AD3B5C" w:rsidRPr="00AD3B5C" w:rsidRDefault="00AD3B5C" w:rsidP="0005643C">
      <w:pPr>
        <w:rPr>
          <w:lang w:val="en-GB"/>
        </w:rPr>
      </w:pPr>
    </w:p>
    <w:p w14:paraId="3CA7E5A5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1021AD8E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0CC699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70BE66B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1E937BCD" w14:textId="77777777" w:rsidR="007204A9" w:rsidRDefault="007204A9"/>
        </w:tc>
        <w:tc>
          <w:tcPr>
            <w:tcW w:w="1728" w:type="dxa"/>
          </w:tcPr>
          <w:p w14:paraId="1B0134BA" w14:textId="77777777" w:rsidR="007204A9" w:rsidRDefault="00000000">
            <w:r>
              <w:t>Fährt gerne Fahrrad:</w:t>
            </w:r>
          </w:p>
          <w:p w14:paraId="18508177" w14:textId="77777777" w:rsidR="007204A9" w:rsidRDefault="007204A9"/>
        </w:tc>
        <w:tc>
          <w:tcPr>
            <w:tcW w:w="1728" w:type="dxa"/>
          </w:tcPr>
          <w:p w14:paraId="6383670E" w14:textId="77777777" w:rsidR="007204A9" w:rsidRDefault="00000000">
            <w:r>
              <w:t>Hat/ Hatte ein Haustier:</w:t>
            </w:r>
          </w:p>
          <w:p w14:paraId="43156019" w14:textId="77777777" w:rsidR="007204A9" w:rsidRDefault="007204A9"/>
        </w:tc>
        <w:tc>
          <w:tcPr>
            <w:tcW w:w="1728" w:type="dxa"/>
          </w:tcPr>
          <w:p w14:paraId="26147B05" w14:textId="77777777" w:rsidR="007204A9" w:rsidRDefault="00000000">
            <w:r>
              <w:t>War bei einem Pfadfinderlager:</w:t>
            </w:r>
          </w:p>
          <w:p w14:paraId="7AC043C8" w14:textId="77777777" w:rsidR="007204A9" w:rsidRDefault="007204A9"/>
        </w:tc>
        <w:tc>
          <w:tcPr>
            <w:tcW w:w="1728" w:type="dxa"/>
          </w:tcPr>
          <w:p w14:paraId="3CF54F1C" w14:textId="77777777" w:rsidR="007204A9" w:rsidRDefault="00000000">
            <w:r>
              <w:t>Hat ein Tatoo:</w:t>
            </w:r>
          </w:p>
          <w:p w14:paraId="29E8BDF7" w14:textId="77777777" w:rsidR="007204A9" w:rsidRDefault="007204A9"/>
        </w:tc>
      </w:tr>
      <w:tr w:rsidR="00067824" w14:paraId="407BB5E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CFAF2C3" w14:textId="77777777" w:rsidR="007204A9" w:rsidRDefault="00000000">
            <w:r>
              <w:t>Hat Bungee-Jumping gemacht:</w:t>
            </w:r>
          </w:p>
          <w:p w14:paraId="623FEBD1" w14:textId="77777777" w:rsidR="007204A9" w:rsidRDefault="007204A9"/>
        </w:tc>
        <w:tc>
          <w:tcPr>
            <w:tcW w:w="1728" w:type="dxa"/>
          </w:tcPr>
          <w:p w14:paraId="4946ADFB" w14:textId="77777777" w:rsidR="007204A9" w:rsidRDefault="00000000">
            <w:r>
              <w:t>Kennt Klaus seit der Schulzeit:</w:t>
            </w:r>
          </w:p>
          <w:p w14:paraId="378D5618" w14:textId="77777777" w:rsidR="007204A9" w:rsidRDefault="007204A9"/>
        </w:tc>
        <w:tc>
          <w:tcPr>
            <w:tcW w:w="1728" w:type="dxa"/>
          </w:tcPr>
          <w:p w14:paraId="442C9D60" w14:textId="77777777" w:rsidR="007204A9" w:rsidRDefault="00000000">
            <w:r>
              <w:t>Hat Angst vor Spinnen:</w:t>
            </w:r>
          </w:p>
          <w:p w14:paraId="7E9E50BA" w14:textId="77777777" w:rsidR="007204A9" w:rsidRDefault="007204A9"/>
        </w:tc>
        <w:tc>
          <w:tcPr>
            <w:tcW w:w="1728" w:type="dxa"/>
          </w:tcPr>
          <w:p w14:paraId="1A8BDC25" w14:textId="77777777" w:rsidR="007204A9" w:rsidRDefault="00000000">
            <w:r>
              <w:t>Wurde schon einmal seekrank:</w:t>
            </w:r>
          </w:p>
          <w:p w14:paraId="02893290" w14:textId="77777777" w:rsidR="007204A9" w:rsidRDefault="007204A9"/>
        </w:tc>
        <w:tc>
          <w:tcPr>
            <w:tcW w:w="1728" w:type="dxa"/>
          </w:tcPr>
          <w:p w14:paraId="64657DDA" w14:textId="77777777" w:rsidR="007204A9" w:rsidRDefault="00000000">
            <w:r>
              <w:t>Hat einen Motorradführerschein</w:t>
            </w:r>
          </w:p>
          <w:p w14:paraId="2499EF3D" w14:textId="77777777" w:rsidR="007204A9" w:rsidRDefault="007204A9"/>
        </w:tc>
      </w:tr>
      <w:tr w:rsidR="00067824" w14:paraId="40984BA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4FD2D7C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5FC6E974" w14:textId="77777777" w:rsidR="007204A9" w:rsidRDefault="007204A9"/>
        </w:tc>
        <w:tc>
          <w:tcPr>
            <w:tcW w:w="1728" w:type="dxa"/>
          </w:tcPr>
          <w:p w14:paraId="6CF6E732" w14:textId="77777777" w:rsidR="007204A9" w:rsidRDefault="00000000">
            <w:r>
              <w:t>Nicht mit dem Auto angereist:</w:t>
            </w:r>
          </w:p>
          <w:p w14:paraId="5710641F" w14:textId="77777777" w:rsidR="007204A9" w:rsidRDefault="007204A9"/>
        </w:tc>
        <w:tc>
          <w:tcPr>
            <w:tcW w:w="1728" w:type="dxa"/>
          </w:tcPr>
          <w:p w14:paraId="2ADDD5F3" w14:textId="77777777" w:rsidR="007204A9" w:rsidRDefault="00000000">
            <w:r>
              <w:t>Steht regelmäßig vor 6 auf:</w:t>
            </w:r>
          </w:p>
          <w:p w14:paraId="1B659935" w14:textId="77777777" w:rsidR="007204A9" w:rsidRDefault="007204A9"/>
        </w:tc>
        <w:tc>
          <w:tcPr>
            <w:tcW w:w="1728" w:type="dxa"/>
          </w:tcPr>
          <w:p w14:paraId="23B33623" w14:textId="77777777" w:rsidR="007204A9" w:rsidRDefault="00000000">
            <w:r>
              <w:t>Hat bei einem Gewinnspiel gewonnen:</w:t>
            </w:r>
          </w:p>
          <w:p w14:paraId="2D3092D1" w14:textId="77777777" w:rsidR="007204A9" w:rsidRDefault="007204A9"/>
        </w:tc>
        <w:tc>
          <w:tcPr>
            <w:tcW w:w="1728" w:type="dxa"/>
          </w:tcPr>
          <w:p w14:paraId="3B7D14F2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48996A85" w14:textId="77777777" w:rsidR="007204A9" w:rsidRDefault="007204A9"/>
        </w:tc>
      </w:tr>
      <w:tr w:rsidR="00067824" w14:paraId="4DC1C75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D9B2F9E" w14:textId="77777777" w:rsidR="007204A9" w:rsidRDefault="00000000">
            <w:r>
              <w:t>War/ Ist Feuerwehrmann/frau:</w:t>
            </w:r>
          </w:p>
          <w:p w14:paraId="357E9418" w14:textId="77777777" w:rsidR="007204A9" w:rsidRDefault="007204A9"/>
        </w:tc>
        <w:tc>
          <w:tcPr>
            <w:tcW w:w="1728" w:type="dxa"/>
          </w:tcPr>
          <w:p w14:paraId="54043270" w14:textId="77777777" w:rsidR="007204A9" w:rsidRDefault="00000000">
            <w:r>
              <w:t>Hat in einem Chor gesungen:</w:t>
            </w:r>
          </w:p>
          <w:p w14:paraId="400FC4BC" w14:textId="77777777" w:rsidR="007204A9" w:rsidRDefault="007204A9"/>
        </w:tc>
        <w:tc>
          <w:tcPr>
            <w:tcW w:w="1728" w:type="dxa"/>
          </w:tcPr>
          <w:p w14:paraId="37FB362A" w14:textId="77777777" w:rsidR="007204A9" w:rsidRDefault="00000000">
            <w:r>
              <w:t>Liest regelmäßig Zeitung:</w:t>
            </w:r>
          </w:p>
          <w:p w14:paraId="3B59C93E" w14:textId="77777777" w:rsidR="007204A9" w:rsidRDefault="007204A9"/>
        </w:tc>
        <w:tc>
          <w:tcPr>
            <w:tcW w:w="1728" w:type="dxa"/>
          </w:tcPr>
          <w:p w14:paraId="7E8A1D25" w14:textId="77777777" w:rsidR="007204A9" w:rsidRDefault="00000000">
            <w:r>
              <w:t>War schon bei der Polizei:</w:t>
            </w:r>
          </w:p>
          <w:p w14:paraId="138D1B8A" w14:textId="77777777" w:rsidR="007204A9" w:rsidRDefault="007204A9"/>
        </w:tc>
        <w:tc>
          <w:tcPr>
            <w:tcW w:w="1728" w:type="dxa"/>
          </w:tcPr>
          <w:p w14:paraId="276643CB" w14:textId="77777777" w:rsidR="007204A9" w:rsidRDefault="00000000">
            <w:r>
              <w:t>Mag Zartbitterschokolade:</w:t>
            </w:r>
          </w:p>
          <w:p w14:paraId="1943813D" w14:textId="77777777" w:rsidR="007204A9" w:rsidRDefault="007204A9"/>
        </w:tc>
      </w:tr>
      <w:tr w:rsidR="00067824" w14:paraId="3862816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E0A428F" w14:textId="77777777" w:rsidR="007204A9" w:rsidRDefault="00000000">
            <w:r>
              <w:t>Isst gerne Fisch:</w:t>
            </w:r>
          </w:p>
          <w:p w14:paraId="0AA82086" w14:textId="77777777" w:rsidR="007204A9" w:rsidRDefault="007204A9"/>
        </w:tc>
        <w:tc>
          <w:tcPr>
            <w:tcW w:w="1728" w:type="dxa"/>
          </w:tcPr>
          <w:p w14:paraId="6EF46D79" w14:textId="77777777" w:rsidR="007204A9" w:rsidRDefault="00000000">
            <w:r>
              <w:t>Spielt gern Golf:</w:t>
            </w:r>
          </w:p>
          <w:p w14:paraId="3218AF06" w14:textId="77777777" w:rsidR="007204A9" w:rsidRDefault="007204A9"/>
        </w:tc>
        <w:tc>
          <w:tcPr>
            <w:tcW w:w="1728" w:type="dxa"/>
          </w:tcPr>
          <w:p w14:paraId="77FF3A97" w14:textId="77777777" w:rsidR="007204A9" w:rsidRDefault="00000000">
            <w:r>
              <w:t>Besitzt &gt; 3 Fahrräder:</w:t>
            </w:r>
          </w:p>
          <w:p w14:paraId="1577A2A7" w14:textId="77777777" w:rsidR="007204A9" w:rsidRDefault="007204A9"/>
        </w:tc>
        <w:tc>
          <w:tcPr>
            <w:tcW w:w="1728" w:type="dxa"/>
          </w:tcPr>
          <w:p w14:paraId="29A79472" w14:textId="77777777" w:rsidR="007204A9" w:rsidRDefault="00000000">
            <w:r>
              <w:t>Hat schon im Theater mitgespielt:</w:t>
            </w:r>
          </w:p>
          <w:p w14:paraId="1CF6A099" w14:textId="77777777" w:rsidR="007204A9" w:rsidRDefault="007204A9"/>
        </w:tc>
        <w:tc>
          <w:tcPr>
            <w:tcW w:w="1728" w:type="dxa"/>
          </w:tcPr>
          <w:p w14:paraId="3C7BD67D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75E04922" w14:textId="77777777" w:rsidR="007204A9" w:rsidRDefault="007204A9"/>
        </w:tc>
      </w:tr>
    </w:tbl>
    <w:p w14:paraId="451D7059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156BDD07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05F0E66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60B0F16" w14:textId="77777777" w:rsidR="007204A9" w:rsidRDefault="00000000">
            <w:r>
              <w:t>Hat als Kind gerne Comics gelesen:</w:t>
            </w:r>
          </w:p>
          <w:p w14:paraId="514EAC03" w14:textId="77777777" w:rsidR="007204A9" w:rsidRDefault="007204A9"/>
        </w:tc>
        <w:tc>
          <w:tcPr>
            <w:tcW w:w="1728" w:type="dxa"/>
          </w:tcPr>
          <w:p w14:paraId="5229D3F1" w14:textId="77777777" w:rsidR="007204A9" w:rsidRDefault="00000000">
            <w:r>
              <w:t>Hat Punkte in Flensburg:</w:t>
            </w:r>
          </w:p>
          <w:p w14:paraId="29B4B120" w14:textId="77777777" w:rsidR="007204A9" w:rsidRDefault="007204A9"/>
        </w:tc>
        <w:tc>
          <w:tcPr>
            <w:tcW w:w="1728" w:type="dxa"/>
          </w:tcPr>
          <w:p w14:paraId="13FBD3AC" w14:textId="77777777" w:rsidR="007204A9" w:rsidRDefault="00000000">
            <w:r>
              <w:t>Mehr als 20 km angereist:</w:t>
            </w:r>
          </w:p>
          <w:p w14:paraId="3EF4260E" w14:textId="77777777" w:rsidR="007204A9" w:rsidRDefault="007204A9"/>
        </w:tc>
        <w:tc>
          <w:tcPr>
            <w:tcW w:w="1728" w:type="dxa"/>
          </w:tcPr>
          <w:p w14:paraId="3764C63F" w14:textId="77777777" w:rsidR="007204A9" w:rsidRDefault="00000000">
            <w:r>
              <w:t>Liest regelmäßig Zeitung:</w:t>
            </w:r>
          </w:p>
          <w:p w14:paraId="30162C97" w14:textId="77777777" w:rsidR="007204A9" w:rsidRDefault="007204A9"/>
        </w:tc>
        <w:tc>
          <w:tcPr>
            <w:tcW w:w="1728" w:type="dxa"/>
          </w:tcPr>
          <w:p w14:paraId="5DB95E31" w14:textId="77777777" w:rsidR="007204A9" w:rsidRDefault="00000000">
            <w:r>
              <w:t>Hat ein schwarzes Auto:</w:t>
            </w:r>
          </w:p>
          <w:p w14:paraId="2B5F66A1" w14:textId="77777777" w:rsidR="007204A9" w:rsidRDefault="007204A9"/>
        </w:tc>
      </w:tr>
      <w:tr w:rsidR="00067824" w14:paraId="1CC2BEA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5C32AC7" w14:textId="77777777" w:rsidR="007204A9" w:rsidRDefault="00000000">
            <w:r>
              <w:t>Kennt Klaus länger als 40 Jahre:</w:t>
            </w:r>
          </w:p>
          <w:p w14:paraId="2B4CBA5C" w14:textId="77777777" w:rsidR="007204A9" w:rsidRDefault="007204A9"/>
        </w:tc>
        <w:tc>
          <w:tcPr>
            <w:tcW w:w="1728" w:type="dxa"/>
          </w:tcPr>
          <w:p w14:paraId="39961963" w14:textId="77777777" w:rsidR="007204A9" w:rsidRDefault="00000000">
            <w:r>
              <w:t>War schon auf einem Musikfestival:</w:t>
            </w:r>
          </w:p>
          <w:p w14:paraId="4E58CD1F" w14:textId="77777777" w:rsidR="007204A9" w:rsidRDefault="007204A9"/>
        </w:tc>
        <w:tc>
          <w:tcPr>
            <w:tcW w:w="1728" w:type="dxa"/>
          </w:tcPr>
          <w:p w14:paraId="3FC1F627" w14:textId="77777777" w:rsidR="007204A9" w:rsidRDefault="00000000">
            <w:r>
              <w:t>Hat gefärbte Haare:</w:t>
            </w:r>
          </w:p>
          <w:p w14:paraId="0F0D127C" w14:textId="77777777" w:rsidR="007204A9" w:rsidRDefault="007204A9"/>
        </w:tc>
        <w:tc>
          <w:tcPr>
            <w:tcW w:w="1728" w:type="dxa"/>
          </w:tcPr>
          <w:p w14:paraId="038ACA22" w14:textId="77777777" w:rsidR="007204A9" w:rsidRDefault="00000000">
            <w:r>
              <w:t>Hat bei einem Gewinnspiel gewonnen:</w:t>
            </w:r>
          </w:p>
          <w:p w14:paraId="7E793ED5" w14:textId="77777777" w:rsidR="007204A9" w:rsidRDefault="007204A9"/>
        </w:tc>
        <w:tc>
          <w:tcPr>
            <w:tcW w:w="1728" w:type="dxa"/>
          </w:tcPr>
          <w:p w14:paraId="0C6C7255" w14:textId="77777777" w:rsidR="007204A9" w:rsidRDefault="00000000">
            <w:r>
              <w:t>Hat einen Motorradführerschein</w:t>
            </w:r>
          </w:p>
          <w:p w14:paraId="376AF195" w14:textId="77777777" w:rsidR="007204A9" w:rsidRDefault="007204A9"/>
        </w:tc>
      </w:tr>
      <w:tr w:rsidR="00067824" w14:paraId="13F0311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618676D" w14:textId="77777777" w:rsidR="007204A9" w:rsidRDefault="00000000">
            <w:r>
              <w:t>Ist in der Schule sitzen geblieben:</w:t>
            </w:r>
          </w:p>
          <w:p w14:paraId="2144B63D" w14:textId="77777777" w:rsidR="007204A9" w:rsidRDefault="007204A9"/>
        </w:tc>
        <w:tc>
          <w:tcPr>
            <w:tcW w:w="1728" w:type="dxa"/>
          </w:tcPr>
          <w:p w14:paraId="640FFC87" w14:textId="77777777" w:rsidR="007204A9" w:rsidRDefault="00000000">
            <w:r>
              <w:t>Hatte schon mehr als 10 Autos:</w:t>
            </w:r>
          </w:p>
          <w:p w14:paraId="5457B3FD" w14:textId="77777777" w:rsidR="007204A9" w:rsidRDefault="007204A9"/>
        </w:tc>
        <w:tc>
          <w:tcPr>
            <w:tcW w:w="1728" w:type="dxa"/>
          </w:tcPr>
          <w:p w14:paraId="43A0CECC" w14:textId="77777777" w:rsidR="007204A9" w:rsidRDefault="00000000">
            <w:r>
              <w:t>Ist mit Klaus verwandt:</w:t>
            </w:r>
          </w:p>
          <w:p w14:paraId="0B2A3271" w14:textId="77777777" w:rsidR="007204A9" w:rsidRDefault="007204A9"/>
        </w:tc>
        <w:tc>
          <w:tcPr>
            <w:tcW w:w="1728" w:type="dxa"/>
          </w:tcPr>
          <w:p w14:paraId="6CDDD3B8" w14:textId="77777777" w:rsidR="007204A9" w:rsidRDefault="00000000">
            <w:r>
              <w:t>Hat einen Traktor:</w:t>
            </w:r>
          </w:p>
          <w:p w14:paraId="15101C4D" w14:textId="77777777" w:rsidR="007204A9" w:rsidRDefault="007204A9"/>
        </w:tc>
        <w:tc>
          <w:tcPr>
            <w:tcW w:w="1728" w:type="dxa"/>
          </w:tcPr>
          <w:p w14:paraId="261A8386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62348571" w14:textId="77777777" w:rsidR="007204A9" w:rsidRDefault="007204A9"/>
        </w:tc>
      </w:tr>
      <w:tr w:rsidR="00067824" w14:paraId="65D80EB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099296A" w14:textId="77777777" w:rsidR="007204A9" w:rsidRDefault="00000000">
            <w:r>
              <w:t>Kennt Klaus länger als 50 Jahre:</w:t>
            </w:r>
          </w:p>
          <w:p w14:paraId="0ED66F00" w14:textId="77777777" w:rsidR="007204A9" w:rsidRDefault="007204A9"/>
        </w:tc>
        <w:tc>
          <w:tcPr>
            <w:tcW w:w="1728" w:type="dxa"/>
          </w:tcPr>
          <w:p w14:paraId="536CFBE9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170905BB" w14:textId="77777777" w:rsidR="007204A9" w:rsidRDefault="007204A9"/>
        </w:tc>
        <w:tc>
          <w:tcPr>
            <w:tcW w:w="1728" w:type="dxa"/>
          </w:tcPr>
          <w:p w14:paraId="502D9E44" w14:textId="77777777" w:rsidR="007204A9" w:rsidRDefault="00000000">
            <w:r>
              <w:t>Spricht mehr als 2 Sprachen:</w:t>
            </w:r>
          </w:p>
          <w:p w14:paraId="011D6D8D" w14:textId="77777777" w:rsidR="007204A9" w:rsidRDefault="007204A9"/>
        </w:tc>
        <w:tc>
          <w:tcPr>
            <w:tcW w:w="1728" w:type="dxa"/>
          </w:tcPr>
          <w:p w14:paraId="61005B57" w14:textId="77777777" w:rsidR="007204A9" w:rsidRDefault="00000000">
            <w:r>
              <w:t>War schon bei der Polizei:</w:t>
            </w:r>
          </w:p>
          <w:p w14:paraId="65BCFD62" w14:textId="77777777" w:rsidR="007204A9" w:rsidRDefault="007204A9"/>
        </w:tc>
        <w:tc>
          <w:tcPr>
            <w:tcW w:w="1728" w:type="dxa"/>
          </w:tcPr>
          <w:p w14:paraId="1E5189AC" w14:textId="77777777" w:rsidR="007204A9" w:rsidRDefault="00000000">
            <w:r>
              <w:t>Hat sich selber ausgesperrt:</w:t>
            </w:r>
          </w:p>
          <w:p w14:paraId="391B42A2" w14:textId="77777777" w:rsidR="007204A9" w:rsidRDefault="007204A9"/>
        </w:tc>
      </w:tr>
      <w:tr w:rsidR="00067824" w14:paraId="4A9DEF2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CB8DEAB" w14:textId="77777777" w:rsidR="007204A9" w:rsidRDefault="00000000">
            <w:r>
              <w:t>Mehr als 50 km angereist</w:t>
            </w:r>
          </w:p>
          <w:p w14:paraId="4B430057" w14:textId="77777777" w:rsidR="007204A9" w:rsidRDefault="007204A9"/>
        </w:tc>
        <w:tc>
          <w:tcPr>
            <w:tcW w:w="1728" w:type="dxa"/>
          </w:tcPr>
          <w:p w14:paraId="6470E89D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5A98B529" w14:textId="77777777" w:rsidR="007204A9" w:rsidRDefault="007204A9"/>
        </w:tc>
        <w:tc>
          <w:tcPr>
            <w:tcW w:w="1728" w:type="dxa"/>
          </w:tcPr>
          <w:p w14:paraId="2F6AD5D7" w14:textId="77777777" w:rsidR="007204A9" w:rsidRDefault="00000000">
            <w:r>
              <w:t>Hat Angst vor Spinnen:</w:t>
            </w:r>
          </w:p>
          <w:p w14:paraId="309A5AD2" w14:textId="77777777" w:rsidR="007204A9" w:rsidRDefault="007204A9"/>
        </w:tc>
        <w:tc>
          <w:tcPr>
            <w:tcW w:w="1728" w:type="dxa"/>
          </w:tcPr>
          <w:p w14:paraId="2C9AE93B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4DF24616" w14:textId="77777777" w:rsidR="007204A9" w:rsidRDefault="007204A9"/>
        </w:tc>
        <w:tc>
          <w:tcPr>
            <w:tcW w:w="1728" w:type="dxa"/>
          </w:tcPr>
          <w:p w14:paraId="6277A909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239C9F74" w14:textId="77777777" w:rsidR="007204A9" w:rsidRDefault="007204A9"/>
        </w:tc>
      </w:tr>
    </w:tbl>
    <w:p w14:paraId="27ED3025" w14:textId="77777777" w:rsidR="00AD3B5C" w:rsidRPr="00AD3B5C" w:rsidRDefault="00AD3B5C" w:rsidP="0005643C">
      <w:pPr>
        <w:rPr>
          <w:lang w:val="en-GB"/>
        </w:rPr>
      </w:pPr>
    </w:p>
    <w:p w14:paraId="515CC804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6F7233B7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0476BDE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B36F3C3" w14:textId="77777777" w:rsidR="007204A9" w:rsidRDefault="00000000">
            <w:r>
              <w:t>Hat ein Haustier:</w:t>
            </w:r>
          </w:p>
          <w:p w14:paraId="5632321E" w14:textId="77777777" w:rsidR="007204A9" w:rsidRDefault="007204A9"/>
        </w:tc>
        <w:tc>
          <w:tcPr>
            <w:tcW w:w="1728" w:type="dxa"/>
          </w:tcPr>
          <w:p w14:paraId="5EB97E2A" w14:textId="77777777" w:rsidR="007204A9" w:rsidRDefault="00000000">
            <w:r>
              <w:t>Fährt gerne Fahrrad:</w:t>
            </w:r>
          </w:p>
          <w:p w14:paraId="0D2A0639" w14:textId="77777777" w:rsidR="007204A9" w:rsidRDefault="007204A9"/>
        </w:tc>
        <w:tc>
          <w:tcPr>
            <w:tcW w:w="1728" w:type="dxa"/>
          </w:tcPr>
          <w:p w14:paraId="203D80F1" w14:textId="77777777" w:rsidR="007204A9" w:rsidRDefault="00000000">
            <w:r>
              <w:t>Hat sich selber ausgesperrt:</w:t>
            </w:r>
          </w:p>
          <w:p w14:paraId="728854EC" w14:textId="77777777" w:rsidR="007204A9" w:rsidRDefault="007204A9"/>
        </w:tc>
        <w:tc>
          <w:tcPr>
            <w:tcW w:w="1728" w:type="dxa"/>
          </w:tcPr>
          <w:p w14:paraId="732EC47D" w14:textId="77777777" w:rsidR="007204A9" w:rsidRDefault="00000000">
            <w:r>
              <w:t>War/ Ist Feuerwehrmann/frau:</w:t>
            </w:r>
          </w:p>
          <w:p w14:paraId="6434D8D5" w14:textId="77777777" w:rsidR="007204A9" w:rsidRDefault="007204A9"/>
        </w:tc>
        <w:tc>
          <w:tcPr>
            <w:tcW w:w="1728" w:type="dxa"/>
          </w:tcPr>
          <w:p w14:paraId="5A6F5318" w14:textId="77777777" w:rsidR="007204A9" w:rsidRDefault="00000000">
            <w:r>
              <w:t>Trinkt gerne Bier:</w:t>
            </w:r>
          </w:p>
          <w:p w14:paraId="7BD3B940" w14:textId="77777777" w:rsidR="007204A9" w:rsidRDefault="007204A9"/>
        </w:tc>
      </w:tr>
      <w:tr w:rsidR="00067824" w14:paraId="3101D57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A60A8FA" w14:textId="77777777" w:rsidR="007204A9" w:rsidRDefault="00000000">
            <w:r>
              <w:t>Führerschein schon abgeben müssen:</w:t>
            </w:r>
          </w:p>
          <w:p w14:paraId="493F5909" w14:textId="77777777" w:rsidR="007204A9" w:rsidRDefault="007204A9"/>
        </w:tc>
        <w:tc>
          <w:tcPr>
            <w:tcW w:w="1728" w:type="dxa"/>
          </w:tcPr>
          <w:p w14:paraId="1E477C6C" w14:textId="77777777" w:rsidR="007204A9" w:rsidRDefault="00000000">
            <w:r>
              <w:t>Ist öfter als 5x umgezogen:</w:t>
            </w:r>
          </w:p>
          <w:p w14:paraId="377D0005" w14:textId="77777777" w:rsidR="007204A9" w:rsidRDefault="007204A9"/>
        </w:tc>
        <w:tc>
          <w:tcPr>
            <w:tcW w:w="1728" w:type="dxa"/>
          </w:tcPr>
          <w:p w14:paraId="51768FEA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4C7BE484" w14:textId="77777777" w:rsidR="007204A9" w:rsidRDefault="007204A9"/>
        </w:tc>
        <w:tc>
          <w:tcPr>
            <w:tcW w:w="1728" w:type="dxa"/>
          </w:tcPr>
          <w:p w14:paraId="47FA73FE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6E40C185" w14:textId="77777777" w:rsidR="007204A9" w:rsidRDefault="007204A9"/>
        </w:tc>
        <w:tc>
          <w:tcPr>
            <w:tcW w:w="1728" w:type="dxa"/>
          </w:tcPr>
          <w:p w14:paraId="454CFAE2" w14:textId="77777777" w:rsidR="007204A9" w:rsidRDefault="00000000">
            <w:r>
              <w:t>Hat Angst vor Spinnen:</w:t>
            </w:r>
          </w:p>
          <w:p w14:paraId="35419BC6" w14:textId="77777777" w:rsidR="007204A9" w:rsidRDefault="007204A9"/>
        </w:tc>
      </w:tr>
      <w:tr w:rsidR="00067824" w14:paraId="507376F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E663A13" w14:textId="77777777" w:rsidR="007204A9" w:rsidRDefault="00000000">
            <w:r>
              <w:t>War bei einem Pfadfinderlager:</w:t>
            </w:r>
          </w:p>
          <w:p w14:paraId="22CEC591" w14:textId="77777777" w:rsidR="007204A9" w:rsidRDefault="007204A9"/>
        </w:tc>
        <w:tc>
          <w:tcPr>
            <w:tcW w:w="1728" w:type="dxa"/>
          </w:tcPr>
          <w:p w14:paraId="717E1D45" w14:textId="77777777" w:rsidR="007204A9" w:rsidRDefault="00000000">
            <w:r>
              <w:t>War schon im Fernsehen zu sehen:</w:t>
            </w:r>
          </w:p>
          <w:p w14:paraId="0E35D8DB" w14:textId="77777777" w:rsidR="007204A9" w:rsidRDefault="007204A9"/>
        </w:tc>
        <w:tc>
          <w:tcPr>
            <w:tcW w:w="1728" w:type="dxa"/>
          </w:tcPr>
          <w:p w14:paraId="42CCF58B" w14:textId="77777777" w:rsidR="007204A9" w:rsidRDefault="00000000">
            <w:r>
              <w:t>Hat im März Geburtstag:</w:t>
            </w:r>
          </w:p>
          <w:p w14:paraId="4BF4A0E0" w14:textId="77777777" w:rsidR="007204A9" w:rsidRDefault="007204A9"/>
        </w:tc>
        <w:tc>
          <w:tcPr>
            <w:tcW w:w="1728" w:type="dxa"/>
          </w:tcPr>
          <w:p w14:paraId="02CC80E1" w14:textId="77777777" w:rsidR="007204A9" w:rsidRDefault="00000000">
            <w:r>
              <w:t>Hat mehr als 2 Kinder:</w:t>
            </w:r>
          </w:p>
          <w:p w14:paraId="7A78E07F" w14:textId="77777777" w:rsidR="007204A9" w:rsidRDefault="007204A9"/>
        </w:tc>
        <w:tc>
          <w:tcPr>
            <w:tcW w:w="1728" w:type="dxa"/>
          </w:tcPr>
          <w:p w14:paraId="0A496127" w14:textId="77777777" w:rsidR="007204A9" w:rsidRDefault="00000000">
            <w:r>
              <w:t>Hat gefärbte Haare:</w:t>
            </w:r>
          </w:p>
          <w:p w14:paraId="3C20C6B2" w14:textId="77777777" w:rsidR="007204A9" w:rsidRDefault="007204A9"/>
        </w:tc>
      </w:tr>
      <w:tr w:rsidR="00067824" w14:paraId="0B83B41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8A82644" w14:textId="77777777" w:rsidR="007204A9" w:rsidRDefault="00000000">
            <w:r>
              <w:t>Kennt Klaus länger als 40 Jahre:</w:t>
            </w:r>
          </w:p>
          <w:p w14:paraId="65D0E98D" w14:textId="77777777" w:rsidR="007204A9" w:rsidRDefault="007204A9"/>
        </w:tc>
        <w:tc>
          <w:tcPr>
            <w:tcW w:w="1728" w:type="dxa"/>
          </w:tcPr>
          <w:p w14:paraId="1A9CA0F7" w14:textId="77777777" w:rsidR="007204A9" w:rsidRDefault="00000000">
            <w:r>
              <w:t>Mag Krimis:</w:t>
            </w:r>
          </w:p>
          <w:p w14:paraId="05D7D5F0" w14:textId="77777777" w:rsidR="007204A9" w:rsidRDefault="007204A9"/>
        </w:tc>
        <w:tc>
          <w:tcPr>
            <w:tcW w:w="1728" w:type="dxa"/>
          </w:tcPr>
          <w:p w14:paraId="44370020" w14:textId="77777777" w:rsidR="007204A9" w:rsidRDefault="00000000">
            <w:r>
              <w:t>Ist Oma/ Opa:</w:t>
            </w:r>
          </w:p>
          <w:p w14:paraId="0D0C9E59" w14:textId="77777777" w:rsidR="007204A9" w:rsidRDefault="007204A9"/>
        </w:tc>
        <w:tc>
          <w:tcPr>
            <w:tcW w:w="1728" w:type="dxa"/>
          </w:tcPr>
          <w:p w14:paraId="38238430" w14:textId="77777777" w:rsidR="007204A9" w:rsidRDefault="00000000">
            <w:r>
              <w:t>Hat Punkte in Flensburg:</w:t>
            </w:r>
          </w:p>
          <w:p w14:paraId="459306B2" w14:textId="77777777" w:rsidR="007204A9" w:rsidRDefault="007204A9"/>
        </w:tc>
        <w:tc>
          <w:tcPr>
            <w:tcW w:w="1728" w:type="dxa"/>
          </w:tcPr>
          <w:p w14:paraId="3474ABAA" w14:textId="77777777" w:rsidR="007204A9" w:rsidRDefault="00000000">
            <w:r>
              <w:t>Kennt Klaus seit der Schulzeit:</w:t>
            </w:r>
          </w:p>
          <w:p w14:paraId="7AEA59CB" w14:textId="77777777" w:rsidR="007204A9" w:rsidRDefault="007204A9"/>
        </w:tc>
      </w:tr>
      <w:tr w:rsidR="00067824" w14:paraId="2EFEB71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69F9244" w14:textId="77777777" w:rsidR="007204A9" w:rsidRDefault="00000000">
            <w:r>
              <w:t>War mal auf einem Kreuzfahrtschiff:</w:t>
            </w:r>
          </w:p>
          <w:p w14:paraId="42BB2D58" w14:textId="77777777" w:rsidR="007204A9" w:rsidRDefault="007204A9"/>
        </w:tc>
        <w:tc>
          <w:tcPr>
            <w:tcW w:w="1728" w:type="dxa"/>
          </w:tcPr>
          <w:p w14:paraId="21C75F5D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78A236D1" w14:textId="77777777" w:rsidR="007204A9" w:rsidRDefault="007204A9"/>
        </w:tc>
        <w:tc>
          <w:tcPr>
            <w:tcW w:w="1728" w:type="dxa"/>
          </w:tcPr>
          <w:p w14:paraId="021DED6F" w14:textId="77777777" w:rsidR="007204A9" w:rsidRDefault="00000000">
            <w:r>
              <w:t>Kann häkeln:</w:t>
            </w:r>
          </w:p>
          <w:p w14:paraId="512A7864" w14:textId="77777777" w:rsidR="007204A9" w:rsidRDefault="007204A9"/>
        </w:tc>
        <w:tc>
          <w:tcPr>
            <w:tcW w:w="1728" w:type="dxa"/>
          </w:tcPr>
          <w:p w14:paraId="65596F97" w14:textId="77777777" w:rsidR="007204A9" w:rsidRDefault="00000000">
            <w:r>
              <w:t>Hat im Ausland studiert:</w:t>
            </w:r>
          </w:p>
          <w:p w14:paraId="331AEDD7" w14:textId="77777777" w:rsidR="007204A9" w:rsidRDefault="007204A9"/>
        </w:tc>
        <w:tc>
          <w:tcPr>
            <w:tcW w:w="1728" w:type="dxa"/>
          </w:tcPr>
          <w:p w14:paraId="2B231FDB" w14:textId="77777777" w:rsidR="007204A9" w:rsidRDefault="00000000">
            <w:r>
              <w:t>War mit Klaus schon im Urlaub:</w:t>
            </w:r>
          </w:p>
          <w:p w14:paraId="7D89EAB9" w14:textId="77777777" w:rsidR="007204A9" w:rsidRDefault="007204A9"/>
        </w:tc>
      </w:tr>
    </w:tbl>
    <w:p w14:paraId="7CC1C464" w14:textId="77777777" w:rsidR="00AD3B5C" w:rsidRPr="00AD3B5C" w:rsidRDefault="00AD3B5C" w:rsidP="0005643C">
      <w:pPr>
        <w:rPr>
          <w:lang w:val="en-GB"/>
        </w:rPr>
      </w:pPr>
    </w:p>
    <w:p w14:paraId="30981987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56182AC8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49BEB5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82E1338" w14:textId="77777777" w:rsidR="007204A9" w:rsidRDefault="00000000">
            <w:r>
              <w:t>Ist weniger als 5x umgezogen:</w:t>
            </w:r>
          </w:p>
          <w:p w14:paraId="1AA44002" w14:textId="77777777" w:rsidR="007204A9" w:rsidRDefault="007204A9"/>
        </w:tc>
        <w:tc>
          <w:tcPr>
            <w:tcW w:w="1728" w:type="dxa"/>
          </w:tcPr>
          <w:p w14:paraId="2A385F86" w14:textId="77777777" w:rsidR="007204A9" w:rsidRDefault="00000000">
            <w:r>
              <w:t>Hat ein/e Lieblingsschauspieler/in:</w:t>
            </w:r>
          </w:p>
          <w:p w14:paraId="4FB56681" w14:textId="77777777" w:rsidR="007204A9" w:rsidRDefault="007204A9"/>
        </w:tc>
        <w:tc>
          <w:tcPr>
            <w:tcW w:w="1728" w:type="dxa"/>
          </w:tcPr>
          <w:p w14:paraId="7D2A3FFF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58E6115F" w14:textId="77777777" w:rsidR="007204A9" w:rsidRDefault="007204A9"/>
        </w:tc>
        <w:tc>
          <w:tcPr>
            <w:tcW w:w="1728" w:type="dxa"/>
          </w:tcPr>
          <w:p w14:paraId="0D354D8B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50EC93C7" w14:textId="77777777" w:rsidR="007204A9" w:rsidRDefault="007204A9"/>
        </w:tc>
        <w:tc>
          <w:tcPr>
            <w:tcW w:w="1728" w:type="dxa"/>
          </w:tcPr>
          <w:p w14:paraId="1EEE21AC" w14:textId="77777777" w:rsidR="007204A9" w:rsidRDefault="00000000">
            <w:r>
              <w:t>War mit Klaus schon im Urlaub:</w:t>
            </w:r>
          </w:p>
          <w:p w14:paraId="308E77EF" w14:textId="77777777" w:rsidR="007204A9" w:rsidRDefault="007204A9"/>
        </w:tc>
      </w:tr>
      <w:tr w:rsidR="00067824" w14:paraId="73144D4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CA0F29A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5587D10A" w14:textId="77777777" w:rsidR="007204A9" w:rsidRDefault="007204A9"/>
        </w:tc>
        <w:tc>
          <w:tcPr>
            <w:tcW w:w="1728" w:type="dxa"/>
          </w:tcPr>
          <w:p w14:paraId="566B5754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6F022487" w14:textId="77777777" w:rsidR="007204A9" w:rsidRDefault="007204A9"/>
        </w:tc>
        <w:tc>
          <w:tcPr>
            <w:tcW w:w="1728" w:type="dxa"/>
          </w:tcPr>
          <w:p w14:paraId="40404847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7D21A1BB" w14:textId="77777777" w:rsidR="007204A9" w:rsidRDefault="007204A9"/>
        </w:tc>
        <w:tc>
          <w:tcPr>
            <w:tcW w:w="1728" w:type="dxa"/>
          </w:tcPr>
          <w:p w14:paraId="0E469040" w14:textId="77777777" w:rsidR="007204A9" w:rsidRDefault="00000000">
            <w:r>
              <w:t>Hat kein Auto:</w:t>
            </w:r>
          </w:p>
          <w:p w14:paraId="4418B0E8" w14:textId="77777777" w:rsidR="007204A9" w:rsidRDefault="007204A9"/>
        </w:tc>
        <w:tc>
          <w:tcPr>
            <w:tcW w:w="1728" w:type="dxa"/>
          </w:tcPr>
          <w:p w14:paraId="02477CF7" w14:textId="77777777" w:rsidR="007204A9" w:rsidRDefault="00000000">
            <w:r>
              <w:t>Ist öfter als 5x umgezogen:</w:t>
            </w:r>
          </w:p>
          <w:p w14:paraId="0B91CA8D" w14:textId="77777777" w:rsidR="007204A9" w:rsidRDefault="007204A9"/>
        </w:tc>
      </w:tr>
      <w:tr w:rsidR="00067824" w14:paraId="3F7D94D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CE492C3" w14:textId="77777777" w:rsidR="007204A9" w:rsidRDefault="00000000">
            <w:r>
              <w:t>Ist in der Schule sitzen geblieben:</w:t>
            </w:r>
          </w:p>
          <w:p w14:paraId="17DF43F2" w14:textId="77777777" w:rsidR="007204A9" w:rsidRDefault="007204A9"/>
        </w:tc>
        <w:tc>
          <w:tcPr>
            <w:tcW w:w="1728" w:type="dxa"/>
          </w:tcPr>
          <w:p w14:paraId="6B3E4D30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50242612" w14:textId="77777777" w:rsidR="007204A9" w:rsidRDefault="007204A9"/>
        </w:tc>
        <w:tc>
          <w:tcPr>
            <w:tcW w:w="1728" w:type="dxa"/>
          </w:tcPr>
          <w:p w14:paraId="15D54F4B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334FA00D" w14:textId="77777777" w:rsidR="007204A9" w:rsidRDefault="007204A9"/>
        </w:tc>
        <w:tc>
          <w:tcPr>
            <w:tcW w:w="1728" w:type="dxa"/>
          </w:tcPr>
          <w:p w14:paraId="10BBE838" w14:textId="77777777" w:rsidR="007204A9" w:rsidRDefault="00000000">
            <w:r>
              <w:t>Isst gerne Fisch:</w:t>
            </w:r>
          </w:p>
          <w:p w14:paraId="13C8697D" w14:textId="77777777" w:rsidR="007204A9" w:rsidRDefault="007204A9"/>
        </w:tc>
        <w:tc>
          <w:tcPr>
            <w:tcW w:w="1728" w:type="dxa"/>
          </w:tcPr>
          <w:p w14:paraId="0A839C48" w14:textId="77777777" w:rsidR="007204A9" w:rsidRDefault="00000000">
            <w:r>
              <w:t>Hat ein Gemüsebeet:</w:t>
            </w:r>
          </w:p>
          <w:p w14:paraId="760F2EA6" w14:textId="77777777" w:rsidR="007204A9" w:rsidRDefault="007204A9"/>
        </w:tc>
      </w:tr>
      <w:tr w:rsidR="00067824" w14:paraId="475D253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FC48DD1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42817938" w14:textId="77777777" w:rsidR="007204A9" w:rsidRDefault="007204A9"/>
        </w:tc>
        <w:tc>
          <w:tcPr>
            <w:tcW w:w="1728" w:type="dxa"/>
          </w:tcPr>
          <w:p w14:paraId="7C144191" w14:textId="77777777" w:rsidR="007204A9" w:rsidRDefault="00000000">
            <w:r>
              <w:t>Fährt gerne Fahrrad:</w:t>
            </w:r>
          </w:p>
          <w:p w14:paraId="30244AEB" w14:textId="77777777" w:rsidR="007204A9" w:rsidRDefault="007204A9"/>
        </w:tc>
        <w:tc>
          <w:tcPr>
            <w:tcW w:w="1728" w:type="dxa"/>
          </w:tcPr>
          <w:p w14:paraId="7B5ADAEE" w14:textId="77777777" w:rsidR="007204A9" w:rsidRDefault="00000000">
            <w:r>
              <w:t>Hat ein Auto älter als 10 Jahre:</w:t>
            </w:r>
          </w:p>
          <w:p w14:paraId="678DDA30" w14:textId="77777777" w:rsidR="007204A9" w:rsidRDefault="007204A9"/>
        </w:tc>
        <w:tc>
          <w:tcPr>
            <w:tcW w:w="1728" w:type="dxa"/>
          </w:tcPr>
          <w:p w14:paraId="47F85BD9" w14:textId="77777777" w:rsidR="007204A9" w:rsidRDefault="00000000">
            <w:r>
              <w:t>Ist mit Klaus verwandt:</w:t>
            </w:r>
          </w:p>
          <w:p w14:paraId="1DE869B4" w14:textId="77777777" w:rsidR="007204A9" w:rsidRDefault="007204A9"/>
        </w:tc>
        <w:tc>
          <w:tcPr>
            <w:tcW w:w="1728" w:type="dxa"/>
          </w:tcPr>
          <w:p w14:paraId="782BD802" w14:textId="77777777" w:rsidR="007204A9" w:rsidRDefault="00000000">
            <w:r>
              <w:t>Hat sich selber ausgesperrt:</w:t>
            </w:r>
          </w:p>
          <w:p w14:paraId="450AB8B7" w14:textId="77777777" w:rsidR="007204A9" w:rsidRDefault="007204A9"/>
        </w:tc>
      </w:tr>
      <w:tr w:rsidR="00067824" w14:paraId="0304248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B697590" w14:textId="77777777" w:rsidR="007204A9" w:rsidRDefault="00000000">
            <w:r>
              <w:t>Kennt Klaus länger als 40 Jahre:</w:t>
            </w:r>
          </w:p>
          <w:p w14:paraId="77CFF332" w14:textId="77777777" w:rsidR="007204A9" w:rsidRDefault="007204A9"/>
        </w:tc>
        <w:tc>
          <w:tcPr>
            <w:tcW w:w="1728" w:type="dxa"/>
          </w:tcPr>
          <w:p w14:paraId="7FB1B5DA" w14:textId="77777777" w:rsidR="007204A9" w:rsidRDefault="00000000">
            <w:r>
              <w:t>Mag Krimis:</w:t>
            </w:r>
          </w:p>
          <w:p w14:paraId="5F9A7397" w14:textId="77777777" w:rsidR="007204A9" w:rsidRDefault="007204A9"/>
        </w:tc>
        <w:tc>
          <w:tcPr>
            <w:tcW w:w="1728" w:type="dxa"/>
          </w:tcPr>
          <w:p w14:paraId="43514A63" w14:textId="77777777" w:rsidR="007204A9" w:rsidRDefault="00000000">
            <w:r>
              <w:t>Trinkt gerne Bier:</w:t>
            </w:r>
          </w:p>
          <w:p w14:paraId="209F8C56" w14:textId="77777777" w:rsidR="007204A9" w:rsidRDefault="007204A9"/>
        </w:tc>
        <w:tc>
          <w:tcPr>
            <w:tcW w:w="1728" w:type="dxa"/>
          </w:tcPr>
          <w:p w14:paraId="23D786F3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1E60EB9A" w14:textId="77777777" w:rsidR="007204A9" w:rsidRDefault="007204A9"/>
        </w:tc>
        <w:tc>
          <w:tcPr>
            <w:tcW w:w="1728" w:type="dxa"/>
          </w:tcPr>
          <w:p w14:paraId="073B25D3" w14:textId="77777777" w:rsidR="007204A9" w:rsidRDefault="00000000">
            <w:r>
              <w:t>Besitzt einen Hund:</w:t>
            </w:r>
          </w:p>
          <w:p w14:paraId="0326CFF2" w14:textId="77777777" w:rsidR="007204A9" w:rsidRDefault="007204A9"/>
        </w:tc>
      </w:tr>
    </w:tbl>
    <w:p w14:paraId="50FADA17" w14:textId="77777777" w:rsidR="00AD3B5C" w:rsidRPr="00AD3B5C" w:rsidRDefault="00AD3B5C" w:rsidP="0005643C">
      <w:pPr>
        <w:rPr>
          <w:lang w:val="en-GB"/>
        </w:rPr>
      </w:pPr>
    </w:p>
    <w:p w14:paraId="428D7CEB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8FE0A07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ACDC6D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4D39365" w14:textId="77777777" w:rsidR="007204A9" w:rsidRDefault="00000000">
            <w:r>
              <w:t>Liest regelmäßig Zeitung:</w:t>
            </w:r>
          </w:p>
          <w:p w14:paraId="53CA7643" w14:textId="77777777" w:rsidR="007204A9" w:rsidRDefault="007204A9"/>
        </w:tc>
        <w:tc>
          <w:tcPr>
            <w:tcW w:w="1728" w:type="dxa"/>
          </w:tcPr>
          <w:p w14:paraId="1927C9C0" w14:textId="77777777" w:rsidR="007204A9" w:rsidRDefault="00000000">
            <w:r>
              <w:t>Hat im März Geburtstag:</w:t>
            </w:r>
          </w:p>
          <w:p w14:paraId="26738353" w14:textId="77777777" w:rsidR="007204A9" w:rsidRDefault="007204A9"/>
        </w:tc>
        <w:tc>
          <w:tcPr>
            <w:tcW w:w="1728" w:type="dxa"/>
          </w:tcPr>
          <w:p w14:paraId="3881BFF3" w14:textId="77777777" w:rsidR="007204A9" w:rsidRDefault="00000000">
            <w:r>
              <w:t>War schon einmal in der Oper:</w:t>
            </w:r>
          </w:p>
          <w:p w14:paraId="64AD9AFA" w14:textId="77777777" w:rsidR="007204A9" w:rsidRDefault="007204A9"/>
        </w:tc>
        <w:tc>
          <w:tcPr>
            <w:tcW w:w="1728" w:type="dxa"/>
          </w:tcPr>
          <w:p w14:paraId="731F5085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1360E725" w14:textId="77777777" w:rsidR="007204A9" w:rsidRDefault="007204A9"/>
        </w:tc>
        <w:tc>
          <w:tcPr>
            <w:tcW w:w="1728" w:type="dxa"/>
          </w:tcPr>
          <w:p w14:paraId="07902E6B" w14:textId="77777777" w:rsidR="007204A9" w:rsidRDefault="00000000">
            <w:r>
              <w:t>War schon im Fernsehen zu sehen:</w:t>
            </w:r>
          </w:p>
          <w:p w14:paraId="41516649" w14:textId="77777777" w:rsidR="007204A9" w:rsidRDefault="007204A9"/>
        </w:tc>
      </w:tr>
      <w:tr w:rsidR="00067824" w14:paraId="5D3EEB0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351715A" w14:textId="77777777" w:rsidR="007204A9" w:rsidRDefault="00000000">
            <w:r>
              <w:t>Hatte schon einen Knochenbruch:</w:t>
            </w:r>
          </w:p>
          <w:p w14:paraId="16768EB2" w14:textId="77777777" w:rsidR="007204A9" w:rsidRDefault="007204A9"/>
        </w:tc>
        <w:tc>
          <w:tcPr>
            <w:tcW w:w="1728" w:type="dxa"/>
          </w:tcPr>
          <w:p w14:paraId="5D4D0606" w14:textId="77777777" w:rsidR="007204A9" w:rsidRDefault="00000000">
            <w:r>
              <w:t>War bei einem Pfadfinderlager:</w:t>
            </w:r>
          </w:p>
          <w:p w14:paraId="6EECF955" w14:textId="77777777" w:rsidR="007204A9" w:rsidRDefault="007204A9"/>
        </w:tc>
        <w:tc>
          <w:tcPr>
            <w:tcW w:w="1728" w:type="dxa"/>
          </w:tcPr>
          <w:p w14:paraId="142613F7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13D8955E" w14:textId="77777777" w:rsidR="007204A9" w:rsidRDefault="007204A9"/>
        </w:tc>
        <w:tc>
          <w:tcPr>
            <w:tcW w:w="1728" w:type="dxa"/>
          </w:tcPr>
          <w:p w14:paraId="76E6F82F" w14:textId="77777777" w:rsidR="007204A9" w:rsidRDefault="00000000">
            <w:r>
              <w:t>Spricht mehr als 2 Sprachen:</w:t>
            </w:r>
          </w:p>
          <w:p w14:paraId="15CC1664" w14:textId="77777777" w:rsidR="007204A9" w:rsidRDefault="007204A9"/>
        </w:tc>
        <w:tc>
          <w:tcPr>
            <w:tcW w:w="1728" w:type="dxa"/>
          </w:tcPr>
          <w:p w14:paraId="5183C2C8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46D4654C" w14:textId="77777777" w:rsidR="007204A9" w:rsidRDefault="007204A9"/>
        </w:tc>
      </w:tr>
      <w:tr w:rsidR="00067824" w14:paraId="2484866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1CA4966" w14:textId="77777777" w:rsidR="007204A9" w:rsidRDefault="00000000">
            <w:r>
              <w:t>Liest gerade ein Buch:</w:t>
            </w:r>
          </w:p>
          <w:p w14:paraId="586EA532" w14:textId="77777777" w:rsidR="007204A9" w:rsidRDefault="007204A9"/>
        </w:tc>
        <w:tc>
          <w:tcPr>
            <w:tcW w:w="1728" w:type="dxa"/>
          </w:tcPr>
          <w:p w14:paraId="27C45285" w14:textId="77777777" w:rsidR="007204A9" w:rsidRDefault="00000000">
            <w:r>
              <w:t>Hat Punkte in Flensburg:</w:t>
            </w:r>
          </w:p>
          <w:p w14:paraId="319E8C9D" w14:textId="77777777" w:rsidR="007204A9" w:rsidRDefault="007204A9"/>
        </w:tc>
        <w:tc>
          <w:tcPr>
            <w:tcW w:w="1728" w:type="dxa"/>
          </w:tcPr>
          <w:p w14:paraId="2A8523C6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50BA3A5F" w14:textId="77777777" w:rsidR="007204A9" w:rsidRDefault="007204A9"/>
        </w:tc>
        <w:tc>
          <w:tcPr>
            <w:tcW w:w="1728" w:type="dxa"/>
          </w:tcPr>
          <w:p w14:paraId="135E2761" w14:textId="77777777" w:rsidR="007204A9" w:rsidRDefault="00000000">
            <w:r>
              <w:t>Trinkt morgens Kaffee:</w:t>
            </w:r>
          </w:p>
          <w:p w14:paraId="1E19780D" w14:textId="77777777" w:rsidR="007204A9" w:rsidRDefault="007204A9"/>
        </w:tc>
        <w:tc>
          <w:tcPr>
            <w:tcW w:w="1728" w:type="dxa"/>
          </w:tcPr>
          <w:p w14:paraId="521F4CF5" w14:textId="77777777" w:rsidR="007204A9" w:rsidRDefault="00000000">
            <w:r>
              <w:t>Hat als Kind gerne Comics gelesen:</w:t>
            </w:r>
          </w:p>
          <w:p w14:paraId="15D842BA" w14:textId="77777777" w:rsidR="007204A9" w:rsidRDefault="007204A9"/>
        </w:tc>
      </w:tr>
      <w:tr w:rsidR="00067824" w14:paraId="30AA81C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B24028B" w14:textId="77777777" w:rsidR="007204A9" w:rsidRDefault="00000000">
            <w:r>
              <w:t>War bei einem Klassentreffen:</w:t>
            </w:r>
          </w:p>
          <w:p w14:paraId="7F825706" w14:textId="77777777" w:rsidR="007204A9" w:rsidRDefault="007204A9"/>
        </w:tc>
        <w:tc>
          <w:tcPr>
            <w:tcW w:w="1728" w:type="dxa"/>
          </w:tcPr>
          <w:p w14:paraId="46517ACA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3EE069BB" w14:textId="77777777" w:rsidR="007204A9" w:rsidRDefault="007204A9"/>
        </w:tc>
        <w:tc>
          <w:tcPr>
            <w:tcW w:w="1728" w:type="dxa"/>
          </w:tcPr>
          <w:p w14:paraId="4244F650" w14:textId="77777777" w:rsidR="007204A9" w:rsidRDefault="00000000">
            <w:r>
              <w:t>Hat mehr als 2 Kinder:</w:t>
            </w:r>
          </w:p>
          <w:p w14:paraId="6AAA2A8F" w14:textId="77777777" w:rsidR="007204A9" w:rsidRDefault="007204A9"/>
        </w:tc>
        <w:tc>
          <w:tcPr>
            <w:tcW w:w="1728" w:type="dxa"/>
          </w:tcPr>
          <w:p w14:paraId="1D2FA570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47EA8C55" w14:textId="77777777" w:rsidR="007204A9" w:rsidRDefault="007204A9"/>
        </w:tc>
        <w:tc>
          <w:tcPr>
            <w:tcW w:w="1728" w:type="dxa"/>
          </w:tcPr>
          <w:p w14:paraId="0C168022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563E575D" w14:textId="77777777" w:rsidR="007204A9" w:rsidRDefault="007204A9"/>
        </w:tc>
      </w:tr>
      <w:tr w:rsidR="00067824" w14:paraId="5B370EE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8414D7E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1C4695F8" w14:textId="77777777" w:rsidR="007204A9" w:rsidRDefault="007204A9"/>
        </w:tc>
        <w:tc>
          <w:tcPr>
            <w:tcW w:w="1728" w:type="dxa"/>
          </w:tcPr>
          <w:p w14:paraId="5AF4119A" w14:textId="77777777" w:rsidR="007204A9" w:rsidRDefault="00000000">
            <w:r>
              <w:t>Hat einen Traktor:</w:t>
            </w:r>
          </w:p>
          <w:p w14:paraId="605417DC" w14:textId="77777777" w:rsidR="007204A9" w:rsidRDefault="007204A9"/>
        </w:tc>
        <w:tc>
          <w:tcPr>
            <w:tcW w:w="1728" w:type="dxa"/>
          </w:tcPr>
          <w:p w14:paraId="152447BD" w14:textId="77777777" w:rsidR="007204A9" w:rsidRDefault="00000000">
            <w:r>
              <w:t>War/ Ist Feuerwehrmann/frau:</w:t>
            </w:r>
          </w:p>
          <w:p w14:paraId="2BE0D7F5" w14:textId="77777777" w:rsidR="007204A9" w:rsidRDefault="007204A9"/>
        </w:tc>
        <w:tc>
          <w:tcPr>
            <w:tcW w:w="1728" w:type="dxa"/>
          </w:tcPr>
          <w:p w14:paraId="6BC9919E" w14:textId="77777777" w:rsidR="007204A9" w:rsidRDefault="00000000">
            <w:r>
              <w:t>Hat ein Tatoo:</w:t>
            </w:r>
          </w:p>
          <w:p w14:paraId="2EE43C68" w14:textId="77777777" w:rsidR="007204A9" w:rsidRDefault="007204A9"/>
        </w:tc>
        <w:tc>
          <w:tcPr>
            <w:tcW w:w="1728" w:type="dxa"/>
          </w:tcPr>
          <w:p w14:paraId="04EE2BBD" w14:textId="77777777" w:rsidR="007204A9" w:rsidRDefault="00000000">
            <w:r>
              <w:t>Hat im Ausland studiert:</w:t>
            </w:r>
          </w:p>
          <w:p w14:paraId="4010AFDA" w14:textId="77777777" w:rsidR="007204A9" w:rsidRDefault="007204A9"/>
        </w:tc>
      </w:tr>
    </w:tbl>
    <w:p w14:paraId="6A4332B8" w14:textId="77777777" w:rsidR="00AD3B5C" w:rsidRPr="00AD3B5C" w:rsidRDefault="00AD3B5C" w:rsidP="0005643C">
      <w:pPr>
        <w:rPr>
          <w:lang w:val="en-GB"/>
        </w:rPr>
      </w:pPr>
    </w:p>
    <w:p w14:paraId="2EFD9A48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5214830A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388BE0F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7F3EA06" w14:textId="77777777" w:rsidR="007204A9" w:rsidRDefault="00000000">
            <w:r>
              <w:t>Wurde schon einmal seekrank:</w:t>
            </w:r>
          </w:p>
          <w:p w14:paraId="6365EEC0" w14:textId="77777777" w:rsidR="007204A9" w:rsidRDefault="007204A9"/>
        </w:tc>
        <w:tc>
          <w:tcPr>
            <w:tcW w:w="1728" w:type="dxa"/>
          </w:tcPr>
          <w:p w14:paraId="58851E48" w14:textId="77777777" w:rsidR="007204A9" w:rsidRDefault="00000000">
            <w:r>
              <w:t>Hat sich selber ausgesperrt:</w:t>
            </w:r>
          </w:p>
          <w:p w14:paraId="05E78488" w14:textId="77777777" w:rsidR="007204A9" w:rsidRDefault="007204A9"/>
        </w:tc>
        <w:tc>
          <w:tcPr>
            <w:tcW w:w="1728" w:type="dxa"/>
          </w:tcPr>
          <w:p w14:paraId="1DD3F6C0" w14:textId="77777777" w:rsidR="007204A9" w:rsidRDefault="00000000">
            <w:r>
              <w:t>Kennt Klaus länger als 50 Jahre:</w:t>
            </w:r>
          </w:p>
          <w:p w14:paraId="67ADF711" w14:textId="77777777" w:rsidR="007204A9" w:rsidRDefault="007204A9"/>
        </w:tc>
        <w:tc>
          <w:tcPr>
            <w:tcW w:w="1728" w:type="dxa"/>
          </w:tcPr>
          <w:p w14:paraId="17EC46C8" w14:textId="77777777" w:rsidR="007204A9" w:rsidRDefault="00000000">
            <w:r>
              <w:t>Steht regelmäßig vor 6 auf:</w:t>
            </w:r>
          </w:p>
          <w:p w14:paraId="5E6426F1" w14:textId="77777777" w:rsidR="007204A9" w:rsidRDefault="007204A9"/>
        </w:tc>
        <w:tc>
          <w:tcPr>
            <w:tcW w:w="1728" w:type="dxa"/>
          </w:tcPr>
          <w:p w14:paraId="4336E5E9" w14:textId="77777777" w:rsidR="007204A9" w:rsidRDefault="00000000">
            <w:r>
              <w:t>War mal auf einem Kreuzfahrtschiff:</w:t>
            </w:r>
          </w:p>
          <w:p w14:paraId="2C1EE6E0" w14:textId="77777777" w:rsidR="007204A9" w:rsidRDefault="007204A9"/>
        </w:tc>
      </w:tr>
      <w:tr w:rsidR="00067824" w14:paraId="7973928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9412E8D" w14:textId="77777777" w:rsidR="007204A9" w:rsidRDefault="00000000">
            <w:r>
              <w:t>Fährt gerne Fahrrad:</w:t>
            </w:r>
          </w:p>
          <w:p w14:paraId="04A3CF7D" w14:textId="77777777" w:rsidR="007204A9" w:rsidRDefault="007204A9"/>
        </w:tc>
        <w:tc>
          <w:tcPr>
            <w:tcW w:w="1728" w:type="dxa"/>
          </w:tcPr>
          <w:p w14:paraId="1B5B8FFB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22AF520C" w14:textId="77777777" w:rsidR="007204A9" w:rsidRDefault="007204A9"/>
        </w:tc>
        <w:tc>
          <w:tcPr>
            <w:tcW w:w="1728" w:type="dxa"/>
          </w:tcPr>
          <w:p w14:paraId="3AEB633D" w14:textId="77777777" w:rsidR="007204A9" w:rsidRDefault="00000000">
            <w:r>
              <w:t>Hat ein Tatoo:</w:t>
            </w:r>
          </w:p>
          <w:p w14:paraId="734ADC92" w14:textId="77777777" w:rsidR="007204A9" w:rsidRDefault="007204A9"/>
        </w:tc>
        <w:tc>
          <w:tcPr>
            <w:tcW w:w="1728" w:type="dxa"/>
          </w:tcPr>
          <w:p w14:paraId="19FCBCD6" w14:textId="77777777" w:rsidR="007204A9" w:rsidRDefault="00000000">
            <w:r>
              <w:t>Führerschein schon abgeben müssen:</w:t>
            </w:r>
          </w:p>
          <w:p w14:paraId="0FE51185" w14:textId="77777777" w:rsidR="007204A9" w:rsidRDefault="007204A9"/>
        </w:tc>
        <w:tc>
          <w:tcPr>
            <w:tcW w:w="1728" w:type="dxa"/>
          </w:tcPr>
          <w:p w14:paraId="61DDE27F" w14:textId="77777777" w:rsidR="007204A9" w:rsidRDefault="00000000">
            <w:r>
              <w:t>Ist Oma/ Opa:</w:t>
            </w:r>
          </w:p>
          <w:p w14:paraId="18471168" w14:textId="77777777" w:rsidR="007204A9" w:rsidRDefault="007204A9"/>
        </w:tc>
      </w:tr>
      <w:tr w:rsidR="00067824" w14:paraId="41DEE7D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1C842E4" w14:textId="77777777" w:rsidR="007204A9" w:rsidRDefault="00000000">
            <w:r>
              <w:t>War schon einmal in der Oper:</w:t>
            </w:r>
          </w:p>
          <w:p w14:paraId="5ABB118C" w14:textId="77777777" w:rsidR="007204A9" w:rsidRDefault="007204A9"/>
        </w:tc>
        <w:tc>
          <w:tcPr>
            <w:tcW w:w="1728" w:type="dxa"/>
          </w:tcPr>
          <w:p w14:paraId="559D1734" w14:textId="77777777" w:rsidR="007204A9" w:rsidRDefault="00000000">
            <w:r>
              <w:t>War schon bei der Polizei:</w:t>
            </w:r>
          </w:p>
          <w:p w14:paraId="068FFC96" w14:textId="77777777" w:rsidR="007204A9" w:rsidRDefault="007204A9"/>
        </w:tc>
        <w:tc>
          <w:tcPr>
            <w:tcW w:w="1728" w:type="dxa"/>
          </w:tcPr>
          <w:p w14:paraId="5CD9C009" w14:textId="77777777" w:rsidR="007204A9" w:rsidRDefault="00000000">
            <w:r>
              <w:t>Mag Krimis:</w:t>
            </w:r>
          </w:p>
          <w:p w14:paraId="28A9064B" w14:textId="77777777" w:rsidR="007204A9" w:rsidRDefault="007204A9"/>
        </w:tc>
        <w:tc>
          <w:tcPr>
            <w:tcW w:w="1728" w:type="dxa"/>
          </w:tcPr>
          <w:p w14:paraId="776329BC" w14:textId="77777777" w:rsidR="007204A9" w:rsidRDefault="00000000">
            <w:r>
              <w:t>Spielt gern Golf:</w:t>
            </w:r>
          </w:p>
          <w:p w14:paraId="3244FDDE" w14:textId="77777777" w:rsidR="007204A9" w:rsidRDefault="007204A9"/>
        </w:tc>
        <w:tc>
          <w:tcPr>
            <w:tcW w:w="1728" w:type="dxa"/>
          </w:tcPr>
          <w:p w14:paraId="1BCC0F22" w14:textId="77777777" w:rsidR="007204A9" w:rsidRDefault="00000000">
            <w:r>
              <w:t>Isst gerne Fisch:</w:t>
            </w:r>
          </w:p>
          <w:p w14:paraId="7E6D4AE3" w14:textId="77777777" w:rsidR="007204A9" w:rsidRDefault="007204A9"/>
        </w:tc>
      </w:tr>
      <w:tr w:rsidR="00067824" w14:paraId="54AEAFF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F71FDCD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73226641" w14:textId="77777777" w:rsidR="007204A9" w:rsidRDefault="007204A9"/>
        </w:tc>
        <w:tc>
          <w:tcPr>
            <w:tcW w:w="1728" w:type="dxa"/>
          </w:tcPr>
          <w:p w14:paraId="09B9C214" w14:textId="77777777" w:rsidR="007204A9" w:rsidRDefault="00000000">
            <w:r>
              <w:t>Hat gefärbte Haare:</w:t>
            </w:r>
          </w:p>
          <w:p w14:paraId="3657337C" w14:textId="77777777" w:rsidR="007204A9" w:rsidRDefault="007204A9"/>
        </w:tc>
        <w:tc>
          <w:tcPr>
            <w:tcW w:w="1728" w:type="dxa"/>
          </w:tcPr>
          <w:p w14:paraId="4A5EFB0E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38D22E37" w14:textId="77777777" w:rsidR="007204A9" w:rsidRDefault="007204A9"/>
        </w:tc>
        <w:tc>
          <w:tcPr>
            <w:tcW w:w="1728" w:type="dxa"/>
          </w:tcPr>
          <w:p w14:paraId="7243BD8F" w14:textId="77777777" w:rsidR="007204A9" w:rsidRDefault="00000000">
            <w:r>
              <w:t>Liest regelmäßig Zeitung:</w:t>
            </w:r>
          </w:p>
          <w:p w14:paraId="2BCBFF07" w14:textId="77777777" w:rsidR="007204A9" w:rsidRDefault="007204A9"/>
        </w:tc>
        <w:tc>
          <w:tcPr>
            <w:tcW w:w="1728" w:type="dxa"/>
          </w:tcPr>
          <w:p w14:paraId="4C036E8F" w14:textId="77777777" w:rsidR="007204A9" w:rsidRDefault="00000000">
            <w:r>
              <w:t>Ist mit Klaus verwandt:</w:t>
            </w:r>
          </w:p>
          <w:p w14:paraId="3AB53493" w14:textId="77777777" w:rsidR="007204A9" w:rsidRDefault="007204A9"/>
        </w:tc>
      </w:tr>
      <w:tr w:rsidR="00067824" w14:paraId="1FCE518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CA151EC" w14:textId="77777777" w:rsidR="007204A9" w:rsidRDefault="00000000">
            <w:r>
              <w:t>Hatte schon mehr als 10 Autos:</w:t>
            </w:r>
          </w:p>
          <w:p w14:paraId="63D0B79A" w14:textId="77777777" w:rsidR="007204A9" w:rsidRDefault="007204A9"/>
        </w:tc>
        <w:tc>
          <w:tcPr>
            <w:tcW w:w="1728" w:type="dxa"/>
          </w:tcPr>
          <w:p w14:paraId="59208C39" w14:textId="77777777" w:rsidR="007204A9" w:rsidRDefault="00000000">
            <w:r>
              <w:t>Kann häkeln:</w:t>
            </w:r>
          </w:p>
          <w:p w14:paraId="50B05B85" w14:textId="77777777" w:rsidR="007204A9" w:rsidRDefault="007204A9"/>
        </w:tc>
        <w:tc>
          <w:tcPr>
            <w:tcW w:w="1728" w:type="dxa"/>
          </w:tcPr>
          <w:p w14:paraId="18B3DDFA" w14:textId="77777777" w:rsidR="007204A9" w:rsidRDefault="00000000">
            <w:r>
              <w:t>Hat Angst vor Spinnen:</w:t>
            </w:r>
          </w:p>
          <w:p w14:paraId="47577F6F" w14:textId="77777777" w:rsidR="007204A9" w:rsidRDefault="007204A9"/>
        </w:tc>
        <w:tc>
          <w:tcPr>
            <w:tcW w:w="1728" w:type="dxa"/>
          </w:tcPr>
          <w:p w14:paraId="02C0A756" w14:textId="77777777" w:rsidR="007204A9" w:rsidRDefault="00000000">
            <w:r>
              <w:t>Kennt Klaus seit der Schulzeit:</w:t>
            </w:r>
          </w:p>
          <w:p w14:paraId="33E031D6" w14:textId="77777777" w:rsidR="007204A9" w:rsidRDefault="007204A9"/>
        </w:tc>
        <w:tc>
          <w:tcPr>
            <w:tcW w:w="1728" w:type="dxa"/>
          </w:tcPr>
          <w:p w14:paraId="3AE49CF0" w14:textId="77777777" w:rsidR="007204A9" w:rsidRDefault="00000000">
            <w:r>
              <w:t>Hat ein Auto älter als 10 Jahre:</w:t>
            </w:r>
          </w:p>
          <w:p w14:paraId="6F656486" w14:textId="77777777" w:rsidR="007204A9" w:rsidRDefault="007204A9"/>
        </w:tc>
      </w:tr>
    </w:tbl>
    <w:p w14:paraId="4919A033" w14:textId="77777777" w:rsidR="00AD3B5C" w:rsidRPr="00AD3B5C" w:rsidRDefault="00AD3B5C" w:rsidP="0005643C">
      <w:pPr>
        <w:rPr>
          <w:lang w:val="en-GB"/>
        </w:rPr>
      </w:pPr>
    </w:p>
    <w:p w14:paraId="7723924D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AB082A5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7D72121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090B25B" w14:textId="77777777" w:rsidR="007204A9" w:rsidRDefault="00000000">
            <w:r>
              <w:t>Hat ein Auto älter als 10 Jahre:</w:t>
            </w:r>
          </w:p>
          <w:p w14:paraId="5A1732A9" w14:textId="77777777" w:rsidR="007204A9" w:rsidRDefault="007204A9"/>
        </w:tc>
        <w:tc>
          <w:tcPr>
            <w:tcW w:w="1728" w:type="dxa"/>
          </w:tcPr>
          <w:p w14:paraId="46FF62EC" w14:textId="77777777" w:rsidR="007204A9" w:rsidRDefault="00000000">
            <w:r>
              <w:t>Spricht mehr als 2 Sprachen:</w:t>
            </w:r>
          </w:p>
          <w:p w14:paraId="4E82D64B" w14:textId="77777777" w:rsidR="007204A9" w:rsidRDefault="007204A9"/>
        </w:tc>
        <w:tc>
          <w:tcPr>
            <w:tcW w:w="1728" w:type="dxa"/>
          </w:tcPr>
          <w:p w14:paraId="0C63DDEE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6E45AF67" w14:textId="77777777" w:rsidR="007204A9" w:rsidRDefault="007204A9"/>
        </w:tc>
        <w:tc>
          <w:tcPr>
            <w:tcW w:w="1728" w:type="dxa"/>
          </w:tcPr>
          <w:p w14:paraId="0266E840" w14:textId="77777777" w:rsidR="007204A9" w:rsidRDefault="00000000">
            <w:r>
              <w:t>War schon einmal in der Oper:</w:t>
            </w:r>
          </w:p>
          <w:p w14:paraId="40E88D08" w14:textId="77777777" w:rsidR="007204A9" w:rsidRDefault="007204A9"/>
        </w:tc>
        <w:tc>
          <w:tcPr>
            <w:tcW w:w="1728" w:type="dxa"/>
          </w:tcPr>
          <w:p w14:paraId="34774513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5EA1BA39" w14:textId="77777777" w:rsidR="007204A9" w:rsidRDefault="007204A9"/>
        </w:tc>
      </w:tr>
      <w:tr w:rsidR="00067824" w14:paraId="60AE012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C2DFAF1" w14:textId="77777777" w:rsidR="007204A9" w:rsidRDefault="00000000">
            <w:r>
              <w:t>War schon im Fernsehen zu sehen:</w:t>
            </w:r>
          </w:p>
          <w:p w14:paraId="2B00B4B6" w14:textId="77777777" w:rsidR="007204A9" w:rsidRDefault="007204A9"/>
        </w:tc>
        <w:tc>
          <w:tcPr>
            <w:tcW w:w="1728" w:type="dxa"/>
          </w:tcPr>
          <w:p w14:paraId="552176B1" w14:textId="77777777" w:rsidR="007204A9" w:rsidRDefault="00000000">
            <w:r>
              <w:t>Ist mit Klaus verwandt:</w:t>
            </w:r>
          </w:p>
          <w:p w14:paraId="7FD35690" w14:textId="77777777" w:rsidR="007204A9" w:rsidRDefault="007204A9"/>
        </w:tc>
        <w:tc>
          <w:tcPr>
            <w:tcW w:w="1728" w:type="dxa"/>
          </w:tcPr>
          <w:p w14:paraId="69ACD296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2617C37F" w14:textId="77777777" w:rsidR="007204A9" w:rsidRDefault="007204A9"/>
        </w:tc>
        <w:tc>
          <w:tcPr>
            <w:tcW w:w="1728" w:type="dxa"/>
          </w:tcPr>
          <w:p w14:paraId="78B3B467" w14:textId="77777777" w:rsidR="007204A9" w:rsidRDefault="00000000">
            <w:r>
              <w:t>Hat Angst vor Spinnen:</w:t>
            </w:r>
          </w:p>
          <w:p w14:paraId="211CC862" w14:textId="77777777" w:rsidR="007204A9" w:rsidRDefault="007204A9"/>
        </w:tc>
        <w:tc>
          <w:tcPr>
            <w:tcW w:w="1728" w:type="dxa"/>
          </w:tcPr>
          <w:p w14:paraId="68401FE8" w14:textId="77777777" w:rsidR="007204A9" w:rsidRDefault="00000000">
            <w:r>
              <w:t>Hat/ Hatte ein Reptil als Haustier:</w:t>
            </w:r>
          </w:p>
          <w:p w14:paraId="7F14EBFB" w14:textId="77777777" w:rsidR="007204A9" w:rsidRDefault="007204A9"/>
        </w:tc>
      </w:tr>
      <w:tr w:rsidR="00067824" w14:paraId="598879A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E702B70" w14:textId="77777777" w:rsidR="007204A9" w:rsidRDefault="00000000">
            <w:r>
              <w:t>Isst gerne Fisch:</w:t>
            </w:r>
          </w:p>
          <w:p w14:paraId="003F267B" w14:textId="77777777" w:rsidR="007204A9" w:rsidRDefault="007204A9"/>
        </w:tc>
        <w:tc>
          <w:tcPr>
            <w:tcW w:w="1728" w:type="dxa"/>
          </w:tcPr>
          <w:p w14:paraId="11B3F868" w14:textId="77777777" w:rsidR="007204A9" w:rsidRDefault="00000000">
            <w:r>
              <w:t>Nicht mit dem Auto angereist:</w:t>
            </w:r>
          </w:p>
          <w:p w14:paraId="404D5858" w14:textId="77777777" w:rsidR="007204A9" w:rsidRDefault="007204A9"/>
        </w:tc>
        <w:tc>
          <w:tcPr>
            <w:tcW w:w="1728" w:type="dxa"/>
          </w:tcPr>
          <w:p w14:paraId="7242F067" w14:textId="77777777" w:rsidR="007204A9" w:rsidRDefault="00000000">
            <w:r>
              <w:t>Hat ein Tatoo:</w:t>
            </w:r>
          </w:p>
          <w:p w14:paraId="0D0D99EE" w14:textId="77777777" w:rsidR="007204A9" w:rsidRDefault="007204A9"/>
        </w:tc>
        <w:tc>
          <w:tcPr>
            <w:tcW w:w="1728" w:type="dxa"/>
          </w:tcPr>
          <w:p w14:paraId="5DD6F256" w14:textId="77777777" w:rsidR="007204A9" w:rsidRDefault="00000000">
            <w:r>
              <w:t>Hat als Kind gerne Comics gelesen:</w:t>
            </w:r>
          </w:p>
          <w:p w14:paraId="1A1BB3E6" w14:textId="77777777" w:rsidR="007204A9" w:rsidRDefault="007204A9"/>
        </w:tc>
        <w:tc>
          <w:tcPr>
            <w:tcW w:w="1728" w:type="dxa"/>
          </w:tcPr>
          <w:p w14:paraId="33D12C30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7A98F8AA" w14:textId="77777777" w:rsidR="007204A9" w:rsidRDefault="007204A9"/>
        </w:tc>
      </w:tr>
      <w:tr w:rsidR="00067824" w14:paraId="29C41BF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3B10604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1940A052" w14:textId="77777777" w:rsidR="007204A9" w:rsidRDefault="007204A9"/>
        </w:tc>
        <w:tc>
          <w:tcPr>
            <w:tcW w:w="1728" w:type="dxa"/>
          </w:tcPr>
          <w:p w14:paraId="5F532D99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15092F2F" w14:textId="77777777" w:rsidR="007204A9" w:rsidRDefault="007204A9"/>
        </w:tc>
        <w:tc>
          <w:tcPr>
            <w:tcW w:w="1728" w:type="dxa"/>
          </w:tcPr>
          <w:p w14:paraId="1C63E76E" w14:textId="77777777" w:rsidR="007204A9" w:rsidRDefault="00000000">
            <w:r>
              <w:t>Kennt Klaus länger als 50 Jahre:</w:t>
            </w:r>
          </w:p>
          <w:p w14:paraId="3FB23A22" w14:textId="77777777" w:rsidR="007204A9" w:rsidRDefault="007204A9"/>
        </w:tc>
        <w:tc>
          <w:tcPr>
            <w:tcW w:w="1728" w:type="dxa"/>
          </w:tcPr>
          <w:p w14:paraId="336CF5A8" w14:textId="77777777" w:rsidR="007204A9" w:rsidRDefault="00000000">
            <w:r>
              <w:t>Mag Krimis:</w:t>
            </w:r>
          </w:p>
          <w:p w14:paraId="7618F68F" w14:textId="77777777" w:rsidR="007204A9" w:rsidRDefault="007204A9"/>
        </w:tc>
        <w:tc>
          <w:tcPr>
            <w:tcW w:w="1728" w:type="dxa"/>
          </w:tcPr>
          <w:p w14:paraId="36B7C58F" w14:textId="77777777" w:rsidR="007204A9" w:rsidRDefault="00000000">
            <w:r>
              <w:t>Hat im Ausland studiert:</w:t>
            </w:r>
          </w:p>
          <w:p w14:paraId="4322D14C" w14:textId="77777777" w:rsidR="007204A9" w:rsidRDefault="007204A9"/>
        </w:tc>
      </w:tr>
      <w:tr w:rsidR="00067824" w14:paraId="70ABC36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3728868" w14:textId="77777777" w:rsidR="007204A9" w:rsidRDefault="00000000">
            <w:r>
              <w:t>Hat ein/e Lieblingsschauspieler/in:</w:t>
            </w:r>
          </w:p>
          <w:p w14:paraId="3BE7F345" w14:textId="77777777" w:rsidR="007204A9" w:rsidRDefault="007204A9"/>
        </w:tc>
        <w:tc>
          <w:tcPr>
            <w:tcW w:w="1728" w:type="dxa"/>
          </w:tcPr>
          <w:p w14:paraId="4C6C70B6" w14:textId="77777777" w:rsidR="007204A9" w:rsidRDefault="00000000">
            <w:r>
              <w:t>Führerschein schon abgeben müssen:</w:t>
            </w:r>
          </w:p>
          <w:p w14:paraId="772CDD5E" w14:textId="77777777" w:rsidR="007204A9" w:rsidRDefault="007204A9"/>
        </w:tc>
        <w:tc>
          <w:tcPr>
            <w:tcW w:w="1728" w:type="dxa"/>
          </w:tcPr>
          <w:p w14:paraId="0F354488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0992BFBF" w14:textId="77777777" w:rsidR="007204A9" w:rsidRDefault="007204A9"/>
        </w:tc>
        <w:tc>
          <w:tcPr>
            <w:tcW w:w="1728" w:type="dxa"/>
          </w:tcPr>
          <w:p w14:paraId="5DD2A78D" w14:textId="77777777" w:rsidR="007204A9" w:rsidRDefault="00000000">
            <w:r>
              <w:t>War/ Ist Feuerwehrmann/frau:</w:t>
            </w:r>
          </w:p>
          <w:p w14:paraId="7572A9A8" w14:textId="77777777" w:rsidR="007204A9" w:rsidRDefault="007204A9"/>
        </w:tc>
        <w:tc>
          <w:tcPr>
            <w:tcW w:w="1728" w:type="dxa"/>
          </w:tcPr>
          <w:p w14:paraId="4AE37F47" w14:textId="77777777" w:rsidR="007204A9" w:rsidRDefault="00000000">
            <w:r>
              <w:t>Steht regelmäßig vor 6 auf:</w:t>
            </w:r>
          </w:p>
          <w:p w14:paraId="14969A57" w14:textId="77777777" w:rsidR="007204A9" w:rsidRDefault="007204A9"/>
        </w:tc>
      </w:tr>
    </w:tbl>
    <w:p w14:paraId="08738742" w14:textId="77777777" w:rsidR="00AD3B5C" w:rsidRPr="00AD3B5C" w:rsidRDefault="00AD3B5C" w:rsidP="0005643C">
      <w:pPr>
        <w:rPr>
          <w:lang w:val="en-GB"/>
        </w:rPr>
      </w:pPr>
    </w:p>
    <w:p w14:paraId="53189DCE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726AD5D4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20BDF79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79A18BC" w14:textId="77777777" w:rsidR="007204A9" w:rsidRDefault="00000000">
            <w:r>
              <w:t>Sammelt etwas (Name + Gegenstand):</w:t>
            </w:r>
          </w:p>
          <w:p w14:paraId="3DB39B5F" w14:textId="77777777" w:rsidR="007204A9" w:rsidRDefault="007204A9"/>
        </w:tc>
        <w:tc>
          <w:tcPr>
            <w:tcW w:w="1728" w:type="dxa"/>
          </w:tcPr>
          <w:p w14:paraId="2E5C5265" w14:textId="77777777" w:rsidR="007204A9" w:rsidRDefault="00000000">
            <w:r>
              <w:t>Mag Zartbitterschokolade:</w:t>
            </w:r>
          </w:p>
          <w:p w14:paraId="26D1C017" w14:textId="77777777" w:rsidR="007204A9" w:rsidRDefault="007204A9"/>
        </w:tc>
        <w:tc>
          <w:tcPr>
            <w:tcW w:w="1728" w:type="dxa"/>
          </w:tcPr>
          <w:p w14:paraId="57C2EC33" w14:textId="77777777" w:rsidR="007204A9" w:rsidRDefault="00000000">
            <w:r>
              <w:t>Liest regelmäßig Zeitung:</w:t>
            </w:r>
          </w:p>
          <w:p w14:paraId="6BEC430E" w14:textId="77777777" w:rsidR="007204A9" w:rsidRDefault="007204A9"/>
        </w:tc>
        <w:tc>
          <w:tcPr>
            <w:tcW w:w="1728" w:type="dxa"/>
          </w:tcPr>
          <w:p w14:paraId="61D56AD1" w14:textId="77777777" w:rsidR="007204A9" w:rsidRDefault="00000000">
            <w:r>
              <w:t>Hat in einem anderen Land gelebt:</w:t>
            </w:r>
          </w:p>
          <w:p w14:paraId="536FC225" w14:textId="77777777" w:rsidR="007204A9" w:rsidRDefault="007204A9"/>
        </w:tc>
        <w:tc>
          <w:tcPr>
            <w:tcW w:w="1728" w:type="dxa"/>
          </w:tcPr>
          <w:p w14:paraId="0177E6B4" w14:textId="77777777" w:rsidR="007204A9" w:rsidRDefault="00000000">
            <w:r>
              <w:t>Macht eine ehrenamtliche Tätigkeit:</w:t>
            </w:r>
          </w:p>
          <w:p w14:paraId="6FDA3206" w14:textId="77777777" w:rsidR="007204A9" w:rsidRDefault="007204A9"/>
        </w:tc>
      </w:tr>
      <w:tr w:rsidR="00067824" w14:paraId="32C0AB5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2CFE79F" w14:textId="77777777" w:rsidR="007204A9" w:rsidRDefault="00000000">
            <w:r>
              <w:t>Trinkt gerne Bier:</w:t>
            </w:r>
          </w:p>
          <w:p w14:paraId="6CF58617" w14:textId="77777777" w:rsidR="007204A9" w:rsidRDefault="007204A9"/>
        </w:tc>
        <w:tc>
          <w:tcPr>
            <w:tcW w:w="1728" w:type="dxa"/>
          </w:tcPr>
          <w:p w14:paraId="22261D90" w14:textId="77777777" w:rsidR="007204A9" w:rsidRDefault="00000000">
            <w:r>
              <w:t>Hat Punkte in Flensburg:</w:t>
            </w:r>
          </w:p>
          <w:p w14:paraId="2B48E4DF" w14:textId="77777777" w:rsidR="007204A9" w:rsidRDefault="007204A9"/>
        </w:tc>
        <w:tc>
          <w:tcPr>
            <w:tcW w:w="1728" w:type="dxa"/>
          </w:tcPr>
          <w:p w14:paraId="26810466" w14:textId="77777777" w:rsidR="007204A9" w:rsidRDefault="00000000">
            <w:r>
              <w:t>Besitzt &gt; 3 Fahrräder:</w:t>
            </w:r>
          </w:p>
          <w:p w14:paraId="3E92782C" w14:textId="77777777" w:rsidR="007204A9" w:rsidRDefault="007204A9"/>
        </w:tc>
        <w:tc>
          <w:tcPr>
            <w:tcW w:w="1728" w:type="dxa"/>
          </w:tcPr>
          <w:p w14:paraId="141915E4" w14:textId="77777777" w:rsidR="007204A9" w:rsidRDefault="00000000">
            <w:r>
              <w:t>Ist in der Schule sitzen geblieben:</w:t>
            </w:r>
          </w:p>
          <w:p w14:paraId="21698081" w14:textId="77777777" w:rsidR="007204A9" w:rsidRDefault="007204A9"/>
        </w:tc>
        <w:tc>
          <w:tcPr>
            <w:tcW w:w="1728" w:type="dxa"/>
          </w:tcPr>
          <w:p w14:paraId="6773A2F0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5A3EB55E" w14:textId="77777777" w:rsidR="007204A9" w:rsidRDefault="007204A9"/>
        </w:tc>
      </w:tr>
      <w:tr w:rsidR="00067824" w14:paraId="0AF5F63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47B1549" w14:textId="77777777" w:rsidR="007204A9" w:rsidRDefault="00000000">
            <w:r>
              <w:t>Hat Angst vor Spinnen:</w:t>
            </w:r>
          </w:p>
          <w:p w14:paraId="20EC46B9" w14:textId="77777777" w:rsidR="007204A9" w:rsidRDefault="007204A9"/>
        </w:tc>
        <w:tc>
          <w:tcPr>
            <w:tcW w:w="1728" w:type="dxa"/>
          </w:tcPr>
          <w:p w14:paraId="2361D956" w14:textId="77777777" w:rsidR="007204A9" w:rsidRDefault="00000000">
            <w:r>
              <w:t>Hat kein Auto:</w:t>
            </w:r>
          </w:p>
          <w:p w14:paraId="7BDB7F92" w14:textId="77777777" w:rsidR="007204A9" w:rsidRDefault="007204A9"/>
        </w:tc>
        <w:tc>
          <w:tcPr>
            <w:tcW w:w="1728" w:type="dxa"/>
          </w:tcPr>
          <w:p w14:paraId="2EBA013F" w14:textId="77777777" w:rsidR="007204A9" w:rsidRDefault="00000000">
            <w:r>
              <w:t>Hat einen Traktor:</w:t>
            </w:r>
          </w:p>
          <w:p w14:paraId="30CE9572" w14:textId="77777777" w:rsidR="007204A9" w:rsidRDefault="007204A9"/>
        </w:tc>
        <w:tc>
          <w:tcPr>
            <w:tcW w:w="1728" w:type="dxa"/>
          </w:tcPr>
          <w:p w14:paraId="0047FBCD" w14:textId="77777777" w:rsidR="007204A9" w:rsidRDefault="00000000">
            <w:r>
              <w:t>Trinkt gerne Wein:</w:t>
            </w:r>
          </w:p>
          <w:p w14:paraId="6493A297" w14:textId="77777777" w:rsidR="007204A9" w:rsidRDefault="007204A9"/>
        </w:tc>
        <w:tc>
          <w:tcPr>
            <w:tcW w:w="1728" w:type="dxa"/>
          </w:tcPr>
          <w:p w14:paraId="0ED160C3" w14:textId="77777777" w:rsidR="007204A9" w:rsidRDefault="00000000">
            <w:r>
              <w:t>Liest gerade ein Buch:</w:t>
            </w:r>
          </w:p>
          <w:p w14:paraId="1179DBE7" w14:textId="77777777" w:rsidR="007204A9" w:rsidRDefault="007204A9"/>
        </w:tc>
      </w:tr>
      <w:tr w:rsidR="00067824" w14:paraId="4E07F07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8F2CEBB" w14:textId="77777777" w:rsidR="007204A9" w:rsidRDefault="00000000">
            <w:r>
              <w:t>Hat schon einen Promi getroffen:</w:t>
            </w:r>
          </w:p>
          <w:p w14:paraId="35F1AB5C" w14:textId="77777777" w:rsidR="007204A9" w:rsidRDefault="007204A9"/>
        </w:tc>
        <w:tc>
          <w:tcPr>
            <w:tcW w:w="1728" w:type="dxa"/>
          </w:tcPr>
          <w:p w14:paraId="1347B095" w14:textId="77777777" w:rsidR="007204A9" w:rsidRDefault="00000000">
            <w:r>
              <w:t>Hat bei einem Gewinnspiel gewonnen:</w:t>
            </w:r>
          </w:p>
          <w:p w14:paraId="404DF488" w14:textId="77777777" w:rsidR="007204A9" w:rsidRDefault="007204A9"/>
        </w:tc>
        <w:tc>
          <w:tcPr>
            <w:tcW w:w="1728" w:type="dxa"/>
          </w:tcPr>
          <w:p w14:paraId="09AAEC49" w14:textId="77777777" w:rsidR="007204A9" w:rsidRDefault="00000000">
            <w:r>
              <w:t>Kennt Klaus länger als 40 Jahre:</w:t>
            </w:r>
          </w:p>
          <w:p w14:paraId="7D376F0D" w14:textId="77777777" w:rsidR="007204A9" w:rsidRDefault="007204A9"/>
        </w:tc>
        <w:tc>
          <w:tcPr>
            <w:tcW w:w="1728" w:type="dxa"/>
          </w:tcPr>
          <w:p w14:paraId="52AC5150" w14:textId="77777777" w:rsidR="007204A9" w:rsidRDefault="00000000">
            <w:r>
              <w:t>Hat ein Gemüsebeet:</w:t>
            </w:r>
          </w:p>
          <w:p w14:paraId="37B85330" w14:textId="77777777" w:rsidR="007204A9" w:rsidRDefault="007204A9"/>
        </w:tc>
        <w:tc>
          <w:tcPr>
            <w:tcW w:w="1728" w:type="dxa"/>
          </w:tcPr>
          <w:p w14:paraId="355C2C35" w14:textId="77777777" w:rsidR="007204A9" w:rsidRDefault="00000000">
            <w:r>
              <w:t>Ist mit Klaus verwandt:</w:t>
            </w:r>
          </w:p>
          <w:p w14:paraId="2C18C9F1" w14:textId="77777777" w:rsidR="007204A9" w:rsidRDefault="007204A9"/>
        </w:tc>
      </w:tr>
      <w:tr w:rsidR="00067824" w14:paraId="13C6C6F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1A14E91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444FC6C6" w14:textId="77777777" w:rsidR="007204A9" w:rsidRDefault="007204A9"/>
        </w:tc>
        <w:tc>
          <w:tcPr>
            <w:tcW w:w="1728" w:type="dxa"/>
          </w:tcPr>
          <w:p w14:paraId="43897950" w14:textId="77777777" w:rsidR="007204A9" w:rsidRDefault="00000000">
            <w:r>
              <w:t>Kennt Klaus seit der Schulzeit:</w:t>
            </w:r>
          </w:p>
          <w:p w14:paraId="0BFFD4AC" w14:textId="77777777" w:rsidR="007204A9" w:rsidRDefault="007204A9"/>
        </w:tc>
        <w:tc>
          <w:tcPr>
            <w:tcW w:w="1728" w:type="dxa"/>
          </w:tcPr>
          <w:p w14:paraId="708E7F75" w14:textId="77777777" w:rsidR="007204A9" w:rsidRDefault="00000000">
            <w:r>
              <w:t>Hat Bungee-Jumping gemacht:</w:t>
            </w:r>
          </w:p>
          <w:p w14:paraId="25BC9574" w14:textId="77777777" w:rsidR="007204A9" w:rsidRDefault="007204A9"/>
        </w:tc>
        <w:tc>
          <w:tcPr>
            <w:tcW w:w="1728" w:type="dxa"/>
          </w:tcPr>
          <w:p w14:paraId="4EBE56FC" w14:textId="77777777" w:rsidR="007204A9" w:rsidRDefault="00000000">
            <w:r>
              <w:t>Hat ein Auto älter als 10 Jahre:</w:t>
            </w:r>
          </w:p>
          <w:p w14:paraId="771BE533" w14:textId="77777777" w:rsidR="007204A9" w:rsidRDefault="007204A9"/>
        </w:tc>
        <w:tc>
          <w:tcPr>
            <w:tcW w:w="1728" w:type="dxa"/>
          </w:tcPr>
          <w:p w14:paraId="0434C5B3" w14:textId="77777777" w:rsidR="007204A9" w:rsidRDefault="00000000">
            <w:r>
              <w:t>Hat im Ausland studiert:</w:t>
            </w:r>
          </w:p>
          <w:p w14:paraId="7791145A" w14:textId="77777777" w:rsidR="007204A9" w:rsidRDefault="007204A9"/>
        </w:tc>
      </w:tr>
    </w:tbl>
    <w:p w14:paraId="4BCBDEC0" w14:textId="77777777" w:rsidR="00AD3B5C" w:rsidRPr="00AD3B5C" w:rsidRDefault="00AD3B5C" w:rsidP="0005643C">
      <w:pPr>
        <w:rPr>
          <w:lang w:val="en-GB"/>
        </w:rPr>
      </w:pPr>
    </w:p>
    <w:p w14:paraId="672D509A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507A1084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70723D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5D8795B" w14:textId="77777777" w:rsidR="007204A9" w:rsidRDefault="00000000">
            <w:r>
              <w:t>Wurde schon einmal seekrank:</w:t>
            </w:r>
          </w:p>
          <w:p w14:paraId="0CB49D5C" w14:textId="77777777" w:rsidR="007204A9" w:rsidRDefault="007204A9"/>
        </w:tc>
        <w:tc>
          <w:tcPr>
            <w:tcW w:w="1728" w:type="dxa"/>
          </w:tcPr>
          <w:p w14:paraId="08058B4C" w14:textId="77777777" w:rsidR="007204A9" w:rsidRDefault="00000000">
            <w:r>
              <w:t>Hat Bungee-Jumping gemacht:</w:t>
            </w:r>
          </w:p>
          <w:p w14:paraId="57BD90EA" w14:textId="77777777" w:rsidR="007204A9" w:rsidRDefault="007204A9"/>
        </w:tc>
        <w:tc>
          <w:tcPr>
            <w:tcW w:w="1728" w:type="dxa"/>
          </w:tcPr>
          <w:p w14:paraId="1E6D4497" w14:textId="77777777" w:rsidR="007204A9" w:rsidRDefault="00000000">
            <w:r>
              <w:t>Kennt Klaus länger als 40 Jahre:</w:t>
            </w:r>
          </w:p>
          <w:p w14:paraId="60ED17B1" w14:textId="77777777" w:rsidR="007204A9" w:rsidRDefault="007204A9"/>
        </w:tc>
        <w:tc>
          <w:tcPr>
            <w:tcW w:w="1728" w:type="dxa"/>
          </w:tcPr>
          <w:p w14:paraId="02B2BC0B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1DE4A433" w14:textId="77777777" w:rsidR="007204A9" w:rsidRDefault="007204A9"/>
        </w:tc>
        <w:tc>
          <w:tcPr>
            <w:tcW w:w="1728" w:type="dxa"/>
          </w:tcPr>
          <w:p w14:paraId="677C06D4" w14:textId="77777777" w:rsidR="007204A9" w:rsidRDefault="00000000">
            <w:r>
              <w:t>War bei einem Pfadfinderlager:</w:t>
            </w:r>
          </w:p>
          <w:p w14:paraId="1C1EDCBE" w14:textId="77777777" w:rsidR="007204A9" w:rsidRDefault="007204A9"/>
        </w:tc>
      </w:tr>
      <w:tr w:rsidR="00067824" w14:paraId="487B94C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7F5C4A5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4A85BEDD" w14:textId="77777777" w:rsidR="007204A9" w:rsidRDefault="007204A9"/>
        </w:tc>
        <w:tc>
          <w:tcPr>
            <w:tcW w:w="1728" w:type="dxa"/>
          </w:tcPr>
          <w:p w14:paraId="07F804B9" w14:textId="77777777" w:rsidR="007204A9" w:rsidRDefault="00000000">
            <w:r>
              <w:t>Spricht mehr als 2 Sprachen:</w:t>
            </w:r>
          </w:p>
          <w:p w14:paraId="50D9D7EA" w14:textId="77777777" w:rsidR="007204A9" w:rsidRDefault="007204A9"/>
        </w:tc>
        <w:tc>
          <w:tcPr>
            <w:tcW w:w="1728" w:type="dxa"/>
          </w:tcPr>
          <w:p w14:paraId="503D1A60" w14:textId="77777777" w:rsidR="007204A9" w:rsidRDefault="00000000">
            <w:r>
              <w:t>War mal auf einem Kreuzfahrtschiff:</w:t>
            </w:r>
          </w:p>
          <w:p w14:paraId="5329C411" w14:textId="77777777" w:rsidR="007204A9" w:rsidRDefault="007204A9"/>
        </w:tc>
        <w:tc>
          <w:tcPr>
            <w:tcW w:w="1728" w:type="dxa"/>
          </w:tcPr>
          <w:p w14:paraId="0453AF4C" w14:textId="77777777" w:rsidR="007204A9" w:rsidRDefault="00000000">
            <w:r>
              <w:t>Hat mehr als 2 Kinder:</w:t>
            </w:r>
          </w:p>
          <w:p w14:paraId="1978B866" w14:textId="77777777" w:rsidR="007204A9" w:rsidRDefault="007204A9"/>
        </w:tc>
        <w:tc>
          <w:tcPr>
            <w:tcW w:w="1728" w:type="dxa"/>
          </w:tcPr>
          <w:p w14:paraId="4746E6F6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06175745" w14:textId="77777777" w:rsidR="007204A9" w:rsidRDefault="007204A9"/>
        </w:tc>
      </w:tr>
      <w:tr w:rsidR="00067824" w14:paraId="2228DA6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806B423" w14:textId="77777777" w:rsidR="007204A9" w:rsidRDefault="00000000">
            <w:r>
              <w:t>Hat kein Auto:</w:t>
            </w:r>
          </w:p>
          <w:p w14:paraId="44397E81" w14:textId="77777777" w:rsidR="007204A9" w:rsidRDefault="007204A9"/>
        </w:tc>
        <w:tc>
          <w:tcPr>
            <w:tcW w:w="1728" w:type="dxa"/>
          </w:tcPr>
          <w:p w14:paraId="6CB6E1E5" w14:textId="77777777" w:rsidR="007204A9" w:rsidRDefault="00000000">
            <w:r>
              <w:t>Sammelt etwas (Name + Gegenstand):</w:t>
            </w:r>
          </w:p>
          <w:p w14:paraId="3F04EF86" w14:textId="77777777" w:rsidR="007204A9" w:rsidRDefault="007204A9"/>
        </w:tc>
        <w:tc>
          <w:tcPr>
            <w:tcW w:w="1728" w:type="dxa"/>
          </w:tcPr>
          <w:p w14:paraId="3B65BFB9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4978E018" w14:textId="77777777" w:rsidR="007204A9" w:rsidRDefault="007204A9"/>
        </w:tc>
        <w:tc>
          <w:tcPr>
            <w:tcW w:w="1728" w:type="dxa"/>
          </w:tcPr>
          <w:p w14:paraId="3D39C1ED" w14:textId="77777777" w:rsidR="007204A9" w:rsidRDefault="00000000">
            <w:r>
              <w:t>Hat ein Tatoo:</w:t>
            </w:r>
          </w:p>
          <w:p w14:paraId="6BD16654" w14:textId="77777777" w:rsidR="007204A9" w:rsidRDefault="007204A9"/>
        </w:tc>
        <w:tc>
          <w:tcPr>
            <w:tcW w:w="1728" w:type="dxa"/>
          </w:tcPr>
          <w:p w14:paraId="5B4F9E6C" w14:textId="77777777" w:rsidR="007204A9" w:rsidRDefault="00000000">
            <w:r>
              <w:t>Hatte schon einen Knochenbruch:</w:t>
            </w:r>
          </w:p>
          <w:p w14:paraId="187D8375" w14:textId="77777777" w:rsidR="007204A9" w:rsidRDefault="007204A9"/>
        </w:tc>
      </w:tr>
      <w:tr w:rsidR="00067824" w14:paraId="649C48D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44F4C0E" w14:textId="77777777" w:rsidR="007204A9" w:rsidRDefault="00000000">
            <w:r>
              <w:t>Hat in einem Chor gesungen:</w:t>
            </w:r>
          </w:p>
          <w:p w14:paraId="41257620" w14:textId="77777777" w:rsidR="007204A9" w:rsidRDefault="007204A9"/>
        </w:tc>
        <w:tc>
          <w:tcPr>
            <w:tcW w:w="1728" w:type="dxa"/>
          </w:tcPr>
          <w:p w14:paraId="55317693" w14:textId="77777777" w:rsidR="007204A9" w:rsidRDefault="00000000">
            <w:r>
              <w:t>Hat Punkte in Flensburg:</w:t>
            </w:r>
          </w:p>
          <w:p w14:paraId="659ED425" w14:textId="77777777" w:rsidR="007204A9" w:rsidRDefault="007204A9"/>
        </w:tc>
        <w:tc>
          <w:tcPr>
            <w:tcW w:w="1728" w:type="dxa"/>
          </w:tcPr>
          <w:p w14:paraId="193D7B1E" w14:textId="77777777" w:rsidR="007204A9" w:rsidRDefault="00000000">
            <w:r>
              <w:t>Hat ein Auto älter als 10 Jahre:</w:t>
            </w:r>
          </w:p>
          <w:p w14:paraId="66A8E20C" w14:textId="77777777" w:rsidR="007204A9" w:rsidRDefault="007204A9"/>
        </w:tc>
        <w:tc>
          <w:tcPr>
            <w:tcW w:w="1728" w:type="dxa"/>
          </w:tcPr>
          <w:p w14:paraId="77F4D061" w14:textId="77777777" w:rsidR="007204A9" w:rsidRDefault="00000000">
            <w:r>
              <w:t>Hat ein Haustier:</w:t>
            </w:r>
          </w:p>
          <w:p w14:paraId="05EB1A45" w14:textId="77777777" w:rsidR="007204A9" w:rsidRDefault="007204A9"/>
        </w:tc>
        <w:tc>
          <w:tcPr>
            <w:tcW w:w="1728" w:type="dxa"/>
          </w:tcPr>
          <w:p w14:paraId="275B7474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7A8F4022" w14:textId="77777777" w:rsidR="007204A9" w:rsidRDefault="007204A9"/>
        </w:tc>
      </w:tr>
      <w:tr w:rsidR="00067824" w14:paraId="3DBC6AB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AA26C7D" w14:textId="77777777" w:rsidR="007204A9" w:rsidRDefault="00000000">
            <w:r>
              <w:t>Ist mit Klaus verwandt:</w:t>
            </w:r>
          </w:p>
          <w:p w14:paraId="2428ED33" w14:textId="77777777" w:rsidR="007204A9" w:rsidRDefault="007204A9"/>
        </w:tc>
        <w:tc>
          <w:tcPr>
            <w:tcW w:w="1728" w:type="dxa"/>
          </w:tcPr>
          <w:p w14:paraId="512085AF" w14:textId="77777777" w:rsidR="007204A9" w:rsidRDefault="00000000">
            <w:r>
              <w:t>Führerschein schon abgeben müssen:</w:t>
            </w:r>
          </w:p>
          <w:p w14:paraId="67B56157" w14:textId="77777777" w:rsidR="007204A9" w:rsidRDefault="007204A9"/>
        </w:tc>
        <w:tc>
          <w:tcPr>
            <w:tcW w:w="1728" w:type="dxa"/>
          </w:tcPr>
          <w:p w14:paraId="34642D7C" w14:textId="77777777" w:rsidR="007204A9" w:rsidRDefault="00000000">
            <w:r>
              <w:t>Trinkt lieber Tee als Kaffee:</w:t>
            </w:r>
          </w:p>
          <w:p w14:paraId="0231B096" w14:textId="77777777" w:rsidR="007204A9" w:rsidRDefault="007204A9"/>
        </w:tc>
        <w:tc>
          <w:tcPr>
            <w:tcW w:w="1728" w:type="dxa"/>
          </w:tcPr>
          <w:p w14:paraId="4750295B" w14:textId="77777777" w:rsidR="007204A9" w:rsidRDefault="00000000">
            <w:r>
              <w:t>Hat im Ausland gearbeitet:</w:t>
            </w:r>
          </w:p>
          <w:p w14:paraId="694F711C" w14:textId="77777777" w:rsidR="007204A9" w:rsidRDefault="007204A9"/>
        </w:tc>
        <w:tc>
          <w:tcPr>
            <w:tcW w:w="1728" w:type="dxa"/>
          </w:tcPr>
          <w:p w14:paraId="27B322FA" w14:textId="77777777" w:rsidR="007204A9" w:rsidRDefault="00000000">
            <w:r>
              <w:t>Ist weniger als 5x umgezogen:</w:t>
            </w:r>
          </w:p>
          <w:p w14:paraId="1E51A890" w14:textId="77777777" w:rsidR="007204A9" w:rsidRDefault="007204A9"/>
        </w:tc>
      </w:tr>
    </w:tbl>
    <w:p w14:paraId="0055BBA2" w14:textId="77777777" w:rsidR="00AD3B5C" w:rsidRPr="00AD3B5C" w:rsidRDefault="00AD3B5C" w:rsidP="0005643C">
      <w:pPr>
        <w:rPr>
          <w:lang w:val="en-GB"/>
        </w:rPr>
      </w:pPr>
    </w:p>
    <w:p w14:paraId="740BD338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04B31358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44719EA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4F9CC8A" w14:textId="77777777" w:rsidR="007204A9" w:rsidRDefault="00000000">
            <w:r>
              <w:t>War schon auf einem Musikfestival:</w:t>
            </w:r>
          </w:p>
          <w:p w14:paraId="5E28C577" w14:textId="77777777" w:rsidR="007204A9" w:rsidRDefault="007204A9"/>
        </w:tc>
        <w:tc>
          <w:tcPr>
            <w:tcW w:w="1728" w:type="dxa"/>
          </w:tcPr>
          <w:p w14:paraId="5D2C3F52" w14:textId="77777777" w:rsidR="007204A9" w:rsidRDefault="00000000">
            <w:r>
              <w:t>Kennt Klaus seit der Schulzeit:</w:t>
            </w:r>
          </w:p>
          <w:p w14:paraId="05860582" w14:textId="77777777" w:rsidR="007204A9" w:rsidRDefault="007204A9"/>
        </w:tc>
        <w:tc>
          <w:tcPr>
            <w:tcW w:w="1728" w:type="dxa"/>
          </w:tcPr>
          <w:p w14:paraId="018E021B" w14:textId="77777777" w:rsidR="007204A9" w:rsidRDefault="00000000">
            <w:r>
              <w:t>Trinkt gerne Bier:</w:t>
            </w:r>
          </w:p>
          <w:p w14:paraId="3FF369ED" w14:textId="77777777" w:rsidR="007204A9" w:rsidRDefault="007204A9"/>
        </w:tc>
        <w:tc>
          <w:tcPr>
            <w:tcW w:w="1728" w:type="dxa"/>
          </w:tcPr>
          <w:p w14:paraId="783371B4" w14:textId="77777777" w:rsidR="007204A9" w:rsidRDefault="00000000">
            <w:r>
              <w:t>Hat im Ausland studiert:</w:t>
            </w:r>
          </w:p>
          <w:p w14:paraId="689DEC11" w14:textId="77777777" w:rsidR="007204A9" w:rsidRDefault="007204A9"/>
        </w:tc>
        <w:tc>
          <w:tcPr>
            <w:tcW w:w="1728" w:type="dxa"/>
          </w:tcPr>
          <w:p w14:paraId="0D7634C0" w14:textId="77777777" w:rsidR="007204A9" w:rsidRDefault="00000000">
            <w:r>
              <w:t>Sammelt etwas (Name + Gegenstand):</w:t>
            </w:r>
          </w:p>
          <w:p w14:paraId="0AD264CC" w14:textId="77777777" w:rsidR="007204A9" w:rsidRDefault="007204A9"/>
        </w:tc>
      </w:tr>
      <w:tr w:rsidR="00067824" w14:paraId="6CEE21C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5E1585E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41080236" w14:textId="77777777" w:rsidR="007204A9" w:rsidRDefault="007204A9"/>
        </w:tc>
        <w:tc>
          <w:tcPr>
            <w:tcW w:w="1728" w:type="dxa"/>
          </w:tcPr>
          <w:p w14:paraId="6B49B951" w14:textId="77777777" w:rsidR="007204A9" w:rsidRDefault="00000000">
            <w:r>
              <w:t>Besitzt &gt; 3 Fahrräder:</w:t>
            </w:r>
          </w:p>
          <w:p w14:paraId="06574141" w14:textId="77777777" w:rsidR="007204A9" w:rsidRDefault="007204A9"/>
        </w:tc>
        <w:tc>
          <w:tcPr>
            <w:tcW w:w="1728" w:type="dxa"/>
          </w:tcPr>
          <w:p w14:paraId="5C6F1295" w14:textId="77777777" w:rsidR="007204A9" w:rsidRDefault="00000000">
            <w:r>
              <w:t>Ist in der Schule sitzen geblieben:</w:t>
            </w:r>
          </w:p>
          <w:p w14:paraId="2C28D245" w14:textId="77777777" w:rsidR="007204A9" w:rsidRDefault="007204A9"/>
        </w:tc>
        <w:tc>
          <w:tcPr>
            <w:tcW w:w="1728" w:type="dxa"/>
          </w:tcPr>
          <w:p w14:paraId="35176960" w14:textId="77777777" w:rsidR="007204A9" w:rsidRDefault="00000000">
            <w:r>
              <w:t>War mit Klaus schon im Urlaub:</w:t>
            </w:r>
          </w:p>
          <w:p w14:paraId="5E324637" w14:textId="77777777" w:rsidR="007204A9" w:rsidRDefault="007204A9"/>
        </w:tc>
        <w:tc>
          <w:tcPr>
            <w:tcW w:w="1728" w:type="dxa"/>
          </w:tcPr>
          <w:p w14:paraId="49BC8A9D" w14:textId="77777777" w:rsidR="007204A9" w:rsidRDefault="00000000">
            <w:r>
              <w:t>Macht eine ehrenamtliche Tätigkeit:</w:t>
            </w:r>
          </w:p>
          <w:p w14:paraId="611E92AF" w14:textId="77777777" w:rsidR="007204A9" w:rsidRDefault="007204A9"/>
        </w:tc>
      </w:tr>
      <w:tr w:rsidR="00067824" w14:paraId="3D3BDE1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691F5AF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288AE4C3" w14:textId="77777777" w:rsidR="007204A9" w:rsidRDefault="007204A9"/>
        </w:tc>
        <w:tc>
          <w:tcPr>
            <w:tcW w:w="1728" w:type="dxa"/>
          </w:tcPr>
          <w:p w14:paraId="7376CA6E" w14:textId="77777777" w:rsidR="007204A9" w:rsidRDefault="00000000">
            <w:r>
              <w:t>Hat als Kind gerne Comics gelesen:</w:t>
            </w:r>
          </w:p>
          <w:p w14:paraId="2F40C3A4" w14:textId="77777777" w:rsidR="007204A9" w:rsidRDefault="007204A9"/>
        </w:tc>
        <w:tc>
          <w:tcPr>
            <w:tcW w:w="1728" w:type="dxa"/>
          </w:tcPr>
          <w:p w14:paraId="629E30C9" w14:textId="77777777" w:rsidR="007204A9" w:rsidRDefault="00000000">
            <w:r>
              <w:t>Steht regelmäßig vor 6 auf:</w:t>
            </w:r>
          </w:p>
          <w:p w14:paraId="69C2706D" w14:textId="77777777" w:rsidR="007204A9" w:rsidRDefault="007204A9"/>
        </w:tc>
        <w:tc>
          <w:tcPr>
            <w:tcW w:w="1728" w:type="dxa"/>
          </w:tcPr>
          <w:p w14:paraId="635FE488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70CF1490" w14:textId="77777777" w:rsidR="007204A9" w:rsidRDefault="007204A9"/>
        </w:tc>
        <w:tc>
          <w:tcPr>
            <w:tcW w:w="1728" w:type="dxa"/>
          </w:tcPr>
          <w:p w14:paraId="5354CC60" w14:textId="77777777" w:rsidR="007204A9" w:rsidRDefault="00000000">
            <w:r>
              <w:t>Hat ein Auto älter als 10 Jahre:</w:t>
            </w:r>
          </w:p>
          <w:p w14:paraId="773166A6" w14:textId="77777777" w:rsidR="007204A9" w:rsidRDefault="007204A9"/>
        </w:tc>
      </w:tr>
      <w:tr w:rsidR="00067824" w14:paraId="3DC881A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CC43F39" w14:textId="77777777" w:rsidR="007204A9" w:rsidRDefault="00000000">
            <w:r>
              <w:t>Isst kein Fleisch:</w:t>
            </w:r>
          </w:p>
          <w:p w14:paraId="4FBA34E3" w14:textId="77777777" w:rsidR="007204A9" w:rsidRDefault="007204A9"/>
        </w:tc>
        <w:tc>
          <w:tcPr>
            <w:tcW w:w="1728" w:type="dxa"/>
          </w:tcPr>
          <w:p w14:paraId="358BD7BC" w14:textId="77777777" w:rsidR="007204A9" w:rsidRDefault="00000000">
            <w:r>
              <w:t>Isst gerne Fisch:</w:t>
            </w:r>
          </w:p>
          <w:p w14:paraId="50E01705" w14:textId="77777777" w:rsidR="007204A9" w:rsidRDefault="007204A9"/>
        </w:tc>
        <w:tc>
          <w:tcPr>
            <w:tcW w:w="1728" w:type="dxa"/>
          </w:tcPr>
          <w:p w14:paraId="3FDFFED9" w14:textId="77777777" w:rsidR="007204A9" w:rsidRDefault="00000000">
            <w:r>
              <w:t>War/ Ist Feuerwehrmann/frau:</w:t>
            </w:r>
          </w:p>
          <w:p w14:paraId="0F40911E" w14:textId="77777777" w:rsidR="007204A9" w:rsidRDefault="007204A9"/>
        </w:tc>
        <w:tc>
          <w:tcPr>
            <w:tcW w:w="1728" w:type="dxa"/>
          </w:tcPr>
          <w:p w14:paraId="3B0BEDE9" w14:textId="77777777" w:rsidR="007204A9" w:rsidRDefault="00000000">
            <w:r>
              <w:t>Nicht mit dem Auto angereist:</w:t>
            </w:r>
          </w:p>
          <w:p w14:paraId="53B2DE75" w14:textId="77777777" w:rsidR="007204A9" w:rsidRDefault="007204A9"/>
        </w:tc>
        <w:tc>
          <w:tcPr>
            <w:tcW w:w="1728" w:type="dxa"/>
          </w:tcPr>
          <w:p w14:paraId="100D0E0A" w14:textId="77777777" w:rsidR="007204A9" w:rsidRDefault="00000000">
            <w:r>
              <w:t>Ist Oma/ Opa:</w:t>
            </w:r>
          </w:p>
          <w:p w14:paraId="5FE05FCF" w14:textId="77777777" w:rsidR="007204A9" w:rsidRDefault="007204A9"/>
        </w:tc>
      </w:tr>
      <w:tr w:rsidR="00067824" w14:paraId="02C8A8B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022F4BA" w14:textId="77777777" w:rsidR="007204A9" w:rsidRDefault="00000000">
            <w:r>
              <w:t>Führerschein schon abgeben müssen:</w:t>
            </w:r>
          </w:p>
          <w:p w14:paraId="68137695" w14:textId="77777777" w:rsidR="007204A9" w:rsidRDefault="007204A9"/>
        </w:tc>
        <w:tc>
          <w:tcPr>
            <w:tcW w:w="1728" w:type="dxa"/>
          </w:tcPr>
          <w:p w14:paraId="4DB92B5D" w14:textId="77777777" w:rsidR="007204A9" w:rsidRDefault="00000000">
            <w:r>
              <w:t>Hat/ Hatte ein Reptil als Haustier:</w:t>
            </w:r>
          </w:p>
          <w:p w14:paraId="53C16494" w14:textId="77777777" w:rsidR="007204A9" w:rsidRDefault="007204A9"/>
        </w:tc>
        <w:tc>
          <w:tcPr>
            <w:tcW w:w="1728" w:type="dxa"/>
          </w:tcPr>
          <w:p w14:paraId="3D3C5AC8" w14:textId="77777777" w:rsidR="007204A9" w:rsidRDefault="00000000">
            <w:r>
              <w:t>Kennt Klaus länger als 40 Jahre:</w:t>
            </w:r>
          </w:p>
          <w:p w14:paraId="4F737C67" w14:textId="77777777" w:rsidR="007204A9" w:rsidRDefault="007204A9"/>
        </w:tc>
        <w:tc>
          <w:tcPr>
            <w:tcW w:w="1728" w:type="dxa"/>
          </w:tcPr>
          <w:p w14:paraId="1C785BC7" w14:textId="77777777" w:rsidR="007204A9" w:rsidRDefault="00000000">
            <w:r>
              <w:t>Hat Bungee-Jumping gemacht:</w:t>
            </w:r>
          </w:p>
          <w:p w14:paraId="5065AB65" w14:textId="77777777" w:rsidR="007204A9" w:rsidRDefault="007204A9"/>
        </w:tc>
        <w:tc>
          <w:tcPr>
            <w:tcW w:w="1728" w:type="dxa"/>
          </w:tcPr>
          <w:p w14:paraId="676D342E" w14:textId="77777777" w:rsidR="007204A9" w:rsidRDefault="00000000">
            <w:r>
              <w:t>Ist Tante/ Onkel:</w:t>
            </w:r>
          </w:p>
          <w:p w14:paraId="6377B787" w14:textId="77777777" w:rsidR="007204A9" w:rsidRDefault="007204A9"/>
        </w:tc>
      </w:tr>
    </w:tbl>
    <w:p w14:paraId="70304921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07726523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324E84F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A9EA3CA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42FE5F70" w14:textId="77777777" w:rsidR="007204A9" w:rsidRDefault="007204A9"/>
        </w:tc>
        <w:tc>
          <w:tcPr>
            <w:tcW w:w="1728" w:type="dxa"/>
          </w:tcPr>
          <w:p w14:paraId="33A02A79" w14:textId="77777777" w:rsidR="007204A9" w:rsidRDefault="00000000">
            <w:r>
              <w:t>Trinkt lieber Tee als Kaffee:</w:t>
            </w:r>
          </w:p>
          <w:p w14:paraId="228A352E" w14:textId="77777777" w:rsidR="007204A9" w:rsidRDefault="007204A9"/>
        </w:tc>
        <w:tc>
          <w:tcPr>
            <w:tcW w:w="1728" w:type="dxa"/>
          </w:tcPr>
          <w:p w14:paraId="2B26FBA8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11911C9F" w14:textId="77777777" w:rsidR="007204A9" w:rsidRDefault="007204A9"/>
        </w:tc>
        <w:tc>
          <w:tcPr>
            <w:tcW w:w="1728" w:type="dxa"/>
          </w:tcPr>
          <w:p w14:paraId="0703C945" w14:textId="77777777" w:rsidR="007204A9" w:rsidRDefault="00000000">
            <w:r>
              <w:t>Besitzt einen Hund:</w:t>
            </w:r>
          </w:p>
          <w:p w14:paraId="374D16D0" w14:textId="77777777" w:rsidR="007204A9" w:rsidRDefault="007204A9"/>
        </w:tc>
        <w:tc>
          <w:tcPr>
            <w:tcW w:w="1728" w:type="dxa"/>
          </w:tcPr>
          <w:p w14:paraId="2370ECA0" w14:textId="77777777" w:rsidR="007204A9" w:rsidRDefault="00000000">
            <w:r>
              <w:t>Hat im Ausland studiert:</w:t>
            </w:r>
          </w:p>
          <w:p w14:paraId="3E327F68" w14:textId="77777777" w:rsidR="007204A9" w:rsidRDefault="007204A9"/>
        </w:tc>
      </w:tr>
      <w:tr w:rsidR="00067824" w14:paraId="0DB5EB7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95086F9" w14:textId="77777777" w:rsidR="007204A9" w:rsidRDefault="00000000">
            <w:r>
              <w:t>War schon im Fernsehen zu sehen:</w:t>
            </w:r>
          </w:p>
          <w:p w14:paraId="7156C69C" w14:textId="77777777" w:rsidR="007204A9" w:rsidRDefault="007204A9"/>
        </w:tc>
        <w:tc>
          <w:tcPr>
            <w:tcW w:w="1728" w:type="dxa"/>
          </w:tcPr>
          <w:p w14:paraId="290E4BCE" w14:textId="77777777" w:rsidR="007204A9" w:rsidRDefault="00000000">
            <w:r>
              <w:t>War schon auf einem Musikfestival:</w:t>
            </w:r>
          </w:p>
          <w:p w14:paraId="247EDE80" w14:textId="77777777" w:rsidR="007204A9" w:rsidRDefault="007204A9"/>
        </w:tc>
        <w:tc>
          <w:tcPr>
            <w:tcW w:w="1728" w:type="dxa"/>
          </w:tcPr>
          <w:p w14:paraId="322AA4F9" w14:textId="77777777" w:rsidR="007204A9" w:rsidRDefault="00000000">
            <w:r>
              <w:t>Hat Bungee-Jumping gemacht:</w:t>
            </w:r>
          </w:p>
          <w:p w14:paraId="2907C172" w14:textId="77777777" w:rsidR="007204A9" w:rsidRDefault="007204A9"/>
        </w:tc>
        <w:tc>
          <w:tcPr>
            <w:tcW w:w="1728" w:type="dxa"/>
          </w:tcPr>
          <w:p w14:paraId="2994F5DA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52A871F4" w14:textId="77777777" w:rsidR="007204A9" w:rsidRDefault="007204A9"/>
        </w:tc>
        <w:tc>
          <w:tcPr>
            <w:tcW w:w="1728" w:type="dxa"/>
          </w:tcPr>
          <w:p w14:paraId="23287B9A" w14:textId="77777777" w:rsidR="007204A9" w:rsidRDefault="00000000">
            <w:r>
              <w:t>Trinkt gerne Bier:</w:t>
            </w:r>
          </w:p>
          <w:p w14:paraId="631A943E" w14:textId="77777777" w:rsidR="007204A9" w:rsidRDefault="007204A9"/>
        </w:tc>
      </w:tr>
      <w:tr w:rsidR="00067824" w14:paraId="1AA7A5A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715E428" w14:textId="77777777" w:rsidR="007204A9" w:rsidRDefault="00000000">
            <w:r>
              <w:t>Hatte schon einen Knochenbruch:</w:t>
            </w:r>
          </w:p>
          <w:p w14:paraId="3DDE9C69" w14:textId="77777777" w:rsidR="007204A9" w:rsidRDefault="007204A9"/>
        </w:tc>
        <w:tc>
          <w:tcPr>
            <w:tcW w:w="1728" w:type="dxa"/>
          </w:tcPr>
          <w:p w14:paraId="202345BB" w14:textId="77777777" w:rsidR="007204A9" w:rsidRDefault="00000000">
            <w:r>
              <w:t>Hat Punkte in Flensburg:</w:t>
            </w:r>
          </w:p>
          <w:p w14:paraId="0436EBC2" w14:textId="77777777" w:rsidR="007204A9" w:rsidRDefault="007204A9"/>
        </w:tc>
        <w:tc>
          <w:tcPr>
            <w:tcW w:w="1728" w:type="dxa"/>
          </w:tcPr>
          <w:p w14:paraId="49FF1644" w14:textId="77777777" w:rsidR="007204A9" w:rsidRDefault="00000000">
            <w:r>
              <w:t>Ist weniger als 5x umgezogen:</w:t>
            </w:r>
          </w:p>
          <w:p w14:paraId="5A060FA9" w14:textId="77777777" w:rsidR="007204A9" w:rsidRDefault="007204A9"/>
        </w:tc>
        <w:tc>
          <w:tcPr>
            <w:tcW w:w="1728" w:type="dxa"/>
          </w:tcPr>
          <w:p w14:paraId="3593A1E2" w14:textId="77777777" w:rsidR="007204A9" w:rsidRDefault="00000000">
            <w:r>
              <w:t>Hat Angst vor Spinnen:</w:t>
            </w:r>
          </w:p>
          <w:p w14:paraId="7BB62C9F" w14:textId="77777777" w:rsidR="007204A9" w:rsidRDefault="007204A9"/>
        </w:tc>
        <w:tc>
          <w:tcPr>
            <w:tcW w:w="1728" w:type="dxa"/>
          </w:tcPr>
          <w:p w14:paraId="16DAC195" w14:textId="77777777" w:rsidR="007204A9" w:rsidRDefault="00000000">
            <w:r>
              <w:t>Hat ein Auto älter als 10 Jahre:</w:t>
            </w:r>
          </w:p>
          <w:p w14:paraId="6141214E" w14:textId="77777777" w:rsidR="007204A9" w:rsidRDefault="007204A9"/>
        </w:tc>
      </w:tr>
      <w:tr w:rsidR="00067824" w14:paraId="1E24FA1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C8B8663" w14:textId="77777777" w:rsidR="007204A9" w:rsidRDefault="00000000">
            <w:r>
              <w:t>Hat kein Auto:</w:t>
            </w:r>
          </w:p>
          <w:p w14:paraId="7FAF41B4" w14:textId="77777777" w:rsidR="007204A9" w:rsidRDefault="007204A9"/>
        </w:tc>
        <w:tc>
          <w:tcPr>
            <w:tcW w:w="1728" w:type="dxa"/>
          </w:tcPr>
          <w:p w14:paraId="01788A02" w14:textId="77777777" w:rsidR="007204A9" w:rsidRDefault="00000000">
            <w:r>
              <w:t>Hat sich selber ausgesperrt:</w:t>
            </w:r>
          </w:p>
          <w:p w14:paraId="08532CB2" w14:textId="77777777" w:rsidR="007204A9" w:rsidRDefault="007204A9"/>
        </w:tc>
        <w:tc>
          <w:tcPr>
            <w:tcW w:w="1728" w:type="dxa"/>
          </w:tcPr>
          <w:p w14:paraId="79E66474" w14:textId="77777777" w:rsidR="007204A9" w:rsidRDefault="00000000">
            <w:r>
              <w:t>War schon bei der Polizei:</w:t>
            </w:r>
          </w:p>
          <w:p w14:paraId="16A8BFE6" w14:textId="77777777" w:rsidR="007204A9" w:rsidRDefault="007204A9"/>
        </w:tc>
        <w:tc>
          <w:tcPr>
            <w:tcW w:w="1728" w:type="dxa"/>
          </w:tcPr>
          <w:p w14:paraId="62D69F43" w14:textId="77777777" w:rsidR="007204A9" w:rsidRDefault="00000000">
            <w:r>
              <w:t>Kennt Klaus seit der Schulzeit:</w:t>
            </w:r>
          </w:p>
          <w:p w14:paraId="5EA8BCD5" w14:textId="77777777" w:rsidR="007204A9" w:rsidRDefault="007204A9"/>
        </w:tc>
        <w:tc>
          <w:tcPr>
            <w:tcW w:w="1728" w:type="dxa"/>
          </w:tcPr>
          <w:p w14:paraId="0A611C03" w14:textId="77777777" w:rsidR="007204A9" w:rsidRDefault="00000000">
            <w:r>
              <w:t>Kennt Klaus länger als 50 Jahre:</w:t>
            </w:r>
          </w:p>
          <w:p w14:paraId="4A7C5064" w14:textId="77777777" w:rsidR="007204A9" w:rsidRDefault="007204A9"/>
        </w:tc>
      </w:tr>
      <w:tr w:rsidR="00067824" w14:paraId="7A426E5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B9B6EE5" w14:textId="77777777" w:rsidR="007204A9" w:rsidRDefault="00000000">
            <w:r>
              <w:t>Hat in einem anderen Land gelebt:</w:t>
            </w:r>
          </w:p>
          <w:p w14:paraId="64FA0A8D" w14:textId="77777777" w:rsidR="007204A9" w:rsidRDefault="007204A9"/>
        </w:tc>
        <w:tc>
          <w:tcPr>
            <w:tcW w:w="1728" w:type="dxa"/>
          </w:tcPr>
          <w:p w14:paraId="6773A860" w14:textId="77777777" w:rsidR="007204A9" w:rsidRDefault="00000000">
            <w:r>
              <w:t>Hat ein Gemüsebeet:</w:t>
            </w:r>
          </w:p>
          <w:p w14:paraId="5B0F4CF4" w14:textId="77777777" w:rsidR="007204A9" w:rsidRDefault="007204A9"/>
        </w:tc>
        <w:tc>
          <w:tcPr>
            <w:tcW w:w="1728" w:type="dxa"/>
          </w:tcPr>
          <w:p w14:paraId="750823EC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54571B88" w14:textId="77777777" w:rsidR="007204A9" w:rsidRDefault="007204A9"/>
        </w:tc>
        <w:tc>
          <w:tcPr>
            <w:tcW w:w="1728" w:type="dxa"/>
          </w:tcPr>
          <w:p w14:paraId="2CC8018E" w14:textId="77777777" w:rsidR="007204A9" w:rsidRDefault="00000000">
            <w:r>
              <w:t>Ist mit Klaus verwandt:</w:t>
            </w:r>
          </w:p>
          <w:p w14:paraId="0FF07390" w14:textId="77777777" w:rsidR="007204A9" w:rsidRDefault="007204A9"/>
        </w:tc>
        <w:tc>
          <w:tcPr>
            <w:tcW w:w="1728" w:type="dxa"/>
          </w:tcPr>
          <w:p w14:paraId="168E2006" w14:textId="77777777" w:rsidR="007204A9" w:rsidRDefault="00000000">
            <w:r>
              <w:t>Spielt gern Golf:</w:t>
            </w:r>
          </w:p>
          <w:p w14:paraId="656F4F4F" w14:textId="77777777" w:rsidR="007204A9" w:rsidRDefault="007204A9"/>
        </w:tc>
      </w:tr>
    </w:tbl>
    <w:p w14:paraId="618F642E" w14:textId="77777777" w:rsidR="00AD3B5C" w:rsidRPr="00AD3B5C" w:rsidRDefault="00AD3B5C" w:rsidP="0005643C">
      <w:pPr>
        <w:rPr>
          <w:lang w:val="en-GB"/>
        </w:rPr>
      </w:pPr>
    </w:p>
    <w:p w14:paraId="550326A1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74EDDA3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591CCEF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3DA1147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3FD5B6C5" w14:textId="77777777" w:rsidR="007204A9" w:rsidRDefault="007204A9"/>
        </w:tc>
        <w:tc>
          <w:tcPr>
            <w:tcW w:w="1728" w:type="dxa"/>
          </w:tcPr>
          <w:p w14:paraId="04D18594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74FE225B" w14:textId="77777777" w:rsidR="007204A9" w:rsidRDefault="007204A9"/>
        </w:tc>
        <w:tc>
          <w:tcPr>
            <w:tcW w:w="1728" w:type="dxa"/>
          </w:tcPr>
          <w:p w14:paraId="5478E19D" w14:textId="77777777" w:rsidR="007204A9" w:rsidRDefault="00000000">
            <w:r>
              <w:t>Isst kein Fleisch:</w:t>
            </w:r>
          </w:p>
          <w:p w14:paraId="3C7414E2" w14:textId="77777777" w:rsidR="007204A9" w:rsidRDefault="007204A9"/>
        </w:tc>
        <w:tc>
          <w:tcPr>
            <w:tcW w:w="1728" w:type="dxa"/>
          </w:tcPr>
          <w:p w14:paraId="4C51FB91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002CBEE0" w14:textId="77777777" w:rsidR="007204A9" w:rsidRDefault="007204A9"/>
        </w:tc>
        <w:tc>
          <w:tcPr>
            <w:tcW w:w="1728" w:type="dxa"/>
          </w:tcPr>
          <w:p w14:paraId="4FA338A4" w14:textId="77777777" w:rsidR="007204A9" w:rsidRDefault="00000000">
            <w:r>
              <w:t>Hat/ Hatte ein Haustier:</w:t>
            </w:r>
          </w:p>
          <w:p w14:paraId="43C0DE4B" w14:textId="77777777" w:rsidR="007204A9" w:rsidRDefault="007204A9"/>
        </w:tc>
      </w:tr>
      <w:tr w:rsidR="00067824" w14:paraId="6D24816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13DC7C1" w14:textId="77777777" w:rsidR="007204A9" w:rsidRDefault="00000000">
            <w:r>
              <w:t>War mit Klaus schon im Urlaub:</w:t>
            </w:r>
          </w:p>
          <w:p w14:paraId="7A251D03" w14:textId="77777777" w:rsidR="007204A9" w:rsidRDefault="007204A9"/>
        </w:tc>
        <w:tc>
          <w:tcPr>
            <w:tcW w:w="1728" w:type="dxa"/>
          </w:tcPr>
          <w:p w14:paraId="7CD6FD7D" w14:textId="77777777" w:rsidR="007204A9" w:rsidRDefault="00000000">
            <w:r>
              <w:t>War mal auf einem Kreuzfahrtschiff:</w:t>
            </w:r>
          </w:p>
          <w:p w14:paraId="5EC798EC" w14:textId="77777777" w:rsidR="007204A9" w:rsidRDefault="007204A9"/>
        </w:tc>
        <w:tc>
          <w:tcPr>
            <w:tcW w:w="1728" w:type="dxa"/>
          </w:tcPr>
          <w:p w14:paraId="2A4280F5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545A0E12" w14:textId="77777777" w:rsidR="007204A9" w:rsidRDefault="007204A9"/>
        </w:tc>
        <w:tc>
          <w:tcPr>
            <w:tcW w:w="1728" w:type="dxa"/>
          </w:tcPr>
          <w:p w14:paraId="1DDAA4EE" w14:textId="77777777" w:rsidR="007204A9" w:rsidRDefault="00000000">
            <w:r>
              <w:t>War schon auf einem Musikfestival:</w:t>
            </w:r>
          </w:p>
          <w:p w14:paraId="67F5F083" w14:textId="77777777" w:rsidR="007204A9" w:rsidRDefault="007204A9"/>
        </w:tc>
        <w:tc>
          <w:tcPr>
            <w:tcW w:w="1728" w:type="dxa"/>
          </w:tcPr>
          <w:p w14:paraId="6118B851" w14:textId="77777777" w:rsidR="007204A9" w:rsidRDefault="00000000">
            <w:r>
              <w:t>Hat sich selber ausgesperrt:</w:t>
            </w:r>
          </w:p>
          <w:p w14:paraId="0C63D664" w14:textId="77777777" w:rsidR="007204A9" w:rsidRDefault="007204A9"/>
        </w:tc>
      </w:tr>
      <w:tr w:rsidR="00067824" w14:paraId="261B956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C8667A0" w14:textId="77777777" w:rsidR="007204A9" w:rsidRDefault="00000000">
            <w:r>
              <w:t>Hat Angst vor Spinnen:</w:t>
            </w:r>
          </w:p>
          <w:p w14:paraId="3B4238F8" w14:textId="77777777" w:rsidR="007204A9" w:rsidRDefault="007204A9"/>
        </w:tc>
        <w:tc>
          <w:tcPr>
            <w:tcW w:w="1728" w:type="dxa"/>
          </w:tcPr>
          <w:p w14:paraId="769065BF" w14:textId="77777777" w:rsidR="007204A9" w:rsidRDefault="00000000">
            <w:r>
              <w:t>Kennt Klaus länger als 40 Jahre:</w:t>
            </w:r>
          </w:p>
          <w:p w14:paraId="1C9C408F" w14:textId="77777777" w:rsidR="007204A9" w:rsidRDefault="007204A9"/>
        </w:tc>
        <w:tc>
          <w:tcPr>
            <w:tcW w:w="1728" w:type="dxa"/>
          </w:tcPr>
          <w:p w14:paraId="31655E47" w14:textId="77777777" w:rsidR="007204A9" w:rsidRDefault="00000000">
            <w:r>
              <w:t>War schon bei der Polizei:</w:t>
            </w:r>
          </w:p>
          <w:p w14:paraId="18DEA9B4" w14:textId="77777777" w:rsidR="007204A9" w:rsidRDefault="007204A9"/>
        </w:tc>
        <w:tc>
          <w:tcPr>
            <w:tcW w:w="1728" w:type="dxa"/>
          </w:tcPr>
          <w:p w14:paraId="3121250D" w14:textId="77777777" w:rsidR="007204A9" w:rsidRDefault="00000000">
            <w:r>
              <w:t>Hat im Ausland gearbeitet:</w:t>
            </w:r>
          </w:p>
          <w:p w14:paraId="5F972236" w14:textId="77777777" w:rsidR="007204A9" w:rsidRDefault="007204A9"/>
        </w:tc>
        <w:tc>
          <w:tcPr>
            <w:tcW w:w="1728" w:type="dxa"/>
          </w:tcPr>
          <w:p w14:paraId="44085E30" w14:textId="77777777" w:rsidR="007204A9" w:rsidRDefault="00000000">
            <w:r>
              <w:t>Besitzt einen Hund:</w:t>
            </w:r>
          </w:p>
          <w:p w14:paraId="101238D9" w14:textId="77777777" w:rsidR="007204A9" w:rsidRDefault="007204A9"/>
        </w:tc>
      </w:tr>
      <w:tr w:rsidR="00067824" w14:paraId="4FF0355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B3F6F95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1BA84E78" w14:textId="77777777" w:rsidR="007204A9" w:rsidRDefault="007204A9"/>
        </w:tc>
        <w:tc>
          <w:tcPr>
            <w:tcW w:w="1728" w:type="dxa"/>
          </w:tcPr>
          <w:p w14:paraId="22D712EF" w14:textId="77777777" w:rsidR="007204A9" w:rsidRDefault="00000000">
            <w:r>
              <w:t>Wurde schon einmal seekrank:</w:t>
            </w:r>
          </w:p>
          <w:p w14:paraId="2FFE1D49" w14:textId="77777777" w:rsidR="007204A9" w:rsidRDefault="007204A9"/>
        </w:tc>
        <w:tc>
          <w:tcPr>
            <w:tcW w:w="1728" w:type="dxa"/>
          </w:tcPr>
          <w:p w14:paraId="42B657C8" w14:textId="77777777" w:rsidR="007204A9" w:rsidRDefault="00000000">
            <w:r>
              <w:t>Hat ein Haustier:</w:t>
            </w:r>
          </w:p>
          <w:p w14:paraId="68525A76" w14:textId="77777777" w:rsidR="007204A9" w:rsidRDefault="007204A9"/>
        </w:tc>
        <w:tc>
          <w:tcPr>
            <w:tcW w:w="1728" w:type="dxa"/>
          </w:tcPr>
          <w:p w14:paraId="3A6553A8" w14:textId="77777777" w:rsidR="007204A9" w:rsidRDefault="00000000">
            <w:r>
              <w:t>Hat in einem anderen Land gelebt:</w:t>
            </w:r>
          </w:p>
          <w:p w14:paraId="5C47385C" w14:textId="77777777" w:rsidR="007204A9" w:rsidRDefault="007204A9"/>
        </w:tc>
        <w:tc>
          <w:tcPr>
            <w:tcW w:w="1728" w:type="dxa"/>
          </w:tcPr>
          <w:p w14:paraId="334A0394" w14:textId="77777777" w:rsidR="007204A9" w:rsidRDefault="00000000">
            <w:r>
              <w:t>Hat als Kind gerne Comics gelesen:</w:t>
            </w:r>
          </w:p>
          <w:p w14:paraId="39781CA8" w14:textId="77777777" w:rsidR="007204A9" w:rsidRDefault="007204A9"/>
        </w:tc>
      </w:tr>
      <w:tr w:rsidR="00067824" w14:paraId="5A7832F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D3B426A" w14:textId="77777777" w:rsidR="007204A9" w:rsidRDefault="00000000">
            <w:r>
              <w:rPr>
                <w:sz w:val="18"/>
              </w:rPr>
              <w:t>Zahlt regelmäßig für ein Abo was er/sie gar nicht nutzt:</w:t>
            </w:r>
          </w:p>
          <w:p w14:paraId="756FC75A" w14:textId="77777777" w:rsidR="007204A9" w:rsidRDefault="007204A9"/>
        </w:tc>
        <w:tc>
          <w:tcPr>
            <w:tcW w:w="1728" w:type="dxa"/>
          </w:tcPr>
          <w:p w14:paraId="5C3FC8A5" w14:textId="77777777" w:rsidR="007204A9" w:rsidRDefault="00000000">
            <w:r>
              <w:t>Hatte schon mehr als 10 Autos:</w:t>
            </w:r>
          </w:p>
          <w:p w14:paraId="16015303" w14:textId="77777777" w:rsidR="007204A9" w:rsidRDefault="007204A9"/>
        </w:tc>
        <w:tc>
          <w:tcPr>
            <w:tcW w:w="1728" w:type="dxa"/>
          </w:tcPr>
          <w:p w14:paraId="4BDA513D" w14:textId="77777777" w:rsidR="007204A9" w:rsidRDefault="00000000">
            <w:r>
              <w:t>Trinkt gerne Wein:</w:t>
            </w:r>
          </w:p>
          <w:p w14:paraId="116B5F04" w14:textId="77777777" w:rsidR="007204A9" w:rsidRDefault="007204A9"/>
        </w:tc>
        <w:tc>
          <w:tcPr>
            <w:tcW w:w="1728" w:type="dxa"/>
          </w:tcPr>
          <w:p w14:paraId="5F28C55D" w14:textId="77777777" w:rsidR="007204A9" w:rsidRDefault="00000000">
            <w:r>
              <w:t>Ist Tante/ Onkel:</w:t>
            </w:r>
          </w:p>
          <w:p w14:paraId="3A28615E" w14:textId="77777777" w:rsidR="007204A9" w:rsidRDefault="007204A9"/>
        </w:tc>
        <w:tc>
          <w:tcPr>
            <w:tcW w:w="1728" w:type="dxa"/>
          </w:tcPr>
          <w:p w14:paraId="3A2C3228" w14:textId="77777777" w:rsidR="007204A9" w:rsidRDefault="00000000">
            <w:r>
              <w:t>Spricht mehr als 2 Sprachen:</w:t>
            </w:r>
          </w:p>
          <w:p w14:paraId="4C8D0EA8" w14:textId="77777777" w:rsidR="007204A9" w:rsidRDefault="007204A9"/>
        </w:tc>
      </w:tr>
    </w:tbl>
    <w:p w14:paraId="50486288" w14:textId="77777777" w:rsidR="00AD3B5C" w:rsidRPr="00AD3B5C" w:rsidRDefault="00AD3B5C" w:rsidP="0005643C">
      <w:pPr>
        <w:rPr>
          <w:lang w:val="en-GB"/>
        </w:rPr>
      </w:pPr>
    </w:p>
    <w:p w14:paraId="03F8E0B7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7DD16FC5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437B4B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6B9C79C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002B8D02" w14:textId="77777777" w:rsidR="007204A9" w:rsidRDefault="007204A9"/>
        </w:tc>
        <w:tc>
          <w:tcPr>
            <w:tcW w:w="1728" w:type="dxa"/>
          </w:tcPr>
          <w:p w14:paraId="21CD3755" w14:textId="77777777" w:rsidR="007204A9" w:rsidRDefault="00000000">
            <w:r>
              <w:t>Hat gefärbte Haare:</w:t>
            </w:r>
          </w:p>
          <w:p w14:paraId="58D074CC" w14:textId="77777777" w:rsidR="007204A9" w:rsidRDefault="007204A9"/>
        </w:tc>
        <w:tc>
          <w:tcPr>
            <w:tcW w:w="1728" w:type="dxa"/>
          </w:tcPr>
          <w:p w14:paraId="501D91D2" w14:textId="77777777" w:rsidR="007204A9" w:rsidRDefault="00000000">
            <w:r>
              <w:t>Hat sich selber ausgesperrt:</w:t>
            </w:r>
          </w:p>
          <w:p w14:paraId="19700BB8" w14:textId="77777777" w:rsidR="007204A9" w:rsidRDefault="007204A9"/>
        </w:tc>
        <w:tc>
          <w:tcPr>
            <w:tcW w:w="1728" w:type="dxa"/>
          </w:tcPr>
          <w:p w14:paraId="7A7E50EE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5AF3B86A" w14:textId="77777777" w:rsidR="007204A9" w:rsidRDefault="007204A9"/>
        </w:tc>
        <w:tc>
          <w:tcPr>
            <w:tcW w:w="1728" w:type="dxa"/>
          </w:tcPr>
          <w:p w14:paraId="52F6A162" w14:textId="77777777" w:rsidR="007204A9" w:rsidRDefault="00000000">
            <w:r>
              <w:t>Hat in einem Chor gesungen:</w:t>
            </w:r>
          </w:p>
          <w:p w14:paraId="5A9A1580" w14:textId="77777777" w:rsidR="007204A9" w:rsidRDefault="007204A9"/>
        </w:tc>
      </w:tr>
      <w:tr w:rsidR="00067824" w14:paraId="1CD5040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81D2C9F" w14:textId="77777777" w:rsidR="007204A9" w:rsidRDefault="00000000">
            <w:r>
              <w:t>Hat schon im Theater mitgespielt:</w:t>
            </w:r>
          </w:p>
          <w:p w14:paraId="22459C91" w14:textId="77777777" w:rsidR="007204A9" w:rsidRDefault="007204A9"/>
        </w:tc>
        <w:tc>
          <w:tcPr>
            <w:tcW w:w="1728" w:type="dxa"/>
          </w:tcPr>
          <w:p w14:paraId="6394211E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44C76FD0" w14:textId="77777777" w:rsidR="007204A9" w:rsidRDefault="007204A9"/>
        </w:tc>
        <w:tc>
          <w:tcPr>
            <w:tcW w:w="1728" w:type="dxa"/>
          </w:tcPr>
          <w:p w14:paraId="32195854" w14:textId="77777777" w:rsidR="007204A9" w:rsidRDefault="00000000">
            <w:r>
              <w:t>Hat/ Hatte ein Haustier:</w:t>
            </w:r>
          </w:p>
          <w:p w14:paraId="115E5939" w14:textId="77777777" w:rsidR="007204A9" w:rsidRDefault="007204A9"/>
        </w:tc>
        <w:tc>
          <w:tcPr>
            <w:tcW w:w="1728" w:type="dxa"/>
          </w:tcPr>
          <w:p w14:paraId="6B9196DA" w14:textId="77777777" w:rsidR="007204A9" w:rsidRDefault="00000000">
            <w:r>
              <w:t>Ist mit Klaus verwandt:</w:t>
            </w:r>
          </w:p>
          <w:p w14:paraId="4B551D69" w14:textId="77777777" w:rsidR="007204A9" w:rsidRDefault="007204A9"/>
        </w:tc>
        <w:tc>
          <w:tcPr>
            <w:tcW w:w="1728" w:type="dxa"/>
          </w:tcPr>
          <w:p w14:paraId="1B56147F" w14:textId="77777777" w:rsidR="007204A9" w:rsidRDefault="00000000">
            <w:r>
              <w:t>Hat ein schwarzes Auto:</w:t>
            </w:r>
          </w:p>
          <w:p w14:paraId="505D0D53" w14:textId="77777777" w:rsidR="007204A9" w:rsidRDefault="007204A9"/>
        </w:tc>
      </w:tr>
      <w:tr w:rsidR="00067824" w14:paraId="22CA3F9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308DA23" w14:textId="77777777" w:rsidR="007204A9" w:rsidRDefault="00000000">
            <w:r>
              <w:t>Hatte schon mehr als 10 Autos:</w:t>
            </w:r>
          </w:p>
          <w:p w14:paraId="75A536C5" w14:textId="77777777" w:rsidR="007204A9" w:rsidRDefault="007204A9"/>
        </w:tc>
        <w:tc>
          <w:tcPr>
            <w:tcW w:w="1728" w:type="dxa"/>
          </w:tcPr>
          <w:p w14:paraId="5E331D66" w14:textId="77777777" w:rsidR="007204A9" w:rsidRDefault="00000000">
            <w:r>
              <w:t>Wurde schon einmal seekrank:</w:t>
            </w:r>
          </w:p>
          <w:p w14:paraId="69FBB961" w14:textId="77777777" w:rsidR="007204A9" w:rsidRDefault="007204A9"/>
        </w:tc>
        <w:tc>
          <w:tcPr>
            <w:tcW w:w="1728" w:type="dxa"/>
          </w:tcPr>
          <w:p w14:paraId="7903AA95" w14:textId="77777777" w:rsidR="007204A9" w:rsidRDefault="00000000">
            <w:r>
              <w:t>Mehr als 50 km angereist</w:t>
            </w:r>
          </w:p>
          <w:p w14:paraId="1CB408FF" w14:textId="77777777" w:rsidR="007204A9" w:rsidRDefault="007204A9"/>
        </w:tc>
        <w:tc>
          <w:tcPr>
            <w:tcW w:w="1728" w:type="dxa"/>
          </w:tcPr>
          <w:p w14:paraId="41C9E3A5" w14:textId="77777777" w:rsidR="007204A9" w:rsidRDefault="00000000">
            <w:r>
              <w:t>War schon bei der Polizei:</w:t>
            </w:r>
          </w:p>
          <w:p w14:paraId="792F15F1" w14:textId="77777777" w:rsidR="007204A9" w:rsidRDefault="007204A9"/>
        </w:tc>
        <w:tc>
          <w:tcPr>
            <w:tcW w:w="1728" w:type="dxa"/>
          </w:tcPr>
          <w:p w14:paraId="1E69B910" w14:textId="77777777" w:rsidR="007204A9" w:rsidRDefault="00000000">
            <w:r>
              <w:t>Hat einen Traktor:</w:t>
            </w:r>
          </w:p>
          <w:p w14:paraId="58ED4DB0" w14:textId="77777777" w:rsidR="007204A9" w:rsidRDefault="007204A9"/>
        </w:tc>
      </w:tr>
      <w:tr w:rsidR="00067824" w14:paraId="07D5576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3F657DA" w14:textId="77777777" w:rsidR="007204A9" w:rsidRDefault="00000000">
            <w:r>
              <w:t>Kennt Klaus seit der Schulzeit:</w:t>
            </w:r>
          </w:p>
          <w:p w14:paraId="5C95116C" w14:textId="77777777" w:rsidR="007204A9" w:rsidRDefault="007204A9"/>
        </w:tc>
        <w:tc>
          <w:tcPr>
            <w:tcW w:w="1728" w:type="dxa"/>
          </w:tcPr>
          <w:p w14:paraId="5DCA4429" w14:textId="77777777" w:rsidR="007204A9" w:rsidRDefault="00000000">
            <w:r>
              <w:t>Macht eine ehrenamtliche Tätigkeit:</w:t>
            </w:r>
          </w:p>
          <w:p w14:paraId="33A5B043" w14:textId="77777777" w:rsidR="007204A9" w:rsidRDefault="007204A9"/>
        </w:tc>
        <w:tc>
          <w:tcPr>
            <w:tcW w:w="1728" w:type="dxa"/>
          </w:tcPr>
          <w:p w14:paraId="7667CC3C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07130818" w14:textId="77777777" w:rsidR="007204A9" w:rsidRDefault="007204A9"/>
        </w:tc>
        <w:tc>
          <w:tcPr>
            <w:tcW w:w="1728" w:type="dxa"/>
          </w:tcPr>
          <w:p w14:paraId="002A4296" w14:textId="77777777" w:rsidR="007204A9" w:rsidRDefault="00000000">
            <w:r>
              <w:t>Ist Tante/ Onkel:</w:t>
            </w:r>
          </w:p>
          <w:p w14:paraId="70491B01" w14:textId="77777777" w:rsidR="007204A9" w:rsidRDefault="007204A9"/>
        </w:tc>
        <w:tc>
          <w:tcPr>
            <w:tcW w:w="1728" w:type="dxa"/>
          </w:tcPr>
          <w:p w14:paraId="3F9DDD24" w14:textId="77777777" w:rsidR="007204A9" w:rsidRDefault="00000000">
            <w:r>
              <w:t>Hat im März Geburtstag:</w:t>
            </w:r>
          </w:p>
          <w:p w14:paraId="263985F9" w14:textId="77777777" w:rsidR="007204A9" w:rsidRDefault="007204A9"/>
        </w:tc>
      </w:tr>
      <w:tr w:rsidR="00067824" w14:paraId="620F823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E87023B" w14:textId="77777777" w:rsidR="007204A9" w:rsidRDefault="00000000">
            <w:r>
              <w:t>Besitzt einen Hund:</w:t>
            </w:r>
          </w:p>
          <w:p w14:paraId="3C6D55EB" w14:textId="77777777" w:rsidR="007204A9" w:rsidRDefault="007204A9"/>
        </w:tc>
        <w:tc>
          <w:tcPr>
            <w:tcW w:w="1728" w:type="dxa"/>
          </w:tcPr>
          <w:p w14:paraId="4985F2F6" w14:textId="77777777" w:rsidR="007204A9" w:rsidRDefault="00000000">
            <w:r>
              <w:t>Hat ein Gemüsebeet:</w:t>
            </w:r>
          </w:p>
          <w:p w14:paraId="32C691FF" w14:textId="77777777" w:rsidR="007204A9" w:rsidRDefault="007204A9"/>
        </w:tc>
        <w:tc>
          <w:tcPr>
            <w:tcW w:w="1728" w:type="dxa"/>
          </w:tcPr>
          <w:p w14:paraId="06DBBA2F" w14:textId="77777777" w:rsidR="007204A9" w:rsidRDefault="00000000">
            <w:r>
              <w:t>Ist Oma/ Opa:</w:t>
            </w:r>
          </w:p>
          <w:p w14:paraId="368248AF" w14:textId="77777777" w:rsidR="007204A9" w:rsidRDefault="007204A9"/>
        </w:tc>
        <w:tc>
          <w:tcPr>
            <w:tcW w:w="1728" w:type="dxa"/>
          </w:tcPr>
          <w:p w14:paraId="3F2B3079" w14:textId="77777777" w:rsidR="007204A9" w:rsidRDefault="00000000">
            <w:r>
              <w:t>Trinkt gerne Wein:</w:t>
            </w:r>
          </w:p>
          <w:p w14:paraId="76EF760F" w14:textId="77777777" w:rsidR="007204A9" w:rsidRDefault="007204A9"/>
        </w:tc>
        <w:tc>
          <w:tcPr>
            <w:tcW w:w="1728" w:type="dxa"/>
          </w:tcPr>
          <w:p w14:paraId="5B911110" w14:textId="77777777" w:rsidR="007204A9" w:rsidRDefault="00000000">
            <w:r>
              <w:t>Hat Angst vor Spinnen:</w:t>
            </w:r>
          </w:p>
          <w:p w14:paraId="67487724" w14:textId="77777777" w:rsidR="007204A9" w:rsidRDefault="007204A9"/>
        </w:tc>
      </w:tr>
    </w:tbl>
    <w:p w14:paraId="08040FB1" w14:textId="77777777" w:rsidR="00AD3B5C" w:rsidRPr="00AD3B5C" w:rsidRDefault="00AD3B5C" w:rsidP="0005643C">
      <w:pPr>
        <w:rPr>
          <w:lang w:val="en-GB"/>
        </w:rPr>
      </w:pPr>
    </w:p>
    <w:p w14:paraId="1EDAAF40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681FBB2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7601C3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3A1C684" w14:textId="77777777" w:rsidR="007204A9" w:rsidRDefault="00000000">
            <w:r>
              <w:t>Hatte schon einen Knochenbruch:</w:t>
            </w:r>
          </w:p>
          <w:p w14:paraId="70496A2D" w14:textId="77777777" w:rsidR="007204A9" w:rsidRDefault="007204A9"/>
        </w:tc>
        <w:tc>
          <w:tcPr>
            <w:tcW w:w="1728" w:type="dxa"/>
          </w:tcPr>
          <w:p w14:paraId="4B7B3157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5020AD26" w14:textId="77777777" w:rsidR="007204A9" w:rsidRDefault="007204A9"/>
        </w:tc>
        <w:tc>
          <w:tcPr>
            <w:tcW w:w="1728" w:type="dxa"/>
          </w:tcPr>
          <w:p w14:paraId="109F5CC8" w14:textId="77777777" w:rsidR="007204A9" w:rsidRDefault="00000000">
            <w:r>
              <w:t>Ist weniger als 5x umgezogen:</w:t>
            </w:r>
          </w:p>
          <w:p w14:paraId="4CB70D31" w14:textId="77777777" w:rsidR="007204A9" w:rsidRDefault="007204A9"/>
        </w:tc>
        <w:tc>
          <w:tcPr>
            <w:tcW w:w="1728" w:type="dxa"/>
          </w:tcPr>
          <w:p w14:paraId="2581F4E8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059D3589" w14:textId="77777777" w:rsidR="007204A9" w:rsidRDefault="007204A9"/>
        </w:tc>
        <w:tc>
          <w:tcPr>
            <w:tcW w:w="1728" w:type="dxa"/>
          </w:tcPr>
          <w:p w14:paraId="7B1B86A8" w14:textId="77777777" w:rsidR="007204A9" w:rsidRDefault="00000000">
            <w:r>
              <w:t>Hat/ Hatte ein Reptil als Haustier:</w:t>
            </w:r>
          </w:p>
          <w:p w14:paraId="6A09DC94" w14:textId="77777777" w:rsidR="007204A9" w:rsidRDefault="007204A9"/>
        </w:tc>
      </w:tr>
      <w:tr w:rsidR="00067824" w14:paraId="2F59ED9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D274CE2" w14:textId="77777777" w:rsidR="007204A9" w:rsidRDefault="00000000">
            <w:r>
              <w:t>War/ Ist Feuerwehrmann/frau:</w:t>
            </w:r>
          </w:p>
          <w:p w14:paraId="47BD7150" w14:textId="77777777" w:rsidR="007204A9" w:rsidRDefault="007204A9"/>
        </w:tc>
        <w:tc>
          <w:tcPr>
            <w:tcW w:w="1728" w:type="dxa"/>
          </w:tcPr>
          <w:p w14:paraId="49B0E387" w14:textId="77777777" w:rsidR="007204A9" w:rsidRDefault="00000000">
            <w:r>
              <w:t>Hat in einem anderen Land gelebt:</w:t>
            </w:r>
          </w:p>
          <w:p w14:paraId="2215873D" w14:textId="77777777" w:rsidR="007204A9" w:rsidRDefault="007204A9"/>
        </w:tc>
        <w:tc>
          <w:tcPr>
            <w:tcW w:w="1728" w:type="dxa"/>
          </w:tcPr>
          <w:p w14:paraId="2EF1F6CB" w14:textId="77777777" w:rsidR="007204A9" w:rsidRDefault="00000000">
            <w:r>
              <w:t>Führerschein schon abgeben müssen:</w:t>
            </w:r>
          </w:p>
          <w:p w14:paraId="1395961A" w14:textId="77777777" w:rsidR="007204A9" w:rsidRDefault="007204A9"/>
        </w:tc>
        <w:tc>
          <w:tcPr>
            <w:tcW w:w="1728" w:type="dxa"/>
          </w:tcPr>
          <w:p w14:paraId="6CAC1A71" w14:textId="77777777" w:rsidR="007204A9" w:rsidRDefault="00000000">
            <w:r>
              <w:t>Wurde schon einmal seekrank:</w:t>
            </w:r>
          </w:p>
          <w:p w14:paraId="217F4755" w14:textId="77777777" w:rsidR="007204A9" w:rsidRDefault="007204A9"/>
        </w:tc>
        <w:tc>
          <w:tcPr>
            <w:tcW w:w="1728" w:type="dxa"/>
          </w:tcPr>
          <w:p w14:paraId="2AE0391C" w14:textId="77777777" w:rsidR="007204A9" w:rsidRDefault="00000000">
            <w:r>
              <w:t>Hat bei einem Gewinnspiel gewonnen:</w:t>
            </w:r>
          </w:p>
          <w:p w14:paraId="76FBA79B" w14:textId="77777777" w:rsidR="007204A9" w:rsidRDefault="007204A9"/>
        </w:tc>
      </w:tr>
      <w:tr w:rsidR="00067824" w14:paraId="4952727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7FD165F" w14:textId="77777777" w:rsidR="007204A9" w:rsidRDefault="00000000">
            <w:r>
              <w:t>Hat gefärbte Haare:</w:t>
            </w:r>
          </w:p>
          <w:p w14:paraId="335003CB" w14:textId="77777777" w:rsidR="007204A9" w:rsidRDefault="007204A9"/>
        </w:tc>
        <w:tc>
          <w:tcPr>
            <w:tcW w:w="1728" w:type="dxa"/>
          </w:tcPr>
          <w:p w14:paraId="1FAE4EF3" w14:textId="77777777" w:rsidR="007204A9" w:rsidRDefault="00000000">
            <w:r>
              <w:t>Hat Angst vor Spinnen:</w:t>
            </w:r>
          </w:p>
          <w:p w14:paraId="7D178FB3" w14:textId="77777777" w:rsidR="007204A9" w:rsidRDefault="007204A9"/>
        </w:tc>
        <w:tc>
          <w:tcPr>
            <w:tcW w:w="1728" w:type="dxa"/>
          </w:tcPr>
          <w:p w14:paraId="0BF0B48D" w14:textId="77777777" w:rsidR="007204A9" w:rsidRDefault="00000000">
            <w:r>
              <w:t>Hat im Ausland studiert:</w:t>
            </w:r>
          </w:p>
          <w:p w14:paraId="2C4B35B4" w14:textId="77777777" w:rsidR="007204A9" w:rsidRDefault="007204A9"/>
        </w:tc>
        <w:tc>
          <w:tcPr>
            <w:tcW w:w="1728" w:type="dxa"/>
          </w:tcPr>
          <w:p w14:paraId="5C5801DF" w14:textId="77777777" w:rsidR="007204A9" w:rsidRDefault="00000000">
            <w:r>
              <w:t>Hat ein/e Lieblingsschauspieler/in:</w:t>
            </w:r>
          </w:p>
          <w:p w14:paraId="374CACCB" w14:textId="77777777" w:rsidR="007204A9" w:rsidRDefault="007204A9"/>
        </w:tc>
        <w:tc>
          <w:tcPr>
            <w:tcW w:w="1728" w:type="dxa"/>
          </w:tcPr>
          <w:p w14:paraId="138DA6FD" w14:textId="77777777" w:rsidR="007204A9" w:rsidRDefault="00000000">
            <w:r>
              <w:t>Ist in der Schule sitzen geblieben:</w:t>
            </w:r>
          </w:p>
          <w:p w14:paraId="3C4BF713" w14:textId="77777777" w:rsidR="007204A9" w:rsidRDefault="007204A9"/>
        </w:tc>
      </w:tr>
      <w:tr w:rsidR="00067824" w14:paraId="414D814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AFDFB8B" w14:textId="77777777" w:rsidR="007204A9" w:rsidRDefault="00000000">
            <w:r>
              <w:t>Isst gerne Fisch:</w:t>
            </w:r>
          </w:p>
          <w:p w14:paraId="7CA80C29" w14:textId="77777777" w:rsidR="007204A9" w:rsidRDefault="007204A9"/>
        </w:tc>
        <w:tc>
          <w:tcPr>
            <w:tcW w:w="1728" w:type="dxa"/>
          </w:tcPr>
          <w:p w14:paraId="55E78D16" w14:textId="77777777" w:rsidR="007204A9" w:rsidRDefault="00000000">
            <w:r>
              <w:t>Hat ein schwarzes Auto:</w:t>
            </w:r>
          </w:p>
          <w:p w14:paraId="2F1C5923" w14:textId="77777777" w:rsidR="007204A9" w:rsidRDefault="007204A9"/>
        </w:tc>
        <w:tc>
          <w:tcPr>
            <w:tcW w:w="1728" w:type="dxa"/>
          </w:tcPr>
          <w:p w14:paraId="6D946CE1" w14:textId="77777777" w:rsidR="007204A9" w:rsidRDefault="00000000">
            <w:r>
              <w:t>Liest gerade ein Buch:</w:t>
            </w:r>
          </w:p>
          <w:p w14:paraId="7221D36B" w14:textId="77777777" w:rsidR="007204A9" w:rsidRDefault="007204A9"/>
        </w:tc>
        <w:tc>
          <w:tcPr>
            <w:tcW w:w="1728" w:type="dxa"/>
          </w:tcPr>
          <w:p w14:paraId="16B8AE6E" w14:textId="77777777" w:rsidR="007204A9" w:rsidRDefault="00000000">
            <w:r>
              <w:t>Hat schon einen Promi getroffen:</w:t>
            </w:r>
          </w:p>
          <w:p w14:paraId="46085D7F" w14:textId="77777777" w:rsidR="007204A9" w:rsidRDefault="007204A9"/>
        </w:tc>
        <w:tc>
          <w:tcPr>
            <w:tcW w:w="1728" w:type="dxa"/>
          </w:tcPr>
          <w:p w14:paraId="49F79911" w14:textId="77777777" w:rsidR="007204A9" w:rsidRDefault="00000000">
            <w:r>
              <w:t>Hat kein Auto:</w:t>
            </w:r>
          </w:p>
          <w:p w14:paraId="3AB80967" w14:textId="77777777" w:rsidR="007204A9" w:rsidRDefault="007204A9"/>
        </w:tc>
      </w:tr>
      <w:tr w:rsidR="00067824" w14:paraId="4C86D4D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5660205" w14:textId="77777777" w:rsidR="007204A9" w:rsidRDefault="00000000">
            <w:r>
              <w:t>Hat schon im Theater mitgespielt:</w:t>
            </w:r>
          </w:p>
          <w:p w14:paraId="4568699C" w14:textId="77777777" w:rsidR="007204A9" w:rsidRDefault="007204A9"/>
        </w:tc>
        <w:tc>
          <w:tcPr>
            <w:tcW w:w="1728" w:type="dxa"/>
          </w:tcPr>
          <w:p w14:paraId="51A85FCF" w14:textId="77777777" w:rsidR="007204A9" w:rsidRDefault="00000000">
            <w:r>
              <w:t>Besitzt &gt; 3 Fahrräder:</w:t>
            </w:r>
          </w:p>
          <w:p w14:paraId="437075BF" w14:textId="77777777" w:rsidR="007204A9" w:rsidRDefault="007204A9"/>
        </w:tc>
        <w:tc>
          <w:tcPr>
            <w:tcW w:w="1728" w:type="dxa"/>
          </w:tcPr>
          <w:p w14:paraId="4C61E94B" w14:textId="77777777" w:rsidR="007204A9" w:rsidRDefault="00000000">
            <w:r>
              <w:t>Mag Zartbitterschokolade:</w:t>
            </w:r>
          </w:p>
          <w:p w14:paraId="633FB1F8" w14:textId="77777777" w:rsidR="007204A9" w:rsidRDefault="007204A9"/>
        </w:tc>
        <w:tc>
          <w:tcPr>
            <w:tcW w:w="1728" w:type="dxa"/>
          </w:tcPr>
          <w:p w14:paraId="1D9B5B20" w14:textId="77777777" w:rsidR="007204A9" w:rsidRDefault="00000000">
            <w:r>
              <w:t>War schon einmal in der Oper:</w:t>
            </w:r>
          </w:p>
          <w:p w14:paraId="6C03A0E8" w14:textId="77777777" w:rsidR="007204A9" w:rsidRDefault="007204A9"/>
        </w:tc>
        <w:tc>
          <w:tcPr>
            <w:tcW w:w="1728" w:type="dxa"/>
          </w:tcPr>
          <w:p w14:paraId="6240CCA8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6AF823EB" w14:textId="77777777" w:rsidR="007204A9" w:rsidRDefault="007204A9"/>
        </w:tc>
      </w:tr>
    </w:tbl>
    <w:p w14:paraId="6BA15B6E" w14:textId="77777777" w:rsidR="00AD3B5C" w:rsidRPr="00AD3B5C" w:rsidRDefault="00AD3B5C" w:rsidP="0005643C">
      <w:pPr>
        <w:rPr>
          <w:lang w:val="en-GB"/>
        </w:rPr>
      </w:pPr>
    </w:p>
    <w:p w14:paraId="283D84CC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5B1C4712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7B3258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6DF69E2" w14:textId="77777777" w:rsidR="007204A9" w:rsidRDefault="00000000">
            <w:r>
              <w:t>Hat ein schwarzes Auto:</w:t>
            </w:r>
          </w:p>
          <w:p w14:paraId="23EDF5F8" w14:textId="77777777" w:rsidR="007204A9" w:rsidRDefault="007204A9"/>
        </w:tc>
        <w:tc>
          <w:tcPr>
            <w:tcW w:w="1728" w:type="dxa"/>
          </w:tcPr>
          <w:p w14:paraId="7B01F006" w14:textId="77777777" w:rsidR="007204A9" w:rsidRDefault="00000000">
            <w:r>
              <w:t>Nicht mit dem Auto angereist:</w:t>
            </w:r>
          </w:p>
          <w:p w14:paraId="14621A95" w14:textId="77777777" w:rsidR="007204A9" w:rsidRDefault="007204A9"/>
        </w:tc>
        <w:tc>
          <w:tcPr>
            <w:tcW w:w="1728" w:type="dxa"/>
          </w:tcPr>
          <w:p w14:paraId="12A2781C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7DE68390" w14:textId="77777777" w:rsidR="007204A9" w:rsidRDefault="007204A9"/>
        </w:tc>
        <w:tc>
          <w:tcPr>
            <w:tcW w:w="1728" w:type="dxa"/>
          </w:tcPr>
          <w:p w14:paraId="0F5230C3" w14:textId="77777777" w:rsidR="007204A9" w:rsidRDefault="00000000">
            <w:r>
              <w:t>Kann häkeln:</w:t>
            </w:r>
          </w:p>
          <w:p w14:paraId="5F256FA5" w14:textId="77777777" w:rsidR="007204A9" w:rsidRDefault="007204A9"/>
        </w:tc>
        <w:tc>
          <w:tcPr>
            <w:tcW w:w="1728" w:type="dxa"/>
          </w:tcPr>
          <w:p w14:paraId="3A38FFBB" w14:textId="77777777" w:rsidR="007204A9" w:rsidRDefault="00000000">
            <w:r>
              <w:t>Hat bei einem Gewinnspiel gewonnen:</w:t>
            </w:r>
          </w:p>
          <w:p w14:paraId="37B78D43" w14:textId="77777777" w:rsidR="007204A9" w:rsidRDefault="007204A9"/>
        </w:tc>
      </w:tr>
      <w:tr w:rsidR="00067824" w14:paraId="3029DA2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EB25107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29DB55DB" w14:textId="77777777" w:rsidR="007204A9" w:rsidRDefault="007204A9"/>
        </w:tc>
        <w:tc>
          <w:tcPr>
            <w:tcW w:w="1728" w:type="dxa"/>
          </w:tcPr>
          <w:p w14:paraId="5E798401" w14:textId="77777777" w:rsidR="007204A9" w:rsidRDefault="00000000">
            <w:r>
              <w:t>War/ Ist Feuerwehrmann/frau:</w:t>
            </w:r>
          </w:p>
          <w:p w14:paraId="76CA0535" w14:textId="77777777" w:rsidR="007204A9" w:rsidRDefault="007204A9"/>
        </w:tc>
        <w:tc>
          <w:tcPr>
            <w:tcW w:w="1728" w:type="dxa"/>
          </w:tcPr>
          <w:p w14:paraId="3F36C335" w14:textId="77777777" w:rsidR="007204A9" w:rsidRDefault="00000000">
            <w:r>
              <w:t>Kennt Klaus länger als 40 Jahre:</w:t>
            </w:r>
          </w:p>
          <w:p w14:paraId="32EB92F5" w14:textId="77777777" w:rsidR="007204A9" w:rsidRDefault="007204A9"/>
        </w:tc>
        <w:tc>
          <w:tcPr>
            <w:tcW w:w="1728" w:type="dxa"/>
          </w:tcPr>
          <w:p w14:paraId="12719E84" w14:textId="77777777" w:rsidR="007204A9" w:rsidRDefault="00000000">
            <w:r>
              <w:t>Kennt Klaus länger als 50 Jahre:</w:t>
            </w:r>
          </w:p>
          <w:p w14:paraId="2BDAFBCE" w14:textId="77777777" w:rsidR="007204A9" w:rsidRDefault="007204A9"/>
        </w:tc>
        <w:tc>
          <w:tcPr>
            <w:tcW w:w="1728" w:type="dxa"/>
          </w:tcPr>
          <w:p w14:paraId="0AFADD1D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55015BC1" w14:textId="77777777" w:rsidR="007204A9" w:rsidRDefault="007204A9"/>
        </w:tc>
      </w:tr>
      <w:tr w:rsidR="00067824" w14:paraId="4465A18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0A1BD63" w14:textId="77777777" w:rsidR="007204A9" w:rsidRDefault="00000000">
            <w:r>
              <w:t>Hat einen Traktor:</w:t>
            </w:r>
          </w:p>
          <w:p w14:paraId="67EB6EE8" w14:textId="77777777" w:rsidR="007204A9" w:rsidRDefault="007204A9"/>
        </w:tc>
        <w:tc>
          <w:tcPr>
            <w:tcW w:w="1728" w:type="dxa"/>
          </w:tcPr>
          <w:p w14:paraId="4E0AA25B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0903625E" w14:textId="77777777" w:rsidR="007204A9" w:rsidRDefault="007204A9"/>
        </w:tc>
        <w:tc>
          <w:tcPr>
            <w:tcW w:w="1728" w:type="dxa"/>
          </w:tcPr>
          <w:p w14:paraId="61E15370" w14:textId="77777777" w:rsidR="007204A9" w:rsidRDefault="00000000">
            <w:r>
              <w:t>Hat/ Hatte ein Reptil als Haustier:</w:t>
            </w:r>
          </w:p>
          <w:p w14:paraId="1C4ADEBC" w14:textId="77777777" w:rsidR="007204A9" w:rsidRDefault="007204A9"/>
        </w:tc>
        <w:tc>
          <w:tcPr>
            <w:tcW w:w="1728" w:type="dxa"/>
          </w:tcPr>
          <w:p w14:paraId="7F4F8D1D" w14:textId="77777777" w:rsidR="007204A9" w:rsidRDefault="00000000">
            <w:r>
              <w:t>War bei einem Pfadfinderlager:</w:t>
            </w:r>
          </w:p>
          <w:p w14:paraId="29E581EE" w14:textId="77777777" w:rsidR="007204A9" w:rsidRDefault="007204A9"/>
        </w:tc>
        <w:tc>
          <w:tcPr>
            <w:tcW w:w="1728" w:type="dxa"/>
          </w:tcPr>
          <w:p w14:paraId="64B64C9E" w14:textId="77777777" w:rsidR="007204A9" w:rsidRDefault="00000000">
            <w:r>
              <w:t>War mit Klaus schon im Urlaub:</w:t>
            </w:r>
          </w:p>
          <w:p w14:paraId="40A63C57" w14:textId="77777777" w:rsidR="007204A9" w:rsidRDefault="007204A9"/>
        </w:tc>
      </w:tr>
      <w:tr w:rsidR="00067824" w14:paraId="0A24C73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9F1D225" w14:textId="77777777" w:rsidR="007204A9" w:rsidRDefault="00000000">
            <w:r>
              <w:t>Isst kein Fleisch:</w:t>
            </w:r>
          </w:p>
          <w:p w14:paraId="1D1787B9" w14:textId="77777777" w:rsidR="007204A9" w:rsidRDefault="007204A9"/>
        </w:tc>
        <w:tc>
          <w:tcPr>
            <w:tcW w:w="1728" w:type="dxa"/>
          </w:tcPr>
          <w:p w14:paraId="2ABE731D" w14:textId="77777777" w:rsidR="007204A9" w:rsidRDefault="00000000">
            <w:r>
              <w:t>Führerschein schon abgeben müssen:</w:t>
            </w:r>
          </w:p>
          <w:p w14:paraId="6752EE22" w14:textId="77777777" w:rsidR="007204A9" w:rsidRDefault="007204A9"/>
        </w:tc>
        <w:tc>
          <w:tcPr>
            <w:tcW w:w="1728" w:type="dxa"/>
          </w:tcPr>
          <w:p w14:paraId="73867CF1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09742DA7" w14:textId="77777777" w:rsidR="007204A9" w:rsidRDefault="007204A9"/>
        </w:tc>
        <w:tc>
          <w:tcPr>
            <w:tcW w:w="1728" w:type="dxa"/>
          </w:tcPr>
          <w:p w14:paraId="49081C23" w14:textId="77777777" w:rsidR="007204A9" w:rsidRDefault="00000000">
            <w:r>
              <w:t>Hat ein Auto älter als 10 Jahre:</w:t>
            </w:r>
          </w:p>
          <w:p w14:paraId="572C3498" w14:textId="77777777" w:rsidR="007204A9" w:rsidRDefault="007204A9"/>
        </w:tc>
        <w:tc>
          <w:tcPr>
            <w:tcW w:w="1728" w:type="dxa"/>
          </w:tcPr>
          <w:p w14:paraId="55EA88CE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218F1BA8" w14:textId="77777777" w:rsidR="007204A9" w:rsidRDefault="007204A9"/>
        </w:tc>
      </w:tr>
      <w:tr w:rsidR="00067824" w14:paraId="5ABA176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FFA3708" w14:textId="77777777" w:rsidR="007204A9" w:rsidRDefault="00000000">
            <w:r>
              <w:t>Trinkt morgens Kaffee:</w:t>
            </w:r>
          </w:p>
          <w:p w14:paraId="7D1E0964" w14:textId="77777777" w:rsidR="007204A9" w:rsidRDefault="007204A9"/>
        </w:tc>
        <w:tc>
          <w:tcPr>
            <w:tcW w:w="1728" w:type="dxa"/>
          </w:tcPr>
          <w:p w14:paraId="045B3938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3AAEBE6F" w14:textId="77777777" w:rsidR="007204A9" w:rsidRDefault="007204A9"/>
        </w:tc>
        <w:tc>
          <w:tcPr>
            <w:tcW w:w="1728" w:type="dxa"/>
          </w:tcPr>
          <w:p w14:paraId="5CCC7ECA" w14:textId="77777777" w:rsidR="007204A9" w:rsidRDefault="00000000">
            <w:r>
              <w:t>Ist öfter als 5x umgezogen:</w:t>
            </w:r>
          </w:p>
          <w:p w14:paraId="2C28FCC0" w14:textId="77777777" w:rsidR="007204A9" w:rsidRDefault="007204A9"/>
        </w:tc>
        <w:tc>
          <w:tcPr>
            <w:tcW w:w="1728" w:type="dxa"/>
          </w:tcPr>
          <w:p w14:paraId="3B7524C5" w14:textId="77777777" w:rsidR="007204A9" w:rsidRDefault="00000000">
            <w:r>
              <w:t>Hat mehr als 2 Kinder:</w:t>
            </w:r>
          </w:p>
          <w:p w14:paraId="18107D4C" w14:textId="77777777" w:rsidR="007204A9" w:rsidRDefault="007204A9"/>
        </w:tc>
        <w:tc>
          <w:tcPr>
            <w:tcW w:w="1728" w:type="dxa"/>
          </w:tcPr>
          <w:p w14:paraId="4BA39D62" w14:textId="77777777" w:rsidR="007204A9" w:rsidRDefault="00000000">
            <w:r>
              <w:t>Kann stricken:</w:t>
            </w:r>
          </w:p>
          <w:p w14:paraId="5ED98B19" w14:textId="77777777" w:rsidR="007204A9" w:rsidRDefault="007204A9"/>
        </w:tc>
      </w:tr>
    </w:tbl>
    <w:p w14:paraId="30206B50" w14:textId="77777777" w:rsidR="00AD3B5C" w:rsidRPr="00AD3B5C" w:rsidRDefault="00AD3B5C" w:rsidP="0005643C">
      <w:pPr>
        <w:rPr>
          <w:lang w:val="en-GB"/>
        </w:rPr>
      </w:pPr>
    </w:p>
    <w:p w14:paraId="66C1ABEF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EEDE1C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34DDE7C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6FBE6C9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38D19625" w14:textId="77777777" w:rsidR="007204A9" w:rsidRDefault="007204A9"/>
        </w:tc>
        <w:tc>
          <w:tcPr>
            <w:tcW w:w="1728" w:type="dxa"/>
          </w:tcPr>
          <w:p w14:paraId="5B79DD49" w14:textId="77777777" w:rsidR="007204A9" w:rsidRDefault="00000000">
            <w:r>
              <w:t>Ist Oma/ Opa:</w:t>
            </w:r>
          </w:p>
          <w:p w14:paraId="6D2B1D2C" w14:textId="77777777" w:rsidR="007204A9" w:rsidRDefault="007204A9"/>
        </w:tc>
        <w:tc>
          <w:tcPr>
            <w:tcW w:w="1728" w:type="dxa"/>
          </w:tcPr>
          <w:p w14:paraId="2A0B1127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059DDBDD" w14:textId="77777777" w:rsidR="007204A9" w:rsidRDefault="007204A9"/>
        </w:tc>
        <w:tc>
          <w:tcPr>
            <w:tcW w:w="1728" w:type="dxa"/>
          </w:tcPr>
          <w:p w14:paraId="140866D5" w14:textId="77777777" w:rsidR="007204A9" w:rsidRDefault="00000000">
            <w:r>
              <w:t>Mehr als 50 km angereist</w:t>
            </w:r>
          </w:p>
          <w:p w14:paraId="215DC00A" w14:textId="77777777" w:rsidR="007204A9" w:rsidRDefault="007204A9"/>
        </w:tc>
        <w:tc>
          <w:tcPr>
            <w:tcW w:w="1728" w:type="dxa"/>
          </w:tcPr>
          <w:p w14:paraId="249CFE20" w14:textId="77777777" w:rsidR="007204A9" w:rsidRDefault="00000000">
            <w:r>
              <w:t>Hat bei einem Gewinnspiel gewonnen:</w:t>
            </w:r>
          </w:p>
          <w:p w14:paraId="35CDD7D5" w14:textId="77777777" w:rsidR="007204A9" w:rsidRDefault="007204A9"/>
        </w:tc>
      </w:tr>
      <w:tr w:rsidR="00067824" w14:paraId="24C8E73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011E8F4" w14:textId="77777777" w:rsidR="007204A9" w:rsidRDefault="00000000">
            <w:r>
              <w:t>Kennt Klaus seit der Schulzeit:</w:t>
            </w:r>
          </w:p>
          <w:p w14:paraId="0A22B7CE" w14:textId="77777777" w:rsidR="007204A9" w:rsidRDefault="007204A9"/>
        </w:tc>
        <w:tc>
          <w:tcPr>
            <w:tcW w:w="1728" w:type="dxa"/>
          </w:tcPr>
          <w:p w14:paraId="70F2012C" w14:textId="77777777" w:rsidR="007204A9" w:rsidRDefault="00000000">
            <w:r>
              <w:t>Kennt Klaus länger als 50 Jahre:</w:t>
            </w:r>
          </w:p>
          <w:p w14:paraId="0F23DCB0" w14:textId="77777777" w:rsidR="007204A9" w:rsidRDefault="007204A9"/>
        </w:tc>
        <w:tc>
          <w:tcPr>
            <w:tcW w:w="1728" w:type="dxa"/>
          </w:tcPr>
          <w:p w14:paraId="6DD60E65" w14:textId="77777777" w:rsidR="007204A9" w:rsidRDefault="00000000">
            <w:r>
              <w:t>Mehr als 20 km angereist:</w:t>
            </w:r>
          </w:p>
          <w:p w14:paraId="47F33D50" w14:textId="77777777" w:rsidR="007204A9" w:rsidRDefault="007204A9"/>
        </w:tc>
        <w:tc>
          <w:tcPr>
            <w:tcW w:w="1728" w:type="dxa"/>
          </w:tcPr>
          <w:p w14:paraId="59841362" w14:textId="77777777" w:rsidR="007204A9" w:rsidRDefault="00000000">
            <w:r>
              <w:t>Liest gerade ein Buch:</w:t>
            </w:r>
          </w:p>
          <w:p w14:paraId="3AE870F7" w14:textId="77777777" w:rsidR="007204A9" w:rsidRDefault="007204A9"/>
        </w:tc>
        <w:tc>
          <w:tcPr>
            <w:tcW w:w="1728" w:type="dxa"/>
          </w:tcPr>
          <w:p w14:paraId="02428FD2" w14:textId="77777777" w:rsidR="007204A9" w:rsidRDefault="00000000">
            <w:r>
              <w:t>Sammelt etwas (Name + Gegenstand):</w:t>
            </w:r>
          </w:p>
          <w:p w14:paraId="4E9427D5" w14:textId="77777777" w:rsidR="007204A9" w:rsidRDefault="007204A9"/>
        </w:tc>
      </w:tr>
      <w:tr w:rsidR="00067824" w14:paraId="7D00B22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A5B8C8A" w14:textId="77777777" w:rsidR="007204A9" w:rsidRDefault="00000000">
            <w:r>
              <w:t>War mit Klaus schon im Urlaub:</w:t>
            </w:r>
          </w:p>
          <w:p w14:paraId="352B5643" w14:textId="77777777" w:rsidR="007204A9" w:rsidRDefault="007204A9"/>
        </w:tc>
        <w:tc>
          <w:tcPr>
            <w:tcW w:w="1728" w:type="dxa"/>
          </w:tcPr>
          <w:p w14:paraId="5A9910CB" w14:textId="77777777" w:rsidR="007204A9" w:rsidRDefault="00000000">
            <w:r>
              <w:t>Macht eine ehrenamtliche Tätigkeit:</w:t>
            </w:r>
          </w:p>
          <w:p w14:paraId="3D262E63" w14:textId="77777777" w:rsidR="007204A9" w:rsidRDefault="007204A9"/>
        </w:tc>
        <w:tc>
          <w:tcPr>
            <w:tcW w:w="1728" w:type="dxa"/>
          </w:tcPr>
          <w:p w14:paraId="7CCE625B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14A02776" w14:textId="77777777" w:rsidR="007204A9" w:rsidRDefault="007204A9"/>
        </w:tc>
        <w:tc>
          <w:tcPr>
            <w:tcW w:w="1728" w:type="dxa"/>
          </w:tcPr>
          <w:p w14:paraId="5F168AA5" w14:textId="77777777" w:rsidR="007204A9" w:rsidRDefault="00000000">
            <w:r>
              <w:t>Hat Angst vor Spinnen:</w:t>
            </w:r>
          </w:p>
          <w:p w14:paraId="7ED1BF4B" w14:textId="77777777" w:rsidR="007204A9" w:rsidRDefault="007204A9"/>
        </w:tc>
        <w:tc>
          <w:tcPr>
            <w:tcW w:w="1728" w:type="dxa"/>
          </w:tcPr>
          <w:p w14:paraId="4FA49AE7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78D77717" w14:textId="77777777" w:rsidR="007204A9" w:rsidRDefault="007204A9"/>
        </w:tc>
      </w:tr>
      <w:tr w:rsidR="00067824" w14:paraId="7EB202E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EBE70BC" w14:textId="77777777" w:rsidR="007204A9" w:rsidRDefault="00000000">
            <w:r>
              <w:t>Hat/ Hatte ein Reptil als Haustier:</w:t>
            </w:r>
          </w:p>
          <w:p w14:paraId="0AF7A08F" w14:textId="77777777" w:rsidR="007204A9" w:rsidRDefault="007204A9"/>
        </w:tc>
        <w:tc>
          <w:tcPr>
            <w:tcW w:w="1728" w:type="dxa"/>
          </w:tcPr>
          <w:p w14:paraId="58D753A2" w14:textId="77777777" w:rsidR="007204A9" w:rsidRDefault="00000000">
            <w:r>
              <w:t>Hat ein Gemüsebeet:</w:t>
            </w:r>
          </w:p>
          <w:p w14:paraId="57B044D8" w14:textId="77777777" w:rsidR="007204A9" w:rsidRDefault="007204A9"/>
        </w:tc>
        <w:tc>
          <w:tcPr>
            <w:tcW w:w="1728" w:type="dxa"/>
          </w:tcPr>
          <w:p w14:paraId="204DE7E4" w14:textId="77777777" w:rsidR="007204A9" w:rsidRDefault="00000000">
            <w:r>
              <w:t>War schon bei der Polizei:</w:t>
            </w:r>
          </w:p>
          <w:p w14:paraId="67C5CC00" w14:textId="77777777" w:rsidR="007204A9" w:rsidRDefault="007204A9"/>
        </w:tc>
        <w:tc>
          <w:tcPr>
            <w:tcW w:w="1728" w:type="dxa"/>
          </w:tcPr>
          <w:p w14:paraId="2A30025B" w14:textId="77777777" w:rsidR="007204A9" w:rsidRDefault="00000000">
            <w:r>
              <w:t>Hat ein Auto älter als 10 Jahre:</w:t>
            </w:r>
          </w:p>
          <w:p w14:paraId="0ED7152F" w14:textId="77777777" w:rsidR="007204A9" w:rsidRDefault="007204A9"/>
        </w:tc>
        <w:tc>
          <w:tcPr>
            <w:tcW w:w="1728" w:type="dxa"/>
          </w:tcPr>
          <w:p w14:paraId="6C54616C" w14:textId="77777777" w:rsidR="007204A9" w:rsidRDefault="00000000">
            <w:r>
              <w:t>War mal auf einem Kreuzfahrtschiff:</w:t>
            </w:r>
          </w:p>
          <w:p w14:paraId="7C2A52A8" w14:textId="77777777" w:rsidR="007204A9" w:rsidRDefault="007204A9"/>
        </w:tc>
      </w:tr>
      <w:tr w:rsidR="00067824" w14:paraId="16E4F60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E26F65F" w14:textId="77777777" w:rsidR="007204A9" w:rsidRDefault="00000000">
            <w:r>
              <w:t>War/ Ist Feuerwehrmann/frau:</w:t>
            </w:r>
          </w:p>
          <w:p w14:paraId="07C65DE0" w14:textId="77777777" w:rsidR="007204A9" w:rsidRDefault="007204A9"/>
        </w:tc>
        <w:tc>
          <w:tcPr>
            <w:tcW w:w="1728" w:type="dxa"/>
          </w:tcPr>
          <w:p w14:paraId="600C192A" w14:textId="77777777" w:rsidR="007204A9" w:rsidRDefault="00000000">
            <w:r>
              <w:t>Ist in der Schule sitzen geblieben:</w:t>
            </w:r>
          </w:p>
          <w:p w14:paraId="4B2E4257" w14:textId="77777777" w:rsidR="007204A9" w:rsidRDefault="007204A9"/>
        </w:tc>
        <w:tc>
          <w:tcPr>
            <w:tcW w:w="1728" w:type="dxa"/>
          </w:tcPr>
          <w:p w14:paraId="48B3D487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35ED1F7A" w14:textId="77777777" w:rsidR="007204A9" w:rsidRDefault="007204A9"/>
        </w:tc>
        <w:tc>
          <w:tcPr>
            <w:tcW w:w="1728" w:type="dxa"/>
          </w:tcPr>
          <w:p w14:paraId="64DD5C64" w14:textId="77777777" w:rsidR="007204A9" w:rsidRDefault="00000000">
            <w:r>
              <w:t>Hat kein Auto:</w:t>
            </w:r>
          </w:p>
          <w:p w14:paraId="1B2E56B3" w14:textId="77777777" w:rsidR="007204A9" w:rsidRDefault="007204A9"/>
        </w:tc>
        <w:tc>
          <w:tcPr>
            <w:tcW w:w="1728" w:type="dxa"/>
          </w:tcPr>
          <w:p w14:paraId="5BC0D9DB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107295AE" w14:textId="77777777" w:rsidR="007204A9" w:rsidRDefault="007204A9"/>
        </w:tc>
      </w:tr>
    </w:tbl>
    <w:p w14:paraId="68BE23E8" w14:textId="77777777" w:rsidR="00AD3B5C" w:rsidRPr="00AD3B5C" w:rsidRDefault="00AD3B5C" w:rsidP="0005643C">
      <w:pPr>
        <w:rPr>
          <w:lang w:val="en-GB"/>
        </w:rPr>
      </w:pPr>
    </w:p>
    <w:p w14:paraId="6174672D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49A718C4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63393E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A6DF4DD" w14:textId="77777777" w:rsidR="007204A9" w:rsidRDefault="00000000">
            <w:r>
              <w:t>Hat ein Tatoo:</w:t>
            </w:r>
          </w:p>
          <w:p w14:paraId="57579E12" w14:textId="77777777" w:rsidR="007204A9" w:rsidRDefault="007204A9"/>
        </w:tc>
        <w:tc>
          <w:tcPr>
            <w:tcW w:w="1728" w:type="dxa"/>
          </w:tcPr>
          <w:p w14:paraId="575805EF" w14:textId="77777777" w:rsidR="007204A9" w:rsidRDefault="00000000">
            <w:r>
              <w:t>Mag Zartbitterschokolade:</w:t>
            </w:r>
          </w:p>
          <w:p w14:paraId="66E88327" w14:textId="77777777" w:rsidR="007204A9" w:rsidRDefault="007204A9"/>
        </w:tc>
        <w:tc>
          <w:tcPr>
            <w:tcW w:w="1728" w:type="dxa"/>
          </w:tcPr>
          <w:p w14:paraId="00FC6D80" w14:textId="77777777" w:rsidR="007204A9" w:rsidRDefault="00000000">
            <w:r>
              <w:t>Ist mit Klaus verwandt:</w:t>
            </w:r>
          </w:p>
          <w:p w14:paraId="6F01846A" w14:textId="77777777" w:rsidR="007204A9" w:rsidRDefault="007204A9"/>
        </w:tc>
        <w:tc>
          <w:tcPr>
            <w:tcW w:w="1728" w:type="dxa"/>
          </w:tcPr>
          <w:p w14:paraId="2841CA33" w14:textId="77777777" w:rsidR="007204A9" w:rsidRDefault="00000000">
            <w:r>
              <w:t>Ist weniger als 5x umgezogen:</w:t>
            </w:r>
          </w:p>
          <w:p w14:paraId="7EF6D6EC" w14:textId="77777777" w:rsidR="007204A9" w:rsidRDefault="007204A9"/>
        </w:tc>
        <w:tc>
          <w:tcPr>
            <w:tcW w:w="1728" w:type="dxa"/>
          </w:tcPr>
          <w:p w14:paraId="5EA0181D" w14:textId="77777777" w:rsidR="007204A9" w:rsidRDefault="00000000">
            <w:r>
              <w:t>Trinkt gerne Wein:</w:t>
            </w:r>
          </w:p>
          <w:p w14:paraId="3EC9FE75" w14:textId="77777777" w:rsidR="007204A9" w:rsidRDefault="007204A9"/>
        </w:tc>
      </w:tr>
      <w:tr w:rsidR="00067824" w14:paraId="4683BCB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3BD4CF2" w14:textId="77777777" w:rsidR="007204A9" w:rsidRDefault="00000000">
            <w:r>
              <w:t>Trinkt morgens Kaffee:</w:t>
            </w:r>
          </w:p>
          <w:p w14:paraId="703DC5D0" w14:textId="77777777" w:rsidR="007204A9" w:rsidRDefault="007204A9"/>
        </w:tc>
        <w:tc>
          <w:tcPr>
            <w:tcW w:w="1728" w:type="dxa"/>
          </w:tcPr>
          <w:p w14:paraId="0CDABDF8" w14:textId="77777777" w:rsidR="007204A9" w:rsidRDefault="00000000">
            <w:r>
              <w:t>Hat in einem anderen Land gelebt:</w:t>
            </w:r>
          </w:p>
          <w:p w14:paraId="3EB67AE2" w14:textId="77777777" w:rsidR="007204A9" w:rsidRDefault="007204A9"/>
        </w:tc>
        <w:tc>
          <w:tcPr>
            <w:tcW w:w="1728" w:type="dxa"/>
          </w:tcPr>
          <w:p w14:paraId="7994F4E2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62837890" w14:textId="77777777" w:rsidR="007204A9" w:rsidRDefault="007204A9"/>
        </w:tc>
        <w:tc>
          <w:tcPr>
            <w:tcW w:w="1728" w:type="dxa"/>
          </w:tcPr>
          <w:p w14:paraId="68B50CE5" w14:textId="77777777" w:rsidR="007204A9" w:rsidRDefault="00000000">
            <w:r>
              <w:t>War mal auf einem Kreuzfahrtschiff:</w:t>
            </w:r>
          </w:p>
          <w:p w14:paraId="04BC8C34" w14:textId="77777777" w:rsidR="007204A9" w:rsidRDefault="007204A9"/>
        </w:tc>
        <w:tc>
          <w:tcPr>
            <w:tcW w:w="1728" w:type="dxa"/>
          </w:tcPr>
          <w:p w14:paraId="505B66A7" w14:textId="77777777" w:rsidR="007204A9" w:rsidRDefault="00000000">
            <w:r>
              <w:t>Führerschein schon abgeben müssen:</w:t>
            </w:r>
          </w:p>
          <w:p w14:paraId="5D7E049C" w14:textId="77777777" w:rsidR="007204A9" w:rsidRDefault="007204A9"/>
        </w:tc>
      </w:tr>
      <w:tr w:rsidR="00067824" w14:paraId="3B0956E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6ECD0B1" w14:textId="77777777" w:rsidR="007204A9" w:rsidRDefault="00000000">
            <w:r>
              <w:t>Hat Angst vor Spinnen:</w:t>
            </w:r>
          </w:p>
          <w:p w14:paraId="060EDFF6" w14:textId="77777777" w:rsidR="007204A9" w:rsidRDefault="007204A9"/>
        </w:tc>
        <w:tc>
          <w:tcPr>
            <w:tcW w:w="1728" w:type="dxa"/>
          </w:tcPr>
          <w:p w14:paraId="03B282B0" w14:textId="77777777" w:rsidR="007204A9" w:rsidRDefault="00000000">
            <w:r>
              <w:t>Mehr als 20 km angereist:</w:t>
            </w:r>
          </w:p>
          <w:p w14:paraId="724C54C1" w14:textId="77777777" w:rsidR="007204A9" w:rsidRDefault="007204A9"/>
        </w:tc>
        <w:tc>
          <w:tcPr>
            <w:tcW w:w="1728" w:type="dxa"/>
          </w:tcPr>
          <w:p w14:paraId="755C6081" w14:textId="77777777" w:rsidR="007204A9" w:rsidRDefault="00000000">
            <w:r>
              <w:t>Sammelt etwas (Name + Gegenstand):</w:t>
            </w:r>
          </w:p>
          <w:p w14:paraId="73EF2062" w14:textId="77777777" w:rsidR="007204A9" w:rsidRDefault="007204A9"/>
        </w:tc>
        <w:tc>
          <w:tcPr>
            <w:tcW w:w="1728" w:type="dxa"/>
          </w:tcPr>
          <w:p w14:paraId="37BA429E" w14:textId="77777777" w:rsidR="007204A9" w:rsidRDefault="00000000">
            <w:r>
              <w:t>War schon im Fernsehen zu sehen:</w:t>
            </w:r>
          </w:p>
          <w:p w14:paraId="7F9A7A57" w14:textId="77777777" w:rsidR="007204A9" w:rsidRDefault="007204A9"/>
        </w:tc>
        <w:tc>
          <w:tcPr>
            <w:tcW w:w="1728" w:type="dxa"/>
          </w:tcPr>
          <w:p w14:paraId="64545EBA" w14:textId="77777777" w:rsidR="007204A9" w:rsidRDefault="00000000">
            <w:r>
              <w:t>Kann häkeln:</w:t>
            </w:r>
          </w:p>
          <w:p w14:paraId="13C300FB" w14:textId="77777777" w:rsidR="007204A9" w:rsidRDefault="007204A9"/>
        </w:tc>
      </w:tr>
      <w:tr w:rsidR="00067824" w14:paraId="7383D70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056CA54" w14:textId="77777777" w:rsidR="007204A9" w:rsidRDefault="00000000">
            <w:r>
              <w:t>Mag Krimis:</w:t>
            </w:r>
          </w:p>
          <w:p w14:paraId="4C9CFB7D" w14:textId="77777777" w:rsidR="007204A9" w:rsidRDefault="007204A9"/>
        </w:tc>
        <w:tc>
          <w:tcPr>
            <w:tcW w:w="1728" w:type="dxa"/>
          </w:tcPr>
          <w:p w14:paraId="3D68D7BB" w14:textId="77777777" w:rsidR="007204A9" w:rsidRDefault="00000000">
            <w:r>
              <w:t>Hat einen Traktor:</w:t>
            </w:r>
          </w:p>
          <w:p w14:paraId="7A28FB4B" w14:textId="77777777" w:rsidR="007204A9" w:rsidRDefault="007204A9"/>
        </w:tc>
        <w:tc>
          <w:tcPr>
            <w:tcW w:w="1728" w:type="dxa"/>
          </w:tcPr>
          <w:p w14:paraId="113D6EB3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7CCC85A4" w14:textId="77777777" w:rsidR="007204A9" w:rsidRDefault="007204A9"/>
        </w:tc>
        <w:tc>
          <w:tcPr>
            <w:tcW w:w="1728" w:type="dxa"/>
          </w:tcPr>
          <w:p w14:paraId="4D2FE2C2" w14:textId="77777777" w:rsidR="007204A9" w:rsidRDefault="00000000">
            <w:r>
              <w:t>Hatte schon mehr als 10 Autos:</w:t>
            </w:r>
          </w:p>
          <w:p w14:paraId="411B01D2" w14:textId="77777777" w:rsidR="007204A9" w:rsidRDefault="007204A9"/>
        </w:tc>
        <w:tc>
          <w:tcPr>
            <w:tcW w:w="1728" w:type="dxa"/>
          </w:tcPr>
          <w:p w14:paraId="4421AADB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5AA47E08" w14:textId="77777777" w:rsidR="007204A9" w:rsidRDefault="007204A9"/>
        </w:tc>
      </w:tr>
      <w:tr w:rsidR="00067824" w14:paraId="24B5F48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3DC93B0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601A9BAE" w14:textId="77777777" w:rsidR="007204A9" w:rsidRDefault="007204A9"/>
        </w:tc>
        <w:tc>
          <w:tcPr>
            <w:tcW w:w="1728" w:type="dxa"/>
          </w:tcPr>
          <w:p w14:paraId="77D34CC2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0034938F" w14:textId="77777777" w:rsidR="007204A9" w:rsidRDefault="007204A9"/>
        </w:tc>
        <w:tc>
          <w:tcPr>
            <w:tcW w:w="1728" w:type="dxa"/>
          </w:tcPr>
          <w:p w14:paraId="7C0D89C5" w14:textId="77777777" w:rsidR="007204A9" w:rsidRDefault="00000000">
            <w:r>
              <w:t>Besitzt einen Hund:</w:t>
            </w:r>
          </w:p>
          <w:p w14:paraId="2E6B4CF2" w14:textId="77777777" w:rsidR="007204A9" w:rsidRDefault="007204A9"/>
        </w:tc>
        <w:tc>
          <w:tcPr>
            <w:tcW w:w="1728" w:type="dxa"/>
          </w:tcPr>
          <w:p w14:paraId="6573A3DF" w14:textId="77777777" w:rsidR="007204A9" w:rsidRDefault="00000000">
            <w:r>
              <w:t>War bei einem Pfadfinderlager:</w:t>
            </w:r>
          </w:p>
          <w:p w14:paraId="2062988D" w14:textId="77777777" w:rsidR="007204A9" w:rsidRDefault="007204A9"/>
        </w:tc>
        <w:tc>
          <w:tcPr>
            <w:tcW w:w="1728" w:type="dxa"/>
          </w:tcPr>
          <w:p w14:paraId="01831A57" w14:textId="77777777" w:rsidR="007204A9" w:rsidRDefault="00000000">
            <w:r>
              <w:t>Hat als Kind gerne Comics gelesen:</w:t>
            </w:r>
          </w:p>
          <w:p w14:paraId="1D96292A" w14:textId="77777777" w:rsidR="007204A9" w:rsidRDefault="007204A9"/>
        </w:tc>
      </w:tr>
    </w:tbl>
    <w:p w14:paraId="73726380" w14:textId="77777777" w:rsidR="00AD3B5C" w:rsidRPr="00AD3B5C" w:rsidRDefault="00AD3B5C" w:rsidP="0005643C">
      <w:pPr>
        <w:rPr>
          <w:lang w:val="en-GB"/>
        </w:rPr>
      </w:pPr>
    </w:p>
    <w:p w14:paraId="06600B25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D983A06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259713B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3F6B8C5" w14:textId="77777777" w:rsidR="007204A9" w:rsidRDefault="00000000">
            <w:r>
              <w:t>Hat in einem Chor gesungen:</w:t>
            </w:r>
          </w:p>
          <w:p w14:paraId="6B1B2712" w14:textId="77777777" w:rsidR="007204A9" w:rsidRDefault="007204A9"/>
        </w:tc>
        <w:tc>
          <w:tcPr>
            <w:tcW w:w="1728" w:type="dxa"/>
          </w:tcPr>
          <w:p w14:paraId="0BB6BEA6" w14:textId="77777777" w:rsidR="007204A9" w:rsidRDefault="00000000">
            <w:r>
              <w:t>Kennt Klaus länger als 50 Jahre:</w:t>
            </w:r>
          </w:p>
          <w:p w14:paraId="7CBCA95D" w14:textId="77777777" w:rsidR="007204A9" w:rsidRDefault="007204A9"/>
        </w:tc>
        <w:tc>
          <w:tcPr>
            <w:tcW w:w="1728" w:type="dxa"/>
          </w:tcPr>
          <w:p w14:paraId="6CBA446D" w14:textId="77777777" w:rsidR="007204A9" w:rsidRDefault="00000000">
            <w:r>
              <w:t>Hat ein Auto älter als 10 Jahre:</w:t>
            </w:r>
          </w:p>
          <w:p w14:paraId="40DFFC50" w14:textId="77777777" w:rsidR="007204A9" w:rsidRDefault="007204A9"/>
        </w:tc>
        <w:tc>
          <w:tcPr>
            <w:tcW w:w="1728" w:type="dxa"/>
          </w:tcPr>
          <w:p w14:paraId="6BDF667F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746C0361" w14:textId="77777777" w:rsidR="007204A9" w:rsidRDefault="007204A9"/>
        </w:tc>
        <w:tc>
          <w:tcPr>
            <w:tcW w:w="1728" w:type="dxa"/>
          </w:tcPr>
          <w:p w14:paraId="6ECA9A25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6D886BA9" w14:textId="77777777" w:rsidR="007204A9" w:rsidRDefault="007204A9"/>
        </w:tc>
      </w:tr>
      <w:tr w:rsidR="00067824" w14:paraId="59F3830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FDC9E9D" w14:textId="77777777" w:rsidR="007204A9" w:rsidRDefault="00000000">
            <w:r>
              <w:t>War schon im Fernsehen zu sehen:</w:t>
            </w:r>
          </w:p>
          <w:p w14:paraId="3DBDB0EC" w14:textId="77777777" w:rsidR="007204A9" w:rsidRDefault="007204A9"/>
        </w:tc>
        <w:tc>
          <w:tcPr>
            <w:tcW w:w="1728" w:type="dxa"/>
          </w:tcPr>
          <w:p w14:paraId="313916F1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7631E0C8" w14:textId="77777777" w:rsidR="007204A9" w:rsidRDefault="007204A9"/>
        </w:tc>
        <w:tc>
          <w:tcPr>
            <w:tcW w:w="1728" w:type="dxa"/>
          </w:tcPr>
          <w:p w14:paraId="72895290" w14:textId="77777777" w:rsidR="007204A9" w:rsidRDefault="00000000">
            <w:r>
              <w:t>Hat im Ausland gearbeitet:</w:t>
            </w:r>
          </w:p>
          <w:p w14:paraId="19314C89" w14:textId="77777777" w:rsidR="007204A9" w:rsidRDefault="007204A9"/>
        </w:tc>
        <w:tc>
          <w:tcPr>
            <w:tcW w:w="1728" w:type="dxa"/>
          </w:tcPr>
          <w:p w14:paraId="1351DEBE" w14:textId="77777777" w:rsidR="007204A9" w:rsidRDefault="00000000">
            <w:r>
              <w:t>Kennt Klaus länger als 40 Jahre:</w:t>
            </w:r>
          </w:p>
          <w:p w14:paraId="46DAD0A0" w14:textId="77777777" w:rsidR="007204A9" w:rsidRDefault="007204A9"/>
        </w:tc>
        <w:tc>
          <w:tcPr>
            <w:tcW w:w="1728" w:type="dxa"/>
          </w:tcPr>
          <w:p w14:paraId="53826D67" w14:textId="77777777" w:rsidR="007204A9" w:rsidRDefault="00000000">
            <w:r>
              <w:t>Hat Punkte in Flensburg:</w:t>
            </w:r>
          </w:p>
          <w:p w14:paraId="4DABFC1B" w14:textId="77777777" w:rsidR="007204A9" w:rsidRDefault="007204A9"/>
        </w:tc>
      </w:tr>
      <w:tr w:rsidR="00067824" w14:paraId="4493C9B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DF6A0F8" w14:textId="77777777" w:rsidR="007204A9" w:rsidRDefault="00000000">
            <w:r>
              <w:t>Besitzt &gt; 3 Fahrräder:</w:t>
            </w:r>
          </w:p>
          <w:p w14:paraId="298A4CD8" w14:textId="77777777" w:rsidR="007204A9" w:rsidRDefault="007204A9"/>
        </w:tc>
        <w:tc>
          <w:tcPr>
            <w:tcW w:w="1728" w:type="dxa"/>
          </w:tcPr>
          <w:p w14:paraId="39B2D2F6" w14:textId="77777777" w:rsidR="007204A9" w:rsidRDefault="00000000">
            <w:r>
              <w:t>War/ Ist Feuerwehrmann/frau:</w:t>
            </w:r>
          </w:p>
          <w:p w14:paraId="1C53EEB4" w14:textId="77777777" w:rsidR="007204A9" w:rsidRDefault="007204A9"/>
        </w:tc>
        <w:tc>
          <w:tcPr>
            <w:tcW w:w="1728" w:type="dxa"/>
          </w:tcPr>
          <w:p w14:paraId="5AF91FDE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2248757F" w14:textId="77777777" w:rsidR="007204A9" w:rsidRDefault="007204A9"/>
        </w:tc>
        <w:tc>
          <w:tcPr>
            <w:tcW w:w="1728" w:type="dxa"/>
          </w:tcPr>
          <w:p w14:paraId="50D0478D" w14:textId="77777777" w:rsidR="007204A9" w:rsidRDefault="00000000">
            <w:r>
              <w:t>Hat ein schwarzes Auto:</w:t>
            </w:r>
          </w:p>
          <w:p w14:paraId="6155D1D3" w14:textId="77777777" w:rsidR="007204A9" w:rsidRDefault="007204A9"/>
        </w:tc>
        <w:tc>
          <w:tcPr>
            <w:tcW w:w="1728" w:type="dxa"/>
          </w:tcPr>
          <w:p w14:paraId="345F712E" w14:textId="77777777" w:rsidR="007204A9" w:rsidRDefault="00000000">
            <w:r>
              <w:t>Hat kein Auto:</w:t>
            </w:r>
          </w:p>
          <w:p w14:paraId="4C85D045" w14:textId="77777777" w:rsidR="007204A9" w:rsidRDefault="007204A9"/>
        </w:tc>
      </w:tr>
      <w:tr w:rsidR="00067824" w14:paraId="30FEBF1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4AF86B1" w14:textId="77777777" w:rsidR="007204A9" w:rsidRDefault="00000000">
            <w:r>
              <w:t>War mit Klaus schon im Urlaub:</w:t>
            </w:r>
          </w:p>
          <w:p w14:paraId="0CCF1A22" w14:textId="77777777" w:rsidR="007204A9" w:rsidRDefault="007204A9"/>
        </w:tc>
        <w:tc>
          <w:tcPr>
            <w:tcW w:w="1728" w:type="dxa"/>
          </w:tcPr>
          <w:p w14:paraId="002A3823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6EB84984" w14:textId="77777777" w:rsidR="007204A9" w:rsidRDefault="007204A9"/>
        </w:tc>
        <w:tc>
          <w:tcPr>
            <w:tcW w:w="1728" w:type="dxa"/>
          </w:tcPr>
          <w:p w14:paraId="2EE92CA4" w14:textId="77777777" w:rsidR="007204A9" w:rsidRDefault="00000000">
            <w:r>
              <w:t>Hat ein Gemüsebeet:</w:t>
            </w:r>
          </w:p>
          <w:p w14:paraId="42624FCB" w14:textId="77777777" w:rsidR="007204A9" w:rsidRDefault="007204A9"/>
        </w:tc>
        <w:tc>
          <w:tcPr>
            <w:tcW w:w="1728" w:type="dxa"/>
          </w:tcPr>
          <w:p w14:paraId="509BEBC6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08B0DA48" w14:textId="77777777" w:rsidR="007204A9" w:rsidRDefault="007204A9"/>
        </w:tc>
        <w:tc>
          <w:tcPr>
            <w:tcW w:w="1728" w:type="dxa"/>
          </w:tcPr>
          <w:p w14:paraId="03B2BD59" w14:textId="77777777" w:rsidR="007204A9" w:rsidRDefault="00000000">
            <w:r>
              <w:t>War schon bei der Polizei:</w:t>
            </w:r>
          </w:p>
          <w:p w14:paraId="7B16B3DA" w14:textId="77777777" w:rsidR="007204A9" w:rsidRDefault="007204A9"/>
        </w:tc>
      </w:tr>
      <w:tr w:rsidR="00067824" w14:paraId="0D92BCB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7F48EDF" w14:textId="77777777" w:rsidR="007204A9" w:rsidRDefault="00000000">
            <w:r>
              <w:t>Wurde schon einmal seekrank:</w:t>
            </w:r>
          </w:p>
          <w:p w14:paraId="3C19D47B" w14:textId="77777777" w:rsidR="007204A9" w:rsidRDefault="007204A9"/>
        </w:tc>
        <w:tc>
          <w:tcPr>
            <w:tcW w:w="1728" w:type="dxa"/>
          </w:tcPr>
          <w:p w14:paraId="45F959DC" w14:textId="77777777" w:rsidR="007204A9" w:rsidRDefault="00000000">
            <w:r>
              <w:t>War bei einem Pfadfinderlager:</w:t>
            </w:r>
          </w:p>
          <w:p w14:paraId="09F92B56" w14:textId="77777777" w:rsidR="007204A9" w:rsidRDefault="007204A9"/>
        </w:tc>
        <w:tc>
          <w:tcPr>
            <w:tcW w:w="1728" w:type="dxa"/>
          </w:tcPr>
          <w:p w14:paraId="370030A0" w14:textId="77777777" w:rsidR="007204A9" w:rsidRDefault="00000000">
            <w:r>
              <w:t>Isst kein Fleisch:</w:t>
            </w:r>
          </w:p>
          <w:p w14:paraId="1D562E50" w14:textId="77777777" w:rsidR="007204A9" w:rsidRDefault="007204A9"/>
        </w:tc>
        <w:tc>
          <w:tcPr>
            <w:tcW w:w="1728" w:type="dxa"/>
          </w:tcPr>
          <w:p w14:paraId="0E3B71C8" w14:textId="77777777" w:rsidR="007204A9" w:rsidRDefault="00000000">
            <w:r>
              <w:t>Spricht mehr als 2 Sprachen:</w:t>
            </w:r>
          </w:p>
          <w:p w14:paraId="1988BA69" w14:textId="77777777" w:rsidR="007204A9" w:rsidRDefault="007204A9"/>
        </w:tc>
        <w:tc>
          <w:tcPr>
            <w:tcW w:w="1728" w:type="dxa"/>
          </w:tcPr>
          <w:p w14:paraId="2D63FCD4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6FE70AB5" w14:textId="77777777" w:rsidR="007204A9" w:rsidRDefault="007204A9"/>
        </w:tc>
      </w:tr>
    </w:tbl>
    <w:p w14:paraId="515E6ECE" w14:textId="77777777" w:rsidR="00AD3B5C" w:rsidRPr="00AD3B5C" w:rsidRDefault="00AD3B5C" w:rsidP="0005643C">
      <w:pPr>
        <w:rPr>
          <w:lang w:val="en-GB"/>
        </w:rPr>
      </w:pPr>
    </w:p>
    <w:p w14:paraId="2ECDA2C3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1E9E916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E93C2F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59FA718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78D9FCBC" w14:textId="77777777" w:rsidR="007204A9" w:rsidRDefault="007204A9"/>
        </w:tc>
        <w:tc>
          <w:tcPr>
            <w:tcW w:w="1728" w:type="dxa"/>
          </w:tcPr>
          <w:p w14:paraId="5DC1C144" w14:textId="77777777" w:rsidR="007204A9" w:rsidRDefault="00000000">
            <w:r>
              <w:t>Hat gefärbte Haare:</w:t>
            </w:r>
          </w:p>
          <w:p w14:paraId="6D20290A" w14:textId="77777777" w:rsidR="007204A9" w:rsidRDefault="007204A9"/>
        </w:tc>
        <w:tc>
          <w:tcPr>
            <w:tcW w:w="1728" w:type="dxa"/>
          </w:tcPr>
          <w:p w14:paraId="05D34E96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167A7DFA" w14:textId="77777777" w:rsidR="007204A9" w:rsidRDefault="007204A9"/>
        </w:tc>
        <w:tc>
          <w:tcPr>
            <w:tcW w:w="1728" w:type="dxa"/>
          </w:tcPr>
          <w:p w14:paraId="743F9D1C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477B2B57" w14:textId="77777777" w:rsidR="007204A9" w:rsidRDefault="007204A9"/>
        </w:tc>
        <w:tc>
          <w:tcPr>
            <w:tcW w:w="1728" w:type="dxa"/>
          </w:tcPr>
          <w:p w14:paraId="5B3A7F4C" w14:textId="77777777" w:rsidR="007204A9" w:rsidRDefault="00000000">
            <w:r>
              <w:t>Nicht mit dem Auto angereist:</w:t>
            </w:r>
          </w:p>
          <w:p w14:paraId="6E326684" w14:textId="77777777" w:rsidR="007204A9" w:rsidRDefault="007204A9"/>
        </w:tc>
      </w:tr>
      <w:tr w:rsidR="00067824" w14:paraId="47CD46E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5ABAF63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46743624" w14:textId="77777777" w:rsidR="007204A9" w:rsidRDefault="007204A9"/>
        </w:tc>
        <w:tc>
          <w:tcPr>
            <w:tcW w:w="1728" w:type="dxa"/>
          </w:tcPr>
          <w:p w14:paraId="734DE05C" w14:textId="77777777" w:rsidR="007204A9" w:rsidRDefault="00000000">
            <w:r>
              <w:t>Hat ein schwarzes Auto:</w:t>
            </w:r>
          </w:p>
          <w:p w14:paraId="0DA52F19" w14:textId="77777777" w:rsidR="007204A9" w:rsidRDefault="007204A9"/>
        </w:tc>
        <w:tc>
          <w:tcPr>
            <w:tcW w:w="1728" w:type="dxa"/>
          </w:tcPr>
          <w:p w14:paraId="150C875C" w14:textId="77777777" w:rsidR="007204A9" w:rsidRDefault="00000000">
            <w:r>
              <w:t>War schon im Fernsehen zu sehen:</w:t>
            </w:r>
          </w:p>
          <w:p w14:paraId="1CB18D85" w14:textId="77777777" w:rsidR="007204A9" w:rsidRDefault="007204A9"/>
        </w:tc>
        <w:tc>
          <w:tcPr>
            <w:tcW w:w="1728" w:type="dxa"/>
          </w:tcPr>
          <w:p w14:paraId="628EEA86" w14:textId="77777777" w:rsidR="007204A9" w:rsidRDefault="00000000">
            <w:r>
              <w:t>Hat ein Gemüsebeet:</w:t>
            </w:r>
          </w:p>
          <w:p w14:paraId="1FC81443" w14:textId="77777777" w:rsidR="007204A9" w:rsidRDefault="007204A9"/>
        </w:tc>
        <w:tc>
          <w:tcPr>
            <w:tcW w:w="1728" w:type="dxa"/>
          </w:tcPr>
          <w:p w14:paraId="59BE124C" w14:textId="77777777" w:rsidR="007204A9" w:rsidRDefault="00000000">
            <w:r>
              <w:t>Hat im Ausland studiert:</w:t>
            </w:r>
          </w:p>
          <w:p w14:paraId="6BD0E425" w14:textId="77777777" w:rsidR="007204A9" w:rsidRDefault="007204A9"/>
        </w:tc>
      </w:tr>
      <w:tr w:rsidR="00067824" w14:paraId="6EC21BD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926795E" w14:textId="77777777" w:rsidR="007204A9" w:rsidRDefault="00000000">
            <w:r>
              <w:t>Führerschein schon abgeben müssen:</w:t>
            </w:r>
          </w:p>
          <w:p w14:paraId="440AD660" w14:textId="77777777" w:rsidR="007204A9" w:rsidRDefault="007204A9"/>
        </w:tc>
        <w:tc>
          <w:tcPr>
            <w:tcW w:w="1728" w:type="dxa"/>
          </w:tcPr>
          <w:p w14:paraId="6ECF08CC" w14:textId="77777777" w:rsidR="007204A9" w:rsidRDefault="00000000">
            <w:r>
              <w:t>Hat ein Haustier:</w:t>
            </w:r>
          </w:p>
          <w:p w14:paraId="179177D8" w14:textId="77777777" w:rsidR="007204A9" w:rsidRDefault="007204A9"/>
        </w:tc>
        <w:tc>
          <w:tcPr>
            <w:tcW w:w="1728" w:type="dxa"/>
          </w:tcPr>
          <w:p w14:paraId="42AF4527" w14:textId="77777777" w:rsidR="007204A9" w:rsidRDefault="00000000">
            <w:r>
              <w:t>Hat Angst vor Spinnen:</w:t>
            </w:r>
          </w:p>
          <w:p w14:paraId="58FCBF09" w14:textId="77777777" w:rsidR="007204A9" w:rsidRDefault="007204A9"/>
        </w:tc>
        <w:tc>
          <w:tcPr>
            <w:tcW w:w="1728" w:type="dxa"/>
          </w:tcPr>
          <w:p w14:paraId="73399C40" w14:textId="77777777" w:rsidR="007204A9" w:rsidRDefault="00000000">
            <w:r>
              <w:t>War schon auf einem Musikfestival:</w:t>
            </w:r>
          </w:p>
          <w:p w14:paraId="042C373E" w14:textId="77777777" w:rsidR="007204A9" w:rsidRDefault="007204A9"/>
        </w:tc>
        <w:tc>
          <w:tcPr>
            <w:tcW w:w="1728" w:type="dxa"/>
          </w:tcPr>
          <w:p w14:paraId="2F4FFFE5" w14:textId="77777777" w:rsidR="007204A9" w:rsidRDefault="00000000">
            <w:r>
              <w:t>Besitzt &gt; 3 Fahrräder:</w:t>
            </w:r>
          </w:p>
          <w:p w14:paraId="2B18BAC7" w14:textId="77777777" w:rsidR="007204A9" w:rsidRDefault="007204A9"/>
        </w:tc>
      </w:tr>
      <w:tr w:rsidR="00067824" w14:paraId="79A592C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7B1EB42" w14:textId="77777777" w:rsidR="007204A9" w:rsidRDefault="00000000">
            <w:r>
              <w:t>Kann stricken:</w:t>
            </w:r>
          </w:p>
          <w:p w14:paraId="6F9AFDA5" w14:textId="77777777" w:rsidR="007204A9" w:rsidRDefault="007204A9"/>
        </w:tc>
        <w:tc>
          <w:tcPr>
            <w:tcW w:w="1728" w:type="dxa"/>
          </w:tcPr>
          <w:p w14:paraId="28018566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5D67679B" w14:textId="77777777" w:rsidR="007204A9" w:rsidRDefault="007204A9"/>
        </w:tc>
        <w:tc>
          <w:tcPr>
            <w:tcW w:w="1728" w:type="dxa"/>
          </w:tcPr>
          <w:p w14:paraId="62FE7F12" w14:textId="77777777" w:rsidR="007204A9" w:rsidRDefault="00000000">
            <w:r>
              <w:t>Liest gerade ein Buch:</w:t>
            </w:r>
          </w:p>
          <w:p w14:paraId="585DC69B" w14:textId="77777777" w:rsidR="007204A9" w:rsidRDefault="007204A9"/>
        </w:tc>
        <w:tc>
          <w:tcPr>
            <w:tcW w:w="1728" w:type="dxa"/>
          </w:tcPr>
          <w:p w14:paraId="209905D2" w14:textId="77777777" w:rsidR="007204A9" w:rsidRDefault="00000000">
            <w:r>
              <w:t>Hat Punkte in Flensburg:</w:t>
            </w:r>
          </w:p>
          <w:p w14:paraId="29811724" w14:textId="77777777" w:rsidR="007204A9" w:rsidRDefault="007204A9"/>
        </w:tc>
        <w:tc>
          <w:tcPr>
            <w:tcW w:w="1728" w:type="dxa"/>
          </w:tcPr>
          <w:p w14:paraId="58618F5A" w14:textId="77777777" w:rsidR="007204A9" w:rsidRDefault="00000000">
            <w:r>
              <w:t>Hat schon im Theater mitgespielt:</w:t>
            </w:r>
          </w:p>
          <w:p w14:paraId="31C55047" w14:textId="77777777" w:rsidR="007204A9" w:rsidRDefault="007204A9"/>
        </w:tc>
      </w:tr>
      <w:tr w:rsidR="00067824" w14:paraId="413650B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FFDA899" w14:textId="77777777" w:rsidR="007204A9" w:rsidRDefault="00000000">
            <w:r>
              <w:t>Hat ein/e Lieblingsschauspieler/in:</w:t>
            </w:r>
          </w:p>
          <w:p w14:paraId="2139E59A" w14:textId="77777777" w:rsidR="007204A9" w:rsidRDefault="007204A9"/>
        </w:tc>
        <w:tc>
          <w:tcPr>
            <w:tcW w:w="1728" w:type="dxa"/>
          </w:tcPr>
          <w:p w14:paraId="452A0DA0" w14:textId="77777777" w:rsidR="007204A9" w:rsidRDefault="00000000">
            <w:r>
              <w:t>Trinkt gerne Bier:</w:t>
            </w:r>
          </w:p>
          <w:p w14:paraId="7959944E" w14:textId="77777777" w:rsidR="007204A9" w:rsidRDefault="007204A9"/>
        </w:tc>
        <w:tc>
          <w:tcPr>
            <w:tcW w:w="1728" w:type="dxa"/>
          </w:tcPr>
          <w:p w14:paraId="7C9B64BA" w14:textId="77777777" w:rsidR="007204A9" w:rsidRDefault="00000000">
            <w:r>
              <w:t>Mehr als 50 km angereist</w:t>
            </w:r>
          </w:p>
          <w:p w14:paraId="70741F17" w14:textId="77777777" w:rsidR="007204A9" w:rsidRDefault="007204A9"/>
        </w:tc>
        <w:tc>
          <w:tcPr>
            <w:tcW w:w="1728" w:type="dxa"/>
          </w:tcPr>
          <w:p w14:paraId="31D9A85F" w14:textId="77777777" w:rsidR="007204A9" w:rsidRDefault="00000000">
            <w:r>
              <w:t>Hat/ Hatte ein Reptil als Haustier:</w:t>
            </w:r>
          </w:p>
          <w:p w14:paraId="061D1776" w14:textId="77777777" w:rsidR="007204A9" w:rsidRDefault="007204A9"/>
        </w:tc>
        <w:tc>
          <w:tcPr>
            <w:tcW w:w="1728" w:type="dxa"/>
          </w:tcPr>
          <w:p w14:paraId="2519C044" w14:textId="77777777" w:rsidR="007204A9" w:rsidRDefault="00000000">
            <w:r>
              <w:t>Ist in der Schule sitzen geblieben:</w:t>
            </w:r>
          </w:p>
          <w:p w14:paraId="67F1C598" w14:textId="77777777" w:rsidR="007204A9" w:rsidRDefault="007204A9"/>
        </w:tc>
      </w:tr>
    </w:tbl>
    <w:p w14:paraId="5BC2E63A" w14:textId="77777777" w:rsidR="00AD3B5C" w:rsidRPr="00AD3B5C" w:rsidRDefault="00AD3B5C" w:rsidP="0005643C">
      <w:pPr>
        <w:rPr>
          <w:lang w:val="en-GB"/>
        </w:rPr>
      </w:pPr>
    </w:p>
    <w:p w14:paraId="5F071AEE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EA110D3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1EE0B7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40F4BDC" w14:textId="77777777" w:rsidR="007204A9" w:rsidRDefault="00000000">
            <w:r>
              <w:t>War schon auf einem Musikfestival:</w:t>
            </w:r>
          </w:p>
          <w:p w14:paraId="09DE35A1" w14:textId="77777777" w:rsidR="007204A9" w:rsidRDefault="007204A9"/>
        </w:tc>
        <w:tc>
          <w:tcPr>
            <w:tcW w:w="1728" w:type="dxa"/>
          </w:tcPr>
          <w:p w14:paraId="2CBC1AF6" w14:textId="77777777" w:rsidR="007204A9" w:rsidRDefault="00000000">
            <w:r>
              <w:t>Kann häkeln:</w:t>
            </w:r>
          </w:p>
          <w:p w14:paraId="47630F0E" w14:textId="77777777" w:rsidR="007204A9" w:rsidRDefault="007204A9"/>
        </w:tc>
        <w:tc>
          <w:tcPr>
            <w:tcW w:w="1728" w:type="dxa"/>
          </w:tcPr>
          <w:p w14:paraId="3E457510" w14:textId="77777777" w:rsidR="007204A9" w:rsidRDefault="00000000">
            <w:r>
              <w:t>Hat in einem anderen Land gelebt:</w:t>
            </w:r>
          </w:p>
          <w:p w14:paraId="09A8ACA6" w14:textId="77777777" w:rsidR="007204A9" w:rsidRDefault="007204A9"/>
        </w:tc>
        <w:tc>
          <w:tcPr>
            <w:tcW w:w="1728" w:type="dxa"/>
          </w:tcPr>
          <w:p w14:paraId="26F41ADF" w14:textId="77777777" w:rsidR="007204A9" w:rsidRDefault="00000000">
            <w:r>
              <w:t>Trinkt gerne Bier:</w:t>
            </w:r>
          </w:p>
          <w:p w14:paraId="7DB7AA2F" w14:textId="77777777" w:rsidR="007204A9" w:rsidRDefault="007204A9"/>
        </w:tc>
        <w:tc>
          <w:tcPr>
            <w:tcW w:w="1728" w:type="dxa"/>
          </w:tcPr>
          <w:p w14:paraId="0A08D0BA" w14:textId="77777777" w:rsidR="007204A9" w:rsidRDefault="00000000">
            <w:r>
              <w:t>Macht eine ehrenamtliche Tätigkeit:</w:t>
            </w:r>
          </w:p>
          <w:p w14:paraId="0F3C2898" w14:textId="77777777" w:rsidR="007204A9" w:rsidRDefault="007204A9"/>
        </w:tc>
      </w:tr>
      <w:tr w:rsidR="00067824" w14:paraId="05572F9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43A8934" w14:textId="77777777" w:rsidR="007204A9" w:rsidRDefault="00000000">
            <w:r>
              <w:t>Hat ein Gemüsebeet:</w:t>
            </w:r>
          </w:p>
          <w:p w14:paraId="04AE79D8" w14:textId="77777777" w:rsidR="007204A9" w:rsidRDefault="007204A9"/>
        </w:tc>
        <w:tc>
          <w:tcPr>
            <w:tcW w:w="1728" w:type="dxa"/>
          </w:tcPr>
          <w:p w14:paraId="348500F4" w14:textId="77777777" w:rsidR="007204A9" w:rsidRDefault="00000000">
            <w:r>
              <w:t>Besitzt &gt; 3 Fahrräder:</w:t>
            </w:r>
          </w:p>
          <w:p w14:paraId="6D824DEE" w14:textId="77777777" w:rsidR="007204A9" w:rsidRDefault="007204A9"/>
        </w:tc>
        <w:tc>
          <w:tcPr>
            <w:tcW w:w="1728" w:type="dxa"/>
          </w:tcPr>
          <w:p w14:paraId="3AF493A1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53D05E2E" w14:textId="77777777" w:rsidR="007204A9" w:rsidRDefault="007204A9"/>
        </w:tc>
        <w:tc>
          <w:tcPr>
            <w:tcW w:w="1728" w:type="dxa"/>
          </w:tcPr>
          <w:p w14:paraId="7BB9EA9E" w14:textId="77777777" w:rsidR="007204A9" w:rsidRDefault="00000000">
            <w:r>
              <w:t>War bei einem Pfadfinderlager:</w:t>
            </w:r>
          </w:p>
          <w:p w14:paraId="266A9C6C" w14:textId="77777777" w:rsidR="007204A9" w:rsidRDefault="007204A9"/>
        </w:tc>
        <w:tc>
          <w:tcPr>
            <w:tcW w:w="1728" w:type="dxa"/>
          </w:tcPr>
          <w:p w14:paraId="62FF99CC" w14:textId="77777777" w:rsidR="007204A9" w:rsidRDefault="00000000">
            <w:r>
              <w:t>Hat ein Haustier:</w:t>
            </w:r>
          </w:p>
          <w:p w14:paraId="02BC1AA7" w14:textId="77777777" w:rsidR="007204A9" w:rsidRDefault="007204A9"/>
        </w:tc>
      </w:tr>
      <w:tr w:rsidR="00067824" w14:paraId="063AB50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CC9932A" w14:textId="77777777" w:rsidR="007204A9" w:rsidRDefault="00000000">
            <w:r>
              <w:t>Nicht mit dem Auto angereist:</w:t>
            </w:r>
          </w:p>
          <w:p w14:paraId="5C1FA4E3" w14:textId="77777777" w:rsidR="007204A9" w:rsidRDefault="007204A9"/>
        </w:tc>
        <w:tc>
          <w:tcPr>
            <w:tcW w:w="1728" w:type="dxa"/>
          </w:tcPr>
          <w:p w14:paraId="45058616" w14:textId="77777777" w:rsidR="007204A9" w:rsidRDefault="00000000">
            <w:r>
              <w:t>Hat Bungee-Jumping gemacht:</w:t>
            </w:r>
          </w:p>
          <w:p w14:paraId="7FF5C9DD" w14:textId="77777777" w:rsidR="007204A9" w:rsidRDefault="007204A9"/>
        </w:tc>
        <w:tc>
          <w:tcPr>
            <w:tcW w:w="1728" w:type="dxa"/>
          </w:tcPr>
          <w:p w14:paraId="134E1541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35921CBB" w14:textId="77777777" w:rsidR="007204A9" w:rsidRDefault="007204A9"/>
        </w:tc>
        <w:tc>
          <w:tcPr>
            <w:tcW w:w="1728" w:type="dxa"/>
          </w:tcPr>
          <w:p w14:paraId="4164FBAA" w14:textId="77777777" w:rsidR="007204A9" w:rsidRDefault="00000000">
            <w:r>
              <w:t>Ist in der Schule sitzen geblieben:</w:t>
            </w:r>
          </w:p>
          <w:p w14:paraId="5A177868" w14:textId="77777777" w:rsidR="007204A9" w:rsidRDefault="007204A9"/>
        </w:tc>
        <w:tc>
          <w:tcPr>
            <w:tcW w:w="1728" w:type="dxa"/>
          </w:tcPr>
          <w:p w14:paraId="51730AD7" w14:textId="77777777" w:rsidR="007204A9" w:rsidRDefault="00000000">
            <w:r>
              <w:t>Hat kein Auto:</w:t>
            </w:r>
          </w:p>
          <w:p w14:paraId="4573CADF" w14:textId="77777777" w:rsidR="007204A9" w:rsidRDefault="007204A9"/>
        </w:tc>
      </w:tr>
      <w:tr w:rsidR="00067824" w14:paraId="4D780ABA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53F126D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2FB2AD60" w14:textId="77777777" w:rsidR="007204A9" w:rsidRDefault="007204A9"/>
        </w:tc>
        <w:tc>
          <w:tcPr>
            <w:tcW w:w="1728" w:type="dxa"/>
          </w:tcPr>
          <w:p w14:paraId="74B2042E" w14:textId="77777777" w:rsidR="007204A9" w:rsidRDefault="00000000">
            <w:r>
              <w:t>Ist Oma/ Opa:</w:t>
            </w:r>
          </w:p>
          <w:p w14:paraId="6C573D6A" w14:textId="77777777" w:rsidR="007204A9" w:rsidRDefault="007204A9"/>
        </w:tc>
        <w:tc>
          <w:tcPr>
            <w:tcW w:w="1728" w:type="dxa"/>
          </w:tcPr>
          <w:p w14:paraId="69DBEA24" w14:textId="77777777" w:rsidR="007204A9" w:rsidRDefault="00000000">
            <w:r>
              <w:t>Spielt gern Golf:</w:t>
            </w:r>
          </w:p>
          <w:p w14:paraId="34B250CE" w14:textId="77777777" w:rsidR="007204A9" w:rsidRDefault="007204A9"/>
        </w:tc>
        <w:tc>
          <w:tcPr>
            <w:tcW w:w="1728" w:type="dxa"/>
          </w:tcPr>
          <w:p w14:paraId="37D2ADA0" w14:textId="77777777" w:rsidR="007204A9" w:rsidRDefault="00000000">
            <w:r>
              <w:t>Ist weniger als 5x umgezogen:</w:t>
            </w:r>
          </w:p>
          <w:p w14:paraId="285BB535" w14:textId="77777777" w:rsidR="007204A9" w:rsidRDefault="007204A9"/>
        </w:tc>
        <w:tc>
          <w:tcPr>
            <w:tcW w:w="1728" w:type="dxa"/>
          </w:tcPr>
          <w:p w14:paraId="6143832D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760C35C7" w14:textId="77777777" w:rsidR="007204A9" w:rsidRDefault="007204A9"/>
        </w:tc>
      </w:tr>
      <w:tr w:rsidR="00067824" w14:paraId="6A911685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1407018" w14:textId="77777777" w:rsidR="007204A9" w:rsidRDefault="00000000">
            <w:r>
              <w:t>Kann stricken:</w:t>
            </w:r>
          </w:p>
          <w:p w14:paraId="7018F91F" w14:textId="77777777" w:rsidR="007204A9" w:rsidRDefault="007204A9"/>
        </w:tc>
        <w:tc>
          <w:tcPr>
            <w:tcW w:w="1728" w:type="dxa"/>
          </w:tcPr>
          <w:p w14:paraId="091A0124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45AA84B0" w14:textId="77777777" w:rsidR="007204A9" w:rsidRDefault="007204A9"/>
        </w:tc>
        <w:tc>
          <w:tcPr>
            <w:tcW w:w="1728" w:type="dxa"/>
          </w:tcPr>
          <w:p w14:paraId="39B14022" w14:textId="77777777" w:rsidR="007204A9" w:rsidRDefault="00000000">
            <w:r>
              <w:t>Hat einen Motorradführerschein</w:t>
            </w:r>
          </w:p>
          <w:p w14:paraId="5FF63D47" w14:textId="77777777" w:rsidR="007204A9" w:rsidRDefault="007204A9"/>
        </w:tc>
        <w:tc>
          <w:tcPr>
            <w:tcW w:w="1728" w:type="dxa"/>
          </w:tcPr>
          <w:p w14:paraId="0499C056" w14:textId="77777777" w:rsidR="007204A9" w:rsidRDefault="00000000">
            <w:r>
              <w:t>Hat gefärbte Haare:</w:t>
            </w:r>
          </w:p>
          <w:p w14:paraId="19745A2B" w14:textId="77777777" w:rsidR="007204A9" w:rsidRDefault="007204A9"/>
        </w:tc>
        <w:tc>
          <w:tcPr>
            <w:tcW w:w="1728" w:type="dxa"/>
          </w:tcPr>
          <w:p w14:paraId="1FB3DC92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52218250" w14:textId="77777777" w:rsidR="007204A9" w:rsidRDefault="007204A9"/>
        </w:tc>
      </w:tr>
    </w:tbl>
    <w:p w14:paraId="5B19D5E4" w14:textId="77777777" w:rsidR="00AD3B5C" w:rsidRPr="00AD3B5C" w:rsidRDefault="00AD3B5C" w:rsidP="0005643C">
      <w:pPr>
        <w:rPr>
          <w:lang w:val="en-GB"/>
        </w:rPr>
      </w:pPr>
    </w:p>
    <w:p w14:paraId="092F630C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79F78751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FD666E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80F24F7" w14:textId="77777777" w:rsidR="007204A9" w:rsidRDefault="00000000">
            <w:r>
              <w:t>Ist weniger als 5x umgezogen:</w:t>
            </w:r>
          </w:p>
          <w:p w14:paraId="6809D8FE" w14:textId="77777777" w:rsidR="007204A9" w:rsidRDefault="007204A9"/>
        </w:tc>
        <w:tc>
          <w:tcPr>
            <w:tcW w:w="1728" w:type="dxa"/>
          </w:tcPr>
          <w:p w14:paraId="5CD66A21" w14:textId="77777777" w:rsidR="007204A9" w:rsidRDefault="00000000">
            <w:r>
              <w:t>Hat einen Motorradführerschein</w:t>
            </w:r>
          </w:p>
          <w:p w14:paraId="28B2565F" w14:textId="77777777" w:rsidR="007204A9" w:rsidRDefault="007204A9"/>
        </w:tc>
        <w:tc>
          <w:tcPr>
            <w:tcW w:w="1728" w:type="dxa"/>
          </w:tcPr>
          <w:p w14:paraId="5CA840F1" w14:textId="77777777" w:rsidR="007204A9" w:rsidRDefault="00000000">
            <w:r>
              <w:t>Hat/ Hatte ein Reptil als Haustier:</w:t>
            </w:r>
          </w:p>
          <w:p w14:paraId="3DD053DD" w14:textId="77777777" w:rsidR="007204A9" w:rsidRDefault="007204A9"/>
        </w:tc>
        <w:tc>
          <w:tcPr>
            <w:tcW w:w="1728" w:type="dxa"/>
          </w:tcPr>
          <w:p w14:paraId="7C2E17DA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0F560CD8" w14:textId="77777777" w:rsidR="007204A9" w:rsidRDefault="007204A9"/>
        </w:tc>
        <w:tc>
          <w:tcPr>
            <w:tcW w:w="1728" w:type="dxa"/>
          </w:tcPr>
          <w:p w14:paraId="73377DAD" w14:textId="77777777" w:rsidR="007204A9" w:rsidRDefault="00000000">
            <w:r>
              <w:t>Hat ein Auto älter als 10 Jahre:</w:t>
            </w:r>
          </w:p>
          <w:p w14:paraId="32DD536E" w14:textId="77777777" w:rsidR="007204A9" w:rsidRDefault="007204A9"/>
        </w:tc>
      </w:tr>
      <w:tr w:rsidR="00067824" w14:paraId="7C791C5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F373BE9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55021AE8" w14:textId="77777777" w:rsidR="007204A9" w:rsidRDefault="007204A9"/>
        </w:tc>
        <w:tc>
          <w:tcPr>
            <w:tcW w:w="1728" w:type="dxa"/>
          </w:tcPr>
          <w:p w14:paraId="4CCF1823" w14:textId="77777777" w:rsidR="007204A9" w:rsidRDefault="00000000">
            <w:r>
              <w:t>Hat mehr als 2 Kinder:</w:t>
            </w:r>
          </w:p>
          <w:p w14:paraId="3FDDD919" w14:textId="77777777" w:rsidR="007204A9" w:rsidRDefault="007204A9"/>
        </w:tc>
        <w:tc>
          <w:tcPr>
            <w:tcW w:w="1728" w:type="dxa"/>
          </w:tcPr>
          <w:p w14:paraId="3CDE5A84" w14:textId="77777777" w:rsidR="007204A9" w:rsidRDefault="00000000">
            <w:r>
              <w:t>Besitzt einen Hund:</w:t>
            </w:r>
          </w:p>
          <w:p w14:paraId="394349E7" w14:textId="77777777" w:rsidR="007204A9" w:rsidRDefault="007204A9"/>
        </w:tc>
        <w:tc>
          <w:tcPr>
            <w:tcW w:w="1728" w:type="dxa"/>
          </w:tcPr>
          <w:p w14:paraId="6576F57D" w14:textId="77777777" w:rsidR="007204A9" w:rsidRDefault="00000000">
            <w:r>
              <w:t>Hat im Ausland gearbeitet:</w:t>
            </w:r>
          </w:p>
          <w:p w14:paraId="1FB49CB2" w14:textId="77777777" w:rsidR="007204A9" w:rsidRDefault="007204A9"/>
        </w:tc>
        <w:tc>
          <w:tcPr>
            <w:tcW w:w="1728" w:type="dxa"/>
          </w:tcPr>
          <w:p w14:paraId="6EEC1BCC" w14:textId="77777777" w:rsidR="007204A9" w:rsidRDefault="00000000">
            <w:r>
              <w:t>Hat im Ausland studiert:</w:t>
            </w:r>
          </w:p>
          <w:p w14:paraId="72F357B8" w14:textId="77777777" w:rsidR="007204A9" w:rsidRDefault="007204A9"/>
        </w:tc>
      </w:tr>
      <w:tr w:rsidR="00067824" w14:paraId="68139193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D41F2A0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7605D20B" w14:textId="77777777" w:rsidR="007204A9" w:rsidRDefault="007204A9"/>
        </w:tc>
        <w:tc>
          <w:tcPr>
            <w:tcW w:w="1728" w:type="dxa"/>
          </w:tcPr>
          <w:p w14:paraId="5857DBBE" w14:textId="77777777" w:rsidR="007204A9" w:rsidRDefault="00000000">
            <w:r>
              <w:t>War bei einem Pfadfinderlager:</w:t>
            </w:r>
          </w:p>
          <w:p w14:paraId="3D95E9A8" w14:textId="77777777" w:rsidR="007204A9" w:rsidRDefault="007204A9"/>
        </w:tc>
        <w:tc>
          <w:tcPr>
            <w:tcW w:w="1728" w:type="dxa"/>
          </w:tcPr>
          <w:p w14:paraId="3B319F82" w14:textId="77777777" w:rsidR="007204A9" w:rsidRDefault="00000000">
            <w:r>
              <w:t>Mag Zartbitterschokolade:</w:t>
            </w:r>
          </w:p>
          <w:p w14:paraId="79C11105" w14:textId="77777777" w:rsidR="007204A9" w:rsidRDefault="007204A9"/>
        </w:tc>
        <w:tc>
          <w:tcPr>
            <w:tcW w:w="1728" w:type="dxa"/>
          </w:tcPr>
          <w:p w14:paraId="7EB6E200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49091D80" w14:textId="77777777" w:rsidR="007204A9" w:rsidRDefault="007204A9"/>
        </w:tc>
        <w:tc>
          <w:tcPr>
            <w:tcW w:w="1728" w:type="dxa"/>
          </w:tcPr>
          <w:p w14:paraId="7DBD88F2" w14:textId="77777777" w:rsidR="007204A9" w:rsidRDefault="00000000">
            <w:r>
              <w:t>War mal auf einem Kreuzfahrtschiff:</w:t>
            </w:r>
          </w:p>
          <w:p w14:paraId="6B3B96C2" w14:textId="77777777" w:rsidR="007204A9" w:rsidRDefault="007204A9"/>
        </w:tc>
      </w:tr>
      <w:tr w:rsidR="00067824" w14:paraId="4D755EB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1C4B368" w14:textId="77777777" w:rsidR="007204A9" w:rsidRDefault="00000000">
            <w:r>
              <w:t>Trinkt morgens Kaffee:</w:t>
            </w:r>
          </w:p>
          <w:p w14:paraId="0223720E" w14:textId="77777777" w:rsidR="007204A9" w:rsidRDefault="007204A9"/>
        </w:tc>
        <w:tc>
          <w:tcPr>
            <w:tcW w:w="1728" w:type="dxa"/>
          </w:tcPr>
          <w:p w14:paraId="24DB2B53" w14:textId="77777777" w:rsidR="007204A9" w:rsidRDefault="00000000">
            <w:r>
              <w:t>Spielt gern Golf:</w:t>
            </w:r>
          </w:p>
          <w:p w14:paraId="0719D764" w14:textId="77777777" w:rsidR="007204A9" w:rsidRDefault="007204A9"/>
        </w:tc>
        <w:tc>
          <w:tcPr>
            <w:tcW w:w="1728" w:type="dxa"/>
          </w:tcPr>
          <w:p w14:paraId="0568BF58" w14:textId="77777777" w:rsidR="007204A9" w:rsidRDefault="00000000">
            <w:r>
              <w:t>War mit Klaus schon im Urlaub:</w:t>
            </w:r>
          </w:p>
          <w:p w14:paraId="1E81464C" w14:textId="77777777" w:rsidR="007204A9" w:rsidRDefault="007204A9"/>
        </w:tc>
        <w:tc>
          <w:tcPr>
            <w:tcW w:w="1728" w:type="dxa"/>
          </w:tcPr>
          <w:p w14:paraId="60729558" w14:textId="77777777" w:rsidR="007204A9" w:rsidRDefault="00000000">
            <w:r>
              <w:t>Hat ein Tatoo:</w:t>
            </w:r>
          </w:p>
          <w:p w14:paraId="26D8329A" w14:textId="77777777" w:rsidR="007204A9" w:rsidRDefault="007204A9"/>
        </w:tc>
        <w:tc>
          <w:tcPr>
            <w:tcW w:w="1728" w:type="dxa"/>
          </w:tcPr>
          <w:p w14:paraId="4F1A0B6C" w14:textId="77777777" w:rsidR="007204A9" w:rsidRDefault="00000000">
            <w:r>
              <w:t>Hat gefärbte Haare:</w:t>
            </w:r>
          </w:p>
          <w:p w14:paraId="35350108" w14:textId="77777777" w:rsidR="007204A9" w:rsidRDefault="007204A9"/>
        </w:tc>
      </w:tr>
      <w:tr w:rsidR="00067824" w14:paraId="5F43E75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AC00912" w14:textId="77777777" w:rsidR="007204A9" w:rsidRDefault="00000000">
            <w:r>
              <w:t>War bei einem Klassentreffen:</w:t>
            </w:r>
          </w:p>
          <w:p w14:paraId="2428C8EA" w14:textId="77777777" w:rsidR="007204A9" w:rsidRDefault="007204A9"/>
        </w:tc>
        <w:tc>
          <w:tcPr>
            <w:tcW w:w="1728" w:type="dxa"/>
          </w:tcPr>
          <w:p w14:paraId="4BB07686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4BBFD163" w14:textId="77777777" w:rsidR="007204A9" w:rsidRDefault="007204A9"/>
        </w:tc>
        <w:tc>
          <w:tcPr>
            <w:tcW w:w="1728" w:type="dxa"/>
          </w:tcPr>
          <w:p w14:paraId="18D0B396" w14:textId="77777777" w:rsidR="007204A9" w:rsidRDefault="00000000">
            <w:r>
              <w:t>Spricht mehr als 2 Sprachen:</w:t>
            </w:r>
          </w:p>
          <w:p w14:paraId="19863532" w14:textId="77777777" w:rsidR="007204A9" w:rsidRDefault="007204A9"/>
        </w:tc>
        <w:tc>
          <w:tcPr>
            <w:tcW w:w="1728" w:type="dxa"/>
          </w:tcPr>
          <w:p w14:paraId="4CB37F61" w14:textId="77777777" w:rsidR="007204A9" w:rsidRDefault="00000000">
            <w:r>
              <w:t>Hat Angst vor Spinnen:</w:t>
            </w:r>
          </w:p>
          <w:p w14:paraId="1D2A7944" w14:textId="77777777" w:rsidR="007204A9" w:rsidRDefault="007204A9"/>
        </w:tc>
        <w:tc>
          <w:tcPr>
            <w:tcW w:w="1728" w:type="dxa"/>
          </w:tcPr>
          <w:p w14:paraId="017AF50E" w14:textId="77777777" w:rsidR="007204A9" w:rsidRDefault="00000000">
            <w:r>
              <w:t>Hat schon im Theater mitgespielt:</w:t>
            </w:r>
          </w:p>
          <w:p w14:paraId="6517DB46" w14:textId="77777777" w:rsidR="007204A9" w:rsidRDefault="007204A9"/>
        </w:tc>
      </w:tr>
    </w:tbl>
    <w:p w14:paraId="4B0E0064" w14:textId="77777777" w:rsidR="00AD3B5C" w:rsidRPr="00AD3B5C" w:rsidRDefault="00AD3B5C" w:rsidP="0005643C">
      <w:pPr>
        <w:rPr>
          <w:lang w:val="en-GB"/>
        </w:rPr>
      </w:pPr>
    </w:p>
    <w:p w14:paraId="7331E0BB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5B874F0E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2C5B510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0F0C64B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5FF40EE6" w14:textId="77777777" w:rsidR="007204A9" w:rsidRDefault="007204A9"/>
        </w:tc>
        <w:tc>
          <w:tcPr>
            <w:tcW w:w="1728" w:type="dxa"/>
          </w:tcPr>
          <w:p w14:paraId="30EC7DE0" w14:textId="77777777" w:rsidR="007204A9" w:rsidRDefault="00000000">
            <w:r>
              <w:t>Hat/ Hatte ein Reptil als Haustier:</w:t>
            </w:r>
          </w:p>
          <w:p w14:paraId="7BA5B890" w14:textId="77777777" w:rsidR="007204A9" w:rsidRDefault="007204A9"/>
        </w:tc>
        <w:tc>
          <w:tcPr>
            <w:tcW w:w="1728" w:type="dxa"/>
          </w:tcPr>
          <w:p w14:paraId="1FA66360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4D3F257A" w14:textId="77777777" w:rsidR="007204A9" w:rsidRDefault="007204A9"/>
        </w:tc>
        <w:tc>
          <w:tcPr>
            <w:tcW w:w="1728" w:type="dxa"/>
          </w:tcPr>
          <w:p w14:paraId="0A8D9DBA" w14:textId="77777777" w:rsidR="007204A9" w:rsidRDefault="00000000">
            <w:r>
              <w:t>Hat sich selber ausgesperrt:</w:t>
            </w:r>
          </w:p>
          <w:p w14:paraId="75E8AB54" w14:textId="77777777" w:rsidR="007204A9" w:rsidRDefault="007204A9"/>
        </w:tc>
        <w:tc>
          <w:tcPr>
            <w:tcW w:w="1728" w:type="dxa"/>
          </w:tcPr>
          <w:p w14:paraId="7A01AFA5" w14:textId="77777777" w:rsidR="007204A9" w:rsidRDefault="00000000">
            <w:r>
              <w:t>Hat im Ausland gearbeitet:</w:t>
            </w:r>
          </w:p>
          <w:p w14:paraId="2DBC5024" w14:textId="77777777" w:rsidR="007204A9" w:rsidRDefault="007204A9"/>
        </w:tc>
      </w:tr>
      <w:tr w:rsidR="00067824" w14:paraId="229CF18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63FDB6C" w14:textId="77777777" w:rsidR="007204A9" w:rsidRDefault="00000000">
            <w:r>
              <w:t>Hat ein Gemüsebeet:</w:t>
            </w:r>
          </w:p>
          <w:p w14:paraId="1AD19754" w14:textId="77777777" w:rsidR="007204A9" w:rsidRDefault="007204A9"/>
        </w:tc>
        <w:tc>
          <w:tcPr>
            <w:tcW w:w="1728" w:type="dxa"/>
          </w:tcPr>
          <w:p w14:paraId="75A723DD" w14:textId="77777777" w:rsidR="007204A9" w:rsidRDefault="00000000">
            <w:r>
              <w:t>Spielt gern Golf:</w:t>
            </w:r>
          </w:p>
          <w:p w14:paraId="2817D7E3" w14:textId="77777777" w:rsidR="007204A9" w:rsidRDefault="007204A9"/>
        </w:tc>
        <w:tc>
          <w:tcPr>
            <w:tcW w:w="1728" w:type="dxa"/>
          </w:tcPr>
          <w:p w14:paraId="35C1EA05" w14:textId="77777777" w:rsidR="007204A9" w:rsidRDefault="00000000">
            <w:r>
              <w:t>War schon bei der Polizei:</w:t>
            </w:r>
          </w:p>
          <w:p w14:paraId="6B3B9163" w14:textId="77777777" w:rsidR="007204A9" w:rsidRDefault="007204A9"/>
        </w:tc>
        <w:tc>
          <w:tcPr>
            <w:tcW w:w="1728" w:type="dxa"/>
          </w:tcPr>
          <w:p w14:paraId="67457F6B" w14:textId="77777777" w:rsidR="007204A9" w:rsidRDefault="00000000">
            <w:r>
              <w:t>Besitzt &gt; 3 Fahrräder:</w:t>
            </w:r>
          </w:p>
          <w:p w14:paraId="703620D5" w14:textId="77777777" w:rsidR="007204A9" w:rsidRDefault="007204A9"/>
        </w:tc>
        <w:tc>
          <w:tcPr>
            <w:tcW w:w="1728" w:type="dxa"/>
          </w:tcPr>
          <w:p w14:paraId="679679F9" w14:textId="77777777" w:rsidR="007204A9" w:rsidRDefault="00000000">
            <w:r>
              <w:t>Besitzt einen Hund:</w:t>
            </w:r>
          </w:p>
          <w:p w14:paraId="12D22332" w14:textId="77777777" w:rsidR="007204A9" w:rsidRDefault="007204A9"/>
        </w:tc>
      </w:tr>
      <w:tr w:rsidR="00067824" w14:paraId="1BE8EBD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9EBBDDB" w14:textId="77777777" w:rsidR="007204A9" w:rsidRDefault="00000000">
            <w:r>
              <w:t>Isst gerne Fisch:</w:t>
            </w:r>
          </w:p>
          <w:p w14:paraId="63DF82A0" w14:textId="77777777" w:rsidR="007204A9" w:rsidRDefault="007204A9"/>
        </w:tc>
        <w:tc>
          <w:tcPr>
            <w:tcW w:w="1728" w:type="dxa"/>
          </w:tcPr>
          <w:p w14:paraId="10A32EF0" w14:textId="77777777" w:rsidR="007204A9" w:rsidRDefault="00000000">
            <w:r>
              <w:t>Ist öfter als 5x umgezogen:</w:t>
            </w:r>
          </w:p>
          <w:p w14:paraId="5F4C557F" w14:textId="77777777" w:rsidR="007204A9" w:rsidRDefault="007204A9"/>
        </w:tc>
        <w:tc>
          <w:tcPr>
            <w:tcW w:w="1728" w:type="dxa"/>
          </w:tcPr>
          <w:p w14:paraId="0E78DEB4" w14:textId="77777777" w:rsidR="007204A9" w:rsidRDefault="00000000">
            <w:r>
              <w:t>Hat Bungee-Jumping gemacht:</w:t>
            </w:r>
          </w:p>
          <w:p w14:paraId="4E0452A4" w14:textId="77777777" w:rsidR="007204A9" w:rsidRDefault="007204A9"/>
        </w:tc>
        <w:tc>
          <w:tcPr>
            <w:tcW w:w="1728" w:type="dxa"/>
          </w:tcPr>
          <w:p w14:paraId="16E340B6" w14:textId="77777777" w:rsidR="007204A9" w:rsidRDefault="00000000">
            <w:r>
              <w:t>Hat Angst vor Spinnen:</w:t>
            </w:r>
          </w:p>
          <w:p w14:paraId="27364582" w14:textId="77777777" w:rsidR="007204A9" w:rsidRDefault="007204A9"/>
        </w:tc>
        <w:tc>
          <w:tcPr>
            <w:tcW w:w="1728" w:type="dxa"/>
          </w:tcPr>
          <w:p w14:paraId="68155953" w14:textId="77777777" w:rsidR="007204A9" w:rsidRDefault="00000000">
            <w:r>
              <w:t>Sammelt etwas (Name + Gegenstand):</w:t>
            </w:r>
          </w:p>
          <w:p w14:paraId="1610C1D6" w14:textId="77777777" w:rsidR="007204A9" w:rsidRDefault="007204A9"/>
        </w:tc>
      </w:tr>
      <w:tr w:rsidR="00067824" w14:paraId="4C82D60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1AB3F76" w14:textId="77777777" w:rsidR="007204A9" w:rsidRDefault="00000000">
            <w:r>
              <w:t>Liest gerade ein Buch:</w:t>
            </w:r>
          </w:p>
          <w:p w14:paraId="31AE74D9" w14:textId="77777777" w:rsidR="007204A9" w:rsidRDefault="007204A9"/>
        </w:tc>
        <w:tc>
          <w:tcPr>
            <w:tcW w:w="1728" w:type="dxa"/>
          </w:tcPr>
          <w:p w14:paraId="0CC580A7" w14:textId="77777777" w:rsidR="007204A9" w:rsidRDefault="00000000">
            <w:r>
              <w:t>Hat ein Haustier:</w:t>
            </w:r>
          </w:p>
          <w:p w14:paraId="0FE535A7" w14:textId="77777777" w:rsidR="007204A9" w:rsidRDefault="007204A9"/>
        </w:tc>
        <w:tc>
          <w:tcPr>
            <w:tcW w:w="1728" w:type="dxa"/>
          </w:tcPr>
          <w:p w14:paraId="6747F6DF" w14:textId="77777777" w:rsidR="007204A9" w:rsidRDefault="00000000">
            <w:r>
              <w:t>Isst kein Fleisch:</w:t>
            </w:r>
          </w:p>
          <w:p w14:paraId="4ED6B37C" w14:textId="77777777" w:rsidR="007204A9" w:rsidRDefault="007204A9"/>
        </w:tc>
        <w:tc>
          <w:tcPr>
            <w:tcW w:w="1728" w:type="dxa"/>
          </w:tcPr>
          <w:p w14:paraId="1DB07A29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164B2FC5" w14:textId="77777777" w:rsidR="007204A9" w:rsidRDefault="007204A9"/>
        </w:tc>
        <w:tc>
          <w:tcPr>
            <w:tcW w:w="1728" w:type="dxa"/>
          </w:tcPr>
          <w:p w14:paraId="5D7446DF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50CFBC97" w14:textId="77777777" w:rsidR="007204A9" w:rsidRDefault="007204A9"/>
        </w:tc>
      </w:tr>
      <w:tr w:rsidR="00067824" w14:paraId="4B2A3D8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25AB1D3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7C64C437" w14:textId="77777777" w:rsidR="007204A9" w:rsidRDefault="007204A9"/>
        </w:tc>
        <w:tc>
          <w:tcPr>
            <w:tcW w:w="1728" w:type="dxa"/>
          </w:tcPr>
          <w:p w14:paraId="40C866A5" w14:textId="77777777" w:rsidR="007204A9" w:rsidRDefault="00000000">
            <w:r>
              <w:t>Hatte schon mehr als 10 Autos:</w:t>
            </w:r>
          </w:p>
          <w:p w14:paraId="63169ABC" w14:textId="77777777" w:rsidR="007204A9" w:rsidRDefault="007204A9"/>
        </w:tc>
        <w:tc>
          <w:tcPr>
            <w:tcW w:w="1728" w:type="dxa"/>
          </w:tcPr>
          <w:p w14:paraId="753B137B" w14:textId="77777777" w:rsidR="007204A9" w:rsidRDefault="00000000">
            <w:r>
              <w:t>Trinkt lieber Tee als Kaffee:</w:t>
            </w:r>
          </w:p>
          <w:p w14:paraId="7667592E" w14:textId="77777777" w:rsidR="007204A9" w:rsidRDefault="007204A9"/>
        </w:tc>
        <w:tc>
          <w:tcPr>
            <w:tcW w:w="1728" w:type="dxa"/>
          </w:tcPr>
          <w:p w14:paraId="75D53185" w14:textId="77777777" w:rsidR="007204A9" w:rsidRDefault="00000000">
            <w:r>
              <w:t>Mag Krimis:</w:t>
            </w:r>
          </w:p>
          <w:p w14:paraId="0ED9A63E" w14:textId="77777777" w:rsidR="007204A9" w:rsidRDefault="007204A9"/>
        </w:tc>
        <w:tc>
          <w:tcPr>
            <w:tcW w:w="1728" w:type="dxa"/>
          </w:tcPr>
          <w:p w14:paraId="4ECB53CB" w14:textId="77777777" w:rsidR="007204A9" w:rsidRDefault="00000000">
            <w:r>
              <w:t>Hat Punkte in Flensburg:</w:t>
            </w:r>
          </w:p>
          <w:p w14:paraId="695A6038" w14:textId="77777777" w:rsidR="007204A9" w:rsidRDefault="007204A9"/>
        </w:tc>
      </w:tr>
    </w:tbl>
    <w:p w14:paraId="2E864CB0" w14:textId="77777777" w:rsidR="00AD3B5C" w:rsidRPr="00AD3B5C" w:rsidRDefault="00AD3B5C" w:rsidP="0005643C">
      <w:pPr>
        <w:rPr>
          <w:lang w:val="en-GB"/>
        </w:rPr>
      </w:pPr>
    </w:p>
    <w:p w14:paraId="7138D912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CEC7F47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29F738F9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7DB8476" w14:textId="77777777" w:rsidR="007204A9" w:rsidRDefault="00000000">
            <w:r>
              <w:t>Trinkt morgens Kaffee:</w:t>
            </w:r>
          </w:p>
          <w:p w14:paraId="0B756927" w14:textId="77777777" w:rsidR="007204A9" w:rsidRDefault="007204A9"/>
        </w:tc>
        <w:tc>
          <w:tcPr>
            <w:tcW w:w="1728" w:type="dxa"/>
          </w:tcPr>
          <w:p w14:paraId="324FBF2E" w14:textId="77777777" w:rsidR="007204A9" w:rsidRDefault="00000000">
            <w:r>
              <w:t>Spielt gern Golf:</w:t>
            </w:r>
          </w:p>
          <w:p w14:paraId="38662286" w14:textId="77777777" w:rsidR="007204A9" w:rsidRDefault="007204A9"/>
        </w:tc>
        <w:tc>
          <w:tcPr>
            <w:tcW w:w="1728" w:type="dxa"/>
          </w:tcPr>
          <w:p w14:paraId="41474E37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67905E28" w14:textId="77777777" w:rsidR="007204A9" w:rsidRDefault="007204A9"/>
        </w:tc>
        <w:tc>
          <w:tcPr>
            <w:tcW w:w="1728" w:type="dxa"/>
          </w:tcPr>
          <w:p w14:paraId="28791DFE" w14:textId="77777777" w:rsidR="007204A9" w:rsidRDefault="00000000">
            <w:r>
              <w:t>Ist öfter als 5x umgezogen:</w:t>
            </w:r>
          </w:p>
          <w:p w14:paraId="49805D9C" w14:textId="77777777" w:rsidR="007204A9" w:rsidRDefault="007204A9"/>
        </w:tc>
        <w:tc>
          <w:tcPr>
            <w:tcW w:w="1728" w:type="dxa"/>
          </w:tcPr>
          <w:p w14:paraId="5C93F652" w14:textId="77777777" w:rsidR="007204A9" w:rsidRDefault="00000000">
            <w:r>
              <w:t>Liest gerade ein Buch:</w:t>
            </w:r>
          </w:p>
          <w:p w14:paraId="335DA106" w14:textId="77777777" w:rsidR="007204A9" w:rsidRDefault="007204A9"/>
        </w:tc>
      </w:tr>
      <w:tr w:rsidR="00067824" w14:paraId="4AAB0CF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C51817A" w14:textId="77777777" w:rsidR="007204A9" w:rsidRDefault="00000000">
            <w:r>
              <w:t>Führerschein schon abgeben müssen:</w:t>
            </w:r>
          </w:p>
          <w:p w14:paraId="2DE0D0B5" w14:textId="77777777" w:rsidR="007204A9" w:rsidRDefault="007204A9"/>
        </w:tc>
        <w:tc>
          <w:tcPr>
            <w:tcW w:w="1728" w:type="dxa"/>
          </w:tcPr>
          <w:p w14:paraId="24B369C0" w14:textId="77777777" w:rsidR="007204A9" w:rsidRDefault="00000000">
            <w:r>
              <w:rPr>
                <w:sz w:val="18"/>
              </w:rPr>
              <w:t>War bei Goldhochzeit der Großeltern dabei:</w:t>
            </w:r>
          </w:p>
          <w:p w14:paraId="11ECB4DB" w14:textId="77777777" w:rsidR="007204A9" w:rsidRDefault="007204A9"/>
        </w:tc>
        <w:tc>
          <w:tcPr>
            <w:tcW w:w="1728" w:type="dxa"/>
          </w:tcPr>
          <w:p w14:paraId="40E301B0" w14:textId="77777777" w:rsidR="007204A9" w:rsidRDefault="00000000">
            <w:r>
              <w:t>Ist in der Schule sitzen geblieben:</w:t>
            </w:r>
          </w:p>
          <w:p w14:paraId="5FC48564" w14:textId="77777777" w:rsidR="007204A9" w:rsidRDefault="007204A9"/>
        </w:tc>
        <w:tc>
          <w:tcPr>
            <w:tcW w:w="1728" w:type="dxa"/>
          </w:tcPr>
          <w:p w14:paraId="113E3FF9" w14:textId="77777777" w:rsidR="007204A9" w:rsidRDefault="00000000">
            <w:r>
              <w:t>Kennt Klaus länger als 50 Jahre:</w:t>
            </w:r>
          </w:p>
          <w:p w14:paraId="1C28E37D" w14:textId="77777777" w:rsidR="007204A9" w:rsidRDefault="007204A9"/>
        </w:tc>
        <w:tc>
          <w:tcPr>
            <w:tcW w:w="1728" w:type="dxa"/>
          </w:tcPr>
          <w:p w14:paraId="67ABF671" w14:textId="77777777" w:rsidR="007204A9" w:rsidRDefault="00000000">
            <w:r>
              <w:t>Ist Oma/ Opa:</w:t>
            </w:r>
          </w:p>
          <w:p w14:paraId="4B1A4A8E" w14:textId="77777777" w:rsidR="007204A9" w:rsidRDefault="007204A9"/>
        </w:tc>
      </w:tr>
      <w:tr w:rsidR="00067824" w14:paraId="439AFE1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F1C4DD9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1BE33E93" w14:textId="77777777" w:rsidR="007204A9" w:rsidRDefault="007204A9"/>
        </w:tc>
        <w:tc>
          <w:tcPr>
            <w:tcW w:w="1728" w:type="dxa"/>
          </w:tcPr>
          <w:p w14:paraId="77E43E7A" w14:textId="77777777" w:rsidR="007204A9" w:rsidRDefault="00000000">
            <w:r>
              <w:t>Ist mit Klaus verwandt:</w:t>
            </w:r>
          </w:p>
          <w:p w14:paraId="0A3DCD8D" w14:textId="77777777" w:rsidR="007204A9" w:rsidRDefault="007204A9"/>
        </w:tc>
        <w:tc>
          <w:tcPr>
            <w:tcW w:w="1728" w:type="dxa"/>
          </w:tcPr>
          <w:p w14:paraId="00035E30" w14:textId="77777777" w:rsidR="007204A9" w:rsidRDefault="00000000">
            <w:r>
              <w:t>Hat einen Traktor:</w:t>
            </w:r>
          </w:p>
          <w:p w14:paraId="1C410140" w14:textId="77777777" w:rsidR="007204A9" w:rsidRDefault="007204A9"/>
        </w:tc>
        <w:tc>
          <w:tcPr>
            <w:tcW w:w="1728" w:type="dxa"/>
          </w:tcPr>
          <w:p w14:paraId="04D9B55E" w14:textId="77777777" w:rsidR="007204A9" w:rsidRDefault="00000000">
            <w:r>
              <w:t>Wurde schon einmal seekrank:</w:t>
            </w:r>
          </w:p>
          <w:p w14:paraId="2F0F9288" w14:textId="77777777" w:rsidR="007204A9" w:rsidRDefault="007204A9"/>
        </w:tc>
        <w:tc>
          <w:tcPr>
            <w:tcW w:w="1728" w:type="dxa"/>
          </w:tcPr>
          <w:p w14:paraId="03753028" w14:textId="77777777" w:rsidR="007204A9" w:rsidRDefault="00000000">
            <w:r>
              <w:t>Hat in einem Chor gesungen:</w:t>
            </w:r>
          </w:p>
          <w:p w14:paraId="41C527F7" w14:textId="77777777" w:rsidR="007204A9" w:rsidRDefault="007204A9"/>
        </w:tc>
      </w:tr>
      <w:tr w:rsidR="00067824" w14:paraId="20CBFE2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C139CB7" w14:textId="77777777" w:rsidR="007204A9" w:rsidRDefault="00000000">
            <w:r>
              <w:t>Hat ein Haustier:</w:t>
            </w:r>
          </w:p>
          <w:p w14:paraId="076FEDD4" w14:textId="77777777" w:rsidR="007204A9" w:rsidRDefault="007204A9"/>
        </w:tc>
        <w:tc>
          <w:tcPr>
            <w:tcW w:w="1728" w:type="dxa"/>
          </w:tcPr>
          <w:p w14:paraId="6C038D38" w14:textId="77777777" w:rsidR="007204A9" w:rsidRDefault="00000000">
            <w:r>
              <w:t>Trinkt lieber Tee als Kaffee:</w:t>
            </w:r>
          </w:p>
          <w:p w14:paraId="5F4D87D1" w14:textId="77777777" w:rsidR="007204A9" w:rsidRDefault="007204A9"/>
        </w:tc>
        <w:tc>
          <w:tcPr>
            <w:tcW w:w="1728" w:type="dxa"/>
          </w:tcPr>
          <w:p w14:paraId="3C603B1C" w14:textId="77777777" w:rsidR="007204A9" w:rsidRDefault="00000000">
            <w:r>
              <w:t>War mal auf einem Kreuzfahrtschiff:</w:t>
            </w:r>
          </w:p>
          <w:p w14:paraId="52C88760" w14:textId="77777777" w:rsidR="007204A9" w:rsidRDefault="007204A9"/>
        </w:tc>
        <w:tc>
          <w:tcPr>
            <w:tcW w:w="1728" w:type="dxa"/>
          </w:tcPr>
          <w:p w14:paraId="71FE3E6C" w14:textId="77777777" w:rsidR="007204A9" w:rsidRDefault="00000000">
            <w:r>
              <w:t>War bei einem Klassentreffen:</w:t>
            </w:r>
          </w:p>
          <w:p w14:paraId="41AD9930" w14:textId="77777777" w:rsidR="007204A9" w:rsidRDefault="007204A9"/>
        </w:tc>
        <w:tc>
          <w:tcPr>
            <w:tcW w:w="1728" w:type="dxa"/>
          </w:tcPr>
          <w:p w14:paraId="3BDAAC44" w14:textId="77777777" w:rsidR="007204A9" w:rsidRDefault="00000000">
            <w:r>
              <w:t>War schon auf einem Musikfestival:</w:t>
            </w:r>
          </w:p>
          <w:p w14:paraId="4F0F80C6" w14:textId="77777777" w:rsidR="007204A9" w:rsidRDefault="007204A9"/>
        </w:tc>
      </w:tr>
      <w:tr w:rsidR="00067824" w14:paraId="4F3F918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CE0F56E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6D3454B3" w14:textId="77777777" w:rsidR="007204A9" w:rsidRDefault="007204A9"/>
        </w:tc>
        <w:tc>
          <w:tcPr>
            <w:tcW w:w="1728" w:type="dxa"/>
          </w:tcPr>
          <w:p w14:paraId="0BA24BC5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6C41780A" w14:textId="77777777" w:rsidR="007204A9" w:rsidRDefault="007204A9"/>
        </w:tc>
        <w:tc>
          <w:tcPr>
            <w:tcW w:w="1728" w:type="dxa"/>
          </w:tcPr>
          <w:p w14:paraId="26A70FAB" w14:textId="77777777" w:rsidR="007204A9" w:rsidRDefault="00000000">
            <w:r>
              <w:t>Isst gerne Fisch:</w:t>
            </w:r>
          </w:p>
          <w:p w14:paraId="7210ECA8" w14:textId="77777777" w:rsidR="007204A9" w:rsidRDefault="007204A9"/>
        </w:tc>
        <w:tc>
          <w:tcPr>
            <w:tcW w:w="1728" w:type="dxa"/>
          </w:tcPr>
          <w:p w14:paraId="0E53EB8F" w14:textId="77777777" w:rsidR="007204A9" w:rsidRDefault="00000000">
            <w:r>
              <w:t>Hat in einem anderen Land gelebt:</w:t>
            </w:r>
          </w:p>
          <w:p w14:paraId="4480909C" w14:textId="77777777" w:rsidR="007204A9" w:rsidRDefault="007204A9"/>
        </w:tc>
        <w:tc>
          <w:tcPr>
            <w:tcW w:w="1728" w:type="dxa"/>
          </w:tcPr>
          <w:p w14:paraId="13388B57" w14:textId="77777777" w:rsidR="007204A9" w:rsidRDefault="00000000">
            <w:r>
              <w:t>Hat mehr als 2 Kinder:</w:t>
            </w:r>
          </w:p>
          <w:p w14:paraId="7B4633D6" w14:textId="77777777" w:rsidR="007204A9" w:rsidRDefault="007204A9"/>
        </w:tc>
      </w:tr>
    </w:tbl>
    <w:p w14:paraId="54BEBA63" w14:textId="77777777" w:rsidR="00AD3B5C" w:rsidRPr="00AD3B5C" w:rsidRDefault="00AD3B5C" w:rsidP="0005643C">
      <w:pPr>
        <w:rPr>
          <w:lang w:val="en-GB"/>
        </w:rPr>
      </w:pPr>
    </w:p>
    <w:p w14:paraId="340159B5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32DB4441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B45C93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0D640BD" w14:textId="77777777" w:rsidR="007204A9" w:rsidRDefault="00000000">
            <w:r>
              <w:t>Hat einen Traktor:</w:t>
            </w:r>
          </w:p>
          <w:p w14:paraId="567E654E" w14:textId="77777777" w:rsidR="007204A9" w:rsidRDefault="007204A9"/>
        </w:tc>
        <w:tc>
          <w:tcPr>
            <w:tcW w:w="1728" w:type="dxa"/>
          </w:tcPr>
          <w:p w14:paraId="4A014896" w14:textId="77777777" w:rsidR="007204A9" w:rsidRDefault="00000000">
            <w:r>
              <w:t>Hat Punkte in Flensburg:</w:t>
            </w:r>
          </w:p>
          <w:p w14:paraId="2E4A87DF" w14:textId="77777777" w:rsidR="007204A9" w:rsidRDefault="007204A9"/>
        </w:tc>
        <w:tc>
          <w:tcPr>
            <w:tcW w:w="1728" w:type="dxa"/>
          </w:tcPr>
          <w:p w14:paraId="7C4B46A2" w14:textId="77777777" w:rsidR="007204A9" w:rsidRDefault="00000000">
            <w:r>
              <w:t>Mehr als 20 km angereist:</w:t>
            </w:r>
          </w:p>
          <w:p w14:paraId="6EE19FC6" w14:textId="77777777" w:rsidR="007204A9" w:rsidRDefault="007204A9"/>
        </w:tc>
        <w:tc>
          <w:tcPr>
            <w:tcW w:w="1728" w:type="dxa"/>
          </w:tcPr>
          <w:p w14:paraId="60BB508F" w14:textId="77777777" w:rsidR="007204A9" w:rsidRDefault="00000000">
            <w:r>
              <w:t>Isst kein Fleisch:</w:t>
            </w:r>
          </w:p>
          <w:p w14:paraId="0D0E71DE" w14:textId="77777777" w:rsidR="007204A9" w:rsidRDefault="007204A9"/>
        </w:tc>
        <w:tc>
          <w:tcPr>
            <w:tcW w:w="1728" w:type="dxa"/>
          </w:tcPr>
          <w:p w14:paraId="7E33050C" w14:textId="77777777" w:rsidR="007204A9" w:rsidRDefault="00000000">
            <w:r>
              <w:t>Hat gefärbte Haare:</w:t>
            </w:r>
          </w:p>
          <w:p w14:paraId="06558E6E" w14:textId="77777777" w:rsidR="007204A9" w:rsidRDefault="007204A9"/>
        </w:tc>
      </w:tr>
      <w:tr w:rsidR="00067824" w14:paraId="513ED83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5F43E4E4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4AB0F058" w14:textId="77777777" w:rsidR="007204A9" w:rsidRDefault="007204A9"/>
        </w:tc>
        <w:tc>
          <w:tcPr>
            <w:tcW w:w="1728" w:type="dxa"/>
          </w:tcPr>
          <w:p w14:paraId="010140EE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28249F96" w14:textId="77777777" w:rsidR="007204A9" w:rsidRDefault="007204A9"/>
        </w:tc>
        <w:tc>
          <w:tcPr>
            <w:tcW w:w="1728" w:type="dxa"/>
          </w:tcPr>
          <w:p w14:paraId="200B0F05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634BE368" w14:textId="77777777" w:rsidR="007204A9" w:rsidRDefault="007204A9"/>
        </w:tc>
        <w:tc>
          <w:tcPr>
            <w:tcW w:w="1728" w:type="dxa"/>
          </w:tcPr>
          <w:p w14:paraId="715FF1E5" w14:textId="77777777" w:rsidR="007204A9" w:rsidRDefault="00000000">
            <w:r>
              <w:t>Hat ein Tatoo:</w:t>
            </w:r>
          </w:p>
          <w:p w14:paraId="08CFCFF0" w14:textId="77777777" w:rsidR="007204A9" w:rsidRDefault="007204A9"/>
        </w:tc>
        <w:tc>
          <w:tcPr>
            <w:tcW w:w="1728" w:type="dxa"/>
          </w:tcPr>
          <w:p w14:paraId="2768D37A" w14:textId="77777777" w:rsidR="007204A9" w:rsidRDefault="00000000">
            <w:r>
              <w:t>Hat in einem Chor gesungen:</w:t>
            </w:r>
          </w:p>
          <w:p w14:paraId="7B85A604" w14:textId="77777777" w:rsidR="007204A9" w:rsidRDefault="007204A9"/>
        </w:tc>
      </w:tr>
      <w:tr w:rsidR="00067824" w14:paraId="45DDE304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2F9C46B" w14:textId="77777777" w:rsidR="007204A9" w:rsidRDefault="00000000">
            <w:r>
              <w:rPr>
                <w:sz w:val="18"/>
              </w:rPr>
              <w:t>Kann ohne sein Smartphone nicht leben:</w:t>
            </w:r>
          </w:p>
          <w:p w14:paraId="72F1222C" w14:textId="77777777" w:rsidR="007204A9" w:rsidRDefault="007204A9"/>
        </w:tc>
        <w:tc>
          <w:tcPr>
            <w:tcW w:w="1728" w:type="dxa"/>
          </w:tcPr>
          <w:p w14:paraId="27B8E201" w14:textId="77777777" w:rsidR="007204A9" w:rsidRDefault="00000000">
            <w:r>
              <w:t>Hat sich selber ausgesperrt:</w:t>
            </w:r>
          </w:p>
          <w:p w14:paraId="7AC3091E" w14:textId="77777777" w:rsidR="007204A9" w:rsidRDefault="007204A9"/>
        </w:tc>
        <w:tc>
          <w:tcPr>
            <w:tcW w:w="1728" w:type="dxa"/>
          </w:tcPr>
          <w:p w14:paraId="2741AC0D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1D7234C8" w14:textId="77777777" w:rsidR="007204A9" w:rsidRDefault="007204A9"/>
        </w:tc>
        <w:tc>
          <w:tcPr>
            <w:tcW w:w="1728" w:type="dxa"/>
          </w:tcPr>
          <w:p w14:paraId="415FB020" w14:textId="77777777" w:rsidR="007204A9" w:rsidRDefault="00000000">
            <w:r>
              <w:t>Spielt gern Golf:</w:t>
            </w:r>
          </w:p>
          <w:p w14:paraId="0EF4A2CE" w14:textId="77777777" w:rsidR="007204A9" w:rsidRDefault="007204A9"/>
        </w:tc>
        <w:tc>
          <w:tcPr>
            <w:tcW w:w="1728" w:type="dxa"/>
          </w:tcPr>
          <w:p w14:paraId="5A1670E2" w14:textId="77777777" w:rsidR="007204A9" w:rsidRDefault="00000000">
            <w:r>
              <w:t>Hat in einem anderen Land gelebt:</w:t>
            </w:r>
          </w:p>
          <w:p w14:paraId="29F562D9" w14:textId="77777777" w:rsidR="007204A9" w:rsidRDefault="007204A9"/>
        </w:tc>
      </w:tr>
      <w:tr w:rsidR="00067824" w14:paraId="1706283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C5AF587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788A3D84" w14:textId="77777777" w:rsidR="007204A9" w:rsidRDefault="007204A9"/>
        </w:tc>
        <w:tc>
          <w:tcPr>
            <w:tcW w:w="1728" w:type="dxa"/>
          </w:tcPr>
          <w:p w14:paraId="6A66EC5C" w14:textId="77777777" w:rsidR="007204A9" w:rsidRDefault="00000000">
            <w:r>
              <w:t>Besitzt einen Hund:</w:t>
            </w:r>
          </w:p>
          <w:p w14:paraId="0986658F" w14:textId="77777777" w:rsidR="007204A9" w:rsidRDefault="007204A9"/>
        </w:tc>
        <w:tc>
          <w:tcPr>
            <w:tcW w:w="1728" w:type="dxa"/>
          </w:tcPr>
          <w:p w14:paraId="03F2D427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15C18E4C" w14:textId="77777777" w:rsidR="007204A9" w:rsidRDefault="007204A9"/>
        </w:tc>
        <w:tc>
          <w:tcPr>
            <w:tcW w:w="1728" w:type="dxa"/>
          </w:tcPr>
          <w:p w14:paraId="3D7CC0F1" w14:textId="77777777" w:rsidR="007204A9" w:rsidRDefault="00000000">
            <w:r>
              <w:t>Nicht mit dem Auto angereist:</w:t>
            </w:r>
          </w:p>
          <w:p w14:paraId="7602B464" w14:textId="77777777" w:rsidR="007204A9" w:rsidRDefault="007204A9"/>
        </w:tc>
        <w:tc>
          <w:tcPr>
            <w:tcW w:w="1728" w:type="dxa"/>
          </w:tcPr>
          <w:p w14:paraId="60CF4E2C" w14:textId="77777777" w:rsidR="007204A9" w:rsidRDefault="00000000">
            <w:r>
              <w:t>Kennt Klaus länger als 50 Jahre:</w:t>
            </w:r>
          </w:p>
          <w:p w14:paraId="0BF6D2EB" w14:textId="77777777" w:rsidR="007204A9" w:rsidRDefault="007204A9"/>
        </w:tc>
      </w:tr>
      <w:tr w:rsidR="00067824" w14:paraId="1BA32D6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240705C" w14:textId="77777777" w:rsidR="007204A9" w:rsidRDefault="00000000">
            <w:r>
              <w:t>Trinkt lieber Tee als Kaffee:</w:t>
            </w:r>
          </w:p>
          <w:p w14:paraId="5D2358BB" w14:textId="77777777" w:rsidR="007204A9" w:rsidRDefault="007204A9"/>
        </w:tc>
        <w:tc>
          <w:tcPr>
            <w:tcW w:w="1728" w:type="dxa"/>
          </w:tcPr>
          <w:p w14:paraId="300FD992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6B1A957F" w14:textId="77777777" w:rsidR="007204A9" w:rsidRDefault="007204A9"/>
        </w:tc>
        <w:tc>
          <w:tcPr>
            <w:tcW w:w="1728" w:type="dxa"/>
          </w:tcPr>
          <w:p w14:paraId="75E612B5" w14:textId="77777777" w:rsidR="007204A9" w:rsidRDefault="00000000">
            <w:r>
              <w:t>War/ Ist Feuerwehrmann/frau:</w:t>
            </w:r>
          </w:p>
          <w:p w14:paraId="1668A769" w14:textId="77777777" w:rsidR="007204A9" w:rsidRDefault="007204A9"/>
        </w:tc>
        <w:tc>
          <w:tcPr>
            <w:tcW w:w="1728" w:type="dxa"/>
          </w:tcPr>
          <w:p w14:paraId="47EB3226" w14:textId="77777777" w:rsidR="007204A9" w:rsidRDefault="00000000">
            <w:r>
              <w:t>Kennt Klaus seit der Schulzeit:</w:t>
            </w:r>
          </w:p>
          <w:p w14:paraId="24EFAED4" w14:textId="77777777" w:rsidR="007204A9" w:rsidRDefault="007204A9"/>
        </w:tc>
        <w:tc>
          <w:tcPr>
            <w:tcW w:w="1728" w:type="dxa"/>
          </w:tcPr>
          <w:p w14:paraId="1A12B862" w14:textId="77777777" w:rsidR="007204A9" w:rsidRDefault="00000000">
            <w:r>
              <w:t>Steht regelmäßig vor 6 auf:</w:t>
            </w:r>
          </w:p>
          <w:p w14:paraId="5B38585F" w14:textId="77777777" w:rsidR="007204A9" w:rsidRDefault="007204A9"/>
        </w:tc>
      </w:tr>
    </w:tbl>
    <w:p w14:paraId="5E106ED3" w14:textId="77777777" w:rsidR="00AD3B5C" w:rsidRPr="00AD3B5C" w:rsidRDefault="00AD3B5C" w:rsidP="0005643C">
      <w:pPr>
        <w:rPr>
          <w:lang w:val="en-GB"/>
        </w:rPr>
      </w:pPr>
    </w:p>
    <w:p w14:paraId="37788246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252A874E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1F36020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B9586F0" w14:textId="77777777" w:rsidR="007204A9" w:rsidRDefault="00000000">
            <w:r>
              <w:t>War schon auf einem Musikfestival:</w:t>
            </w:r>
          </w:p>
          <w:p w14:paraId="62668997" w14:textId="77777777" w:rsidR="007204A9" w:rsidRDefault="007204A9"/>
        </w:tc>
        <w:tc>
          <w:tcPr>
            <w:tcW w:w="1728" w:type="dxa"/>
          </w:tcPr>
          <w:p w14:paraId="12B94EFC" w14:textId="77777777" w:rsidR="007204A9" w:rsidRDefault="00000000">
            <w:r>
              <w:t>Mehr als 20 km angereist:</w:t>
            </w:r>
          </w:p>
          <w:p w14:paraId="6A17C6F4" w14:textId="77777777" w:rsidR="007204A9" w:rsidRDefault="007204A9"/>
        </w:tc>
        <w:tc>
          <w:tcPr>
            <w:tcW w:w="1728" w:type="dxa"/>
          </w:tcPr>
          <w:p w14:paraId="2D385B54" w14:textId="77777777" w:rsidR="007204A9" w:rsidRDefault="00000000">
            <w:r>
              <w:t>Spielt gern Golf:</w:t>
            </w:r>
          </w:p>
          <w:p w14:paraId="66147370" w14:textId="77777777" w:rsidR="007204A9" w:rsidRDefault="007204A9"/>
        </w:tc>
        <w:tc>
          <w:tcPr>
            <w:tcW w:w="1728" w:type="dxa"/>
          </w:tcPr>
          <w:p w14:paraId="399D8C4B" w14:textId="77777777" w:rsidR="007204A9" w:rsidRDefault="00000000">
            <w:r>
              <w:rPr>
                <w:sz w:val="18"/>
              </w:rPr>
              <w:t>Hat beim Kochen ein Gericht verbrannt:</w:t>
            </w:r>
          </w:p>
          <w:p w14:paraId="6C1BF5B5" w14:textId="77777777" w:rsidR="007204A9" w:rsidRDefault="007204A9"/>
        </w:tc>
        <w:tc>
          <w:tcPr>
            <w:tcW w:w="1728" w:type="dxa"/>
          </w:tcPr>
          <w:p w14:paraId="07AE0024" w14:textId="77777777" w:rsidR="007204A9" w:rsidRDefault="00000000">
            <w:r>
              <w:t>Hat ein/e Lieblingsschauspieler/in:</w:t>
            </w:r>
          </w:p>
          <w:p w14:paraId="39482165" w14:textId="77777777" w:rsidR="007204A9" w:rsidRDefault="007204A9"/>
        </w:tc>
      </w:tr>
      <w:tr w:rsidR="00067824" w14:paraId="4BB1AF6F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5F77976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31FB9E4D" w14:textId="77777777" w:rsidR="007204A9" w:rsidRDefault="007204A9"/>
        </w:tc>
        <w:tc>
          <w:tcPr>
            <w:tcW w:w="1728" w:type="dxa"/>
          </w:tcPr>
          <w:p w14:paraId="1CF4C252" w14:textId="77777777" w:rsidR="007204A9" w:rsidRDefault="00000000">
            <w:r>
              <w:t>Besitzt einen Hund:</w:t>
            </w:r>
          </w:p>
          <w:p w14:paraId="74CF8F2A" w14:textId="77777777" w:rsidR="007204A9" w:rsidRDefault="007204A9"/>
        </w:tc>
        <w:tc>
          <w:tcPr>
            <w:tcW w:w="1728" w:type="dxa"/>
          </w:tcPr>
          <w:p w14:paraId="59B4341E" w14:textId="77777777" w:rsidR="007204A9" w:rsidRDefault="00000000">
            <w:r>
              <w:t>Ist weniger als 5x umgezogen:</w:t>
            </w:r>
          </w:p>
          <w:p w14:paraId="71405875" w14:textId="77777777" w:rsidR="007204A9" w:rsidRDefault="007204A9"/>
        </w:tc>
        <w:tc>
          <w:tcPr>
            <w:tcW w:w="1728" w:type="dxa"/>
          </w:tcPr>
          <w:p w14:paraId="4C8E807B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11E3D1D1" w14:textId="77777777" w:rsidR="007204A9" w:rsidRDefault="007204A9"/>
        </w:tc>
        <w:tc>
          <w:tcPr>
            <w:tcW w:w="1728" w:type="dxa"/>
          </w:tcPr>
          <w:p w14:paraId="6BF4FE50" w14:textId="77777777" w:rsidR="007204A9" w:rsidRDefault="00000000">
            <w:r>
              <w:t>Liest regelmäßig Zeitung:</w:t>
            </w:r>
          </w:p>
          <w:p w14:paraId="30CD3687" w14:textId="77777777" w:rsidR="007204A9" w:rsidRDefault="007204A9"/>
        </w:tc>
      </w:tr>
      <w:tr w:rsidR="00067824" w14:paraId="5AF5FD1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AA41FB8" w14:textId="77777777" w:rsidR="007204A9" w:rsidRDefault="00000000">
            <w:r>
              <w:t>Hat/ Hatte ein Reptil als Haustier:</w:t>
            </w:r>
          </w:p>
          <w:p w14:paraId="0561D35A" w14:textId="77777777" w:rsidR="007204A9" w:rsidRDefault="007204A9"/>
        </w:tc>
        <w:tc>
          <w:tcPr>
            <w:tcW w:w="1728" w:type="dxa"/>
          </w:tcPr>
          <w:p w14:paraId="14F5E0C4" w14:textId="77777777" w:rsidR="007204A9" w:rsidRDefault="00000000">
            <w:r>
              <w:t>Trinkt gerne Bier:</w:t>
            </w:r>
          </w:p>
          <w:p w14:paraId="37BC741A" w14:textId="77777777" w:rsidR="007204A9" w:rsidRDefault="007204A9"/>
        </w:tc>
        <w:tc>
          <w:tcPr>
            <w:tcW w:w="1728" w:type="dxa"/>
          </w:tcPr>
          <w:p w14:paraId="53BEEC6D" w14:textId="77777777" w:rsidR="007204A9" w:rsidRDefault="00000000">
            <w:r>
              <w:t>Isst gerne Fisch:</w:t>
            </w:r>
          </w:p>
          <w:p w14:paraId="5E80E969" w14:textId="77777777" w:rsidR="007204A9" w:rsidRDefault="007204A9"/>
        </w:tc>
        <w:tc>
          <w:tcPr>
            <w:tcW w:w="1728" w:type="dxa"/>
          </w:tcPr>
          <w:p w14:paraId="12875CDB" w14:textId="77777777" w:rsidR="007204A9" w:rsidRDefault="00000000">
            <w:r>
              <w:t>Trinkt morgens Kaffee:</w:t>
            </w:r>
          </w:p>
          <w:p w14:paraId="6E01ECC3" w14:textId="77777777" w:rsidR="007204A9" w:rsidRDefault="007204A9"/>
        </w:tc>
        <w:tc>
          <w:tcPr>
            <w:tcW w:w="1728" w:type="dxa"/>
          </w:tcPr>
          <w:p w14:paraId="5AE4DF50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1957DE40" w14:textId="77777777" w:rsidR="007204A9" w:rsidRDefault="007204A9"/>
        </w:tc>
      </w:tr>
      <w:tr w:rsidR="00067824" w14:paraId="175A7A7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9FB2BE8" w14:textId="77777777" w:rsidR="007204A9" w:rsidRDefault="00000000">
            <w:r>
              <w:t>Hat ein Tatoo:</w:t>
            </w:r>
          </w:p>
          <w:p w14:paraId="23D020E0" w14:textId="77777777" w:rsidR="007204A9" w:rsidRDefault="007204A9"/>
        </w:tc>
        <w:tc>
          <w:tcPr>
            <w:tcW w:w="1728" w:type="dxa"/>
          </w:tcPr>
          <w:p w14:paraId="0289F0B2" w14:textId="77777777" w:rsidR="007204A9" w:rsidRDefault="00000000">
            <w:r>
              <w:t>Hat schon im Theater mitgespielt:</w:t>
            </w:r>
          </w:p>
          <w:p w14:paraId="00E37C70" w14:textId="77777777" w:rsidR="007204A9" w:rsidRDefault="007204A9"/>
        </w:tc>
        <w:tc>
          <w:tcPr>
            <w:tcW w:w="1728" w:type="dxa"/>
          </w:tcPr>
          <w:p w14:paraId="322988C4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7E709AE4" w14:textId="77777777" w:rsidR="007204A9" w:rsidRDefault="007204A9"/>
        </w:tc>
        <w:tc>
          <w:tcPr>
            <w:tcW w:w="1728" w:type="dxa"/>
          </w:tcPr>
          <w:p w14:paraId="40F305C4" w14:textId="77777777" w:rsidR="007204A9" w:rsidRDefault="00000000">
            <w:r>
              <w:t>Wurde schon einmal seekrank:</w:t>
            </w:r>
          </w:p>
          <w:p w14:paraId="463105D9" w14:textId="77777777" w:rsidR="007204A9" w:rsidRDefault="007204A9"/>
        </w:tc>
        <w:tc>
          <w:tcPr>
            <w:tcW w:w="1728" w:type="dxa"/>
          </w:tcPr>
          <w:p w14:paraId="61BA20E9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3C8D64A2" w14:textId="77777777" w:rsidR="007204A9" w:rsidRDefault="007204A9"/>
        </w:tc>
      </w:tr>
      <w:tr w:rsidR="00067824" w14:paraId="7070FBE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518D205" w14:textId="77777777" w:rsidR="007204A9" w:rsidRDefault="00000000">
            <w:r>
              <w:t>Fährt gerne Fahrrad:</w:t>
            </w:r>
          </w:p>
          <w:p w14:paraId="243DB26E" w14:textId="77777777" w:rsidR="007204A9" w:rsidRDefault="007204A9"/>
        </w:tc>
        <w:tc>
          <w:tcPr>
            <w:tcW w:w="1728" w:type="dxa"/>
          </w:tcPr>
          <w:p w14:paraId="6DF2EAAB" w14:textId="77777777" w:rsidR="007204A9" w:rsidRDefault="00000000">
            <w:r>
              <w:t>Hat im Ausland studiert:</w:t>
            </w:r>
          </w:p>
          <w:p w14:paraId="1B21919E" w14:textId="77777777" w:rsidR="007204A9" w:rsidRDefault="007204A9"/>
        </w:tc>
        <w:tc>
          <w:tcPr>
            <w:tcW w:w="1728" w:type="dxa"/>
          </w:tcPr>
          <w:p w14:paraId="71DC18A9" w14:textId="77777777" w:rsidR="007204A9" w:rsidRDefault="00000000">
            <w:r>
              <w:rPr>
                <w:sz w:val="18"/>
              </w:rPr>
              <w:t>Hat schon bei einem Konzert mitgewirkt:</w:t>
            </w:r>
          </w:p>
          <w:p w14:paraId="23AB096D" w14:textId="77777777" w:rsidR="007204A9" w:rsidRDefault="007204A9"/>
        </w:tc>
        <w:tc>
          <w:tcPr>
            <w:tcW w:w="1728" w:type="dxa"/>
          </w:tcPr>
          <w:p w14:paraId="73956227" w14:textId="77777777" w:rsidR="007204A9" w:rsidRDefault="00000000">
            <w:r>
              <w:t>Hat bei einem Gewinnspiel gewonnen:</w:t>
            </w:r>
          </w:p>
          <w:p w14:paraId="44E35DEA" w14:textId="77777777" w:rsidR="007204A9" w:rsidRDefault="007204A9"/>
        </w:tc>
        <w:tc>
          <w:tcPr>
            <w:tcW w:w="1728" w:type="dxa"/>
          </w:tcPr>
          <w:p w14:paraId="6196BBA3" w14:textId="77777777" w:rsidR="007204A9" w:rsidRDefault="00000000">
            <w:r>
              <w:t>Hatte schon mehr als 10 Autos:</w:t>
            </w:r>
          </w:p>
          <w:p w14:paraId="6EA9500D" w14:textId="77777777" w:rsidR="007204A9" w:rsidRDefault="007204A9"/>
        </w:tc>
      </w:tr>
    </w:tbl>
    <w:p w14:paraId="397BDC00" w14:textId="77777777" w:rsidR="00AD3B5C" w:rsidRPr="00AD3B5C" w:rsidRDefault="00AD3B5C" w:rsidP="0005643C">
      <w:pPr>
        <w:rPr>
          <w:lang w:val="en-GB"/>
        </w:rPr>
      </w:pPr>
    </w:p>
    <w:p w14:paraId="5FB3D02D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104648EF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A938DD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7368B297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12984CC9" w14:textId="77777777" w:rsidR="007204A9" w:rsidRDefault="007204A9"/>
        </w:tc>
        <w:tc>
          <w:tcPr>
            <w:tcW w:w="1728" w:type="dxa"/>
          </w:tcPr>
          <w:p w14:paraId="77C66D4B" w14:textId="77777777" w:rsidR="007204A9" w:rsidRDefault="00000000">
            <w:r>
              <w:t>Hat schon einen Promi getroffen:</w:t>
            </w:r>
          </w:p>
          <w:p w14:paraId="125BD1E2" w14:textId="77777777" w:rsidR="007204A9" w:rsidRDefault="007204A9"/>
        </w:tc>
        <w:tc>
          <w:tcPr>
            <w:tcW w:w="1728" w:type="dxa"/>
          </w:tcPr>
          <w:p w14:paraId="678F737C" w14:textId="77777777" w:rsidR="007204A9" w:rsidRDefault="00000000">
            <w:r>
              <w:t>Macht eine ehrenamtliche Tätigkeit:</w:t>
            </w:r>
          </w:p>
          <w:p w14:paraId="054E5895" w14:textId="77777777" w:rsidR="007204A9" w:rsidRDefault="007204A9"/>
        </w:tc>
        <w:tc>
          <w:tcPr>
            <w:tcW w:w="1728" w:type="dxa"/>
          </w:tcPr>
          <w:p w14:paraId="29A8FB43" w14:textId="77777777" w:rsidR="007204A9" w:rsidRDefault="00000000">
            <w:r>
              <w:t>Hat kein Auto:</w:t>
            </w:r>
          </w:p>
          <w:p w14:paraId="52BBF67B" w14:textId="77777777" w:rsidR="007204A9" w:rsidRDefault="007204A9"/>
        </w:tc>
        <w:tc>
          <w:tcPr>
            <w:tcW w:w="1728" w:type="dxa"/>
          </w:tcPr>
          <w:p w14:paraId="0FEBAEEB" w14:textId="77777777" w:rsidR="007204A9" w:rsidRDefault="00000000">
            <w:r>
              <w:t>Hat/ Hatte ein Haustier:</w:t>
            </w:r>
          </w:p>
          <w:p w14:paraId="5FA225DE" w14:textId="77777777" w:rsidR="007204A9" w:rsidRDefault="007204A9"/>
        </w:tc>
      </w:tr>
      <w:tr w:rsidR="00067824" w14:paraId="561F9B8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9B542EE" w14:textId="77777777" w:rsidR="007204A9" w:rsidRDefault="00000000">
            <w:r>
              <w:t>Hat im Ausland studiert:</w:t>
            </w:r>
          </w:p>
          <w:p w14:paraId="79D5656C" w14:textId="77777777" w:rsidR="007204A9" w:rsidRDefault="007204A9"/>
        </w:tc>
        <w:tc>
          <w:tcPr>
            <w:tcW w:w="1728" w:type="dxa"/>
          </w:tcPr>
          <w:p w14:paraId="0AA0CC96" w14:textId="77777777" w:rsidR="007204A9" w:rsidRDefault="00000000">
            <w:r>
              <w:t>Ist mit Klaus verwandt:</w:t>
            </w:r>
          </w:p>
          <w:p w14:paraId="55D53CC8" w14:textId="77777777" w:rsidR="007204A9" w:rsidRDefault="007204A9"/>
        </w:tc>
        <w:tc>
          <w:tcPr>
            <w:tcW w:w="1728" w:type="dxa"/>
          </w:tcPr>
          <w:p w14:paraId="70899786" w14:textId="77777777" w:rsidR="007204A9" w:rsidRDefault="00000000">
            <w:r>
              <w:t>Hat im Ausland gearbeitet:</w:t>
            </w:r>
          </w:p>
          <w:p w14:paraId="6986EBD5" w14:textId="77777777" w:rsidR="007204A9" w:rsidRDefault="007204A9"/>
        </w:tc>
        <w:tc>
          <w:tcPr>
            <w:tcW w:w="1728" w:type="dxa"/>
          </w:tcPr>
          <w:p w14:paraId="781249D4" w14:textId="77777777" w:rsidR="007204A9" w:rsidRDefault="00000000">
            <w:r>
              <w:t>Mehr als 50 km angereist</w:t>
            </w:r>
          </w:p>
          <w:p w14:paraId="70A74917" w14:textId="77777777" w:rsidR="007204A9" w:rsidRDefault="007204A9"/>
        </w:tc>
        <w:tc>
          <w:tcPr>
            <w:tcW w:w="1728" w:type="dxa"/>
          </w:tcPr>
          <w:p w14:paraId="5CABF9F4" w14:textId="77777777" w:rsidR="007204A9" w:rsidRDefault="00000000">
            <w:r>
              <w:t>Trinkt gerne Wein:</w:t>
            </w:r>
          </w:p>
          <w:p w14:paraId="4CA0F68F" w14:textId="77777777" w:rsidR="007204A9" w:rsidRDefault="007204A9"/>
        </w:tc>
      </w:tr>
      <w:tr w:rsidR="00067824" w14:paraId="2BF0100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159E39C6" w14:textId="77777777" w:rsidR="007204A9" w:rsidRDefault="00000000">
            <w:r>
              <w:t>War bei einem Pfadfinderlager:</w:t>
            </w:r>
          </w:p>
          <w:p w14:paraId="721B2F74" w14:textId="77777777" w:rsidR="007204A9" w:rsidRDefault="007204A9"/>
        </w:tc>
        <w:tc>
          <w:tcPr>
            <w:tcW w:w="1728" w:type="dxa"/>
          </w:tcPr>
          <w:p w14:paraId="17F85CC5" w14:textId="77777777" w:rsidR="007204A9" w:rsidRDefault="00000000">
            <w:r>
              <w:rPr>
                <w:sz w:val="18"/>
              </w:rPr>
              <w:t>Hat schon die 6 größten Kontinente bereist:</w:t>
            </w:r>
          </w:p>
          <w:p w14:paraId="2E0BAD23" w14:textId="77777777" w:rsidR="007204A9" w:rsidRDefault="007204A9"/>
        </w:tc>
        <w:tc>
          <w:tcPr>
            <w:tcW w:w="1728" w:type="dxa"/>
          </w:tcPr>
          <w:p w14:paraId="10FDDAB4" w14:textId="77777777" w:rsidR="007204A9" w:rsidRDefault="00000000">
            <w:r>
              <w:t>Trinkt morgens Kaffee:</w:t>
            </w:r>
          </w:p>
          <w:p w14:paraId="75BBEDB3" w14:textId="77777777" w:rsidR="007204A9" w:rsidRDefault="007204A9"/>
        </w:tc>
        <w:tc>
          <w:tcPr>
            <w:tcW w:w="1728" w:type="dxa"/>
          </w:tcPr>
          <w:p w14:paraId="459AE2B7" w14:textId="77777777" w:rsidR="007204A9" w:rsidRDefault="00000000">
            <w:r>
              <w:t>Hat Bungee-Jumping gemacht:</w:t>
            </w:r>
          </w:p>
          <w:p w14:paraId="61F85587" w14:textId="77777777" w:rsidR="007204A9" w:rsidRDefault="007204A9"/>
        </w:tc>
        <w:tc>
          <w:tcPr>
            <w:tcW w:w="1728" w:type="dxa"/>
          </w:tcPr>
          <w:p w14:paraId="0EF60E16" w14:textId="77777777" w:rsidR="007204A9" w:rsidRDefault="00000000">
            <w:r>
              <w:t>Mehr als 20 km angereist:</w:t>
            </w:r>
          </w:p>
          <w:p w14:paraId="10872701" w14:textId="77777777" w:rsidR="007204A9" w:rsidRDefault="007204A9"/>
        </w:tc>
      </w:tr>
      <w:tr w:rsidR="00067824" w14:paraId="40F9EFE7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3A2CA82" w14:textId="77777777" w:rsidR="007204A9" w:rsidRDefault="00000000">
            <w:r>
              <w:rPr>
                <w:sz w:val="18"/>
              </w:rPr>
              <w:t>Wurde schon von einem Tier gebissen:</w:t>
            </w:r>
          </w:p>
          <w:p w14:paraId="073FB665" w14:textId="77777777" w:rsidR="007204A9" w:rsidRDefault="007204A9"/>
        </w:tc>
        <w:tc>
          <w:tcPr>
            <w:tcW w:w="1728" w:type="dxa"/>
          </w:tcPr>
          <w:p w14:paraId="3244FA03" w14:textId="77777777" w:rsidR="007204A9" w:rsidRDefault="00000000">
            <w:r>
              <w:t>War mal auf einem Kreuzfahrtschiff:</w:t>
            </w:r>
          </w:p>
          <w:p w14:paraId="1B381D35" w14:textId="77777777" w:rsidR="007204A9" w:rsidRDefault="007204A9"/>
        </w:tc>
        <w:tc>
          <w:tcPr>
            <w:tcW w:w="1728" w:type="dxa"/>
          </w:tcPr>
          <w:p w14:paraId="52C5451B" w14:textId="77777777" w:rsidR="007204A9" w:rsidRDefault="00000000">
            <w:r>
              <w:t>Hat einen Motorradführerschein</w:t>
            </w:r>
          </w:p>
          <w:p w14:paraId="74F90841" w14:textId="77777777" w:rsidR="007204A9" w:rsidRDefault="007204A9"/>
        </w:tc>
        <w:tc>
          <w:tcPr>
            <w:tcW w:w="1728" w:type="dxa"/>
          </w:tcPr>
          <w:p w14:paraId="10BE9197" w14:textId="77777777" w:rsidR="007204A9" w:rsidRDefault="00000000">
            <w:r>
              <w:t>Hat mehr als 2 Kinder:</w:t>
            </w:r>
          </w:p>
          <w:p w14:paraId="79E3F796" w14:textId="77777777" w:rsidR="007204A9" w:rsidRDefault="007204A9"/>
        </w:tc>
        <w:tc>
          <w:tcPr>
            <w:tcW w:w="1728" w:type="dxa"/>
          </w:tcPr>
          <w:p w14:paraId="399E3C5D" w14:textId="77777777" w:rsidR="007204A9" w:rsidRDefault="00000000">
            <w:r>
              <w:t>Kann häkeln:</w:t>
            </w:r>
          </w:p>
          <w:p w14:paraId="067E93D4" w14:textId="77777777" w:rsidR="007204A9" w:rsidRDefault="007204A9"/>
        </w:tc>
      </w:tr>
      <w:tr w:rsidR="00067824" w14:paraId="38ED9EB2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F753A1F" w14:textId="77777777" w:rsidR="007204A9" w:rsidRDefault="00000000">
            <w:r>
              <w:t>Hat einen Traktor:</w:t>
            </w:r>
          </w:p>
          <w:p w14:paraId="5F43A2DB" w14:textId="77777777" w:rsidR="007204A9" w:rsidRDefault="007204A9"/>
        </w:tc>
        <w:tc>
          <w:tcPr>
            <w:tcW w:w="1728" w:type="dxa"/>
          </w:tcPr>
          <w:p w14:paraId="40CBA578" w14:textId="77777777" w:rsidR="007204A9" w:rsidRDefault="00000000">
            <w:r>
              <w:t>Ist öfter als 5x umgezogen:</w:t>
            </w:r>
          </w:p>
          <w:p w14:paraId="5F97B460" w14:textId="77777777" w:rsidR="007204A9" w:rsidRDefault="007204A9"/>
        </w:tc>
        <w:tc>
          <w:tcPr>
            <w:tcW w:w="1728" w:type="dxa"/>
          </w:tcPr>
          <w:p w14:paraId="59EFA12A" w14:textId="77777777" w:rsidR="007204A9" w:rsidRDefault="00000000">
            <w:r>
              <w:t>Spielt gern Golf:</w:t>
            </w:r>
          </w:p>
          <w:p w14:paraId="59069D60" w14:textId="77777777" w:rsidR="007204A9" w:rsidRDefault="007204A9"/>
        </w:tc>
        <w:tc>
          <w:tcPr>
            <w:tcW w:w="1728" w:type="dxa"/>
          </w:tcPr>
          <w:p w14:paraId="6DD052E6" w14:textId="77777777" w:rsidR="007204A9" w:rsidRDefault="00000000">
            <w:r>
              <w:t>Ist Oma/ Opa:</w:t>
            </w:r>
          </w:p>
          <w:p w14:paraId="6C093863" w14:textId="77777777" w:rsidR="007204A9" w:rsidRDefault="007204A9"/>
        </w:tc>
        <w:tc>
          <w:tcPr>
            <w:tcW w:w="1728" w:type="dxa"/>
          </w:tcPr>
          <w:p w14:paraId="38C53177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000773AF" w14:textId="77777777" w:rsidR="007204A9" w:rsidRDefault="007204A9"/>
        </w:tc>
      </w:tr>
    </w:tbl>
    <w:p w14:paraId="0EEDED42" w14:textId="77777777" w:rsidR="00AD3B5C" w:rsidRPr="00AD3B5C" w:rsidRDefault="00AD3B5C" w:rsidP="0005643C">
      <w:pPr>
        <w:rPr>
          <w:lang w:val="en-GB"/>
        </w:rPr>
      </w:pPr>
    </w:p>
    <w:p w14:paraId="58B3AEE1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0048C688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5DF5E83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2F50C41" w14:textId="77777777" w:rsidR="007204A9" w:rsidRDefault="00000000">
            <w:r>
              <w:rPr>
                <w:sz w:val="18"/>
              </w:rPr>
              <w:t>Hat schon bei einer Prüfung geschummelt:</w:t>
            </w:r>
          </w:p>
          <w:p w14:paraId="0DE3B99D" w14:textId="77777777" w:rsidR="007204A9" w:rsidRDefault="007204A9"/>
        </w:tc>
        <w:tc>
          <w:tcPr>
            <w:tcW w:w="1728" w:type="dxa"/>
          </w:tcPr>
          <w:p w14:paraId="74546D06" w14:textId="77777777" w:rsidR="007204A9" w:rsidRDefault="00000000">
            <w:r>
              <w:t>Hat einen Motorradführerschein</w:t>
            </w:r>
          </w:p>
          <w:p w14:paraId="65E7778D" w14:textId="77777777" w:rsidR="007204A9" w:rsidRDefault="007204A9"/>
        </w:tc>
        <w:tc>
          <w:tcPr>
            <w:tcW w:w="1728" w:type="dxa"/>
          </w:tcPr>
          <w:p w14:paraId="7BE241E6" w14:textId="77777777" w:rsidR="007204A9" w:rsidRDefault="00000000">
            <w:r>
              <w:t>Kann stricken:</w:t>
            </w:r>
          </w:p>
          <w:p w14:paraId="3207010D" w14:textId="77777777" w:rsidR="007204A9" w:rsidRDefault="007204A9"/>
        </w:tc>
        <w:tc>
          <w:tcPr>
            <w:tcW w:w="1728" w:type="dxa"/>
          </w:tcPr>
          <w:p w14:paraId="51C02A29" w14:textId="77777777" w:rsidR="007204A9" w:rsidRDefault="00000000">
            <w:r>
              <w:t>Hat ein Tatoo:</w:t>
            </w:r>
          </w:p>
          <w:p w14:paraId="541E49F3" w14:textId="77777777" w:rsidR="007204A9" w:rsidRDefault="007204A9"/>
        </w:tc>
        <w:tc>
          <w:tcPr>
            <w:tcW w:w="1728" w:type="dxa"/>
          </w:tcPr>
          <w:p w14:paraId="2907CE10" w14:textId="77777777" w:rsidR="007204A9" w:rsidRDefault="00000000">
            <w:r>
              <w:t>Hatte schon einen Knochenbruch:</w:t>
            </w:r>
          </w:p>
          <w:p w14:paraId="2B790D09" w14:textId="77777777" w:rsidR="007204A9" w:rsidRDefault="007204A9"/>
        </w:tc>
      </w:tr>
      <w:tr w:rsidR="00067824" w14:paraId="6C40C2E6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3DDA4692" w14:textId="77777777" w:rsidR="007204A9" w:rsidRDefault="00000000">
            <w:r>
              <w:t>Wurde schon einmal seekrank:</w:t>
            </w:r>
          </w:p>
          <w:p w14:paraId="79D2188A" w14:textId="77777777" w:rsidR="007204A9" w:rsidRDefault="007204A9"/>
        </w:tc>
        <w:tc>
          <w:tcPr>
            <w:tcW w:w="1728" w:type="dxa"/>
          </w:tcPr>
          <w:p w14:paraId="0C046D9B" w14:textId="77777777" w:rsidR="007204A9" w:rsidRDefault="00000000">
            <w:r>
              <w:t>Hat in einem anderen Land gelebt:</w:t>
            </w:r>
          </w:p>
          <w:p w14:paraId="20ED965F" w14:textId="77777777" w:rsidR="007204A9" w:rsidRDefault="007204A9"/>
        </w:tc>
        <w:tc>
          <w:tcPr>
            <w:tcW w:w="1728" w:type="dxa"/>
          </w:tcPr>
          <w:p w14:paraId="55AE83CA" w14:textId="77777777" w:rsidR="007204A9" w:rsidRDefault="00000000">
            <w:r>
              <w:rPr>
                <w:sz w:val="18"/>
              </w:rPr>
              <w:t>War im letzten Jahr bei einem Konzert:</w:t>
            </w:r>
          </w:p>
          <w:p w14:paraId="2302CEF3" w14:textId="77777777" w:rsidR="007204A9" w:rsidRDefault="007204A9"/>
        </w:tc>
        <w:tc>
          <w:tcPr>
            <w:tcW w:w="1728" w:type="dxa"/>
          </w:tcPr>
          <w:p w14:paraId="3DCA0FB4" w14:textId="77777777" w:rsidR="007204A9" w:rsidRDefault="00000000">
            <w:r>
              <w:t>War schon einmal in der Oper:</w:t>
            </w:r>
          </w:p>
          <w:p w14:paraId="0BC9348D" w14:textId="77777777" w:rsidR="007204A9" w:rsidRDefault="007204A9"/>
        </w:tc>
        <w:tc>
          <w:tcPr>
            <w:tcW w:w="1728" w:type="dxa"/>
          </w:tcPr>
          <w:p w14:paraId="40F1B5A0" w14:textId="77777777" w:rsidR="007204A9" w:rsidRDefault="00000000">
            <w:r>
              <w:t>Spricht mehr als 2 Sprachen:</w:t>
            </w:r>
          </w:p>
          <w:p w14:paraId="13D1A201" w14:textId="77777777" w:rsidR="007204A9" w:rsidRDefault="007204A9"/>
        </w:tc>
      </w:tr>
      <w:tr w:rsidR="00067824" w14:paraId="2A413BAC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B81D6C9" w14:textId="77777777" w:rsidR="007204A9" w:rsidRDefault="00000000">
            <w:r>
              <w:t>Mag Zartbitterschokolade:</w:t>
            </w:r>
          </w:p>
          <w:p w14:paraId="0F199FC9" w14:textId="77777777" w:rsidR="007204A9" w:rsidRDefault="007204A9"/>
        </w:tc>
        <w:tc>
          <w:tcPr>
            <w:tcW w:w="1728" w:type="dxa"/>
          </w:tcPr>
          <w:p w14:paraId="65138F6D" w14:textId="77777777" w:rsidR="007204A9" w:rsidRDefault="00000000">
            <w:r>
              <w:t>Ist mit Klaus verwandt:</w:t>
            </w:r>
          </w:p>
          <w:p w14:paraId="3A722549" w14:textId="77777777" w:rsidR="007204A9" w:rsidRDefault="007204A9"/>
        </w:tc>
        <w:tc>
          <w:tcPr>
            <w:tcW w:w="1728" w:type="dxa"/>
          </w:tcPr>
          <w:p w14:paraId="480D2F72" w14:textId="77777777" w:rsidR="007204A9" w:rsidRDefault="00000000">
            <w:r>
              <w:t>Ist weniger als 5x umgezogen:</w:t>
            </w:r>
          </w:p>
          <w:p w14:paraId="3CE1FEA8" w14:textId="77777777" w:rsidR="007204A9" w:rsidRDefault="007204A9"/>
        </w:tc>
        <w:tc>
          <w:tcPr>
            <w:tcW w:w="1728" w:type="dxa"/>
          </w:tcPr>
          <w:p w14:paraId="44F34F7E" w14:textId="77777777" w:rsidR="007204A9" w:rsidRDefault="00000000">
            <w:r>
              <w:t>Mehr als 50 km angereist</w:t>
            </w:r>
          </w:p>
          <w:p w14:paraId="453D7428" w14:textId="77777777" w:rsidR="007204A9" w:rsidRDefault="007204A9"/>
        </w:tc>
        <w:tc>
          <w:tcPr>
            <w:tcW w:w="1728" w:type="dxa"/>
          </w:tcPr>
          <w:p w14:paraId="619E0523" w14:textId="77777777" w:rsidR="007204A9" w:rsidRDefault="00000000">
            <w:r>
              <w:rPr>
                <w:sz w:val="18"/>
              </w:rPr>
              <w:t>War schon mal in einem Heißluftballon:</w:t>
            </w:r>
          </w:p>
          <w:p w14:paraId="0637EB0E" w14:textId="77777777" w:rsidR="007204A9" w:rsidRDefault="007204A9"/>
        </w:tc>
      </w:tr>
      <w:tr w:rsidR="00067824" w14:paraId="569C589D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39B092E" w14:textId="77777777" w:rsidR="007204A9" w:rsidRDefault="00000000">
            <w:r>
              <w:t>Isst kein Fleisch:</w:t>
            </w:r>
          </w:p>
          <w:p w14:paraId="0DBBFF6F" w14:textId="77777777" w:rsidR="007204A9" w:rsidRDefault="007204A9"/>
        </w:tc>
        <w:tc>
          <w:tcPr>
            <w:tcW w:w="1728" w:type="dxa"/>
          </w:tcPr>
          <w:p w14:paraId="0042F103" w14:textId="77777777" w:rsidR="007204A9" w:rsidRDefault="00000000">
            <w:r>
              <w:t>Trinkt gerne Bier:</w:t>
            </w:r>
          </w:p>
          <w:p w14:paraId="2324AF99" w14:textId="77777777" w:rsidR="007204A9" w:rsidRDefault="007204A9"/>
        </w:tc>
        <w:tc>
          <w:tcPr>
            <w:tcW w:w="1728" w:type="dxa"/>
          </w:tcPr>
          <w:p w14:paraId="51713A34" w14:textId="77777777" w:rsidR="007204A9" w:rsidRDefault="00000000">
            <w:r>
              <w:t>Ist öfter als 5x umgezogen:</w:t>
            </w:r>
          </w:p>
          <w:p w14:paraId="7FD2B8E6" w14:textId="77777777" w:rsidR="007204A9" w:rsidRDefault="007204A9"/>
        </w:tc>
        <w:tc>
          <w:tcPr>
            <w:tcW w:w="1728" w:type="dxa"/>
          </w:tcPr>
          <w:p w14:paraId="520C51DB" w14:textId="77777777" w:rsidR="007204A9" w:rsidRDefault="00000000">
            <w:r>
              <w:t>Kann häkeln:</w:t>
            </w:r>
          </w:p>
          <w:p w14:paraId="3DAD139A" w14:textId="77777777" w:rsidR="007204A9" w:rsidRDefault="007204A9"/>
        </w:tc>
        <w:tc>
          <w:tcPr>
            <w:tcW w:w="1728" w:type="dxa"/>
          </w:tcPr>
          <w:p w14:paraId="33D5DB01" w14:textId="77777777" w:rsidR="007204A9" w:rsidRDefault="00000000">
            <w:r>
              <w:t>Hat/ Hatte ein Reptil als Haustier:</w:t>
            </w:r>
          </w:p>
          <w:p w14:paraId="2E3F89F5" w14:textId="77777777" w:rsidR="007204A9" w:rsidRDefault="007204A9"/>
        </w:tc>
      </w:tr>
      <w:tr w:rsidR="00067824" w14:paraId="44DE9FA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47006C5B" w14:textId="77777777" w:rsidR="007204A9" w:rsidRDefault="00000000">
            <w:r>
              <w:rPr>
                <w:sz w:val="18"/>
              </w:rPr>
              <w:t>Hat alle runden Geburtstage groß gefeiert:</w:t>
            </w:r>
          </w:p>
          <w:p w14:paraId="7649B96B" w14:textId="77777777" w:rsidR="007204A9" w:rsidRDefault="007204A9"/>
        </w:tc>
        <w:tc>
          <w:tcPr>
            <w:tcW w:w="1728" w:type="dxa"/>
          </w:tcPr>
          <w:p w14:paraId="055B4053" w14:textId="77777777" w:rsidR="007204A9" w:rsidRDefault="00000000">
            <w:r>
              <w:rPr>
                <w:sz w:val="18"/>
              </w:rPr>
              <w:t>Mag Schokolade mehr als Gummibärchen:</w:t>
            </w:r>
          </w:p>
          <w:p w14:paraId="18BF6CC6" w14:textId="77777777" w:rsidR="007204A9" w:rsidRDefault="007204A9"/>
        </w:tc>
        <w:tc>
          <w:tcPr>
            <w:tcW w:w="1728" w:type="dxa"/>
          </w:tcPr>
          <w:p w14:paraId="02BC9963" w14:textId="77777777" w:rsidR="007204A9" w:rsidRDefault="00000000">
            <w:r>
              <w:t>Hat Punkte in Flensburg:</w:t>
            </w:r>
          </w:p>
          <w:p w14:paraId="185519F3" w14:textId="77777777" w:rsidR="007204A9" w:rsidRDefault="007204A9"/>
        </w:tc>
        <w:tc>
          <w:tcPr>
            <w:tcW w:w="1728" w:type="dxa"/>
          </w:tcPr>
          <w:p w14:paraId="13D12E7D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5AF12629" w14:textId="77777777" w:rsidR="007204A9" w:rsidRDefault="007204A9"/>
        </w:tc>
        <w:tc>
          <w:tcPr>
            <w:tcW w:w="1728" w:type="dxa"/>
          </w:tcPr>
          <w:p w14:paraId="7051C7EF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0C702240" w14:textId="77777777" w:rsidR="007204A9" w:rsidRDefault="007204A9"/>
        </w:tc>
      </w:tr>
    </w:tbl>
    <w:p w14:paraId="2B9ECE0A" w14:textId="77777777" w:rsidR="00AD3B5C" w:rsidRPr="00AD3B5C" w:rsidRDefault="00AD3B5C" w:rsidP="0005643C">
      <w:pPr>
        <w:rPr>
          <w:lang w:val="en-GB"/>
        </w:rPr>
      </w:pPr>
    </w:p>
    <w:p w14:paraId="0653145A" w14:textId="7777777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lastRenderedPageBreak/>
        <w:t>birthday-Bingo</w:t>
      </w:r>
    </w:p>
    <w:p w14:paraId="3C407572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3E80C240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FE66B76" w14:textId="77777777" w:rsidR="007204A9" w:rsidRDefault="00000000">
            <w:r>
              <w:rPr>
                <w:sz w:val="18"/>
              </w:rPr>
              <w:t>Am gleichen Tag Geburtstag wie ein Promi:</w:t>
            </w:r>
          </w:p>
          <w:p w14:paraId="15B54791" w14:textId="77777777" w:rsidR="007204A9" w:rsidRDefault="007204A9"/>
        </w:tc>
        <w:tc>
          <w:tcPr>
            <w:tcW w:w="1728" w:type="dxa"/>
          </w:tcPr>
          <w:p w14:paraId="668733E8" w14:textId="77777777" w:rsidR="007204A9" w:rsidRDefault="00000000">
            <w:r>
              <w:t>Ist mit Klaus verwandt:</w:t>
            </w:r>
          </w:p>
          <w:p w14:paraId="6BDF27E4" w14:textId="77777777" w:rsidR="007204A9" w:rsidRDefault="007204A9"/>
        </w:tc>
        <w:tc>
          <w:tcPr>
            <w:tcW w:w="1728" w:type="dxa"/>
          </w:tcPr>
          <w:p w14:paraId="6B0A4325" w14:textId="77777777" w:rsidR="007204A9" w:rsidRDefault="00000000">
            <w:r>
              <w:t>Hat ein Auto älter als 10 Jahre:</w:t>
            </w:r>
          </w:p>
          <w:p w14:paraId="03BEE33F" w14:textId="77777777" w:rsidR="007204A9" w:rsidRDefault="007204A9"/>
        </w:tc>
        <w:tc>
          <w:tcPr>
            <w:tcW w:w="1728" w:type="dxa"/>
          </w:tcPr>
          <w:p w14:paraId="4D20A4A7" w14:textId="77777777" w:rsidR="007204A9" w:rsidRDefault="00000000">
            <w:r>
              <w:rPr>
                <w:sz w:val="18"/>
              </w:rPr>
              <w:t>Ist schon einmal Fallschirm gesprungen:</w:t>
            </w:r>
          </w:p>
          <w:p w14:paraId="7859806B" w14:textId="77777777" w:rsidR="007204A9" w:rsidRDefault="007204A9"/>
        </w:tc>
        <w:tc>
          <w:tcPr>
            <w:tcW w:w="1728" w:type="dxa"/>
          </w:tcPr>
          <w:p w14:paraId="1CA07C57" w14:textId="77777777" w:rsidR="007204A9" w:rsidRDefault="00000000">
            <w:r>
              <w:rPr>
                <w:sz w:val="18"/>
              </w:rPr>
              <w:t>Hat am selben Tag wie ein Promi Geburtstag:</w:t>
            </w:r>
          </w:p>
          <w:p w14:paraId="53CEC5A2" w14:textId="77777777" w:rsidR="007204A9" w:rsidRDefault="007204A9"/>
        </w:tc>
      </w:tr>
      <w:tr w:rsidR="00067824" w14:paraId="7C8823D8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6CA8E864" w14:textId="77777777" w:rsidR="007204A9" w:rsidRDefault="00000000">
            <w:r>
              <w:rPr>
                <w:sz w:val="18"/>
              </w:rPr>
              <w:t>Ist schon mal bei einer Prüfung durchgefallen:</w:t>
            </w:r>
          </w:p>
          <w:p w14:paraId="26E827AF" w14:textId="77777777" w:rsidR="007204A9" w:rsidRDefault="007204A9"/>
        </w:tc>
        <w:tc>
          <w:tcPr>
            <w:tcW w:w="1728" w:type="dxa"/>
          </w:tcPr>
          <w:p w14:paraId="33473905" w14:textId="77777777" w:rsidR="007204A9" w:rsidRDefault="00000000">
            <w:r>
              <w:t>War/ Ist Feuerwehrmann/frau:</w:t>
            </w:r>
          </w:p>
          <w:p w14:paraId="4E63437E" w14:textId="77777777" w:rsidR="007204A9" w:rsidRDefault="007204A9"/>
        </w:tc>
        <w:tc>
          <w:tcPr>
            <w:tcW w:w="1728" w:type="dxa"/>
          </w:tcPr>
          <w:p w14:paraId="512107F9" w14:textId="77777777" w:rsidR="007204A9" w:rsidRDefault="00000000">
            <w:r>
              <w:t>Hat mehr als 2 Kinder:</w:t>
            </w:r>
          </w:p>
          <w:p w14:paraId="7B3BB511" w14:textId="77777777" w:rsidR="007204A9" w:rsidRDefault="007204A9"/>
        </w:tc>
        <w:tc>
          <w:tcPr>
            <w:tcW w:w="1728" w:type="dxa"/>
          </w:tcPr>
          <w:p w14:paraId="3C9E56AB" w14:textId="77777777" w:rsidR="007204A9" w:rsidRDefault="00000000">
            <w:r>
              <w:t>Trinkt lieber Tee als Kaffee:</w:t>
            </w:r>
          </w:p>
          <w:p w14:paraId="216FC3F3" w14:textId="77777777" w:rsidR="007204A9" w:rsidRDefault="007204A9"/>
        </w:tc>
        <w:tc>
          <w:tcPr>
            <w:tcW w:w="1728" w:type="dxa"/>
          </w:tcPr>
          <w:p w14:paraId="57BD1559" w14:textId="77777777" w:rsidR="007204A9" w:rsidRDefault="00000000">
            <w:r>
              <w:t>Hat schon im Theater mitgespielt:</w:t>
            </w:r>
          </w:p>
          <w:p w14:paraId="0BE8C988" w14:textId="77777777" w:rsidR="007204A9" w:rsidRDefault="007204A9"/>
        </w:tc>
      </w:tr>
      <w:tr w:rsidR="00067824" w14:paraId="7A6F8CFB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0DD41394" w14:textId="77777777" w:rsidR="007204A9" w:rsidRDefault="00000000">
            <w:r>
              <w:t>Kennt Klaus länger als 40 Jahre:</w:t>
            </w:r>
          </w:p>
          <w:p w14:paraId="1BFFBCDB" w14:textId="77777777" w:rsidR="007204A9" w:rsidRDefault="007204A9"/>
        </w:tc>
        <w:tc>
          <w:tcPr>
            <w:tcW w:w="1728" w:type="dxa"/>
          </w:tcPr>
          <w:p w14:paraId="3CFCD7DA" w14:textId="77777777" w:rsidR="007204A9" w:rsidRDefault="00000000">
            <w:r>
              <w:t>War mal auf einem Kreuzfahrtschiff:</w:t>
            </w:r>
          </w:p>
          <w:p w14:paraId="4AF1AC2C" w14:textId="77777777" w:rsidR="007204A9" w:rsidRDefault="007204A9"/>
        </w:tc>
        <w:tc>
          <w:tcPr>
            <w:tcW w:w="1728" w:type="dxa"/>
          </w:tcPr>
          <w:p w14:paraId="3466F5FE" w14:textId="77777777" w:rsidR="007204A9" w:rsidRDefault="00000000">
            <w:r>
              <w:t>Kann häkeln:</w:t>
            </w:r>
          </w:p>
          <w:p w14:paraId="6CF7DB3A" w14:textId="77777777" w:rsidR="007204A9" w:rsidRDefault="007204A9"/>
        </w:tc>
        <w:tc>
          <w:tcPr>
            <w:tcW w:w="1728" w:type="dxa"/>
          </w:tcPr>
          <w:p w14:paraId="7BA2249F" w14:textId="77777777" w:rsidR="007204A9" w:rsidRDefault="00000000">
            <w:r>
              <w:t>Isst gerne Fisch:</w:t>
            </w:r>
          </w:p>
          <w:p w14:paraId="1663DEFA" w14:textId="77777777" w:rsidR="007204A9" w:rsidRDefault="007204A9"/>
        </w:tc>
        <w:tc>
          <w:tcPr>
            <w:tcW w:w="1728" w:type="dxa"/>
          </w:tcPr>
          <w:p w14:paraId="106DD000" w14:textId="77777777" w:rsidR="007204A9" w:rsidRDefault="00000000">
            <w:r>
              <w:t>Besitzt einen Hund:</w:t>
            </w:r>
          </w:p>
          <w:p w14:paraId="5FD145CC" w14:textId="77777777" w:rsidR="007204A9" w:rsidRDefault="007204A9"/>
        </w:tc>
      </w:tr>
      <w:tr w:rsidR="00067824" w14:paraId="65704F5E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4806C47" w14:textId="77777777" w:rsidR="007204A9" w:rsidRDefault="00000000">
            <w:r>
              <w:t>Mag Krimis:</w:t>
            </w:r>
          </w:p>
          <w:p w14:paraId="6DC69344" w14:textId="77777777" w:rsidR="007204A9" w:rsidRDefault="007204A9"/>
        </w:tc>
        <w:tc>
          <w:tcPr>
            <w:tcW w:w="1728" w:type="dxa"/>
          </w:tcPr>
          <w:p w14:paraId="760C8FBC" w14:textId="77777777" w:rsidR="007204A9" w:rsidRDefault="00000000">
            <w:r>
              <w:t>Macht eine ehrenamtliche Tätigkeit:</w:t>
            </w:r>
          </w:p>
          <w:p w14:paraId="5AF31F33" w14:textId="77777777" w:rsidR="007204A9" w:rsidRDefault="007204A9"/>
        </w:tc>
        <w:tc>
          <w:tcPr>
            <w:tcW w:w="1728" w:type="dxa"/>
          </w:tcPr>
          <w:p w14:paraId="3C00C3C4" w14:textId="77777777" w:rsidR="007204A9" w:rsidRDefault="00000000">
            <w:r>
              <w:t>Sammelt etwas (Name + Gegenstand):</w:t>
            </w:r>
          </w:p>
          <w:p w14:paraId="046300B0" w14:textId="77777777" w:rsidR="007204A9" w:rsidRDefault="007204A9"/>
        </w:tc>
        <w:tc>
          <w:tcPr>
            <w:tcW w:w="1728" w:type="dxa"/>
          </w:tcPr>
          <w:p w14:paraId="651E022E" w14:textId="77777777" w:rsidR="007204A9" w:rsidRDefault="00000000">
            <w:r>
              <w:t>Hat als Kind gerne Comics gelesen:</w:t>
            </w:r>
          </w:p>
          <w:p w14:paraId="4B4678ED" w14:textId="77777777" w:rsidR="007204A9" w:rsidRDefault="007204A9"/>
        </w:tc>
        <w:tc>
          <w:tcPr>
            <w:tcW w:w="1728" w:type="dxa"/>
          </w:tcPr>
          <w:p w14:paraId="6999EA3F" w14:textId="77777777" w:rsidR="007204A9" w:rsidRDefault="00000000">
            <w:r>
              <w:rPr>
                <w:sz w:val="18"/>
              </w:rPr>
              <w:t>Ist einen Marathon/ Halbmarathon gelaufen:</w:t>
            </w:r>
          </w:p>
          <w:p w14:paraId="50BC5E09" w14:textId="77777777" w:rsidR="007204A9" w:rsidRDefault="007204A9"/>
        </w:tc>
      </w:tr>
      <w:tr w:rsidR="00067824" w14:paraId="04D69701" w14:textId="77777777" w:rsidTr="00FA115A">
        <w:trPr>
          <w:cantSplit/>
          <w:trHeight w:val="720"/>
          <w:jc w:val="center"/>
        </w:trPr>
        <w:tc>
          <w:tcPr>
            <w:tcW w:w="1728" w:type="dxa"/>
          </w:tcPr>
          <w:p w14:paraId="20A1A9A9" w14:textId="77777777" w:rsidR="007204A9" w:rsidRDefault="00000000">
            <w:r>
              <w:t>Führerschein schon abgeben müssen:</w:t>
            </w:r>
          </w:p>
          <w:p w14:paraId="74F66A12" w14:textId="77777777" w:rsidR="007204A9" w:rsidRDefault="007204A9"/>
        </w:tc>
        <w:tc>
          <w:tcPr>
            <w:tcW w:w="1728" w:type="dxa"/>
          </w:tcPr>
          <w:p w14:paraId="2C501ECA" w14:textId="77777777" w:rsidR="007204A9" w:rsidRDefault="00000000">
            <w:r>
              <w:rPr>
                <w:sz w:val="18"/>
              </w:rPr>
              <w:t>War dieses Jahr schon in mind. 3 Ländern:</w:t>
            </w:r>
          </w:p>
          <w:p w14:paraId="18B9F4BE" w14:textId="77777777" w:rsidR="007204A9" w:rsidRDefault="007204A9"/>
        </w:tc>
        <w:tc>
          <w:tcPr>
            <w:tcW w:w="1728" w:type="dxa"/>
          </w:tcPr>
          <w:p w14:paraId="30EEC9D5" w14:textId="77777777" w:rsidR="007204A9" w:rsidRDefault="00000000">
            <w:r>
              <w:rPr>
                <w:sz w:val="18"/>
              </w:rPr>
              <w:t>Hat dieses Jahr einen Strafzettel bekommen:</w:t>
            </w:r>
          </w:p>
          <w:p w14:paraId="53C1BBAE" w14:textId="77777777" w:rsidR="007204A9" w:rsidRDefault="007204A9"/>
        </w:tc>
        <w:tc>
          <w:tcPr>
            <w:tcW w:w="1728" w:type="dxa"/>
          </w:tcPr>
          <w:p w14:paraId="4A49F11B" w14:textId="77777777" w:rsidR="007204A9" w:rsidRDefault="00000000">
            <w:r>
              <w:t>Hat/ Hatte ein Haustier:</w:t>
            </w:r>
          </w:p>
          <w:p w14:paraId="11B36C0F" w14:textId="77777777" w:rsidR="007204A9" w:rsidRDefault="007204A9"/>
        </w:tc>
        <w:tc>
          <w:tcPr>
            <w:tcW w:w="1728" w:type="dxa"/>
          </w:tcPr>
          <w:p w14:paraId="2B45275C" w14:textId="77777777" w:rsidR="007204A9" w:rsidRDefault="00000000">
            <w:r>
              <w:t>Hat schon einen Promi getroffen:</w:t>
            </w:r>
          </w:p>
          <w:p w14:paraId="1703B8D6" w14:textId="77777777" w:rsidR="007204A9" w:rsidRDefault="007204A9"/>
        </w:tc>
      </w:tr>
    </w:tbl>
    <w:p w14:paraId="376BA9C0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E9529" w14:textId="77777777" w:rsidR="00513211" w:rsidRDefault="00513211" w:rsidP="003F353E">
      <w:pPr>
        <w:spacing w:after="0"/>
      </w:pPr>
      <w:r>
        <w:separator/>
      </w:r>
    </w:p>
  </w:endnote>
  <w:endnote w:type="continuationSeparator" w:id="0">
    <w:p w14:paraId="52738F99" w14:textId="77777777" w:rsidR="00513211" w:rsidRDefault="00513211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71E6E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1A7F9504" wp14:editId="2B847F1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150C5785" wp14:editId="15864B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7E0A5" w14:textId="77777777" w:rsidR="00513211" w:rsidRDefault="00513211" w:rsidP="003F353E">
      <w:pPr>
        <w:spacing w:after="0"/>
      </w:pPr>
      <w:r>
        <w:separator/>
      </w:r>
    </w:p>
  </w:footnote>
  <w:footnote w:type="continuationSeparator" w:id="0">
    <w:p w14:paraId="73AA74F3" w14:textId="77777777" w:rsidR="00513211" w:rsidRDefault="00513211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6764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0223E725" wp14:editId="366727D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2E6F71AB" wp14:editId="04687774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36BB57CF" wp14:editId="4C2482A8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2FB5346F" wp14:editId="55A95227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5BC1751D" wp14:editId="27B6B64C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277C5681" wp14:editId="680F64FC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31A1F462" wp14:editId="2D292F77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200EB63C" wp14:editId="6F71D2A4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CAADC47" wp14:editId="41D195FD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2073F10A" wp14:editId="1AF2D637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7110BDB1" wp14:editId="2A4A149B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770547F6" wp14:editId="20A6976A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320B787A" wp14:editId="7D19B848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5EBFABCC" wp14:editId="7A2EA4DF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6A77F133" wp14:editId="166D2AD7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75113080" wp14:editId="2F7E99C2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26DD79AD" wp14:editId="19919F4B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0298B1A1" wp14:editId="36E31580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40BCA931" wp14:editId="20B3978B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24C961B3" wp14:editId="5CB5DE53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481F0F3C" wp14:editId="6A985F04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7281FDB5" wp14:editId="7FEF001C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0EE44004" wp14:editId="65788715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5BE32238" wp14:editId="33A4A645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4E8B7C6F" wp14:editId="58318038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7E10D2A2" wp14:editId="666D9F70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168A7F01" wp14:editId="5A3711BE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DB091B3" wp14:editId="49D2342D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0288C60" wp14:editId="4E9DF32D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1C86D6F2" wp14:editId="7BF0D455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610EB996" wp14:editId="0CF2A150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3232A2A" wp14:editId="07157EA1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5EA79325" wp14:editId="5DC4D62B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635926C1" wp14:editId="6E30B2F8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5D4ED3C5" wp14:editId="341F1A30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283C7350" wp14:editId="32208FAB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634512A" wp14:editId="401A7B05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2EE4296" wp14:editId="197D512E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77A01FA2" wp14:editId="54EA8675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435130A" wp14:editId="43284CFC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C1E3E07" wp14:editId="2F3E949F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0ED857D4" wp14:editId="1CAE1F1C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EEC2666" wp14:editId="2489FDDC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DC9C7D" wp14:editId="166C50C3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4630B27" wp14:editId="76AFA77D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BB95BD3" wp14:editId="21047968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3B256C2" wp14:editId="2BB7315C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DED6AF1" wp14:editId="082C7533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C98CA3E" wp14:editId="7C93868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29C2F33" wp14:editId="7CCB88AC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4723D3" wp14:editId="6F361A82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A3EAA9" wp14:editId="706E0B9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8BEA007" wp14:editId="540E0B2D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9CFA6FF" wp14:editId="6E4662D2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D49F87E" wp14:editId="39CECA52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D348FBE" wp14:editId="747B51B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9FA2C86" wp14:editId="4D8AEB1E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56AC0F4" wp14:editId="4B792F6D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1D39D3" wp14:editId="1340033C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9C8D564" wp14:editId="48AF1779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0245501" wp14:editId="0CDDA4E3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E0B61AC" wp14:editId="05AED719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F7E9996" wp14:editId="56D6D3DD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AA89B" wp14:editId="0472FFE7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D0003B" wp14:editId="28A5C3EE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A5A5BE5" wp14:editId="7784699B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DD4649C" wp14:editId="48246D8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88B422A" wp14:editId="517628D6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D0982F1" wp14:editId="30F1324A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0231973" wp14:editId="4D941F14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67914FD" wp14:editId="2E26F5C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AF4176" wp14:editId="096F1CDE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B331B1" wp14:editId="2385F9E4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D06835" wp14:editId="073AA4EE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5F29C" wp14:editId="7DC934B1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F76B67" wp14:editId="70E0270E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473FB7" wp14:editId="62644497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A85163" wp14:editId="43471875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822403" wp14:editId="30AC42F5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918FDD" wp14:editId="7A48E979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31BF24" wp14:editId="417EAF68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1BEEC4" wp14:editId="2EA3A1B5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7F61B0" wp14:editId="6FD37AF8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217ABA" wp14:editId="626DE425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D65096" wp14:editId="34DE489C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945267" wp14:editId="2B2A0911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6AAAE3E" wp14:editId="5CEB2490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3E69050" wp14:editId="7F3B2B65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BFCB5D5" wp14:editId="48D874D6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070205" wp14:editId="2EE55036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42EBA7" wp14:editId="58573CCF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5C4B48E" wp14:editId="064F7FE2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2E9C1D7" wp14:editId="4CBE2C8C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6BFCFBA" wp14:editId="7790D661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A7D2FD7" wp14:editId="7FA11475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19AC609" wp14:editId="09AC3917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F16D776" wp14:editId="1A5494DF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E00208" wp14:editId="61BAD0A2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6E2CDFD" wp14:editId="56053568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DEB019" wp14:editId="1A167657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AC6B77A" wp14:editId="6479B549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C2C9600" wp14:editId="458347BB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863A095" wp14:editId="0114513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37B8F35" wp14:editId="3631A5E5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B605A9" wp14:editId="4703F937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E7C7E21" wp14:editId="08FFBF50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65B1556" wp14:editId="7F4E63B3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D53B399" wp14:editId="0F1DF23D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AE2D92B" wp14:editId="3BB1F34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4CECE86" wp14:editId="7CD5BB73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E8523A3" wp14:editId="44B4FD9B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E71F188" wp14:editId="244BE086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DF140BC" wp14:editId="7B4D2DC8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AE2486B" wp14:editId="360106F7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0750041" wp14:editId="0397A53E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BAAF704" wp14:editId="18D336D6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9EB763F" wp14:editId="59244C2A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08ADC12" wp14:editId="4A297F32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5018724" wp14:editId="16AA521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F1BDFF3" wp14:editId="0B6B2B79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96F6B4B" wp14:editId="3273E7C6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F745E" wp14:editId="51700108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0E4634D" wp14:editId="64C2612E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017043F" wp14:editId="5E0A92E4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6B222E6" wp14:editId="0AF1A4E1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34EFE9D" wp14:editId="388AB3B0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C1C3B15" wp14:editId="22136DCC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E67E46E" wp14:editId="52B32813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E15521F" wp14:editId="52FC3458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070FFF1" wp14:editId="7A179092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51230F0" wp14:editId="55EC69C9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9A334EF" wp14:editId="3532AAC3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3CDD0EE" wp14:editId="39D52F5A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28650F5" wp14:editId="35DCA8DC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6D46E24D" wp14:editId="536490C5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412A584" wp14:editId="6A648B86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E4973F7" wp14:editId="52F28DDE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3E394DE6" wp14:editId="376E38A3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2863FA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13211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204A9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D77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50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