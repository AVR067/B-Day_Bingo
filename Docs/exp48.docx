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Mag Schokolade mehr als Gummibärchen: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schon einen Promi getroffen: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Macht eine ehrenamtliche Tätigkeit: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kein Auto: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Hat/ Hatte ein Haustier: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im Ausland studiert: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mit Klaus verwandt: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im Ausland gearbeitet: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Mehr als 50 km angereist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gerne Wein: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War bei einem Pfadfinderlager: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die 6 größten Kontinente bereist: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morgens Kaffee: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Bungee-Jumping gemacht: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Mehr als 20 km angereist: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Wurde schon von einem Tier gebissen: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mal auf einem Kreuzfahrtschiff: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einen Motorradführerschein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mehr als 2 Kinder: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Kann häkeln: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einen Traktor: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öfter als 5x umgezogen: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Spielt gern Golf: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Oma/ Opa: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dieses Jahr schon in mind. 3 Ländern: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