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Ist weniger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ein/e Lieblingsschauspieler/in: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mal bei einer Prüfung durchgefallen: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mit Klaus schon im Urlaub: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im letzten Jahr bei einem Konzert: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Am gleichen Tag Geburtstag wie ein Promi: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Wurde schon von einem Tier gebissen: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kein Auto: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öfter als 5x umgezogen: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schon mal in einem Heißluftballon: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einem Konzert mitgewirkt: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gerne Fisch: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Gemüsebeet: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schon die 6 größten Kontinente bereist: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Fährt gerne Fahrrad: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sich selber ausgesperrt: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Krimis: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Bier: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alle runden Geburtstage groß gefeiert: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einen Hund: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