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in einem Chor gesungen: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50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schon im Fernsehen zu sehen: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mal bei einer Prüfung durchgefallen: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gearbeitet: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Besitzt &gt; 3 Fahrräder: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Kann ohne sein Smartphone nicht leben: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schwarzes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mit Klaus schon im Urlaub: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Spricht mehr als 2 Sprachen: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