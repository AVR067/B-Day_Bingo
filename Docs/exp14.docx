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die 6 größten Kontinente bereist: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Fährt gerne Fahrrad: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