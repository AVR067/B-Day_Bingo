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Bier: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Sammelt etwas (Name + Gegenstand):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am selben Tag wie ein Promi Geburtstag: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&gt; 3 Fahrräder: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mit Klaus schon im Urlaub: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Macht eine ehrenamtliche Tätigkeit: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Zahlt regelmäßig für ein Abo was er/sie gar nicht nutzt: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als Kind gerne Comics gelesen: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Steht regelmäßig vor 6 auf: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Isst kein Fleisch: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Oma/ Opa: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Bungee-Jumping gemacht: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Tante/ Onkel: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