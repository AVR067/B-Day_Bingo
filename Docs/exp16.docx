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einen Promi getroffen: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&gt; 3 Fahrräder: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schwarzes Auto: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im Ausland gearbeitet: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gerne Fisch: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öfter als 5x umgezogen: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weniger als 5x umgezogen: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