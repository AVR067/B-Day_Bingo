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Hatte schon einen Knochenbruch: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bei einer Prüfung geschummelt: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weniger als 5x umgezogen: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Am gleichen Tag Geburtstag wie ein Promi: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Hat/ Hatte ein Reptil als Haustier: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War/ Ist Feuerwehrmann/frau: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in einem anderen Land gelebt: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Führerschein schon abgeben müssen: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Wurde schon einmal seekrank: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bei einem Gewinnspiel gewonnen: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gefärbte Haare: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Angst vor Spinnen: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im Ausland studiert: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ein/e Lieblingsschauspieler/in: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in der Schule sitzen geblieben: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Isst gerne Fisch: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schwarzes Auto: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Liest gerade ein Buch: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schon einen Promi getroffen: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kein Auto: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schon im Theater mitgespielt: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Besitzt &gt; 3 Fahrräder: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Mag Zartbitterschokolade: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einmal in der Oper: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beim Kochen ein Gericht verbrannt: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