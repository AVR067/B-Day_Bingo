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am selben Tag wie ein Promi Geburtstag: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Macht eine ehrenamtliche Tätigkeit: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als Kind gerne Comics gelesen: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einen Promi getroffen: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