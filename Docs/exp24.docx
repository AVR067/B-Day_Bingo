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als Kind gerne Comics gelesen: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Punkte in Flensburg: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20 km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Liest regelmäßig Zeitung: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schwarzes Auto: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Kennt Klaus länger als 40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auf einem Musikfestival: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gefärbte Haare: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bei einem Gewinnspiel gewonnen: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Motorradführerschein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Ist in der Schule sitzen geblieben: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mehr als 10 Autos: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Traktor: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einen Marathon/ Halbmarathon gelaufen: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Kennt Klaus länger als 50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Kann ohne sein Smartphone nicht leben: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Spricht mehr als 2 Sprachen: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bei der Polizei: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sich selber ausgesperrt: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Mehr als 50 km angereist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mal bei einer Prüfung durchgefallen: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beim Kochen ein Gericht verbrannt: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Mag Schokolade mehr als Gummibärchen: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