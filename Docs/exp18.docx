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6A3AA7" w14:textId="72181D17" w:rsidR="00AD3B5C" w:rsidRDefault="00AD3B5C" w:rsidP="00D06ACC">
      <w:pPr>
        <w:pStyle w:val="Subtitle"/>
        <w:rPr>
          <w:sz w:val="44"/>
          <w:szCs w:val="44"/>
          <w:lang w:val="en-GB"/>
        </w:rPr>
      </w:pPr>
      <w:r w:rsidRPr="00FC67C9">
        <w:rPr>
          <w:sz w:val="44"/>
          <w:szCs w:val="44"/>
          <w:lang w:val="en-GB"/>
        </w:rPr>
        <w:t>birthday-Bingo</w:t>
      </w:r>
    </w:p>
    <w:p w14:paraId="4850635B" w14:textId="77777777" w:rsidR="00806290" w:rsidRPr="00806290" w:rsidRDefault="00806290" w:rsidP="00806290">
      <w:pPr>
        <w:spacing w:after="0"/>
        <w:rPr>
          <w:lang w:val="en-GB"/>
        </w:rPr>
      </w:pPr>
    </w:p>
    <w:tbl>
      <w:tblPr>
        <w:tblStyle w:val="TableGrid"/>
        <w:tblW w:w="9072" w:type="dxa"/>
        <w:jc w:val="center"/>
        <w:tblLook w:val="04A0" w:firstRow="1" w:lastRow="0" w:firstColumn="1" w:lastColumn="0" w:noHBand="0" w:noVBand="1"/>
      </w:tblPr>
      <w:tblGrid>
        <w:gridCol w:w="1815"/>
        <w:gridCol w:w="1815"/>
        <w:gridCol w:w="1814"/>
        <w:gridCol w:w="1814"/>
        <w:gridCol w:w="1814"/>
      </w:tblGrid>
      <w:tr w:rsidR="00067824" w14:paraId="63476C17" w14:textId="77777777" w:rsidTr="00FA115A">
        <w:trPr>
          <w:cantSplit/>
          <w:trHeight w:hRule="atLeast" w:val="720"/>
          <w:jc w:val="center"/>
        </w:trPr>
        <w:tc>
          <w:tcPr>
            <w:tcW w:w="1728" w:type="dxa"/>
          </w:tcPr>
          <w:p>
            <w:r/>
            <w:r>
              <w:rPr>
                <w:sz w:val="20"/>
              </w:rPr>
              <w:t>War schon im Fernsehen zu sehen: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18"/>
              </w:rPr>
              <w:t>Hat schon bei einer Prüfung geschummelt: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18"/>
              </w:rPr>
              <w:t>War bei Goldhochzeit der Großeltern dabei: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Mag Krimis: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Kann häkeln:</w:t>
            </w:r>
          </w:p>
          <w:p/>
        </w:tc>
      </w:tr>
      <w:tr w:rsidR="00067824" w14:paraId="09AAE502" w14:textId="77777777" w:rsidTr="00FA115A">
        <w:trPr>
          <w:cantSplit/>
          <w:trHeight w:hRule="atLeast" w:val="720"/>
          <w:jc w:val="center"/>
        </w:trPr>
        <w:tc>
          <w:tcPr>
            <w:tcW w:w="1728" w:type="dxa"/>
          </w:tcPr>
          <w:p>
            <w:r/>
            <w:r>
              <w:rPr>
                <w:sz w:val="20"/>
              </w:rPr>
              <w:t>Hat im Ausland studiert: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Hat als Kind gerne Comics gelesen: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Wurde schon einmal seekrank: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Trinkt lieber Tee als Kaffee: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Ist öfter als 5x umgezogen:</w:t>
            </w:r>
          </w:p>
          <w:p/>
        </w:tc>
      </w:tr>
      <w:tr w:rsidR="00067824" w14:paraId="42D815E0" w14:textId="77777777" w:rsidTr="00FA115A">
        <w:trPr>
          <w:cantSplit/>
          <w:trHeight w:hRule="atLeast" w:val="720"/>
          <w:jc w:val="center"/>
        </w:trPr>
        <w:tc>
          <w:tcPr>
            <w:tcW w:w="1728" w:type="dxa"/>
          </w:tcPr>
          <w:p>
            <w:r/>
            <w:r>
              <w:rPr>
                <w:sz w:val="20"/>
              </w:rPr>
              <w:t>Hatte schon einen Knochenbruch: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Hat schon im Theater mitgespielt: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Ist mit Klaus verwandt: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18"/>
              </w:rPr>
              <w:t>Ist schon einmal Fallschirm gesprungen: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Hat ein Haustier:</w:t>
            </w:r>
          </w:p>
          <w:p/>
        </w:tc>
      </w:tr>
      <w:tr w:rsidR="00067824" w14:paraId="030A8D1E" w14:textId="77777777" w:rsidTr="00FA115A">
        <w:trPr>
          <w:cantSplit/>
          <w:trHeight w:hRule="atLeast" w:val="720"/>
          <w:jc w:val="center"/>
        </w:trPr>
        <w:tc>
          <w:tcPr>
            <w:tcW w:w="1728" w:type="dxa"/>
          </w:tcPr>
          <w:p>
            <w:r/>
            <w:r>
              <w:rPr>
                <w:sz w:val="18"/>
              </w:rPr>
              <w:t>Zahlt regelmäßig für ein Abo was er/sie gar nicht nutzt: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Hat sich selber ausgesperrt: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18"/>
              </w:rPr>
              <w:t>Ist einen Marathon/ Halbmarathon gelaufen: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Kennt Klaus länger als 50 Jahre: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Kennt Klaus seit der Schulzeit:</w:t>
            </w:r>
          </w:p>
          <w:p/>
        </w:tc>
      </w:tr>
      <w:tr w:rsidR="00067824" w14:paraId="5056D177" w14:textId="77777777" w:rsidTr="00FA115A">
        <w:trPr>
          <w:cantSplit/>
          <w:trHeight w:hRule="atLeast" w:val="720"/>
          <w:jc w:val="center"/>
        </w:trPr>
        <w:tc>
          <w:tcPr>
            <w:tcW w:w="1728" w:type="dxa"/>
          </w:tcPr>
          <w:p>
            <w:r/>
            <w:r>
              <w:rPr>
                <w:sz w:val="20"/>
              </w:rPr>
              <w:t>Hat im Ausland gearbeitet: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Hat ein Tatoo: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Ist Oma/ Opa: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War schon bei der Polizei: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Hat bei einem Gewinnspiel gewonnen:</w:t>
            </w:r>
          </w:p>
          <w:p/>
        </w:tc>
      </w:tr>
    </w:tbl>
    <w:p w14:paraId="09424B4A" w14:textId="77777777" w:rsidR="00AD3B5C" w:rsidRPr="00AD3B5C" w:rsidRDefault="00AD3B5C" w:rsidP="0005643C">
      <w:pPr>
        <w:rPr>
          <w:lang w:val="en-GB"/>
        </w:rPr>
      </w:pPr>
    </w:p>
    <w:sectPr w:rsidR="00AD3B5C" w:rsidRPr="00AD3B5C" w:rsidSect="0014245C">
      <w:headerReference w:type="default" r:id="rId10"/>
      <w:footerReference w:type="default" r:id="rId11"/>
      <w:pgSz w:w="10081" w:h="7201" w:orient="landscape" w:code="23"/>
      <w:pgMar w:top="720" w:right="567" w:bottom="288" w:left="567" w:header="340" w:footer="22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EDC9B5" w14:textId="77777777" w:rsidR="00710312" w:rsidRDefault="00710312" w:rsidP="003F353E">
      <w:pPr>
        <w:spacing w:after="0"/>
      </w:pPr>
      <w:r>
        <w:separator/>
      </w:r>
    </w:p>
  </w:endnote>
  <w:endnote w:type="continuationSeparator" w:id="0">
    <w:p w14:paraId="66AC0D72" w14:textId="77777777" w:rsidR="00710312" w:rsidRDefault="00710312" w:rsidP="003F353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E66E92" w14:textId="77777777" w:rsidR="006E47A9" w:rsidRDefault="006E47A9">
    <w:pPr>
      <w:pStyle w:val="Footer"/>
    </w:pPr>
    <w:r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82464" behindDoc="0" locked="0" layoutInCell="1" allowOverlap="1" wp14:anchorId="214A5598" wp14:editId="3BC273AC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0" cy="0"/>
              <wp:effectExtent l="0" t="0" r="0" b="0"/>
              <wp:wrapNone/>
              <wp:docPr id="548" name="Freeform 25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0" cy="0"/>
                      </a:xfrm>
                      <a:custGeom>
                        <a:avLst/>
                        <a:gdLst/>
                        <a:ahLst/>
                        <a:cxnLst>
                          <a:cxn ang="0">
                            <a:pos x="0" y="0"/>
                          </a:cxn>
                          <a:cxn ang="0">
                            <a:pos x="0" y="0"/>
                          </a:cxn>
                          <a:cxn ang="0">
                            <a:pos x="0" y="0"/>
                          </a:cxn>
                          <a:cxn ang="0">
                            <a:pos x="0" y="0"/>
                          </a:cxn>
                        </a:cxnLst>
                        <a:rect l="0" t="0" r="r" b="b"/>
                        <a:pathLst>
                          <a:path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E9DC549" id="Freeform 257" o:spid="_x0000_s1026" alt="&quot;&quot;" style="position:absolute;margin-left:0;margin-top:0;width:0;height:0;z-index:251582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" path="m,c,,,,,,,,,,,,,,,,,e" fillcolor="#3ea0b9" stroked="f">
              <v:path arrowok="t" o:connecttype="custom" o:connectlocs="0,0;0,0;0,0;0,0" o:connectangles="0,0,0,0"/>
            </v:shape>
          </w:pict>
        </mc:Fallback>
      </mc:AlternateContent>
    </w:r>
    <w:r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83488" behindDoc="0" locked="0" layoutInCell="1" allowOverlap="1" wp14:anchorId="2DDC63F4" wp14:editId="7AF352A4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0" cy="0"/>
              <wp:effectExtent l="0" t="0" r="0" b="0"/>
              <wp:wrapNone/>
              <wp:docPr id="549" name="Freeform 28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0" cy="0"/>
                      </a:xfrm>
                      <a:custGeom>
                        <a:avLst/>
                        <a:gdLst/>
                        <a:ahLst/>
                        <a:cxnLst>
                          <a:cxn ang="0">
                            <a:pos x="0" y="0"/>
                          </a:cxn>
                          <a:cxn ang="0">
                            <a:pos x="0" y="0"/>
                          </a:cxn>
                          <a:cxn ang="0">
                            <a:pos x="0" y="0"/>
                          </a:cxn>
                          <a:cxn ang="0">
                            <a:pos x="0" y="0"/>
                          </a:cxn>
                        </a:cxnLst>
                        <a:rect l="0" t="0" r="r" b="b"/>
                        <a:pathLst>
                          <a:path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B864A6E" id="Freeform 285" o:spid="_x0000_s1026" alt="&quot;&quot;" style="position:absolute;margin-left:0;margin-top:0;width:0;height:0;z-index:251583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" path="m,c,,,,,,,,,,,,,,,,,e" fillcolor="#3ea0b9" stroked="f">
              <v:path arrowok="t" o:connecttype="custom" o:connectlocs="0,0;0,0;0,0;0,0" o:connectangles="0,0,0,0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B82FB6" w14:textId="77777777" w:rsidR="00710312" w:rsidRDefault="00710312" w:rsidP="003F353E">
      <w:pPr>
        <w:spacing w:after="0"/>
      </w:pPr>
      <w:r>
        <w:separator/>
      </w:r>
    </w:p>
  </w:footnote>
  <w:footnote w:type="continuationSeparator" w:id="0">
    <w:p w14:paraId="5FEBD4FE" w14:textId="77777777" w:rsidR="00710312" w:rsidRDefault="00710312" w:rsidP="003F353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4E9B47" w14:textId="77777777" w:rsidR="003F353E" w:rsidRPr="00AE124E" w:rsidRDefault="00AE124E" w:rsidP="00AE124E">
    <w:pPr>
      <w:pStyle w:val="Header"/>
    </w:pPr>
    <w:r>
      <w:rPr>
        <w:noProof/>
        <w:lang w:val="en-GB" w:bidi="en-GB"/>
      </w:rPr>
      <mc:AlternateContent>
        <mc:Choice Requires="wpg">
          <w:drawing>
            <wp:anchor distT="0" distB="0" distL="114300" distR="114300" simplePos="0" relativeHeight="251731968" behindDoc="0" locked="0" layoutInCell="1" allowOverlap="1" wp14:anchorId="76D11FCC" wp14:editId="4FBDCE9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6675626" cy="4573013"/>
              <wp:effectExtent l="0" t="0" r="0" b="0"/>
              <wp:wrapNone/>
              <wp:docPr id="412" name="Group 41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75626" cy="4573013"/>
                        <a:chOff x="0" y="0"/>
                        <a:chExt cx="6675626" cy="4573013"/>
                      </a:xfrm>
                    </wpg:grpSpPr>
                    <wps:wsp>
                      <wps:cNvPr id="4" name="Rectangle 3">
                        <a:extLst>
                          <a:ext uri="{FF2B5EF4-FFF2-40B4-BE49-F238E27FC236}">
                            <a16:creationId xmlns:a16="http://schemas.microsoft.com/office/drawing/2014/main" id="{AB02AE3A-B029-46D8-B085-062A5E355942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154442" y="195"/>
                          <a:ext cx="6419654" cy="457281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0" name="Freeform 5">
                        <a:extLst>
                          <a:ext uri="{FF2B5EF4-FFF2-40B4-BE49-F238E27FC236}">
                            <a16:creationId xmlns:a16="http://schemas.microsoft.com/office/drawing/2014/main" id="{91C98F34-4691-4BB2-8F33-11213F7E39A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62325" y="19050"/>
                          <a:ext cx="1662516" cy="1943731"/>
                        </a:xfrm>
                        <a:custGeom>
                          <a:avLst/>
                          <a:gdLst>
                            <a:gd name="T0" fmla="*/ 235 w 235"/>
                            <a:gd name="T1" fmla="*/ 117 h 281"/>
                            <a:gd name="T2" fmla="*/ 117 w 235"/>
                            <a:gd name="T3" fmla="*/ 0 h 281"/>
                            <a:gd name="T4" fmla="*/ 0 w 235"/>
                            <a:gd name="T5" fmla="*/ 117 h 281"/>
                            <a:gd name="T6" fmla="*/ 112 w 235"/>
                            <a:gd name="T7" fmla="*/ 264 h 281"/>
                            <a:gd name="T8" fmla="*/ 105 w 235"/>
                            <a:gd name="T9" fmla="*/ 270 h 281"/>
                            <a:gd name="T10" fmla="*/ 106 w 235"/>
                            <a:gd name="T11" fmla="*/ 279 h 281"/>
                            <a:gd name="T12" fmla="*/ 117 w 235"/>
                            <a:gd name="T13" fmla="*/ 281 h 281"/>
                            <a:gd name="T14" fmla="*/ 128 w 235"/>
                            <a:gd name="T15" fmla="*/ 279 h 281"/>
                            <a:gd name="T16" fmla="*/ 129 w 235"/>
                            <a:gd name="T17" fmla="*/ 270 h 281"/>
                            <a:gd name="T18" fmla="*/ 122 w 235"/>
                            <a:gd name="T19" fmla="*/ 264 h 281"/>
                            <a:gd name="T20" fmla="*/ 235 w 235"/>
                            <a:gd name="T21" fmla="*/ 117 h 28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235" h="281">
                              <a:moveTo>
                                <a:pt x="235" y="117"/>
                              </a:moveTo>
                              <a:cubicBezTo>
                                <a:pt x="235" y="52"/>
                                <a:pt x="182" y="0"/>
                                <a:pt x="117" y="0"/>
                              </a:cubicBezTo>
                              <a:cubicBezTo>
                                <a:pt x="52" y="0"/>
                                <a:pt x="0" y="52"/>
                                <a:pt x="0" y="117"/>
                              </a:cubicBezTo>
                              <a:cubicBezTo>
                                <a:pt x="0" y="180"/>
                                <a:pt x="50" y="260"/>
                                <a:pt x="112" y="264"/>
                              </a:cubicBezTo>
                              <a:cubicBezTo>
                                <a:pt x="110" y="267"/>
                                <a:pt x="107" y="269"/>
                                <a:pt x="105" y="270"/>
                              </a:cubicBezTo>
                              <a:cubicBezTo>
                                <a:pt x="100" y="272"/>
                                <a:pt x="104" y="278"/>
                                <a:pt x="106" y="279"/>
                              </a:cubicBezTo>
                              <a:cubicBezTo>
                                <a:pt x="108" y="280"/>
                                <a:pt x="117" y="281"/>
                                <a:pt x="117" y="281"/>
                              </a:cubicBezTo>
                              <a:cubicBezTo>
                                <a:pt x="117" y="281"/>
                                <a:pt x="126" y="280"/>
                                <a:pt x="128" y="279"/>
                              </a:cubicBezTo>
                              <a:cubicBezTo>
                                <a:pt x="130" y="278"/>
                                <a:pt x="134" y="272"/>
                                <a:pt x="129" y="270"/>
                              </a:cubicBezTo>
                              <a:cubicBezTo>
                                <a:pt x="127" y="269"/>
                                <a:pt x="125" y="267"/>
                                <a:pt x="122" y="264"/>
                              </a:cubicBezTo>
                              <a:cubicBezTo>
                                <a:pt x="185" y="260"/>
                                <a:pt x="235" y="180"/>
                                <a:pt x="235" y="117"/>
                              </a:cubicBezTo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1" name="Freeform 6">
                        <a:extLst>
                          <a:ext uri="{FF2B5EF4-FFF2-40B4-BE49-F238E27FC236}">
                            <a16:creationId xmlns:a16="http://schemas.microsoft.com/office/drawing/2014/main" id="{7DDDA619-B183-48B5-9FA8-0DE16A05D652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4143375" y="1838325"/>
                          <a:ext cx="8251" cy="0"/>
                        </a:xfrm>
                        <a:custGeom>
                          <a:avLst/>
                          <a:gdLst>
                            <a:gd name="T0" fmla="*/ 1 w 1"/>
                            <a:gd name="T1" fmla="*/ 1 w 1"/>
                            <a:gd name="T2" fmla="*/ 1 w 1"/>
                            <a:gd name="T3" fmla="*/ 1 w 1"/>
                            <a:gd name="T4" fmla="*/ 1 w 1"/>
                            <a:gd name="T5" fmla="*/ 1 w 1"/>
                            <a:gd name="T6" fmla="*/ 1 w 1"/>
                            <a:gd name="T7" fmla="*/ 1 w 1"/>
                            <a:gd name="T8" fmla="*/ 1 w 1"/>
                            <a:gd name="T9" fmla="*/ 1 w 1"/>
                            <a:gd name="T10" fmla="*/ 1 w 1"/>
                            <a:gd name="T11" fmla="*/ 1 w 1"/>
                            <a:gd name="T12" fmla="*/ 0 w 1"/>
                            <a:gd name="T13" fmla="*/ 0 w 1"/>
                            <a:gd name="T14" fmla="*/ 0 w 1"/>
                            <a:gd name="T15" fmla="*/ 0 w 1"/>
                            <a:gd name="T16" fmla="*/ 0 w 1"/>
                            <a:gd name="T17" fmla="*/ 0 w 1"/>
                            <a:gd name="T18" fmla="*/ 0 w 1"/>
                            <a:gd name="T19" fmla="*/ 0 w 1"/>
                            <a:gd name="T20" fmla="*/ 0 w 1"/>
                            <a:gd name="T21" fmla="*/ 0 w 1"/>
                            <a:gd name="T22" fmla="*/ 0 w 1"/>
                            <a:gd name="T23" fmla="*/ 0 w 1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  <a:cxn ang="0">
                              <a:pos x="T2" y="0"/>
                            </a:cxn>
                            <a:cxn ang="0">
                              <a:pos x="T3" y="0"/>
                            </a:cxn>
                            <a:cxn ang="0">
                              <a:pos x="T4" y="0"/>
                            </a:cxn>
                            <a:cxn ang="0">
                              <a:pos x="T5" y="0"/>
                            </a:cxn>
                            <a:cxn ang="0">
                              <a:pos x="T6" y="0"/>
                            </a:cxn>
                            <a:cxn ang="0">
                              <a:pos x="T7" y="0"/>
                            </a:cxn>
                            <a:cxn ang="0">
                              <a:pos x="T8" y="0"/>
                            </a:cxn>
                            <a:cxn ang="0">
                              <a:pos x="T9" y="0"/>
                            </a:cxn>
                            <a:cxn ang="0">
                              <a:pos x="T10" y="0"/>
                            </a:cxn>
                            <a:cxn ang="0">
                              <a:pos x="T11" y="0"/>
                            </a:cxn>
                            <a:cxn ang="0">
                              <a:pos x="T12" y="0"/>
                            </a:cxn>
                            <a:cxn ang="0">
                              <a:pos x="T13" y="0"/>
                            </a:cxn>
                            <a:cxn ang="0">
                              <a:pos x="T14" y="0"/>
                            </a:cxn>
                            <a:cxn ang="0">
                              <a:pos x="T15" y="0"/>
                            </a:cxn>
                            <a:cxn ang="0">
                              <a:pos x="T16" y="0"/>
                            </a:cxn>
                            <a:cxn ang="0">
                              <a:pos x="T17" y="0"/>
                            </a:cxn>
                            <a:cxn ang="0">
                              <a:pos x="T18" y="0"/>
                            </a:cxn>
                            <a:cxn ang="0">
                              <a:pos x="T19" y="0"/>
                            </a:cxn>
                            <a:cxn ang="0">
                              <a:pos x="T20" y="0"/>
                            </a:cxn>
                            <a:cxn ang="0">
                              <a:pos x="T21" y="0"/>
                            </a:cxn>
                            <a:cxn ang="0">
                              <a:pos x="T22" y="0"/>
                            </a:cxn>
                            <a:cxn ang="0">
                              <a:pos x="T23" y="0"/>
                            </a:cxn>
                          </a:cxnLst>
                          <a:rect l="0" t="0" r="r" b="b"/>
                          <a:pathLst>
                            <a:path w="1">
                              <a:moveTo>
                                <a:pt x="1" y="0"/>
                              </a:move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moveTo>
                                <a:pt x="1" y="0"/>
                              </a:move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moveTo>
                                <a:pt x="1" y="0"/>
                              </a:move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moveTo>
                                <a:pt x="1" y="0"/>
                              </a:move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rgbClr val="DAE99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2" name="Freeform 7">
                        <a:extLst>
                          <a:ext uri="{FF2B5EF4-FFF2-40B4-BE49-F238E27FC236}">
                            <a16:creationId xmlns:a16="http://schemas.microsoft.com/office/drawing/2014/main" id="{E852BD5C-C1FA-422A-BAB0-0AA9286D916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733800" y="1114425"/>
                          <a:ext cx="1006586" cy="844573"/>
                        </a:xfrm>
                        <a:custGeom>
                          <a:avLst/>
                          <a:gdLst>
                            <a:gd name="T0" fmla="*/ 136 w 142"/>
                            <a:gd name="T1" fmla="*/ 0 h 122"/>
                            <a:gd name="T2" fmla="*/ 44 w 142"/>
                            <a:gd name="T3" fmla="*/ 52 h 122"/>
                            <a:gd name="T4" fmla="*/ 9 w 142"/>
                            <a:gd name="T5" fmla="*/ 49 h 122"/>
                            <a:gd name="T6" fmla="*/ 0 w 142"/>
                            <a:gd name="T7" fmla="*/ 77 h 122"/>
                            <a:gd name="T8" fmla="*/ 58 w 142"/>
                            <a:gd name="T9" fmla="*/ 105 h 122"/>
                            <a:gd name="T10" fmla="*/ 58 w 142"/>
                            <a:gd name="T11" fmla="*/ 105 h 122"/>
                            <a:gd name="T12" fmla="*/ 58 w 142"/>
                            <a:gd name="T13" fmla="*/ 105 h 122"/>
                            <a:gd name="T14" fmla="*/ 58 w 142"/>
                            <a:gd name="T15" fmla="*/ 105 h 122"/>
                            <a:gd name="T16" fmla="*/ 58 w 142"/>
                            <a:gd name="T17" fmla="*/ 105 h 122"/>
                            <a:gd name="T18" fmla="*/ 58 w 142"/>
                            <a:gd name="T19" fmla="*/ 105 h 122"/>
                            <a:gd name="T20" fmla="*/ 58 w 142"/>
                            <a:gd name="T21" fmla="*/ 105 h 122"/>
                            <a:gd name="T22" fmla="*/ 58 w 142"/>
                            <a:gd name="T23" fmla="*/ 105 h 122"/>
                            <a:gd name="T24" fmla="*/ 59 w 142"/>
                            <a:gd name="T25" fmla="*/ 105 h 122"/>
                            <a:gd name="T26" fmla="*/ 59 w 142"/>
                            <a:gd name="T27" fmla="*/ 105 h 122"/>
                            <a:gd name="T28" fmla="*/ 59 w 142"/>
                            <a:gd name="T29" fmla="*/ 105 h 122"/>
                            <a:gd name="T30" fmla="*/ 59 w 142"/>
                            <a:gd name="T31" fmla="*/ 105 h 122"/>
                            <a:gd name="T32" fmla="*/ 59 w 142"/>
                            <a:gd name="T33" fmla="*/ 105 h 122"/>
                            <a:gd name="T34" fmla="*/ 59 w 142"/>
                            <a:gd name="T35" fmla="*/ 105 h 122"/>
                            <a:gd name="T36" fmla="*/ 59 w 142"/>
                            <a:gd name="T37" fmla="*/ 105 h 122"/>
                            <a:gd name="T38" fmla="*/ 59 w 142"/>
                            <a:gd name="T39" fmla="*/ 105 h 122"/>
                            <a:gd name="T40" fmla="*/ 59 w 142"/>
                            <a:gd name="T41" fmla="*/ 105 h 122"/>
                            <a:gd name="T42" fmla="*/ 59 w 142"/>
                            <a:gd name="T43" fmla="*/ 105 h 122"/>
                            <a:gd name="T44" fmla="*/ 59 w 142"/>
                            <a:gd name="T45" fmla="*/ 105 h 122"/>
                            <a:gd name="T46" fmla="*/ 52 w 142"/>
                            <a:gd name="T47" fmla="*/ 111 h 122"/>
                            <a:gd name="T48" fmla="*/ 50 w 142"/>
                            <a:gd name="T49" fmla="*/ 114 h 122"/>
                            <a:gd name="T50" fmla="*/ 53 w 142"/>
                            <a:gd name="T51" fmla="*/ 120 h 122"/>
                            <a:gd name="T52" fmla="*/ 64 w 142"/>
                            <a:gd name="T53" fmla="*/ 122 h 122"/>
                            <a:gd name="T54" fmla="*/ 75 w 142"/>
                            <a:gd name="T55" fmla="*/ 120 h 122"/>
                            <a:gd name="T56" fmla="*/ 79 w 142"/>
                            <a:gd name="T57" fmla="*/ 114 h 122"/>
                            <a:gd name="T58" fmla="*/ 76 w 142"/>
                            <a:gd name="T59" fmla="*/ 111 h 122"/>
                            <a:gd name="T60" fmla="*/ 69 w 142"/>
                            <a:gd name="T61" fmla="*/ 105 h 122"/>
                            <a:gd name="T62" fmla="*/ 69 w 142"/>
                            <a:gd name="T63" fmla="*/ 105 h 122"/>
                            <a:gd name="T64" fmla="*/ 69 w 142"/>
                            <a:gd name="T65" fmla="*/ 105 h 122"/>
                            <a:gd name="T66" fmla="*/ 142 w 142"/>
                            <a:gd name="T67" fmla="*/ 63 h 122"/>
                            <a:gd name="T68" fmla="*/ 136 w 142"/>
                            <a:gd name="T69" fmla="*/ 0 h 12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</a:cxnLst>
                          <a:rect l="0" t="0" r="r" b="b"/>
                          <a:pathLst>
                            <a:path w="142" h="122">
                              <a:moveTo>
                                <a:pt x="136" y="0"/>
                              </a:moveTo>
                              <a:cubicBezTo>
                                <a:pt x="115" y="28"/>
                                <a:pt x="85" y="52"/>
                                <a:pt x="44" y="52"/>
                              </a:cubicBezTo>
                              <a:cubicBezTo>
                                <a:pt x="30" y="52"/>
                                <a:pt x="18" y="51"/>
                                <a:pt x="9" y="49"/>
                              </a:cubicBezTo>
                              <a:cubicBezTo>
                                <a:pt x="6" y="59"/>
                                <a:pt x="3" y="68"/>
                                <a:pt x="0" y="77"/>
                              </a:cubicBezTo>
                              <a:cubicBezTo>
                                <a:pt x="17" y="92"/>
                                <a:pt x="36" y="103"/>
                                <a:pt x="58" y="105"/>
                              </a:cubicBezTo>
                              <a:cubicBezTo>
                                <a:pt x="58" y="105"/>
                                <a:pt x="58" y="105"/>
                                <a:pt x="58" y="105"/>
                              </a:cubicBezTo>
                              <a:cubicBezTo>
                                <a:pt x="58" y="105"/>
                                <a:pt x="58" y="105"/>
                                <a:pt x="58" y="105"/>
                              </a:cubicBezTo>
                              <a:cubicBezTo>
                                <a:pt x="58" y="105"/>
                                <a:pt x="58" y="105"/>
                                <a:pt x="58" y="105"/>
                              </a:cubicBezTo>
                              <a:cubicBezTo>
                                <a:pt x="58" y="105"/>
                                <a:pt x="58" y="105"/>
                                <a:pt x="58" y="105"/>
                              </a:cubicBezTo>
                              <a:cubicBezTo>
                                <a:pt x="58" y="105"/>
                                <a:pt x="58" y="105"/>
                                <a:pt x="58" y="105"/>
                              </a:cubicBezTo>
                              <a:cubicBezTo>
                                <a:pt x="58" y="105"/>
                                <a:pt x="58" y="105"/>
                                <a:pt x="58" y="105"/>
                              </a:cubicBezTo>
                              <a:cubicBezTo>
                                <a:pt x="58" y="105"/>
                                <a:pt x="58" y="105"/>
                                <a:pt x="58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7" y="108"/>
                                <a:pt x="54" y="110"/>
                                <a:pt x="52" y="111"/>
                              </a:cubicBezTo>
                              <a:cubicBezTo>
                                <a:pt x="50" y="111"/>
                                <a:pt x="50" y="113"/>
                                <a:pt x="50" y="114"/>
                              </a:cubicBezTo>
                              <a:cubicBezTo>
                                <a:pt x="50" y="116"/>
                                <a:pt x="52" y="120"/>
                                <a:pt x="53" y="120"/>
                              </a:cubicBezTo>
                              <a:cubicBezTo>
                                <a:pt x="55" y="121"/>
                                <a:pt x="64" y="122"/>
                                <a:pt x="64" y="122"/>
                              </a:cubicBezTo>
                              <a:cubicBezTo>
                                <a:pt x="64" y="122"/>
                                <a:pt x="73" y="121"/>
                                <a:pt x="75" y="120"/>
                              </a:cubicBezTo>
                              <a:cubicBezTo>
                                <a:pt x="76" y="120"/>
                                <a:pt x="79" y="116"/>
                                <a:pt x="79" y="114"/>
                              </a:cubicBezTo>
                              <a:cubicBezTo>
                                <a:pt x="79" y="113"/>
                                <a:pt x="78" y="111"/>
                                <a:pt x="76" y="111"/>
                              </a:cubicBezTo>
                              <a:cubicBezTo>
                                <a:pt x="74" y="110"/>
                                <a:pt x="72" y="108"/>
                                <a:pt x="69" y="105"/>
                              </a:cubicBezTo>
                              <a:cubicBezTo>
                                <a:pt x="69" y="105"/>
                                <a:pt x="69" y="105"/>
                                <a:pt x="69" y="105"/>
                              </a:cubicBezTo>
                              <a:cubicBezTo>
                                <a:pt x="69" y="105"/>
                                <a:pt x="69" y="105"/>
                                <a:pt x="69" y="105"/>
                              </a:cubicBezTo>
                              <a:cubicBezTo>
                                <a:pt x="97" y="103"/>
                                <a:pt x="122" y="86"/>
                                <a:pt x="142" y="63"/>
                              </a:cubicBezTo>
                              <a:cubicBezTo>
                                <a:pt x="137" y="42"/>
                                <a:pt x="134" y="21"/>
                                <a:pt x="136" y="0"/>
                              </a:cubicBezTo>
                            </a:path>
                          </a:pathLst>
                        </a:cu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3" name="Freeform 8">
                        <a:extLst>
                          <a:ext uri="{FF2B5EF4-FFF2-40B4-BE49-F238E27FC236}">
                            <a16:creationId xmlns:a16="http://schemas.microsoft.com/office/drawing/2014/main" id="{65FC0780-0DAF-4B27-9961-245C6AEDB07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19500" y="95250"/>
                          <a:ext cx="730187" cy="497046"/>
                        </a:xfrm>
                        <a:custGeom>
                          <a:avLst/>
                          <a:gdLst>
                            <a:gd name="T0" fmla="*/ 88 w 103"/>
                            <a:gd name="T1" fmla="*/ 0 h 72"/>
                            <a:gd name="T2" fmla="*/ 67 w 103"/>
                            <a:gd name="T3" fmla="*/ 3 h 72"/>
                            <a:gd name="T4" fmla="*/ 16 w 103"/>
                            <a:gd name="T5" fmla="*/ 30 h 72"/>
                            <a:gd name="T6" fmla="*/ 0 w 103"/>
                            <a:gd name="T7" fmla="*/ 51 h 72"/>
                            <a:gd name="T8" fmla="*/ 14 w 103"/>
                            <a:gd name="T9" fmla="*/ 72 h 72"/>
                            <a:gd name="T10" fmla="*/ 16 w 103"/>
                            <a:gd name="T11" fmla="*/ 70 h 72"/>
                            <a:gd name="T12" fmla="*/ 44 w 103"/>
                            <a:gd name="T13" fmla="*/ 39 h 72"/>
                            <a:gd name="T14" fmla="*/ 63 w 103"/>
                            <a:gd name="T15" fmla="*/ 27 h 72"/>
                            <a:gd name="T16" fmla="*/ 99 w 103"/>
                            <a:gd name="T17" fmla="*/ 11 h 72"/>
                            <a:gd name="T18" fmla="*/ 88 w 103"/>
                            <a:gd name="T19" fmla="*/ 0 h 7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103" h="72">
                              <a:moveTo>
                                <a:pt x="88" y="0"/>
                              </a:moveTo>
                              <a:cubicBezTo>
                                <a:pt x="80" y="0"/>
                                <a:pt x="70" y="2"/>
                                <a:pt x="67" y="3"/>
                              </a:cubicBezTo>
                              <a:cubicBezTo>
                                <a:pt x="48" y="8"/>
                                <a:pt x="29" y="16"/>
                                <a:pt x="16" y="30"/>
                              </a:cubicBezTo>
                              <a:cubicBezTo>
                                <a:pt x="9" y="37"/>
                                <a:pt x="4" y="44"/>
                                <a:pt x="0" y="51"/>
                              </a:cubicBezTo>
                              <a:cubicBezTo>
                                <a:pt x="5" y="57"/>
                                <a:pt x="10" y="65"/>
                                <a:pt x="14" y="72"/>
                              </a:cubicBezTo>
                              <a:cubicBezTo>
                                <a:pt x="15" y="72"/>
                                <a:pt x="15" y="71"/>
                                <a:pt x="16" y="70"/>
                              </a:cubicBezTo>
                              <a:cubicBezTo>
                                <a:pt x="22" y="58"/>
                                <a:pt x="33" y="48"/>
                                <a:pt x="44" y="39"/>
                              </a:cubicBezTo>
                              <a:cubicBezTo>
                                <a:pt x="50" y="35"/>
                                <a:pt x="56" y="30"/>
                                <a:pt x="63" y="27"/>
                              </a:cubicBezTo>
                              <a:cubicBezTo>
                                <a:pt x="75" y="23"/>
                                <a:pt x="94" y="25"/>
                                <a:pt x="99" y="11"/>
                              </a:cubicBezTo>
                              <a:cubicBezTo>
                                <a:pt x="103" y="3"/>
                                <a:pt x="96" y="0"/>
                                <a:pt x="88" y="0"/>
                              </a:cubicBezTo>
                            </a:path>
                          </a:pathLst>
                        </a:cu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4" name="Freeform 9">
                        <a:extLst>
                          <a:ext uri="{FF2B5EF4-FFF2-40B4-BE49-F238E27FC236}">
                            <a16:creationId xmlns:a16="http://schemas.microsoft.com/office/drawing/2014/main" id="{B8CD8AF5-969A-4E08-ABD8-DCE54E47247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4724400" y="1152525"/>
                          <a:ext cx="1889410" cy="2186192"/>
                        </a:xfrm>
                        <a:custGeom>
                          <a:avLst/>
                          <a:gdLst>
                            <a:gd name="T0" fmla="*/ 264 w 267"/>
                            <a:gd name="T1" fmla="*/ 140 h 316"/>
                            <a:gd name="T2" fmla="*/ 139 w 267"/>
                            <a:gd name="T3" fmla="*/ 4 h 316"/>
                            <a:gd name="T4" fmla="*/ 3 w 267"/>
                            <a:gd name="T5" fmla="*/ 129 h 316"/>
                            <a:gd name="T6" fmla="*/ 121 w 267"/>
                            <a:gd name="T7" fmla="*/ 297 h 316"/>
                            <a:gd name="T8" fmla="*/ 113 w 267"/>
                            <a:gd name="T9" fmla="*/ 304 h 316"/>
                            <a:gd name="T10" fmla="*/ 114 w 267"/>
                            <a:gd name="T11" fmla="*/ 314 h 316"/>
                            <a:gd name="T12" fmla="*/ 126 w 267"/>
                            <a:gd name="T13" fmla="*/ 316 h 316"/>
                            <a:gd name="T14" fmla="*/ 138 w 267"/>
                            <a:gd name="T15" fmla="*/ 315 h 316"/>
                            <a:gd name="T16" fmla="*/ 140 w 267"/>
                            <a:gd name="T17" fmla="*/ 305 h 316"/>
                            <a:gd name="T18" fmla="*/ 132 w 267"/>
                            <a:gd name="T19" fmla="*/ 298 h 316"/>
                            <a:gd name="T20" fmla="*/ 264 w 267"/>
                            <a:gd name="T21" fmla="*/ 140 h 3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267" h="316">
                              <a:moveTo>
                                <a:pt x="264" y="140"/>
                              </a:moveTo>
                              <a:cubicBezTo>
                                <a:pt x="267" y="68"/>
                                <a:pt x="211" y="7"/>
                                <a:pt x="139" y="4"/>
                              </a:cubicBezTo>
                              <a:cubicBezTo>
                                <a:pt x="67" y="0"/>
                                <a:pt x="6" y="56"/>
                                <a:pt x="3" y="129"/>
                              </a:cubicBezTo>
                              <a:cubicBezTo>
                                <a:pt x="0" y="199"/>
                                <a:pt x="52" y="290"/>
                                <a:pt x="121" y="297"/>
                              </a:cubicBezTo>
                              <a:cubicBezTo>
                                <a:pt x="118" y="300"/>
                                <a:pt x="115" y="303"/>
                                <a:pt x="113" y="304"/>
                              </a:cubicBezTo>
                              <a:cubicBezTo>
                                <a:pt x="107" y="305"/>
                                <a:pt x="111" y="313"/>
                                <a:pt x="114" y="314"/>
                              </a:cubicBezTo>
                              <a:cubicBezTo>
                                <a:pt x="116" y="315"/>
                                <a:pt x="126" y="316"/>
                                <a:pt x="126" y="316"/>
                              </a:cubicBezTo>
                              <a:cubicBezTo>
                                <a:pt x="126" y="316"/>
                                <a:pt x="136" y="316"/>
                                <a:pt x="138" y="315"/>
                              </a:cubicBezTo>
                              <a:cubicBezTo>
                                <a:pt x="140" y="314"/>
                                <a:pt x="145" y="307"/>
                                <a:pt x="140" y="305"/>
                              </a:cubicBezTo>
                              <a:cubicBezTo>
                                <a:pt x="137" y="304"/>
                                <a:pt x="134" y="301"/>
                                <a:pt x="132" y="298"/>
                              </a:cubicBezTo>
                              <a:cubicBezTo>
                                <a:pt x="202" y="296"/>
                                <a:pt x="261" y="210"/>
                                <a:pt x="264" y="140"/>
                              </a:cubicBezTo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5" name="Freeform 10">
                        <a:extLst>
                          <a:ext uri="{FF2B5EF4-FFF2-40B4-BE49-F238E27FC236}">
                            <a16:creationId xmlns:a16="http://schemas.microsoft.com/office/drawing/2014/main" id="{9BF521B1-2CD0-4C7C-BEE5-721EF1D831B1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5572125" y="2105025"/>
                          <a:ext cx="1018962" cy="1107240"/>
                        </a:xfrm>
                        <a:custGeom>
                          <a:avLst/>
                          <a:gdLst>
                            <a:gd name="T0" fmla="*/ 1 w 144"/>
                            <a:gd name="T1" fmla="*/ 160 h 160"/>
                            <a:gd name="T2" fmla="*/ 1 w 144"/>
                            <a:gd name="T3" fmla="*/ 160 h 160"/>
                            <a:gd name="T4" fmla="*/ 1 w 144"/>
                            <a:gd name="T5" fmla="*/ 160 h 160"/>
                            <a:gd name="T6" fmla="*/ 1 w 144"/>
                            <a:gd name="T7" fmla="*/ 160 h 160"/>
                            <a:gd name="T8" fmla="*/ 1 w 144"/>
                            <a:gd name="T9" fmla="*/ 160 h 160"/>
                            <a:gd name="T10" fmla="*/ 1 w 144"/>
                            <a:gd name="T11" fmla="*/ 160 h 160"/>
                            <a:gd name="T12" fmla="*/ 0 w 144"/>
                            <a:gd name="T13" fmla="*/ 160 h 160"/>
                            <a:gd name="T14" fmla="*/ 0 w 144"/>
                            <a:gd name="T15" fmla="*/ 160 h 160"/>
                            <a:gd name="T16" fmla="*/ 0 w 144"/>
                            <a:gd name="T17" fmla="*/ 160 h 160"/>
                            <a:gd name="T18" fmla="*/ 0 w 144"/>
                            <a:gd name="T19" fmla="*/ 160 h 160"/>
                            <a:gd name="T20" fmla="*/ 0 w 144"/>
                            <a:gd name="T21" fmla="*/ 160 h 160"/>
                            <a:gd name="T22" fmla="*/ 0 w 144"/>
                            <a:gd name="T23" fmla="*/ 160 h 160"/>
                            <a:gd name="T24" fmla="*/ 0 w 144"/>
                            <a:gd name="T25" fmla="*/ 160 h 160"/>
                            <a:gd name="T26" fmla="*/ 0 w 144"/>
                            <a:gd name="T27" fmla="*/ 160 h 160"/>
                            <a:gd name="T28" fmla="*/ 0 w 144"/>
                            <a:gd name="T29" fmla="*/ 160 h 160"/>
                            <a:gd name="T30" fmla="*/ 0 w 144"/>
                            <a:gd name="T31" fmla="*/ 160 h 160"/>
                            <a:gd name="T32" fmla="*/ 0 w 144"/>
                            <a:gd name="T33" fmla="*/ 160 h 160"/>
                            <a:gd name="T34" fmla="*/ 0 w 144"/>
                            <a:gd name="T35" fmla="*/ 160 h 160"/>
                            <a:gd name="T36" fmla="*/ 0 w 144"/>
                            <a:gd name="T37" fmla="*/ 160 h 160"/>
                            <a:gd name="T38" fmla="*/ 0 w 144"/>
                            <a:gd name="T39" fmla="*/ 160 h 160"/>
                            <a:gd name="T40" fmla="*/ 0 w 144"/>
                            <a:gd name="T41" fmla="*/ 160 h 160"/>
                            <a:gd name="T42" fmla="*/ 144 w 144"/>
                            <a:gd name="T43" fmla="*/ 0 h 160"/>
                            <a:gd name="T44" fmla="*/ 144 w 144"/>
                            <a:gd name="T45" fmla="*/ 3 h 160"/>
                            <a:gd name="T46" fmla="*/ 144 w 144"/>
                            <a:gd name="T47" fmla="*/ 0 h 160"/>
                            <a:gd name="T48" fmla="*/ 144 w 144"/>
                            <a:gd name="T49" fmla="*/ 0 h 160"/>
                            <a:gd name="T50" fmla="*/ 144 w 144"/>
                            <a:gd name="T51" fmla="*/ 0 h 160"/>
                            <a:gd name="T52" fmla="*/ 144 w 144"/>
                            <a:gd name="T53" fmla="*/ 0 h 160"/>
                            <a:gd name="T54" fmla="*/ 144 w 144"/>
                            <a:gd name="T55" fmla="*/ 0 h 160"/>
                            <a:gd name="T56" fmla="*/ 144 w 144"/>
                            <a:gd name="T57" fmla="*/ 0 h 160"/>
                            <a:gd name="T58" fmla="*/ 144 w 144"/>
                            <a:gd name="T59" fmla="*/ 0 h 16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144" h="160">
                              <a:moveTo>
                                <a:pt x="1" y="160"/>
                              </a:moveTo>
                              <a:cubicBezTo>
                                <a:pt x="1" y="160"/>
                                <a:pt x="1" y="160"/>
                                <a:pt x="1" y="160"/>
                              </a:cubicBezTo>
                              <a:cubicBezTo>
                                <a:pt x="1" y="160"/>
                                <a:pt x="1" y="160"/>
                                <a:pt x="1" y="160"/>
                              </a:cubicBezTo>
                              <a:moveTo>
                                <a:pt x="1" y="160"/>
                              </a:moveTo>
                              <a:cubicBezTo>
                                <a:pt x="1" y="160"/>
                                <a:pt x="1" y="160"/>
                                <a:pt x="1" y="160"/>
                              </a:cubicBezTo>
                              <a:cubicBezTo>
                                <a:pt x="1" y="160"/>
                                <a:pt x="1" y="160"/>
                                <a:pt x="1" y="160"/>
                              </a:cubicBezTo>
                              <a:moveTo>
                                <a:pt x="0" y="160"/>
                              </a:moveTo>
                              <a:cubicBezTo>
                                <a:pt x="0" y="160"/>
                                <a:pt x="0" y="160"/>
                                <a:pt x="0" y="160"/>
                              </a:cubicBezTo>
                              <a:cubicBezTo>
                                <a:pt x="0" y="160"/>
                                <a:pt x="0" y="160"/>
                                <a:pt x="0" y="160"/>
                              </a:cubicBezTo>
                              <a:moveTo>
                                <a:pt x="0" y="160"/>
                              </a:moveTo>
                              <a:cubicBezTo>
                                <a:pt x="0" y="160"/>
                                <a:pt x="0" y="160"/>
                                <a:pt x="0" y="160"/>
                              </a:cubicBezTo>
                              <a:cubicBezTo>
                                <a:pt x="0" y="160"/>
                                <a:pt x="0" y="160"/>
                                <a:pt x="0" y="160"/>
                              </a:cubicBezTo>
                              <a:moveTo>
                                <a:pt x="0" y="160"/>
                              </a:moveTo>
                              <a:cubicBezTo>
                                <a:pt x="0" y="160"/>
                                <a:pt x="0" y="160"/>
                                <a:pt x="0" y="160"/>
                              </a:cubicBezTo>
                              <a:cubicBezTo>
                                <a:pt x="0" y="160"/>
                                <a:pt x="0" y="160"/>
                                <a:pt x="0" y="160"/>
                              </a:cubicBezTo>
                              <a:moveTo>
                                <a:pt x="0" y="160"/>
                              </a:moveTo>
                              <a:cubicBezTo>
                                <a:pt x="0" y="160"/>
                                <a:pt x="0" y="160"/>
                                <a:pt x="0" y="160"/>
                              </a:cubicBezTo>
                              <a:cubicBezTo>
                                <a:pt x="0" y="160"/>
                                <a:pt x="0" y="160"/>
                                <a:pt x="0" y="160"/>
                              </a:cubicBezTo>
                              <a:moveTo>
                                <a:pt x="0" y="160"/>
                              </a:moveTo>
                              <a:cubicBezTo>
                                <a:pt x="0" y="160"/>
                                <a:pt x="0" y="160"/>
                                <a:pt x="0" y="160"/>
                              </a:cubicBezTo>
                              <a:cubicBezTo>
                                <a:pt x="0" y="160"/>
                                <a:pt x="0" y="160"/>
                                <a:pt x="0" y="160"/>
                              </a:cubicBezTo>
                              <a:moveTo>
                                <a:pt x="144" y="0"/>
                              </a:moveTo>
                              <a:cubicBezTo>
                                <a:pt x="144" y="1"/>
                                <a:pt x="144" y="2"/>
                                <a:pt x="144" y="3"/>
                              </a:cubicBezTo>
                              <a:cubicBezTo>
                                <a:pt x="144" y="2"/>
                                <a:pt x="144" y="1"/>
                                <a:pt x="144" y="0"/>
                              </a:cubicBezTo>
                              <a:moveTo>
                                <a:pt x="144" y="0"/>
                              </a:moveTo>
                              <a:cubicBezTo>
                                <a:pt x="144" y="0"/>
                                <a:pt x="144" y="0"/>
                                <a:pt x="144" y="0"/>
                              </a:cubicBezTo>
                              <a:cubicBezTo>
                                <a:pt x="144" y="0"/>
                                <a:pt x="144" y="0"/>
                                <a:pt x="144" y="0"/>
                              </a:cubicBezTo>
                              <a:moveTo>
                                <a:pt x="144" y="0"/>
                              </a:moveTo>
                              <a:cubicBezTo>
                                <a:pt x="144" y="0"/>
                                <a:pt x="144" y="0"/>
                                <a:pt x="144" y="0"/>
                              </a:cubicBezTo>
                              <a:cubicBezTo>
                                <a:pt x="144" y="0"/>
                                <a:pt x="144" y="0"/>
                                <a:pt x="144" y="0"/>
                              </a:cubicBezTo>
                            </a:path>
                          </a:pathLst>
                        </a:custGeom>
                        <a:solidFill>
                          <a:srgbClr val="BEE4E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6" name="Freeform 11">
                        <a:extLst>
                          <a:ext uri="{FF2B5EF4-FFF2-40B4-BE49-F238E27FC236}">
                            <a16:creationId xmlns:a16="http://schemas.microsoft.com/office/drawing/2014/main" id="{848C45B4-3249-4BF6-A8BF-ACFB824660D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4857750" y="1819275"/>
                          <a:ext cx="1732647" cy="1519424"/>
                        </a:xfrm>
                        <a:custGeom>
                          <a:avLst/>
                          <a:gdLst>
                            <a:gd name="T0" fmla="*/ 239 w 245"/>
                            <a:gd name="T1" fmla="*/ 0 h 220"/>
                            <a:gd name="T2" fmla="*/ 93 w 245"/>
                            <a:gd name="T3" fmla="*/ 142 h 220"/>
                            <a:gd name="T4" fmla="*/ 88 w 245"/>
                            <a:gd name="T5" fmla="*/ 142 h 220"/>
                            <a:gd name="T6" fmla="*/ 0 w 245"/>
                            <a:gd name="T7" fmla="*/ 110 h 220"/>
                            <a:gd name="T8" fmla="*/ 101 w 245"/>
                            <a:gd name="T9" fmla="*/ 201 h 220"/>
                            <a:gd name="T10" fmla="*/ 101 w 245"/>
                            <a:gd name="T11" fmla="*/ 201 h 220"/>
                            <a:gd name="T12" fmla="*/ 101 w 245"/>
                            <a:gd name="T13" fmla="*/ 201 h 220"/>
                            <a:gd name="T14" fmla="*/ 101 w 245"/>
                            <a:gd name="T15" fmla="*/ 201 h 220"/>
                            <a:gd name="T16" fmla="*/ 101 w 245"/>
                            <a:gd name="T17" fmla="*/ 201 h 220"/>
                            <a:gd name="T18" fmla="*/ 101 w 245"/>
                            <a:gd name="T19" fmla="*/ 201 h 220"/>
                            <a:gd name="T20" fmla="*/ 101 w 245"/>
                            <a:gd name="T21" fmla="*/ 201 h 220"/>
                            <a:gd name="T22" fmla="*/ 101 w 245"/>
                            <a:gd name="T23" fmla="*/ 201 h 220"/>
                            <a:gd name="T24" fmla="*/ 101 w 245"/>
                            <a:gd name="T25" fmla="*/ 201 h 220"/>
                            <a:gd name="T26" fmla="*/ 101 w 245"/>
                            <a:gd name="T27" fmla="*/ 201 h 220"/>
                            <a:gd name="T28" fmla="*/ 102 w 245"/>
                            <a:gd name="T29" fmla="*/ 201 h 220"/>
                            <a:gd name="T30" fmla="*/ 102 w 245"/>
                            <a:gd name="T31" fmla="*/ 201 h 220"/>
                            <a:gd name="T32" fmla="*/ 102 w 245"/>
                            <a:gd name="T33" fmla="*/ 201 h 220"/>
                            <a:gd name="T34" fmla="*/ 102 w 245"/>
                            <a:gd name="T35" fmla="*/ 201 h 220"/>
                            <a:gd name="T36" fmla="*/ 102 w 245"/>
                            <a:gd name="T37" fmla="*/ 201 h 220"/>
                            <a:gd name="T38" fmla="*/ 102 w 245"/>
                            <a:gd name="T39" fmla="*/ 201 h 220"/>
                            <a:gd name="T40" fmla="*/ 102 w 245"/>
                            <a:gd name="T41" fmla="*/ 201 h 220"/>
                            <a:gd name="T42" fmla="*/ 94 w 245"/>
                            <a:gd name="T43" fmla="*/ 208 h 220"/>
                            <a:gd name="T44" fmla="*/ 91 w 245"/>
                            <a:gd name="T45" fmla="*/ 211 h 220"/>
                            <a:gd name="T46" fmla="*/ 95 w 245"/>
                            <a:gd name="T47" fmla="*/ 218 h 220"/>
                            <a:gd name="T48" fmla="*/ 107 w 245"/>
                            <a:gd name="T49" fmla="*/ 220 h 220"/>
                            <a:gd name="T50" fmla="*/ 107 w 245"/>
                            <a:gd name="T51" fmla="*/ 220 h 220"/>
                            <a:gd name="T52" fmla="*/ 119 w 245"/>
                            <a:gd name="T53" fmla="*/ 219 h 220"/>
                            <a:gd name="T54" fmla="*/ 123 w 245"/>
                            <a:gd name="T55" fmla="*/ 212 h 220"/>
                            <a:gd name="T56" fmla="*/ 121 w 245"/>
                            <a:gd name="T57" fmla="*/ 209 h 220"/>
                            <a:gd name="T58" fmla="*/ 113 w 245"/>
                            <a:gd name="T59" fmla="*/ 202 h 220"/>
                            <a:gd name="T60" fmla="*/ 113 w 245"/>
                            <a:gd name="T61" fmla="*/ 202 h 220"/>
                            <a:gd name="T62" fmla="*/ 113 w 245"/>
                            <a:gd name="T63" fmla="*/ 202 h 220"/>
                            <a:gd name="T64" fmla="*/ 245 w 245"/>
                            <a:gd name="T65" fmla="*/ 44 h 220"/>
                            <a:gd name="T66" fmla="*/ 245 w 245"/>
                            <a:gd name="T67" fmla="*/ 44 h 220"/>
                            <a:gd name="T68" fmla="*/ 245 w 245"/>
                            <a:gd name="T69" fmla="*/ 41 h 220"/>
                            <a:gd name="T70" fmla="*/ 245 w 245"/>
                            <a:gd name="T71" fmla="*/ 41 h 220"/>
                            <a:gd name="T72" fmla="*/ 245 w 245"/>
                            <a:gd name="T73" fmla="*/ 41 h 220"/>
                            <a:gd name="T74" fmla="*/ 245 w 245"/>
                            <a:gd name="T75" fmla="*/ 41 h 220"/>
                            <a:gd name="T76" fmla="*/ 245 w 245"/>
                            <a:gd name="T77" fmla="*/ 41 h 220"/>
                            <a:gd name="T78" fmla="*/ 239 w 245"/>
                            <a:gd name="T79" fmla="*/ 0 h 2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</a:cxnLst>
                          <a:rect l="0" t="0" r="r" b="b"/>
                          <a:pathLst>
                            <a:path w="245" h="220">
                              <a:moveTo>
                                <a:pt x="239" y="0"/>
                              </a:moveTo>
                              <a:cubicBezTo>
                                <a:pt x="239" y="0"/>
                                <a:pt x="197" y="142"/>
                                <a:pt x="93" y="142"/>
                              </a:cubicBezTo>
                              <a:cubicBezTo>
                                <a:pt x="91" y="142"/>
                                <a:pt x="90" y="142"/>
                                <a:pt x="88" y="142"/>
                              </a:cubicBezTo>
                              <a:cubicBezTo>
                                <a:pt x="28" y="139"/>
                                <a:pt x="12" y="123"/>
                                <a:pt x="0" y="110"/>
                              </a:cubicBezTo>
                              <a:cubicBezTo>
                                <a:pt x="20" y="156"/>
                                <a:pt x="56" y="196"/>
                                <a:pt x="101" y="201"/>
                              </a:cubicBezTo>
                              <a:cubicBezTo>
                                <a:pt x="101" y="201"/>
                                <a:pt x="101" y="201"/>
                                <a:pt x="101" y="201"/>
                              </a:cubicBezTo>
                              <a:cubicBezTo>
                                <a:pt x="101" y="201"/>
                                <a:pt x="101" y="201"/>
                                <a:pt x="101" y="201"/>
                              </a:cubicBezTo>
                              <a:cubicBezTo>
                                <a:pt x="101" y="201"/>
                                <a:pt x="101" y="201"/>
                                <a:pt x="101" y="201"/>
                              </a:cubicBezTo>
                              <a:cubicBezTo>
                                <a:pt x="101" y="201"/>
                                <a:pt x="101" y="201"/>
                                <a:pt x="101" y="201"/>
                              </a:cubicBezTo>
                              <a:cubicBezTo>
                                <a:pt x="101" y="201"/>
                                <a:pt x="101" y="201"/>
                                <a:pt x="101" y="201"/>
                              </a:cubicBezTo>
                              <a:cubicBezTo>
                                <a:pt x="101" y="201"/>
                                <a:pt x="101" y="201"/>
                                <a:pt x="101" y="201"/>
                              </a:cubicBezTo>
                              <a:cubicBezTo>
                                <a:pt x="101" y="201"/>
                                <a:pt x="101" y="201"/>
                                <a:pt x="101" y="201"/>
                              </a:cubicBezTo>
                              <a:cubicBezTo>
                                <a:pt x="101" y="201"/>
                                <a:pt x="101" y="201"/>
                                <a:pt x="101" y="201"/>
                              </a:cubicBezTo>
                              <a:cubicBezTo>
                                <a:pt x="101" y="201"/>
                                <a:pt x="101" y="201"/>
                                <a:pt x="101" y="201"/>
                              </a:cubicBezTo>
                              <a:cubicBezTo>
                                <a:pt x="102" y="201"/>
                                <a:pt x="102" y="201"/>
                                <a:pt x="102" y="201"/>
                              </a:cubicBezTo>
                              <a:cubicBezTo>
                                <a:pt x="102" y="201"/>
                                <a:pt x="102" y="201"/>
                                <a:pt x="102" y="201"/>
                              </a:cubicBezTo>
                              <a:cubicBezTo>
                                <a:pt x="102" y="201"/>
                                <a:pt x="102" y="201"/>
                                <a:pt x="102" y="201"/>
                              </a:cubicBezTo>
                              <a:cubicBezTo>
                                <a:pt x="102" y="201"/>
                                <a:pt x="102" y="201"/>
                                <a:pt x="102" y="201"/>
                              </a:cubicBezTo>
                              <a:cubicBezTo>
                                <a:pt x="102" y="201"/>
                                <a:pt x="102" y="201"/>
                                <a:pt x="102" y="201"/>
                              </a:cubicBezTo>
                              <a:cubicBezTo>
                                <a:pt x="102" y="201"/>
                                <a:pt x="102" y="201"/>
                                <a:pt x="102" y="201"/>
                              </a:cubicBezTo>
                              <a:cubicBezTo>
                                <a:pt x="102" y="201"/>
                                <a:pt x="102" y="201"/>
                                <a:pt x="102" y="201"/>
                              </a:cubicBezTo>
                              <a:cubicBezTo>
                                <a:pt x="99" y="204"/>
                                <a:pt x="96" y="207"/>
                                <a:pt x="94" y="208"/>
                              </a:cubicBezTo>
                              <a:cubicBezTo>
                                <a:pt x="92" y="208"/>
                                <a:pt x="91" y="209"/>
                                <a:pt x="91" y="211"/>
                              </a:cubicBezTo>
                              <a:cubicBezTo>
                                <a:pt x="91" y="214"/>
                                <a:pt x="93" y="217"/>
                                <a:pt x="95" y="218"/>
                              </a:cubicBezTo>
                              <a:cubicBezTo>
                                <a:pt x="97" y="219"/>
                                <a:pt x="107" y="220"/>
                                <a:pt x="107" y="220"/>
                              </a:cubicBezTo>
                              <a:cubicBezTo>
                                <a:pt x="107" y="220"/>
                                <a:pt x="107" y="220"/>
                                <a:pt x="107" y="220"/>
                              </a:cubicBezTo>
                              <a:cubicBezTo>
                                <a:pt x="109" y="220"/>
                                <a:pt x="117" y="220"/>
                                <a:pt x="119" y="219"/>
                              </a:cubicBezTo>
                              <a:cubicBezTo>
                                <a:pt x="120" y="218"/>
                                <a:pt x="123" y="215"/>
                                <a:pt x="123" y="212"/>
                              </a:cubicBezTo>
                              <a:cubicBezTo>
                                <a:pt x="123" y="211"/>
                                <a:pt x="122" y="209"/>
                                <a:pt x="121" y="209"/>
                              </a:cubicBezTo>
                              <a:cubicBezTo>
                                <a:pt x="118" y="208"/>
                                <a:pt x="115" y="205"/>
                                <a:pt x="113" y="202"/>
                              </a:cubicBezTo>
                              <a:cubicBezTo>
                                <a:pt x="113" y="202"/>
                                <a:pt x="113" y="202"/>
                                <a:pt x="113" y="202"/>
                              </a:cubicBezTo>
                              <a:cubicBezTo>
                                <a:pt x="113" y="202"/>
                                <a:pt x="113" y="202"/>
                                <a:pt x="113" y="202"/>
                              </a:cubicBezTo>
                              <a:cubicBezTo>
                                <a:pt x="183" y="200"/>
                                <a:pt x="242" y="114"/>
                                <a:pt x="245" y="44"/>
                              </a:cubicBezTo>
                              <a:cubicBezTo>
                                <a:pt x="245" y="44"/>
                                <a:pt x="245" y="44"/>
                                <a:pt x="245" y="44"/>
                              </a:cubicBezTo>
                              <a:cubicBezTo>
                                <a:pt x="245" y="43"/>
                                <a:pt x="245" y="42"/>
                                <a:pt x="245" y="41"/>
                              </a:cubicBezTo>
                              <a:cubicBezTo>
                                <a:pt x="245" y="41"/>
                                <a:pt x="245" y="41"/>
                                <a:pt x="245" y="41"/>
                              </a:cubicBezTo>
                              <a:cubicBezTo>
                                <a:pt x="245" y="41"/>
                                <a:pt x="245" y="41"/>
                                <a:pt x="245" y="41"/>
                              </a:cubicBezTo>
                              <a:cubicBezTo>
                                <a:pt x="245" y="41"/>
                                <a:pt x="245" y="41"/>
                                <a:pt x="245" y="41"/>
                              </a:cubicBezTo>
                              <a:cubicBezTo>
                                <a:pt x="245" y="41"/>
                                <a:pt x="245" y="41"/>
                                <a:pt x="245" y="41"/>
                              </a:cubicBezTo>
                              <a:cubicBezTo>
                                <a:pt x="245" y="26"/>
                                <a:pt x="243" y="13"/>
                                <a:pt x="239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7" name="Freeform 12">
                        <a:extLst>
                          <a:ext uri="{FF2B5EF4-FFF2-40B4-BE49-F238E27FC236}">
                            <a16:creationId xmlns:a16="http://schemas.microsoft.com/office/drawing/2014/main" id="{849543B8-BCD6-40D7-9FA2-2B2E3BF249D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4600575" y="114300"/>
                          <a:ext cx="2075051" cy="2258930"/>
                        </a:xfrm>
                        <a:custGeom>
                          <a:avLst/>
                          <a:gdLst>
                            <a:gd name="T0" fmla="*/ 273 w 293"/>
                            <a:gd name="T1" fmla="*/ 184 h 327"/>
                            <a:gd name="T2" fmla="*/ 183 w 293"/>
                            <a:gd name="T3" fmla="*/ 21 h 327"/>
                            <a:gd name="T4" fmla="*/ 19 w 293"/>
                            <a:gd name="T5" fmla="*/ 111 h 327"/>
                            <a:gd name="T6" fmla="*/ 95 w 293"/>
                            <a:gd name="T7" fmla="*/ 305 h 327"/>
                            <a:gd name="T8" fmla="*/ 86 w 293"/>
                            <a:gd name="T9" fmla="*/ 309 h 327"/>
                            <a:gd name="T10" fmla="*/ 84 w 293"/>
                            <a:gd name="T11" fmla="*/ 320 h 327"/>
                            <a:gd name="T12" fmla="*/ 96 w 293"/>
                            <a:gd name="T13" fmla="*/ 325 h 327"/>
                            <a:gd name="T14" fmla="*/ 108 w 293"/>
                            <a:gd name="T15" fmla="*/ 326 h 327"/>
                            <a:gd name="T16" fmla="*/ 112 w 293"/>
                            <a:gd name="T17" fmla="*/ 317 h 327"/>
                            <a:gd name="T18" fmla="*/ 106 w 293"/>
                            <a:gd name="T19" fmla="*/ 308 h 327"/>
                            <a:gd name="T20" fmla="*/ 273 w 293"/>
                            <a:gd name="T21" fmla="*/ 184 h 32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293" h="327">
                              <a:moveTo>
                                <a:pt x="273" y="184"/>
                              </a:moveTo>
                              <a:cubicBezTo>
                                <a:pt x="293" y="114"/>
                                <a:pt x="253" y="41"/>
                                <a:pt x="183" y="21"/>
                              </a:cubicBezTo>
                              <a:cubicBezTo>
                                <a:pt x="113" y="0"/>
                                <a:pt x="39" y="41"/>
                                <a:pt x="19" y="111"/>
                              </a:cubicBezTo>
                              <a:cubicBezTo>
                                <a:pt x="0" y="180"/>
                                <a:pt x="29" y="281"/>
                                <a:pt x="95" y="305"/>
                              </a:cubicBezTo>
                              <a:cubicBezTo>
                                <a:pt x="92" y="307"/>
                                <a:pt x="88" y="309"/>
                                <a:pt x="86" y="309"/>
                              </a:cubicBezTo>
                              <a:cubicBezTo>
                                <a:pt x="80" y="310"/>
                                <a:pt x="82" y="318"/>
                                <a:pt x="84" y="320"/>
                              </a:cubicBezTo>
                              <a:cubicBezTo>
                                <a:pt x="86" y="321"/>
                                <a:pt x="96" y="325"/>
                                <a:pt x="96" y="325"/>
                              </a:cubicBezTo>
                              <a:cubicBezTo>
                                <a:pt x="96" y="325"/>
                                <a:pt x="105" y="327"/>
                                <a:pt x="108" y="326"/>
                              </a:cubicBezTo>
                              <a:cubicBezTo>
                                <a:pt x="110" y="326"/>
                                <a:pt x="117" y="320"/>
                                <a:pt x="112" y="317"/>
                              </a:cubicBezTo>
                              <a:cubicBezTo>
                                <a:pt x="110" y="315"/>
                                <a:pt x="108" y="312"/>
                                <a:pt x="106" y="308"/>
                              </a:cubicBezTo>
                              <a:cubicBezTo>
                                <a:pt x="175" y="323"/>
                                <a:pt x="254" y="252"/>
                                <a:pt x="273" y="184"/>
                              </a:cubicBezTo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8" name="Freeform 13">
                        <a:extLst>
                          <a:ext uri="{FF2B5EF4-FFF2-40B4-BE49-F238E27FC236}">
                            <a16:creationId xmlns:a16="http://schemas.microsoft.com/office/drawing/2014/main" id="{19DE35B4-F1A1-4932-8717-1E929E36E47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038850" y="1076325"/>
                          <a:ext cx="49504" cy="44451"/>
                        </a:xfrm>
                        <a:custGeom>
                          <a:avLst/>
                          <a:gdLst>
                            <a:gd name="T0" fmla="*/ 3 w 7"/>
                            <a:gd name="T1" fmla="*/ 0 h 6"/>
                            <a:gd name="T2" fmla="*/ 0 w 7"/>
                            <a:gd name="T3" fmla="*/ 2 h 6"/>
                            <a:gd name="T4" fmla="*/ 2 w 7"/>
                            <a:gd name="T5" fmla="*/ 6 h 6"/>
                            <a:gd name="T6" fmla="*/ 3 w 7"/>
                            <a:gd name="T7" fmla="*/ 6 h 6"/>
                            <a:gd name="T8" fmla="*/ 6 w 7"/>
                            <a:gd name="T9" fmla="*/ 4 h 6"/>
                            <a:gd name="T10" fmla="*/ 4 w 7"/>
                            <a:gd name="T11" fmla="*/ 0 h 6"/>
                            <a:gd name="T12" fmla="*/ 3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3" y="0"/>
                              </a:moveTo>
                              <a:cubicBezTo>
                                <a:pt x="2" y="0"/>
                                <a:pt x="0" y="1"/>
                                <a:pt x="0" y="2"/>
                              </a:cubicBezTo>
                              <a:cubicBezTo>
                                <a:pt x="0" y="4"/>
                                <a:pt x="1" y="5"/>
                                <a:pt x="2" y="6"/>
                              </a:cubicBezTo>
                              <a:cubicBezTo>
                                <a:pt x="3" y="6"/>
                                <a:pt x="3" y="6"/>
                                <a:pt x="3" y="6"/>
                              </a:cubicBezTo>
                              <a:cubicBezTo>
                                <a:pt x="5" y="6"/>
                                <a:pt x="6" y="5"/>
                                <a:pt x="6" y="4"/>
                              </a:cubicBezTo>
                              <a:cubicBezTo>
                                <a:pt x="7" y="2"/>
                                <a:pt x="6" y="0"/>
                                <a:pt x="4" y="0"/>
                              </a:cubicBezTo>
                              <a:cubicBezTo>
                                <a:pt x="4" y="0"/>
                                <a:pt x="3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9" name="Freeform 14">
                        <a:extLst>
                          <a:ext uri="{FF2B5EF4-FFF2-40B4-BE49-F238E27FC236}">
                            <a16:creationId xmlns:a16="http://schemas.microsoft.com/office/drawing/2014/main" id="{70CD2E35-2C82-47AE-B699-42C48FD7892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153150" y="647700"/>
                          <a:ext cx="49504" cy="48492"/>
                        </a:xfrm>
                        <a:custGeom>
                          <a:avLst/>
                          <a:gdLst>
                            <a:gd name="T0" fmla="*/ 4 w 7"/>
                            <a:gd name="T1" fmla="*/ 0 h 7"/>
                            <a:gd name="T2" fmla="*/ 1 w 7"/>
                            <a:gd name="T3" fmla="*/ 3 h 7"/>
                            <a:gd name="T4" fmla="*/ 3 w 7"/>
                            <a:gd name="T5" fmla="*/ 7 h 7"/>
                            <a:gd name="T6" fmla="*/ 4 w 7"/>
                            <a:gd name="T7" fmla="*/ 7 h 7"/>
                            <a:gd name="T8" fmla="*/ 7 w 7"/>
                            <a:gd name="T9" fmla="*/ 4 h 7"/>
                            <a:gd name="T10" fmla="*/ 5 w 7"/>
                            <a:gd name="T11" fmla="*/ 1 h 7"/>
                            <a:gd name="T12" fmla="*/ 4 w 7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1"/>
                                <a:pt x="1" y="3"/>
                              </a:cubicBezTo>
                              <a:cubicBezTo>
                                <a:pt x="0" y="4"/>
                                <a:pt x="1" y="6"/>
                                <a:pt x="3" y="7"/>
                              </a:cubicBezTo>
                              <a:cubicBezTo>
                                <a:pt x="3" y="7"/>
                                <a:pt x="3" y="7"/>
                                <a:pt x="4" y="7"/>
                              </a:cubicBezTo>
                              <a:cubicBezTo>
                                <a:pt x="5" y="7"/>
                                <a:pt x="6" y="6"/>
                                <a:pt x="7" y="4"/>
                              </a:cubicBezTo>
                              <a:cubicBezTo>
                                <a:pt x="7" y="3"/>
                                <a:pt x="6" y="1"/>
                                <a:pt x="5" y="1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0" name="Freeform 15">
                        <a:extLst>
                          <a:ext uri="{FF2B5EF4-FFF2-40B4-BE49-F238E27FC236}">
                            <a16:creationId xmlns:a16="http://schemas.microsoft.com/office/drawing/2014/main" id="{CF266F15-752C-4111-B094-F79842D7567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305550" y="933450"/>
                          <a:ext cx="49504" cy="40410"/>
                        </a:xfrm>
                        <a:custGeom>
                          <a:avLst/>
                          <a:gdLst>
                            <a:gd name="T0" fmla="*/ 4 w 7"/>
                            <a:gd name="T1" fmla="*/ 0 h 6"/>
                            <a:gd name="T2" fmla="*/ 0 w 7"/>
                            <a:gd name="T3" fmla="*/ 2 h 6"/>
                            <a:gd name="T4" fmla="*/ 3 w 7"/>
                            <a:gd name="T5" fmla="*/ 6 h 6"/>
                            <a:gd name="T6" fmla="*/ 4 w 7"/>
                            <a:gd name="T7" fmla="*/ 6 h 6"/>
                            <a:gd name="T8" fmla="*/ 7 w 7"/>
                            <a:gd name="T9" fmla="*/ 4 h 6"/>
                            <a:gd name="T10" fmla="*/ 4 w 7"/>
                            <a:gd name="T11" fmla="*/ 0 h 6"/>
                            <a:gd name="T12" fmla="*/ 4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1"/>
                                <a:pt x="0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3" y="6"/>
                                <a:pt x="4" y="6"/>
                              </a:cubicBezTo>
                              <a:cubicBezTo>
                                <a:pt x="5" y="6"/>
                                <a:pt x="6" y="5"/>
                                <a:pt x="7" y="4"/>
                              </a:cubicBezTo>
                              <a:cubicBezTo>
                                <a:pt x="7" y="2"/>
                                <a:pt x="6" y="0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1" name="Freeform 16">
                        <a:extLst>
                          <a:ext uri="{FF2B5EF4-FFF2-40B4-BE49-F238E27FC236}">
                            <a16:creationId xmlns:a16="http://schemas.microsoft.com/office/drawing/2014/main" id="{75B1DA98-80F4-4A5C-AB61-40E5C4BE407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876925" y="800100"/>
                          <a:ext cx="49504" cy="48492"/>
                        </a:xfrm>
                        <a:custGeom>
                          <a:avLst/>
                          <a:gdLst>
                            <a:gd name="T0" fmla="*/ 3 w 7"/>
                            <a:gd name="T1" fmla="*/ 0 h 7"/>
                            <a:gd name="T2" fmla="*/ 0 w 7"/>
                            <a:gd name="T3" fmla="*/ 3 h 7"/>
                            <a:gd name="T4" fmla="*/ 2 w 7"/>
                            <a:gd name="T5" fmla="*/ 7 h 7"/>
                            <a:gd name="T6" fmla="*/ 3 w 7"/>
                            <a:gd name="T7" fmla="*/ 7 h 7"/>
                            <a:gd name="T8" fmla="*/ 6 w 7"/>
                            <a:gd name="T9" fmla="*/ 4 h 7"/>
                            <a:gd name="T10" fmla="*/ 4 w 7"/>
                            <a:gd name="T11" fmla="*/ 0 h 7"/>
                            <a:gd name="T12" fmla="*/ 3 w 7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3" y="0"/>
                              </a:moveTo>
                              <a:cubicBezTo>
                                <a:pt x="2" y="0"/>
                                <a:pt x="1" y="1"/>
                                <a:pt x="0" y="3"/>
                              </a:cubicBezTo>
                              <a:cubicBezTo>
                                <a:pt x="0" y="4"/>
                                <a:pt x="1" y="6"/>
                                <a:pt x="2" y="7"/>
                              </a:cubicBezTo>
                              <a:cubicBezTo>
                                <a:pt x="3" y="7"/>
                                <a:pt x="3" y="7"/>
                                <a:pt x="3" y="7"/>
                              </a:cubicBezTo>
                              <a:cubicBezTo>
                                <a:pt x="5" y="7"/>
                                <a:pt x="6" y="6"/>
                                <a:pt x="6" y="4"/>
                              </a:cubicBezTo>
                              <a:cubicBezTo>
                                <a:pt x="7" y="3"/>
                                <a:pt x="6" y="1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2" name="Freeform 17">
                        <a:extLst>
                          <a:ext uri="{FF2B5EF4-FFF2-40B4-BE49-F238E27FC236}">
                            <a16:creationId xmlns:a16="http://schemas.microsoft.com/office/drawing/2014/main" id="{C3A3C876-F458-469A-B4F5-9D61A841FEE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000750" y="381000"/>
                          <a:ext cx="49504" cy="44451"/>
                        </a:xfrm>
                        <a:custGeom>
                          <a:avLst/>
                          <a:gdLst>
                            <a:gd name="T0" fmla="*/ 4 w 7"/>
                            <a:gd name="T1" fmla="*/ 0 h 6"/>
                            <a:gd name="T2" fmla="*/ 1 w 7"/>
                            <a:gd name="T3" fmla="*/ 2 h 6"/>
                            <a:gd name="T4" fmla="*/ 3 w 7"/>
                            <a:gd name="T5" fmla="*/ 6 h 6"/>
                            <a:gd name="T6" fmla="*/ 4 w 7"/>
                            <a:gd name="T7" fmla="*/ 6 h 6"/>
                            <a:gd name="T8" fmla="*/ 7 w 7"/>
                            <a:gd name="T9" fmla="*/ 4 h 6"/>
                            <a:gd name="T10" fmla="*/ 5 w 7"/>
                            <a:gd name="T11" fmla="*/ 0 h 6"/>
                            <a:gd name="T12" fmla="*/ 4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1"/>
                                <a:pt x="1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4" y="6"/>
                                <a:pt x="4" y="6"/>
                              </a:cubicBezTo>
                              <a:cubicBezTo>
                                <a:pt x="5" y="6"/>
                                <a:pt x="6" y="5"/>
                                <a:pt x="7" y="4"/>
                              </a:cubicBezTo>
                              <a:cubicBezTo>
                                <a:pt x="7" y="2"/>
                                <a:pt x="6" y="1"/>
                                <a:pt x="5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3" name="Freeform 18">
                        <a:extLst>
                          <a:ext uri="{FF2B5EF4-FFF2-40B4-BE49-F238E27FC236}">
                            <a16:creationId xmlns:a16="http://schemas.microsoft.com/office/drawing/2014/main" id="{32CE6A83-B98E-4312-8D1B-791EA451243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591175" y="962025"/>
                          <a:ext cx="49504" cy="48492"/>
                        </a:xfrm>
                        <a:custGeom>
                          <a:avLst/>
                          <a:gdLst>
                            <a:gd name="T0" fmla="*/ 4 w 7"/>
                            <a:gd name="T1" fmla="*/ 0 h 7"/>
                            <a:gd name="T2" fmla="*/ 1 w 7"/>
                            <a:gd name="T3" fmla="*/ 2 h 7"/>
                            <a:gd name="T4" fmla="*/ 3 w 7"/>
                            <a:gd name="T5" fmla="*/ 6 h 7"/>
                            <a:gd name="T6" fmla="*/ 4 w 7"/>
                            <a:gd name="T7" fmla="*/ 7 h 7"/>
                            <a:gd name="T8" fmla="*/ 7 w 7"/>
                            <a:gd name="T9" fmla="*/ 4 h 7"/>
                            <a:gd name="T10" fmla="*/ 5 w 7"/>
                            <a:gd name="T11" fmla="*/ 0 h 7"/>
                            <a:gd name="T12" fmla="*/ 4 w 7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1"/>
                                <a:pt x="1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4" y="7"/>
                                <a:pt x="4" y="7"/>
                              </a:cubicBezTo>
                              <a:cubicBezTo>
                                <a:pt x="5" y="7"/>
                                <a:pt x="7" y="6"/>
                                <a:pt x="7" y="4"/>
                              </a:cubicBezTo>
                              <a:cubicBezTo>
                                <a:pt x="7" y="3"/>
                                <a:pt x="6" y="1"/>
                                <a:pt x="5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4" name="Freeform 19">
                        <a:extLst>
                          <a:ext uri="{FF2B5EF4-FFF2-40B4-BE49-F238E27FC236}">
                            <a16:creationId xmlns:a16="http://schemas.microsoft.com/office/drawing/2014/main" id="{B89FD3E9-D1A1-441E-BE56-CC7AFB25955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724525" y="533400"/>
                          <a:ext cx="49504" cy="40410"/>
                        </a:xfrm>
                        <a:custGeom>
                          <a:avLst/>
                          <a:gdLst>
                            <a:gd name="T0" fmla="*/ 3 w 7"/>
                            <a:gd name="T1" fmla="*/ 0 h 6"/>
                            <a:gd name="T2" fmla="*/ 0 w 7"/>
                            <a:gd name="T3" fmla="*/ 2 h 6"/>
                            <a:gd name="T4" fmla="*/ 3 w 7"/>
                            <a:gd name="T5" fmla="*/ 6 h 6"/>
                            <a:gd name="T6" fmla="*/ 3 w 7"/>
                            <a:gd name="T7" fmla="*/ 6 h 6"/>
                            <a:gd name="T8" fmla="*/ 6 w 7"/>
                            <a:gd name="T9" fmla="*/ 4 h 6"/>
                            <a:gd name="T10" fmla="*/ 4 w 7"/>
                            <a:gd name="T11" fmla="*/ 0 h 6"/>
                            <a:gd name="T12" fmla="*/ 3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3" y="0"/>
                              </a:moveTo>
                              <a:cubicBezTo>
                                <a:pt x="2" y="0"/>
                                <a:pt x="1" y="1"/>
                                <a:pt x="0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3" y="6"/>
                                <a:pt x="3" y="6"/>
                              </a:cubicBezTo>
                              <a:cubicBezTo>
                                <a:pt x="5" y="6"/>
                                <a:pt x="6" y="5"/>
                                <a:pt x="6" y="4"/>
                              </a:cubicBezTo>
                              <a:cubicBezTo>
                                <a:pt x="7" y="2"/>
                                <a:pt x="6" y="0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5" name="Freeform 20">
                        <a:extLst>
                          <a:ext uri="{FF2B5EF4-FFF2-40B4-BE49-F238E27FC236}">
                            <a16:creationId xmlns:a16="http://schemas.microsoft.com/office/drawing/2014/main" id="{DD10DFC6-5888-4815-A2BD-0A9EFCD1213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905500" y="1504950"/>
                          <a:ext cx="49504" cy="40410"/>
                        </a:xfrm>
                        <a:custGeom>
                          <a:avLst/>
                          <a:gdLst>
                            <a:gd name="T0" fmla="*/ 4 w 7"/>
                            <a:gd name="T1" fmla="*/ 0 h 6"/>
                            <a:gd name="T2" fmla="*/ 1 w 7"/>
                            <a:gd name="T3" fmla="*/ 2 h 6"/>
                            <a:gd name="T4" fmla="*/ 3 w 7"/>
                            <a:gd name="T5" fmla="*/ 6 h 6"/>
                            <a:gd name="T6" fmla="*/ 4 w 7"/>
                            <a:gd name="T7" fmla="*/ 6 h 6"/>
                            <a:gd name="T8" fmla="*/ 7 w 7"/>
                            <a:gd name="T9" fmla="*/ 4 h 6"/>
                            <a:gd name="T10" fmla="*/ 4 w 7"/>
                            <a:gd name="T11" fmla="*/ 0 h 6"/>
                            <a:gd name="T12" fmla="*/ 4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1"/>
                                <a:pt x="1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3" y="6"/>
                                <a:pt x="4" y="6"/>
                              </a:cubicBezTo>
                              <a:cubicBezTo>
                                <a:pt x="5" y="6"/>
                                <a:pt x="6" y="5"/>
                                <a:pt x="7" y="4"/>
                              </a:cubicBezTo>
                              <a:cubicBezTo>
                                <a:pt x="7" y="2"/>
                                <a:pt x="6" y="1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6" name="Freeform 21">
                        <a:extLst>
                          <a:ext uri="{FF2B5EF4-FFF2-40B4-BE49-F238E27FC236}">
                            <a16:creationId xmlns:a16="http://schemas.microsoft.com/office/drawing/2014/main" id="{FC60654F-5E78-4DCE-A3AB-9F329B00AC8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629275" y="1657350"/>
                          <a:ext cx="49504" cy="44451"/>
                        </a:xfrm>
                        <a:custGeom>
                          <a:avLst/>
                          <a:gdLst>
                            <a:gd name="T0" fmla="*/ 3 w 7"/>
                            <a:gd name="T1" fmla="*/ 0 h 6"/>
                            <a:gd name="T2" fmla="*/ 0 w 7"/>
                            <a:gd name="T3" fmla="*/ 2 h 6"/>
                            <a:gd name="T4" fmla="*/ 2 w 7"/>
                            <a:gd name="T5" fmla="*/ 6 h 6"/>
                            <a:gd name="T6" fmla="*/ 3 w 7"/>
                            <a:gd name="T7" fmla="*/ 6 h 6"/>
                            <a:gd name="T8" fmla="*/ 6 w 7"/>
                            <a:gd name="T9" fmla="*/ 4 h 6"/>
                            <a:gd name="T10" fmla="*/ 4 w 7"/>
                            <a:gd name="T11" fmla="*/ 0 h 6"/>
                            <a:gd name="T12" fmla="*/ 3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3" y="0"/>
                              </a:moveTo>
                              <a:cubicBezTo>
                                <a:pt x="2" y="0"/>
                                <a:pt x="0" y="1"/>
                                <a:pt x="0" y="2"/>
                              </a:cubicBezTo>
                              <a:cubicBezTo>
                                <a:pt x="0" y="4"/>
                                <a:pt x="1" y="6"/>
                                <a:pt x="2" y="6"/>
                              </a:cubicBezTo>
                              <a:cubicBezTo>
                                <a:pt x="3" y="6"/>
                                <a:pt x="3" y="6"/>
                                <a:pt x="3" y="6"/>
                              </a:cubicBezTo>
                              <a:cubicBezTo>
                                <a:pt x="5" y="6"/>
                                <a:pt x="6" y="5"/>
                                <a:pt x="6" y="4"/>
                              </a:cubicBezTo>
                              <a:cubicBezTo>
                                <a:pt x="7" y="2"/>
                                <a:pt x="6" y="0"/>
                                <a:pt x="4" y="0"/>
                              </a:cubicBezTo>
                              <a:cubicBezTo>
                                <a:pt x="4" y="0"/>
                                <a:pt x="3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7" name="Freeform 22">
                        <a:extLst>
                          <a:ext uri="{FF2B5EF4-FFF2-40B4-BE49-F238E27FC236}">
                            <a16:creationId xmlns:a16="http://schemas.microsoft.com/office/drawing/2014/main" id="{CDB73A88-C81C-4BD8-BBF9-E2DEED4EC85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181725" y="1352550"/>
                          <a:ext cx="53630" cy="40410"/>
                        </a:xfrm>
                        <a:custGeom>
                          <a:avLst/>
                          <a:gdLst>
                            <a:gd name="T0" fmla="*/ 4 w 8"/>
                            <a:gd name="T1" fmla="*/ 0 h 6"/>
                            <a:gd name="T2" fmla="*/ 1 w 8"/>
                            <a:gd name="T3" fmla="*/ 2 h 6"/>
                            <a:gd name="T4" fmla="*/ 3 w 8"/>
                            <a:gd name="T5" fmla="*/ 6 h 6"/>
                            <a:gd name="T6" fmla="*/ 4 w 8"/>
                            <a:gd name="T7" fmla="*/ 6 h 6"/>
                            <a:gd name="T8" fmla="*/ 7 w 8"/>
                            <a:gd name="T9" fmla="*/ 4 h 6"/>
                            <a:gd name="T10" fmla="*/ 5 w 8"/>
                            <a:gd name="T11" fmla="*/ 0 h 6"/>
                            <a:gd name="T12" fmla="*/ 4 w 8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8" h="6">
                              <a:moveTo>
                                <a:pt x="4" y="0"/>
                              </a:moveTo>
                              <a:cubicBezTo>
                                <a:pt x="3" y="0"/>
                                <a:pt x="1" y="1"/>
                                <a:pt x="1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4" y="6"/>
                                <a:pt x="4" y="6"/>
                              </a:cubicBezTo>
                              <a:cubicBezTo>
                                <a:pt x="5" y="6"/>
                                <a:pt x="7" y="6"/>
                                <a:pt x="7" y="4"/>
                              </a:cubicBezTo>
                              <a:cubicBezTo>
                                <a:pt x="8" y="2"/>
                                <a:pt x="7" y="1"/>
                                <a:pt x="5" y="0"/>
                              </a:cubicBezTo>
                              <a:cubicBezTo>
                                <a:pt x="5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8" name="Freeform 23">
                        <a:extLst>
                          <a:ext uri="{FF2B5EF4-FFF2-40B4-BE49-F238E27FC236}">
                            <a16:creationId xmlns:a16="http://schemas.microsoft.com/office/drawing/2014/main" id="{C0B58A91-590F-4CA8-A850-B58E1ECC077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753100" y="1228725"/>
                          <a:ext cx="49504" cy="40410"/>
                        </a:xfrm>
                        <a:custGeom>
                          <a:avLst/>
                          <a:gdLst>
                            <a:gd name="T0" fmla="*/ 4 w 7"/>
                            <a:gd name="T1" fmla="*/ 0 h 6"/>
                            <a:gd name="T2" fmla="*/ 1 w 7"/>
                            <a:gd name="T3" fmla="*/ 2 h 6"/>
                            <a:gd name="T4" fmla="*/ 3 w 7"/>
                            <a:gd name="T5" fmla="*/ 6 h 6"/>
                            <a:gd name="T6" fmla="*/ 4 w 7"/>
                            <a:gd name="T7" fmla="*/ 6 h 6"/>
                            <a:gd name="T8" fmla="*/ 7 w 7"/>
                            <a:gd name="T9" fmla="*/ 4 h 6"/>
                            <a:gd name="T10" fmla="*/ 5 w 7"/>
                            <a:gd name="T11" fmla="*/ 0 h 6"/>
                            <a:gd name="T12" fmla="*/ 4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0"/>
                                <a:pt x="1" y="2"/>
                              </a:cubicBezTo>
                              <a:cubicBezTo>
                                <a:pt x="0" y="4"/>
                                <a:pt x="1" y="5"/>
                                <a:pt x="3" y="6"/>
                              </a:cubicBezTo>
                              <a:cubicBezTo>
                                <a:pt x="3" y="6"/>
                                <a:pt x="3" y="6"/>
                                <a:pt x="4" y="6"/>
                              </a:cubicBezTo>
                              <a:cubicBezTo>
                                <a:pt x="5" y="6"/>
                                <a:pt x="6" y="5"/>
                                <a:pt x="7" y="4"/>
                              </a:cubicBezTo>
                              <a:cubicBezTo>
                                <a:pt x="7" y="2"/>
                                <a:pt x="6" y="0"/>
                                <a:pt x="5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9" name="Freeform 24">
                        <a:extLst>
                          <a:ext uri="{FF2B5EF4-FFF2-40B4-BE49-F238E27FC236}">
                            <a16:creationId xmlns:a16="http://schemas.microsoft.com/office/drawing/2014/main" id="{B3A5F178-B56F-48FD-885A-9B37E88E54F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353050" y="1809750"/>
                          <a:ext cx="41254" cy="8082"/>
                        </a:xfrm>
                        <a:custGeom>
                          <a:avLst/>
                          <a:gdLst>
                            <a:gd name="T0" fmla="*/ 3 w 6"/>
                            <a:gd name="T1" fmla="*/ 0 h 1"/>
                            <a:gd name="T2" fmla="*/ 0 w 6"/>
                            <a:gd name="T3" fmla="*/ 1 h 1"/>
                            <a:gd name="T4" fmla="*/ 6 w 6"/>
                            <a:gd name="T5" fmla="*/ 1 h 1"/>
                            <a:gd name="T6" fmla="*/ 4 w 6"/>
                            <a:gd name="T7" fmla="*/ 0 h 1"/>
                            <a:gd name="T8" fmla="*/ 3 w 6"/>
                            <a:gd name="T9" fmla="*/ 0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1">
                              <a:moveTo>
                                <a:pt x="3" y="0"/>
                              </a:moveTo>
                              <a:cubicBezTo>
                                <a:pt x="2" y="0"/>
                                <a:pt x="1" y="0"/>
                                <a:pt x="0" y="1"/>
                              </a:cubicBezTo>
                              <a:cubicBezTo>
                                <a:pt x="2" y="1"/>
                                <a:pt x="4" y="1"/>
                                <a:pt x="6" y="1"/>
                              </a:cubicBezTo>
                              <a:cubicBezTo>
                                <a:pt x="5" y="1"/>
                                <a:pt x="4" y="0"/>
                                <a:pt x="4" y="0"/>
                              </a:cubicBezTo>
                              <a:cubicBezTo>
                                <a:pt x="3" y="0"/>
                                <a:pt x="3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rgbClr val="FF333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0" name="Freeform 25">
                        <a:extLst>
                          <a:ext uri="{FF2B5EF4-FFF2-40B4-BE49-F238E27FC236}">
                            <a16:creationId xmlns:a16="http://schemas.microsoft.com/office/drawing/2014/main" id="{AA24E3EF-3261-4854-AFEF-D7CD3714F5E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476875" y="1381125"/>
                          <a:ext cx="49504" cy="48492"/>
                        </a:xfrm>
                        <a:custGeom>
                          <a:avLst/>
                          <a:gdLst>
                            <a:gd name="T0" fmla="*/ 3 w 7"/>
                            <a:gd name="T1" fmla="*/ 0 h 7"/>
                            <a:gd name="T2" fmla="*/ 0 w 7"/>
                            <a:gd name="T3" fmla="*/ 3 h 7"/>
                            <a:gd name="T4" fmla="*/ 2 w 7"/>
                            <a:gd name="T5" fmla="*/ 7 h 7"/>
                            <a:gd name="T6" fmla="*/ 3 w 7"/>
                            <a:gd name="T7" fmla="*/ 7 h 7"/>
                            <a:gd name="T8" fmla="*/ 6 w 7"/>
                            <a:gd name="T9" fmla="*/ 4 h 7"/>
                            <a:gd name="T10" fmla="*/ 4 w 7"/>
                            <a:gd name="T11" fmla="*/ 1 h 7"/>
                            <a:gd name="T12" fmla="*/ 3 w 7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3" y="0"/>
                              </a:moveTo>
                              <a:cubicBezTo>
                                <a:pt x="2" y="0"/>
                                <a:pt x="1" y="1"/>
                                <a:pt x="0" y="3"/>
                              </a:cubicBezTo>
                              <a:cubicBezTo>
                                <a:pt x="0" y="4"/>
                                <a:pt x="1" y="6"/>
                                <a:pt x="2" y="7"/>
                              </a:cubicBezTo>
                              <a:cubicBezTo>
                                <a:pt x="3" y="7"/>
                                <a:pt x="3" y="7"/>
                                <a:pt x="3" y="7"/>
                              </a:cubicBezTo>
                              <a:cubicBezTo>
                                <a:pt x="5" y="7"/>
                                <a:pt x="6" y="6"/>
                                <a:pt x="6" y="4"/>
                              </a:cubicBezTo>
                              <a:cubicBezTo>
                                <a:pt x="7" y="3"/>
                                <a:pt x="6" y="1"/>
                                <a:pt x="4" y="1"/>
                              </a:cubicBezTo>
                              <a:cubicBezTo>
                                <a:pt x="4" y="0"/>
                                <a:pt x="4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1" name="Freeform 26">
                        <a:extLst>
                          <a:ext uri="{FF2B5EF4-FFF2-40B4-BE49-F238E27FC236}">
                            <a16:creationId xmlns:a16="http://schemas.microsoft.com/office/drawing/2014/main" id="{9C585FC9-1617-4EA7-A868-DDFFE6D6B19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467475" y="1200150"/>
                          <a:ext cx="16501" cy="16164"/>
                        </a:xfrm>
                        <a:custGeom>
                          <a:avLst/>
                          <a:gdLst>
                            <a:gd name="T0" fmla="*/ 2 w 2"/>
                            <a:gd name="T1" fmla="*/ 0 h 2"/>
                            <a:gd name="T2" fmla="*/ 0 w 2"/>
                            <a:gd name="T3" fmla="*/ 2 h 2"/>
                            <a:gd name="T4" fmla="*/ 0 w 2"/>
                            <a:gd name="T5" fmla="*/ 2 h 2"/>
                            <a:gd name="T6" fmla="*/ 2 w 2"/>
                            <a:gd name="T7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2" h="2">
                              <a:moveTo>
                                <a:pt x="2" y="0"/>
                              </a:moveTo>
                              <a:cubicBezTo>
                                <a:pt x="1" y="0"/>
                                <a:pt x="1" y="1"/>
                                <a:pt x="0" y="2"/>
                              </a:cubicBezTo>
                              <a:cubicBezTo>
                                <a:pt x="0" y="2"/>
                                <a:pt x="0" y="2"/>
                                <a:pt x="0" y="2"/>
                              </a:cubicBezTo>
                              <a:cubicBezTo>
                                <a:pt x="1" y="1"/>
                                <a:pt x="1" y="0"/>
                                <a:pt x="2" y="0"/>
                              </a:cubicBezTo>
                            </a:path>
                          </a:pathLst>
                        </a:custGeom>
                        <a:solidFill>
                          <a:srgbClr val="FF333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2" name="Freeform 27">
                        <a:extLst>
                          <a:ext uri="{FF2B5EF4-FFF2-40B4-BE49-F238E27FC236}">
                            <a16:creationId xmlns:a16="http://schemas.microsoft.com/office/drawing/2014/main" id="{D110E757-EFFE-4568-B37C-45E1908E183B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5229225" y="2228850"/>
                          <a:ext cx="28877" cy="12123"/>
                        </a:xfrm>
                        <a:custGeom>
                          <a:avLst/>
                          <a:gdLst>
                            <a:gd name="T0" fmla="*/ 3 w 4"/>
                            <a:gd name="T1" fmla="*/ 1 h 2"/>
                            <a:gd name="T2" fmla="*/ 0 w 4"/>
                            <a:gd name="T3" fmla="*/ 2 h 2"/>
                            <a:gd name="T4" fmla="*/ 0 w 4"/>
                            <a:gd name="T5" fmla="*/ 2 h 2"/>
                            <a:gd name="T6" fmla="*/ 3 w 4"/>
                            <a:gd name="T7" fmla="*/ 1 h 2"/>
                            <a:gd name="T8" fmla="*/ 4 w 4"/>
                            <a:gd name="T9" fmla="*/ 0 h 2"/>
                            <a:gd name="T10" fmla="*/ 4 w 4"/>
                            <a:gd name="T11" fmla="*/ 0 h 2"/>
                            <a:gd name="T12" fmla="*/ 4 w 4"/>
                            <a:gd name="T13" fmla="*/ 0 h 2"/>
                            <a:gd name="T14" fmla="*/ 4 w 4"/>
                            <a:gd name="T15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0" t="0" r="r" b="b"/>
                          <a:pathLst>
                            <a:path w="4" h="2">
                              <a:moveTo>
                                <a:pt x="3" y="1"/>
                              </a:moveTo>
                              <a:cubicBezTo>
                                <a:pt x="2" y="2"/>
                                <a:pt x="1" y="2"/>
                                <a:pt x="0" y="2"/>
                              </a:cubicBezTo>
                              <a:cubicBezTo>
                                <a:pt x="0" y="2"/>
                                <a:pt x="0" y="2"/>
                                <a:pt x="0" y="2"/>
                              </a:cubicBezTo>
                              <a:cubicBezTo>
                                <a:pt x="1" y="2"/>
                                <a:pt x="2" y="2"/>
                                <a:pt x="3" y="1"/>
                              </a:cubicBezTo>
                              <a:moveTo>
                                <a:pt x="4" y="0"/>
                              </a:moveTo>
                              <a:cubicBezTo>
                                <a:pt x="4" y="0"/>
                                <a:pt x="4" y="0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rgbClr val="7E5A6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3" name="Freeform 28">
                        <a:extLst>
                          <a:ext uri="{FF2B5EF4-FFF2-40B4-BE49-F238E27FC236}">
                            <a16:creationId xmlns:a16="http://schemas.microsoft.com/office/drawing/2014/main" id="{B60F4FAD-A1EF-4453-B563-130FD0BE170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162550" y="838200"/>
                          <a:ext cx="49504" cy="44451"/>
                        </a:xfrm>
                        <a:custGeom>
                          <a:avLst/>
                          <a:gdLst>
                            <a:gd name="T0" fmla="*/ 4 w 7"/>
                            <a:gd name="T1" fmla="*/ 0 h 6"/>
                            <a:gd name="T2" fmla="*/ 1 w 7"/>
                            <a:gd name="T3" fmla="*/ 2 h 6"/>
                            <a:gd name="T4" fmla="*/ 3 w 7"/>
                            <a:gd name="T5" fmla="*/ 6 h 6"/>
                            <a:gd name="T6" fmla="*/ 4 w 7"/>
                            <a:gd name="T7" fmla="*/ 6 h 6"/>
                            <a:gd name="T8" fmla="*/ 7 w 7"/>
                            <a:gd name="T9" fmla="*/ 4 h 6"/>
                            <a:gd name="T10" fmla="*/ 4 w 7"/>
                            <a:gd name="T11" fmla="*/ 0 h 6"/>
                            <a:gd name="T12" fmla="*/ 4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0"/>
                                <a:pt x="1" y="2"/>
                              </a:cubicBezTo>
                              <a:cubicBezTo>
                                <a:pt x="0" y="4"/>
                                <a:pt x="1" y="5"/>
                                <a:pt x="3" y="6"/>
                              </a:cubicBezTo>
                              <a:cubicBezTo>
                                <a:pt x="3" y="6"/>
                                <a:pt x="3" y="6"/>
                                <a:pt x="4" y="6"/>
                              </a:cubicBezTo>
                              <a:cubicBezTo>
                                <a:pt x="5" y="6"/>
                                <a:pt x="6" y="5"/>
                                <a:pt x="7" y="4"/>
                              </a:cubicBezTo>
                              <a:cubicBezTo>
                                <a:pt x="7" y="2"/>
                                <a:pt x="6" y="0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4" name="Freeform 29">
                        <a:extLst>
                          <a:ext uri="{FF2B5EF4-FFF2-40B4-BE49-F238E27FC236}">
                            <a16:creationId xmlns:a16="http://schemas.microsoft.com/office/drawing/2014/main" id="{92EE0FA4-ED21-4E9D-B931-C2F0604799F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438775" y="685800"/>
                          <a:ext cx="57755" cy="40410"/>
                        </a:xfrm>
                        <a:custGeom>
                          <a:avLst/>
                          <a:gdLst>
                            <a:gd name="T0" fmla="*/ 4 w 8"/>
                            <a:gd name="T1" fmla="*/ 0 h 6"/>
                            <a:gd name="T2" fmla="*/ 1 w 8"/>
                            <a:gd name="T3" fmla="*/ 2 h 6"/>
                            <a:gd name="T4" fmla="*/ 3 w 8"/>
                            <a:gd name="T5" fmla="*/ 6 h 6"/>
                            <a:gd name="T6" fmla="*/ 4 w 8"/>
                            <a:gd name="T7" fmla="*/ 6 h 6"/>
                            <a:gd name="T8" fmla="*/ 7 w 8"/>
                            <a:gd name="T9" fmla="*/ 4 h 6"/>
                            <a:gd name="T10" fmla="*/ 5 w 8"/>
                            <a:gd name="T11" fmla="*/ 0 h 6"/>
                            <a:gd name="T12" fmla="*/ 4 w 8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8" h="6">
                              <a:moveTo>
                                <a:pt x="4" y="0"/>
                              </a:moveTo>
                              <a:cubicBezTo>
                                <a:pt x="3" y="0"/>
                                <a:pt x="1" y="1"/>
                                <a:pt x="1" y="2"/>
                              </a:cubicBezTo>
                              <a:cubicBezTo>
                                <a:pt x="0" y="4"/>
                                <a:pt x="1" y="5"/>
                                <a:pt x="3" y="6"/>
                              </a:cubicBezTo>
                              <a:cubicBezTo>
                                <a:pt x="3" y="6"/>
                                <a:pt x="4" y="6"/>
                                <a:pt x="4" y="6"/>
                              </a:cubicBezTo>
                              <a:cubicBezTo>
                                <a:pt x="5" y="6"/>
                                <a:pt x="7" y="5"/>
                                <a:pt x="7" y="4"/>
                              </a:cubicBezTo>
                              <a:cubicBezTo>
                                <a:pt x="8" y="2"/>
                                <a:pt x="7" y="0"/>
                                <a:pt x="5" y="0"/>
                              </a:cubicBezTo>
                              <a:cubicBezTo>
                                <a:pt x="5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5" name="Freeform 30">
                        <a:extLst>
                          <a:ext uri="{FF2B5EF4-FFF2-40B4-BE49-F238E27FC236}">
                            <a16:creationId xmlns:a16="http://schemas.microsoft.com/office/drawing/2014/main" id="{26B02445-101F-480E-9A7A-32B823EFB8B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010150" y="561975"/>
                          <a:ext cx="49504" cy="40410"/>
                        </a:xfrm>
                        <a:custGeom>
                          <a:avLst/>
                          <a:gdLst>
                            <a:gd name="T0" fmla="*/ 4 w 7"/>
                            <a:gd name="T1" fmla="*/ 0 h 6"/>
                            <a:gd name="T2" fmla="*/ 1 w 7"/>
                            <a:gd name="T3" fmla="*/ 2 h 6"/>
                            <a:gd name="T4" fmla="*/ 3 w 7"/>
                            <a:gd name="T5" fmla="*/ 6 h 6"/>
                            <a:gd name="T6" fmla="*/ 3 w 7"/>
                            <a:gd name="T7" fmla="*/ 6 h 6"/>
                            <a:gd name="T8" fmla="*/ 7 w 7"/>
                            <a:gd name="T9" fmla="*/ 2 h 6"/>
                            <a:gd name="T10" fmla="*/ 5 w 7"/>
                            <a:gd name="T11" fmla="*/ 0 h 6"/>
                            <a:gd name="T12" fmla="*/ 4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1"/>
                                <a:pt x="1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3" y="6"/>
                                <a:pt x="3" y="6"/>
                              </a:cubicBezTo>
                              <a:cubicBezTo>
                                <a:pt x="4" y="5"/>
                                <a:pt x="5" y="4"/>
                                <a:pt x="7" y="2"/>
                              </a:cubicBezTo>
                              <a:cubicBezTo>
                                <a:pt x="6" y="1"/>
                                <a:pt x="6" y="1"/>
                                <a:pt x="5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6" name="Freeform 31">
                        <a:extLst>
                          <a:ext uri="{FF2B5EF4-FFF2-40B4-BE49-F238E27FC236}">
                            <a16:creationId xmlns:a16="http://schemas.microsoft.com/office/drawing/2014/main" id="{BF6DFC74-1B9B-48EA-A352-8DE179AA1E5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562600" y="257175"/>
                          <a:ext cx="49504" cy="48492"/>
                        </a:xfrm>
                        <a:custGeom>
                          <a:avLst/>
                          <a:gdLst>
                            <a:gd name="T0" fmla="*/ 4 w 7"/>
                            <a:gd name="T1" fmla="*/ 0 h 7"/>
                            <a:gd name="T2" fmla="*/ 0 w 7"/>
                            <a:gd name="T3" fmla="*/ 3 h 7"/>
                            <a:gd name="T4" fmla="*/ 3 w 7"/>
                            <a:gd name="T5" fmla="*/ 7 h 7"/>
                            <a:gd name="T6" fmla="*/ 4 w 7"/>
                            <a:gd name="T7" fmla="*/ 7 h 7"/>
                            <a:gd name="T8" fmla="*/ 7 w 7"/>
                            <a:gd name="T9" fmla="*/ 5 h 7"/>
                            <a:gd name="T10" fmla="*/ 4 w 7"/>
                            <a:gd name="T11" fmla="*/ 1 h 7"/>
                            <a:gd name="T12" fmla="*/ 4 w 7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1"/>
                                <a:pt x="0" y="3"/>
                              </a:cubicBezTo>
                              <a:cubicBezTo>
                                <a:pt x="0" y="4"/>
                                <a:pt x="1" y="6"/>
                                <a:pt x="3" y="7"/>
                              </a:cubicBezTo>
                              <a:cubicBezTo>
                                <a:pt x="3" y="7"/>
                                <a:pt x="3" y="7"/>
                                <a:pt x="4" y="7"/>
                              </a:cubicBezTo>
                              <a:cubicBezTo>
                                <a:pt x="5" y="7"/>
                                <a:pt x="6" y="6"/>
                                <a:pt x="7" y="5"/>
                              </a:cubicBezTo>
                              <a:cubicBezTo>
                                <a:pt x="7" y="3"/>
                                <a:pt x="6" y="1"/>
                                <a:pt x="4" y="1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7" name="Freeform 32">
                        <a:extLst>
                          <a:ext uri="{FF2B5EF4-FFF2-40B4-BE49-F238E27FC236}">
                            <a16:creationId xmlns:a16="http://schemas.microsoft.com/office/drawing/2014/main" id="{1EE61A92-F33A-4056-B6D8-708DB5456FB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038725" y="1257300"/>
                          <a:ext cx="53630" cy="40410"/>
                        </a:xfrm>
                        <a:custGeom>
                          <a:avLst/>
                          <a:gdLst>
                            <a:gd name="T0" fmla="*/ 4 w 8"/>
                            <a:gd name="T1" fmla="*/ 0 h 6"/>
                            <a:gd name="T2" fmla="*/ 1 w 8"/>
                            <a:gd name="T3" fmla="*/ 2 h 6"/>
                            <a:gd name="T4" fmla="*/ 3 w 8"/>
                            <a:gd name="T5" fmla="*/ 6 h 6"/>
                            <a:gd name="T6" fmla="*/ 4 w 8"/>
                            <a:gd name="T7" fmla="*/ 6 h 6"/>
                            <a:gd name="T8" fmla="*/ 7 w 8"/>
                            <a:gd name="T9" fmla="*/ 4 h 6"/>
                            <a:gd name="T10" fmla="*/ 5 w 8"/>
                            <a:gd name="T11" fmla="*/ 0 h 6"/>
                            <a:gd name="T12" fmla="*/ 4 w 8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8" h="6">
                              <a:moveTo>
                                <a:pt x="4" y="0"/>
                              </a:moveTo>
                              <a:cubicBezTo>
                                <a:pt x="3" y="0"/>
                                <a:pt x="1" y="1"/>
                                <a:pt x="1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4" y="6"/>
                                <a:pt x="4" y="6"/>
                              </a:cubicBezTo>
                              <a:cubicBezTo>
                                <a:pt x="5" y="6"/>
                                <a:pt x="7" y="5"/>
                                <a:pt x="7" y="4"/>
                              </a:cubicBezTo>
                              <a:cubicBezTo>
                                <a:pt x="8" y="2"/>
                                <a:pt x="7" y="0"/>
                                <a:pt x="5" y="0"/>
                              </a:cubicBezTo>
                              <a:cubicBezTo>
                                <a:pt x="5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8" name="Freeform 33">
                        <a:extLst>
                          <a:ext uri="{FF2B5EF4-FFF2-40B4-BE49-F238E27FC236}">
                            <a16:creationId xmlns:a16="http://schemas.microsoft.com/office/drawing/2014/main" id="{C86880AB-C644-4F15-A2BE-CC3F4ECDA62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191125" y="1533525"/>
                          <a:ext cx="49504" cy="48492"/>
                        </a:xfrm>
                        <a:custGeom>
                          <a:avLst/>
                          <a:gdLst>
                            <a:gd name="T0" fmla="*/ 4 w 7"/>
                            <a:gd name="T1" fmla="*/ 0 h 7"/>
                            <a:gd name="T2" fmla="*/ 1 w 7"/>
                            <a:gd name="T3" fmla="*/ 3 h 7"/>
                            <a:gd name="T4" fmla="*/ 3 w 7"/>
                            <a:gd name="T5" fmla="*/ 7 h 7"/>
                            <a:gd name="T6" fmla="*/ 4 w 7"/>
                            <a:gd name="T7" fmla="*/ 7 h 7"/>
                            <a:gd name="T8" fmla="*/ 7 w 7"/>
                            <a:gd name="T9" fmla="*/ 4 h 7"/>
                            <a:gd name="T10" fmla="*/ 5 w 7"/>
                            <a:gd name="T11" fmla="*/ 0 h 7"/>
                            <a:gd name="T12" fmla="*/ 4 w 7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1"/>
                                <a:pt x="1" y="3"/>
                              </a:cubicBezTo>
                              <a:cubicBezTo>
                                <a:pt x="0" y="4"/>
                                <a:pt x="1" y="6"/>
                                <a:pt x="3" y="7"/>
                              </a:cubicBezTo>
                              <a:cubicBezTo>
                                <a:pt x="3" y="7"/>
                                <a:pt x="4" y="7"/>
                                <a:pt x="4" y="7"/>
                              </a:cubicBezTo>
                              <a:cubicBezTo>
                                <a:pt x="5" y="7"/>
                                <a:pt x="7" y="6"/>
                                <a:pt x="7" y="4"/>
                              </a:cubicBezTo>
                              <a:cubicBezTo>
                                <a:pt x="7" y="3"/>
                                <a:pt x="6" y="1"/>
                                <a:pt x="5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9" name="Freeform 34">
                        <a:extLst>
                          <a:ext uri="{FF2B5EF4-FFF2-40B4-BE49-F238E27FC236}">
                            <a16:creationId xmlns:a16="http://schemas.microsoft.com/office/drawing/2014/main" id="{3E2F87C6-4798-41B7-B841-43BECB6D6EF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4762500" y="1409700"/>
                          <a:ext cx="49504" cy="40410"/>
                        </a:xfrm>
                        <a:custGeom>
                          <a:avLst/>
                          <a:gdLst>
                            <a:gd name="T0" fmla="*/ 4 w 7"/>
                            <a:gd name="T1" fmla="*/ 0 h 6"/>
                            <a:gd name="T2" fmla="*/ 1 w 7"/>
                            <a:gd name="T3" fmla="*/ 2 h 6"/>
                            <a:gd name="T4" fmla="*/ 3 w 7"/>
                            <a:gd name="T5" fmla="*/ 6 h 6"/>
                            <a:gd name="T6" fmla="*/ 4 w 7"/>
                            <a:gd name="T7" fmla="*/ 6 h 6"/>
                            <a:gd name="T8" fmla="*/ 7 w 7"/>
                            <a:gd name="T9" fmla="*/ 4 h 6"/>
                            <a:gd name="T10" fmla="*/ 4 w 7"/>
                            <a:gd name="T11" fmla="*/ 0 h 6"/>
                            <a:gd name="T12" fmla="*/ 4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1"/>
                                <a:pt x="1" y="2"/>
                              </a:cubicBezTo>
                              <a:cubicBezTo>
                                <a:pt x="0" y="4"/>
                                <a:pt x="1" y="5"/>
                                <a:pt x="3" y="6"/>
                              </a:cubicBezTo>
                              <a:cubicBezTo>
                                <a:pt x="3" y="6"/>
                                <a:pt x="3" y="6"/>
                                <a:pt x="4" y="6"/>
                              </a:cubicBezTo>
                              <a:cubicBezTo>
                                <a:pt x="5" y="6"/>
                                <a:pt x="6" y="5"/>
                                <a:pt x="7" y="4"/>
                              </a:cubicBezTo>
                              <a:cubicBezTo>
                                <a:pt x="7" y="2"/>
                                <a:pt x="6" y="0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0" name="Freeform 35">
                        <a:extLst>
                          <a:ext uri="{FF2B5EF4-FFF2-40B4-BE49-F238E27FC236}">
                            <a16:creationId xmlns:a16="http://schemas.microsoft.com/office/drawing/2014/main" id="{949747F2-BD1B-4493-88FD-C3D36E91977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314950" y="1104900"/>
                          <a:ext cx="49504" cy="40410"/>
                        </a:xfrm>
                        <a:custGeom>
                          <a:avLst/>
                          <a:gdLst>
                            <a:gd name="T0" fmla="*/ 3 w 7"/>
                            <a:gd name="T1" fmla="*/ 0 h 6"/>
                            <a:gd name="T2" fmla="*/ 0 w 7"/>
                            <a:gd name="T3" fmla="*/ 2 h 6"/>
                            <a:gd name="T4" fmla="*/ 3 w 7"/>
                            <a:gd name="T5" fmla="*/ 6 h 6"/>
                            <a:gd name="T6" fmla="*/ 3 w 7"/>
                            <a:gd name="T7" fmla="*/ 6 h 6"/>
                            <a:gd name="T8" fmla="*/ 6 w 7"/>
                            <a:gd name="T9" fmla="*/ 4 h 6"/>
                            <a:gd name="T10" fmla="*/ 4 w 7"/>
                            <a:gd name="T11" fmla="*/ 0 h 6"/>
                            <a:gd name="T12" fmla="*/ 3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3" y="0"/>
                              </a:moveTo>
                              <a:cubicBezTo>
                                <a:pt x="2" y="0"/>
                                <a:pt x="1" y="1"/>
                                <a:pt x="0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3" y="6"/>
                                <a:pt x="3" y="6"/>
                              </a:cubicBezTo>
                              <a:cubicBezTo>
                                <a:pt x="5" y="6"/>
                                <a:pt x="6" y="5"/>
                                <a:pt x="6" y="4"/>
                              </a:cubicBezTo>
                              <a:cubicBezTo>
                                <a:pt x="7" y="2"/>
                                <a:pt x="6" y="1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1" name="Freeform 36">
                        <a:extLst>
                          <a:ext uri="{FF2B5EF4-FFF2-40B4-BE49-F238E27FC236}">
                            <a16:creationId xmlns:a16="http://schemas.microsoft.com/office/drawing/2014/main" id="{7AFB9674-8677-4923-B5A6-3E87C82467D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4886325" y="981075"/>
                          <a:ext cx="49504" cy="48492"/>
                        </a:xfrm>
                        <a:custGeom>
                          <a:avLst/>
                          <a:gdLst>
                            <a:gd name="T0" fmla="*/ 3 w 7"/>
                            <a:gd name="T1" fmla="*/ 0 h 7"/>
                            <a:gd name="T2" fmla="*/ 0 w 7"/>
                            <a:gd name="T3" fmla="*/ 3 h 7"/>
                            <a:gd name="T4" fmla="*/ 2 w 7"/>
                            <a:gd name="T5" fmla="*/ 7 h 7"/>
                            <a:gd name="T6" fmla="*/ 3 w 7"/>
                            <a:gd name="T7" fmla="*/ 7 h 7"/>
                            <a:gd name="T8" fmla="*/ 6 w 7"/>
                            <a:gd name="T9" fmla="*/ 5 h 7"/>
                            <a:gd name="T10" fmla="*/ 4 w 7"/>
                            <a:gd name="T11" fmla="*/ 1 h 7"/>
                            <a:gd name="T12" fmla="*/ 3 w 7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3" y="0"/>
                              </a:moveTo>
                              <a:cubicBezTo>
                                <a:pt x="2" y="0"/>
                                <a:pt x="0" y="1"/>
                                <a:pt x="0" y="3"/>
                              </a:cubicBezTo>
                              <a:cubicBezTo>
                                <a:pt x="0" y="4"/>
                                <a:pt x="1" y="6"/>
                                <a:pt x="2" y="7"/>
                              </a:cubicBezTo>
                              <a:cubicBezTo>
                                <a:pt x="3" y="7"/>
                                <a:pt x="3" y="7"/>
                                <a:pt x="3" y="7"/>
                              </a:cubicBezTo>
                              <a:cubicBezTo>
                                <a:pt x="5" y="7"/>
                                <a:pt x="6" y="6"/>
                                <a:pt x="6" y="5"/>
                              </a:cubicBezTo>
                              <a:cubicBezTo>
                                <a:pt x="7" y="3"/>
                                <a:pt x="6" y="1"/>
                                <a:pt x="4" y="1"/>
                              </a:cubicBezTo>
                              <a:cubicBezTo>
                                <a:pt x="4" y="0"/>
                                <a:pt x="3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2" name="Freeform 37">
                        <a:extLst>
                          <a:ext uri="{FF2B5EF4-FFF2-40B4-BE49-F238E27FC236}">
                            <a16:creationId xmlns:a16="http://schemas.microsoft.com/office/drawing/2014/main" id="{AEDA6CA7-3978-43C9-97A3-7311F6D21993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6448425" y="1362075"/>
                          <a:ext cx="90758" cy="226297"/>
                        </a:xfrm>
                        <a:custGeom>
                          <a:avLst/>
                          <a:gdLst>
                            <a:gd name="T0" fmla="*/ 12 w 13"/>
                            <a:gd name="T1" fmla="*/ 4 h 33"/>
                            <a:gd name="T2" fmla="*/ 0 w 13"/>
                            <a:gd name="T3" fmla="*/ 33 h 33"/>
                            <a:gd name="T4" fmla="*/ 0 w 13"/>
                            <a:gd name="T5" fmla="*/ 33 h 33"/>
                            <a:gd name="T6" fmla="*/ 12 w 13"/>
                            <a:gd name="T7" fmla="*/ 4 h 33"/>
                            <a:gd name="T8" fmla="*/ 13 w 13"/>
                            <a:gd name="T9" fmla="*/ 1 h 33"/>
                            <a:gd name="T10" fmla="*/ 12 w 13"/>
                            <a:gd name="T11" fmla="*/ 3 h 33"/>
                            <a:gd name="T12" fmla="*/ 13 w 13"/>
                            <a:gd name="T13" fmla="*/ 1 h 33"/>
                            <a:gd name="T14" fmla="*/ 13 w 13"/>
                            <a:gd name="T15" fmla="*/ 0 h 33"/>
                            <a:gd name="T16" fmla="*/ 13 w 13"/>
                            <a:gd name="T17" fmla="*/ 0 h 33"/>
                            <a:gd name="T18" fmla="*/ 13 w 13"/>
                            <a:gd name="T19" fmla="*/ 0 h 33"/>
                            <a:gd name="T20" fmla="*/ 13 w 13"/>
                            <a:gd name="T21" fmla="*/ 0 h 33"/>
                            <a:gd name="T22" fmla="*/ 13 w 13"/>
                            <a:gd name="T23" fmla="*/ 0 h 33"/>
                            <a:gd name="T24" fmla="*/ 13 w 13"/>
                            <a:gd name="T25" fmla="*/ 0 h 3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</a:cxnLst>
                          <a:rect l="0" t="0" r="r" b="b"/>
                          <a:pathLst>
                            <a:path w="13" h="33">
                              <a:moveTo>
                                <a:pt x="12" y="4"/>
                              </a:moveTo>
                              <a:cubicBezTo>
                                <a:pt x="9" y="14"/>
                                <a:pt x="5" y="24"/>
                                <a:pt x="0" y="33"/>
                              </a:cubicBezTo>
                              <a:cubicBezTo>
                                <a:pt x="0" y="33"/>
                                <a:pt x="0" y="33"/>
                                <a:pt x="0" y="33"/>
                              </a:cubicBezTo>
                              <a:cubicBezTo>
                                <a:pt x="5" y="24"/>
                                <a:pt x="9" y="14"/>
                                <a:pt x="12" y="4"/>
                              </a:cubicBezTo>
                              <a:moveTo>
                                <a:pt x="13" y="1"/>
                              </a:moveTo>
                              <a:cubicBezTo>
                                <a:pt x="13" y="1"/>
                                <a:pt x="13" y="2"/>
                                <a:pt x="12" y="3"/>
                              </a:cubicBezTo>
                              <a:cubicBezTo>
                                <a:pt x="13" y="2"/>
                                <a:pt x="13" y="1"/>
                                <a:pt x="13" y="1"/>
                              </a:cubicBezTo>
                              <a:moveTo>
                                <a:pt x="13" y="0"/>
                              </a:moveTo>
                              <a:cubicBezTo>
                                <a:pt x="13" y="0"/>
                                <a:pt x="13" y="0"/>
                                <a:pt x="13" y="0"/>
                              </a:cubicBezTo>
                              <a:cubicBezTo>
                                <a:pt x="13" y="0"/>
                                <a:pt x="13" y="0"/>
                                <a:pt x="13" y="0"/>
                              </a:cubicBezTo>
                              <a:moveTo>
                                <a:pt x="13" y="0"/>
                              </a:moveTo>
                              <a:cubicBezTo>
                                <a:pt x="13" y="0"/>
                                <a:pt x="13" y="0"/>
                                <a:pt x="13" y="0"/>
                              </a:cubicBezTo>
                              <a:cubicBezTo>
                                <a:pt x="13" y="0"/>
                                <a:pt x="13" y="0"/>
                                <a:pt x="13" y="0"/>
                              </a:cubicBezTo>
                            </a:path>
                          </a:pathLst>
                        </a:custGeom>
                        <a:solidFill>
                          <a:srgbClr val="FFB8B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3" name="Freeform 38">
                        <a:extLst>
                          <a:ext uri="{FF2B5EF4-FFF2-40B4-BE49-F238E27FC236}">
                            <a16:creationId xmlns:a16="http://schemas.microsoft.com/office/drawing/2014/main" id="{AAE88551-6BC9-4788-BD63-603DDE08EEE5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5248275" y="1590675"/>
                          <a:ext cx="1196352" cy="662727"/>
                        </a:xfrm>
                        <a:custGeom>
                          <a:avLst/>
                          <a:gdLst>
                            <a:gd name="T0" fmla="*/ 3 w 169"/>
                            <a:gd name="T1" fmla="*/ 91 h 96"/>
                            <a:gd name="T2" fmla="*/ 3 w 169"/>
                            <a:gd name="T3" fmla="*/ 91 h 96"/>
                            <a:gd name="T4" fmla="*/ 3 w 169"/>
                            <a:gd name="T5" fmla="*/ 91 h 96"/>
                            <a:gd name="T6" fmla="*/ 3 w 169"/>
                            <a:gd name="T7" fmla="*/ 91 h 96"/>
                            <a:gd name="T8" fmla="*/ 3 w 169"/>
                            <a:gd name="T9" fmla="*/ 91 h 96"/>
                            <a:gd name="T10" fmla="*/ 3 w 169"/>
                            <a:gd name="T11" fmla="*/ 91 h 96"/>
                            <a:gd name="T12" fmla="*/ 3 w 169"/>
                            <a:gd name="T13" fmla="*/ 91 h 96"/>
                            <a:gd name="T14" fmla="*/ 3 w 169"/>
                            <a:gd name="T15" fmla="*/ 91 h 96"/>
                            <a:gd name="T16" fmla="*/ 3 w 169"/>
                            <a:gd name="T17" fmla="*/ 91 h 96"/>
                            <a:gd name="T18" fmla="*/ 3 w 169"/>
                            <a:gd name="T19" fmla="*/ 91 h 96"/>
                            <a:gd name="T20" fmla="*/ 3 w 169"/>
                            <a:gd name="T21" fmla="*/ 91 h 96"/>
                            <a:gd name="T22" fmla="*/ 3 w 169"/>
                            <a:gd name="T23" fmla="*/ 91 h 96"/>
                            <a:gd name="T24" fmla="*/ 2 w 169"/>
                            <a:gd name="T25" fmla="*/ 91 h 96"/>
                            <a:gd name="T26" fmla="*/ 3 w 169"/>
                            <a:gd name="T27" fmla="*/ 91 h 96"/>
                            <a:gd name="T28" fmla="*/ 2 w 169"/>
                            <a:gd name="T29" fmla="*/ 91 h 96"/>
                            <a:gd name="T30" fmla="*/ 2 w 169"/>
                            <a:gd name="T31" fmla="*/ 91 h 96"/>
                            <a:gd name="T32" fmla="*/ 2 w 169"/>
                            <a:gd name="T33" fmla="*/ 91 h 96"/>
                            <a:gd name="T34" fmla="*/ 2 w 169"/>
                            <a:gd name="T35" fmla="*/ 91 h 96"/>
                            <a:gd name="T36" fmla="*/ 2 w 169"/>
                            <a:gd name="T37" fmla="*/ 91 h 96"/>
                            <a:gd name="T38" fmla="*/ 2 w 169"/>
                            <a:gd name="T39" fmla="*/ 91 h 96"/>
                            <a:gd name="T40" fmla="*/ 2 w 169"/>
                            <a:gd name="T41" fmla="*/ 91 h 96"/>
                            <a:gd name="T42" fmla="*/ 2 w 169"/>
                            <a:gd name="T43" fmla="*/ 91 h 96"/>
                            <a:gd name="T44" fmla="*/ 2 w 169"/>
                            <a:gd name="T45" fmla="*/ 91 h 96"/>
                            <a:gd name="T46" fmla="*/ 2 w 169"/>
                            <a:gd name="T47" fmla="*/ 91 h 96"/>
                            <a:gd name="T48" fmla="*/ 2 w 169"/>
                            <a:gd name="T49" fmla="*/ 90 h 96"/>
                            <a:gd name="T50" fmla="*/ 2 w 169"/>
                            <a:gd name="T51" fmla="*/ 91 h 96"/>
                            <a:gd name="T52" fmla="*/ 2 w 169"/>
                            <a:gd name="T53" fmla="*/ 90 h 96"/>
                            <a:gd name="T54" fmla="*/ 2 w 169"/>
                            <a:gd name="T55" fmla="*/ 90 h 96"/>
                            <a:gd name="T56" fmla="*/ 2 w 169"/>
                            <a:gd name="T57" fmla="*/ 90 h 96"/>
                            <a:gd name="T58" fmla="*/ 2 w 169"/>
                            <a:gd name="T59" fmla="*/ 90 h 96"/>
                            <a:gd name="T60" fmla="*/ 1 w 169"/>
                            <a:gd name="T61" fmla="*/ 90 h 96"/>
                            <a:gd name="T62" fmla="*/ 1 w 169"/>
                            <a:gd name="T63" fmla="*/ 90 h 96"/>
                            <a:gd name="T64" fmla="*/ 1 w 169"/>
                            <a:gd name="T65" fmla="*/ 90 h 96"/>
                            <a:gd name="T66" fmla="*/ 1 w 169"/>
                            <a:gd name="T67" fmla="*/ 90 h 96"/>
                            <a:gd name="T68" fmla="*/ 1 w 169"/>
                            <a:gd name="T69" fmla="*/ 90 h 96"/>
                            <a:gd name="T70" fmla="*/ 1 w 169"/>
                            <a:gd name="T71" fmla="*/ 90 h 96"/>
                            <a:gd name="T72" fmla="*/ 1 w 169"/>
                            <a:gd name="T73" fmla="*/ 90 h 96"/>
                            <a:gd name="T74" fmla="*/ 1 w 169"/>
                            <a:gd name="T75" fmla="*/ 90 h 96"/>
                            <a:gd name="T76" fmla="*/ 1 w 169"/>
                            <a:gd name="T77" fmla="*/ 90 h 96"/>
                            <a:gd name="T78" fmla="*/ 1 w 169"/>
                            <a:gd name="T79" fmla="*/ 90 h 96"/>
                            <a:gd name="T80" fmla="*/ 1 w 169"/>
                            <a:gd name="T81" fmla="*/ 90 h 96"/>
                            <a:gd name="T82" fmla="*/ 1 w 169"/>
                            <a:gd name="T83" fmla="*/ 90 h 96"/>
                            <a:gd name="T84" fmla="*/ 1 w 169"/>
                            <a:gd name="T85" fmla="*/ 90 h 96"/>
                            <a:gd name="T86" fmla="*/ 1 w 169"/>
                            <a:gd name="T87" fmla="*/ 90 h 96"/>
                            <a:gd name="T88" fmla="*/ 1 w 169"/>
                            <a:gd name="T89" fmla="*/ 90 h 96"/>
                            <a:gd name="T90" fmla="*/ 0 w 169"/>
                            <a:gd name="T91" fmla="*/ 90 h 96"/>
                            <a:gd name="T92" fmla="*/ 0 w 169"/>
                            <a:gd name="T93" fmla="*/ 90 h 96"/>
                            <a:gd name="T94" fmla="*/ 0 w 169"/>
                            <a:gd name="T95" fmla="*/ 90 h 96"/>
                            <a:gd name="T96" fmla="*/ 0 w 169"/>
                            <a:gd name="T97" fmla="*/ 90 h 96"/>
                            <a:gd name="T98" fmla="*/ 0 w 169"/>
                            <a:gd name="T99" fmla="*/ 90 h 96"/>
                            <a:gd name="T100" fmla="*/ 0 w 169"/>
                            <a:gd name="T101" fmla="*/ 90 h 96"/>
                            <a:gd name="T102" fmla="*/ 169 w 169"/>
                            <a:gd name="T103" fmla="*/ 0 h 96"/>
                            <a:gd name="T104" fmla="*/ 33 w 169"/>
                            <a:gd name="T105" fmla="*/ 96 h 96"/>
                            <a:gd name="T106" fmla="*/ 33 w 169"/>
                            <a:gd name="T107" fmla="*/ 96 h 96"/>
                            <a:gd name="T108" fmla="*/ 169 w 169"/>
                            <a:gd name="T109" fmla="*/ 0 h 96"/>
                            <a:gd name="T110" fmla="*/ 169 w 169"/>
                            <a:gd name="T111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</a:cxnLst>
                          <a:rect l="0" t="0" r="r" b="b"/>
                          <a:pathLst>
                            <a:path w="169" h="96">
                              <a:moveTo>
                                <a:pt x="3" y="91"/>
                              </a:moveTo>
                              <a:cubicBezTo>
                                <a:pt x="3" y="91"/>
                                <a:pt x="3" y="91"/>
                                <a:pt x="3" y="91"/>
                              </a:cubicBezTo>
                              <a:cubicBezTo>
                                <a:pt x="3" y="91"/>
                                <a:pt x="3" y="91"/>
                                <a:pt x="3" y="91"/>
                              </a:cubicBezTo>
                              <a:moveTo>
                                <a:pt x="3" y="91"/>
                              </a:moveTo>
                              <a:cubicBezTo>
                                <a:pt x="3" y="91"/>
                                <a:pt x="3" y="91"/>
                                <a:pt x="3" y="91"/>
                              </a:cubicBezTo>
                              <a:cubicBezTo>
                                <a:pt x="3" y="91"/>
                                <a:pt x="3" y="91"/>
                                <a:pt x="3" y="91"/>
                              </a:cubicBezTo>
                              <a:moveTo>
                                <a:pt x="3" y="91"/>
                              </a:moveTo>
                              <a:cubicBezTo>
                                <a:pt x="3" y="91"/>
                                <a:pt x="3" y="91"/>
                                <a:pt x="3" y="91"/>
                              </a:cubicBezTo>
                              <a:cubicBezTo>
                                <a:pt x="3" y="91"/>
                                <a:pt x="3" y="91"/>
                                <a:pt x="3" y="91"/>
                              </a:cubicBezTo>
                              <a:moveTo>
                                <a:pt x="3" y="91"/>
                              </a:moveTo>
                              <a:cubicBezTo>
                                <a:pt x="3" y="91"/>
                                <a:pt x="3" y="91"/>
                                <a:pt x="3" y="91"/>
                              </a:cubicBezTo>
                              <a:cubicBezTo>
                                <a:pt x="3" y="91"/>
                                <a:pt x="3" y="91"/>
                                <a:pt x="3" y="91"/>
                              </a:cubicBezTo>
                              <a:moveTo>
                                <a:pt x="2" y="91"/>
                              </a:moveTo>
                              <a:cubicBezTo>
                                <a:pt x="3" y="91"/>
                                <a:pt x="3" y="91"/>
                                <a:pt x="3" y="91"/>
                              </a:cubicBezTo>
                              <a:cubicBezTo>
                                <a:pt x="3" y="91"/>
                                <a:pt x="3" y="91"/>
                                <a:pt x="2" y="91"/>
                              </a:cubicBezTo>
                              <a:moveTo>
                                <a:pt x="2" y="91"/>
                              </a:moveTo>
                              <a:cubicBezTo>
                                <a:pt x="2" y="91"/>
                                <a:pt x="2" y="91"/>
                                <a:pt x="2" y="91"/>
                              </a:cubicBezTo>
                              <a:cubicBezTo>
                                <a:pt x="2" y="91"/>
                                <a:pt x="2" y="91"/>
                                <a:pt x="2" y="91"/>
                              </a:cubicBezTo>
                              <a:moveTo>
                                <a:pt x="2" y="91"/>
                              </a:moveTo>
                              <a:cubicBezTo>
                                <a:pt x="2" y="91"/>
                                <a:pt x="2" y="91"/>
                                <a:pt x="2" y="91"/>
                              </a:cubicBezTo>
                              <a:cubicBezTo>
                                <a:pt x="2" y="91"/>
                                <a:pt x="2" y="91"/>
                                <a:pt x="2" y="91"/>
                              </a:cubicBezTo>
                              <a:moveTo>
                                <a:pt x="2" y="91"/>
                              </a:moveTo>
                              <a:cubicBezTo>
                                <a:pt x="2" y="91"/>
                                <a:pt x="2" y="91"/>
                                <a:pt x="2" y="91"/>
                              </a:cubicBezTo>
                              <a:cubicBezTo>
                                <a:pt x="2" y="91"/>
                                <a:pt x="2" y="91"/>
                                <a:pt x="2" y="91"/>
                              </a:cubicBezTo>
                              <a:moveTo>
                                <a:pt x="2" y="90"/>
                              </a:moveTo>
                              <a:cubicBezTo>
                                <a:pt x="2" y="90"/>
                                <a:pt x="2" y="91"/>
                                <a:pt x="2" y="91"/>
                              </a:cubicBezTo>
                              <a:cubicBezTo>
                                <a:pt x="2" y="91"/>
                                <a:pt x="2" y="90"/>
                                <a:pt x="2" y="90"/>
                              </a:cubicBezTo>
                              <a:moveTo>
                                <a:pt x="2" y="90"/>
                              </a:moveTo>
                              <a:cubicBezTo>
                                <a:pt x="2" y="90"/>
                                <a:pt x="2" y="90"/>
                                <a:pt x="2" y="90"/>
                              </a:cubicBezTo>
                              <a:cubicBezTo>
                                <a:pt x="2" y="90"/>
                                <a:pt x="2" y="90"/>
                                <a:pt x="2" y="90"/>
                              </a:cubicBezTo>
                              <a:moveTo>
                                <a:pt x="1" y="90"/>
                              </a:moveTo>
                              <a:cubicBezTo>
                                <a:pt x="1" y="90"/>
                                <a:pt x="1" y="90"/>
                                <a:pt x="1" y="90"/>
                              </a:cubicBezTo>
                              <a:cubicBezTo>
                                <a:pt x="1" y="90"/>
                                <a:pt x="1" y="90"/>
                                <a:pt x="1" y="90"/>
                              </a:cubicBezTo>
                              <a:moveTo>
                                <a:pt x="1" y="90"/>
                              </a:moveTo>
                              <a:cubicBezTo>
                                <a:pt x="1" y="90"/>
                                <a:pt x="1" y="90"/>
                                <a:pt x="1" y="90"/>
                              </a:cubicBezTo>
                              <a:cubicBezTo>
                                <a:pt x="1" y="90"/>
                                <a:pt x="1" y="90"/>
                                <a:pt x="1" y="90"/>
                              </a:cubicBezTo>
                              <a:moveTo>
                                <a:pt x="1" y="90"/>
                              </a:moveTo>
                              <a:cubicBezTo>
                                <a:pt x="1" y="90"/>
                                <a:pt x="1" y="90"/>
                                <a:pt x="1" y="90"/>
                              </a:cubicBezTo>
                              <a:cubicBezTo>
                                <a:pt x="1" y="90"/>
                                <a:pt x="1" y="90"/>
                                <a:pt x="1" y="90"/>
                              </a:cubicBezTo>
                              <a:moveTo>
                                <a:pt x="1" y="90"/>
                              </a:moveTo>
                              <a:cubicBezTo>
                                <a:pt x="1" y="90"/>
                                <a:pt x="1" y="90"/>
                                <a:pt x="1" y="90"/>
                              </a:cubicBezTo>
                              <a:cubicBezTo>
                                <a:pt x="1" y="90"/>
                                <a:pt x="1" y="90"/>
                                <a:pt x="1" y="90"/>
                              </a:cubicBezTo>
                              <a:moveTo>
                                <a:pt x="1" y="90"/>
                              </a:moveTo>
                              <a:cubicBezTo>
                                <a:pt x="1" y="90"/>
                                <a:pt x="1" y="90"/>
                                <a:pt x="1" y="90"/>
                              </a:cubicBezTo>
                              <a:cubicBezTo>
                                <a:pt x="1" y="90"/>
                                <a:pt x="1" y="90"/>
                                <a:pt x="1" y="90"/>
                              </a:cubicBezTo>
                              <a:moveTo>
                                <a:pt x="0" y="90"/>
                              </a:moveTo>
                              <a:cubicBezTo>
                                <a:pt x="0" y="90"/>
                                <a:pt x="0" y="90"/>
                                <a:pt x="0" y="90"/>
                              </a:cubicBezTo>
                              <a:cubicBezTo>
                                <a:pt x="0" y="90"/>
                                <a:pt x="0" y="90"/>
                                <a:pt x="0" y="90"/>
                              </a:cubicBezTo>
                              <a:moveTo>
                                <a:pt x="0" y="90"/>
                              </a:moveTo>
                              <a:cubicBezTo>
                                <a:pt x="0" y="90"/>
                                <a:pt x="0" y="90"/>
                                <a:pt x="0" y="90"/>
                              </a:cubicBezTo>
                              <a:cubicBezTo>
                                <a:pt x="0" y="90"/>
                                <a:pt x="0" y="90"/>
                                <a:pt x="0" y="90"/>
                              </a:cubicBezTo>
                              <a:moveTo>
                                <a:pt x="169" y="0"/>
                              </a:moveTo>
                              <a:cubicBezTo>
                                <a:pt x="142" y="51"/>
                                <a:pt x="87" y="96"/>
                                <a:pt x="33" y="96"/>
                              </a:cubicBezTo>
                              <a:cubicBezTo>
                                <a:pt x="33" y="96"/>
                                <a:pt x="33" y="96"/>
                                <a:pt x="33" y="96"/>
                              </a:cubicBezTo>
                              <a:cubicBezTo>
                                <a:pt x="87" y="96"/>
                                <a:pt x="142" y="51"/>
                                <a:pt x="169" y="0"/>
                              </a:cubicBezTo>
                              <a:cubicBezTo>
                                <a:pt x="169" y="0"/>
                                <a:pt x="169" y="0"/>
                                <a:pt x="169" y="0"/>
                              </a:cubicBezTo>
                            </a:path>
                          </a:pathLst>
                        </a:custGeom>
                        <a:solidFill>
                          <a:srgbClr val="7E929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4" name="Freeform 39">
                        <a:extLst>
                          <a:ext uri="{FF2B5EF4-FFF2-40B4-BE49-F238E27FC236}">
                            <a16:creationId xmlns:a16="http://schemas.microsoft.com/office/drawing/2014/main" id="{7F456FDB-3B8C-4E7E-84DA-E591C32C9CD3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4714875" y="1076325"/>
                          <a:ext cx="1860533" cy="1297168"/>
                        </a:xfrm>
                        <a:custGeom>
                          <a:avLst/>
                          <a:gdLst>
                            <a:gd name="T0" fmla="*/ 77 w 263"/>
                            <a:gd name="T1" fmla="*/ 168 h 188"/>
                            <a:gd name="T2" fmla="*/ 115 w 263"/>
                            <a:gd name="T3" fmla="*/ 151 h 188"/>
                            <a:gd name="T4" fmla="*/ 116 w 263"/>
                            <a:gd name="T5" fmla="*/ 145 h 188"/>
                            <a:gd name="T6" fmla="*/ 54 w 263"/>
                            <a:gd name="T7" fmla="*/ 134 h 188"/>
                            <a:gd name="T8" fmla="*/ 54 w 263"/>
                            <a:gd name="T9" fmla="*/ 128 h 188"/>
                            <a:gd name="T10" fmla="*/ 54 w 263"/>
                            <a:gd name="T11" fmla="*/ 134 h 188"/>
                            <a:gd name="T12" fmla="*/ 152 w 263"/>
                            <a:gd name="T13" fmla="*/ 126 h 188"/>
                            <a:gd name="T14" fmla="*/ 158 w 263"/>
                            <a:gd name="T15" fmla="*/ 127 h 188"/>
                            <a:gd name="T16" fmla="*/ 194 w 263"/>
                            <a:gd name="T17" fmla="*/ 108 h 188"/>
                            <a:gd name="T18" fmla="*/ 195 w 263"/>
                            <a:gd name="T19" fmla="*/ 102 h 188"/>
                            <a:gd name="T20" fmla="*/ 32 w 263"/>
                            <a:gd name="T21" fmla="*/ 95 h 188"/>
                            <a:gd name="T22" fmla="*/ 32 w 263"/>
                            <a:gd name="T23" fmla="*/ 88 h 188"/>
                            <a:gd name="T24" fmla="*/ 32 w 263"/>
                            <a:gd name="T25" fmla="*/ 95 h 188"/>
                            <a:gd name="T26" fmla="*/ 231 w 263"/>
                            <a:gd name="T27" fmla="*/ 82 h 188"/>
                            <a:gd name="T28" fmla="*/ 237 w 263"/>
                            <a:gd name="T29" fmla="*/ 84 h 188"/>
                            <a:gd name="T30" fmla="*/ 250 w 263"/>
                            <a:gd name="T31" fmla="*/ 19 h 188"/>
                            <a:gd name="T32" fmla="*/ 254 w 263"/>
                            <a:gd name="T33" fmla="*/ 22 h 188"/>
                            <a:gd name="T34" fmla="*/ 248 w 263"/>
                            <a:gd name="T35" fmla="*/ 21 h 188"/>
                            <a:gd name="T36" fmla="*/ 97 w 263"/>
                            <a:gd name="T37" fmla="*/ 110 h 188"/>
                            <a:gd name="T38" fmla="*/ 91 w 263"/>
                            <a:gd name="T39" fmla="*/ 108 h 188"/>
                            <a:gd name="T40" fmla="*/ 0 w 263"/>
                            <a:gd name="T41" fmla="*/ 52 h 188"/>
                            <a:gd name="T42" fmla="*/ 76 w 263"/>
                            <a:gd name="T43" fmla="*/ 165 h 188"/>
                            <a:gd name="T44" fmla="*/ 77 w 263"/>
                            <a:gd name="T45" fmla="*/ 165 h 188"/>
                            <a:gd name="T46" fmla="*/ 77 w 263"/>
                            <a:gd name="T47" fmla="*/ 165 h 188"/>
                            <a:gd name="T48" fmla="*/ 77 w 263"/>
                            <a:gd name="T49" fmla="*/ 165 h 188"/>
                            <a:gd name="T50" fmla="*/ 78 w 263"/>
                            <a:gd name="T51" fmla="*/ 165 h 188"/>
                            <a:gd name="T52" fmla="*/ 78 w 263"/>
                            <a:gd name="T53" fmla="*/ 166 h 188"/>
                            <a:gd name="T54" fmla="*/ 78 w 263"/>
                            <a:gd name="T55" fmla="*/ 166 h 188"/>
                            <a:gd name="T56" fmla="*/ 78 w 263"/>
                            <a:gd name="T57" fmla="*/ 166 h 188"/>
                            <a:gd name="T58" fmla="*/ 79 w 263"/>
                            <a:gd name="T59" fmla="*/ 166 h 188"/>
                            <a:gd name="T60" fmla="*/ 79 w 263"/>
                            <a:gd name="T61" fmla="*/ 166 h 188"/>
                            <a:gd name="T62" fmla="*/ 79 w 263"/>
                            <a:gd name="T63" fmla="*/ 166 h 188"/>
                            <a:gd name="T64" fmla="*/ 79 w 263"/>
                            <a:gd name="T65" fmla="*/ 166 h 188"/>
                            <a:gd name="T66" fmla="*/ 79 w 263"/>
                            <a:gd name="T67" fmla="*/ 171 h 188"/>
                            <a:gd name="T68" fmla="*/ 73 w 263"/>
                            <a:gd name="T69" fmla="*/ 169 h 188"/>
                            <a:gd name="T70" fmla="*/ 66 w 263"/>
                            <a:gd name="T71" fmla="*/ 175 h 188"/>
                            <a:gd name="T72" fmla="*/ 91 w 263"/>
                            <a:gd name="T73" fmla="*/ 188 h 188"/>
                            <a:gd name="T74" fmla="*/ 96 w 263"/>
                            <a:gd name="T75" fmla="*/ 178 h 188"/>
                            <a:gd name="T76" fmla="*/ 90 w 263"/>
                            <a:gd name="T77" fmla="*/ 169 h 188"/>
                            <a:gd name="T78" fmla="*/ 257 w 263"/>
                            <a:gd name="T79" fmla="*/ 46 h 188"/>
                            <a:gd name="T80" fmla="*/ 258 w 263"/>
                            <a:gd name="T81" fmla="*/ 43 h 188"/>
                            <a:gd name="T82" fmla="*/ 258 w 263"/>
                            <a:gd name="T83" fmla="*/ 42 h 18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</a:cxnLst>
                          <a:rect l="0" t="0" r="r" b="b"/>
                          <a:pathLst>
                            <a:path w="263" h="188">
                              <a:moveTo>
                                <a:pt x="77" y="167"/>
                              </a:moveTo>
                              <a:cubicBezTo>
                                <a:pt x="77" y="168"/>
                                <a:pt x="76" y="168"/>
                                <a:pt x="76" y="168"/>
                              </a:cubicBezTo>
                              <a:cubicBezTo>
                                <a:pt x="76" y="168"/>
                                <a:pt x="77" y="168"/>
                                <a:pt x="77" y="168"/>
                              </a:cubicBezTo>
                              <a:cubicBezTo>
                                <a:pt x="77" y="167"/>
                                <a:pt x="77" y="167"/>
                                <a:pt x="77" y="167"/>
                              </a:cubicBezTo>
                              <a:moveTo>
                                <a:pt x="116" y="151"/>
                              </a:moveTo>
                              <a:cubicBezTo>
                                <a:pt x="115" y="151"/>
                                <a:pt x="115" y="151"/>
                                <a:pt x="115" y="151"/>
                              </a:cubicBezTo>
                              <a:cubicBezTo>
                                <a:pt x="113" y="151"/>
                                <a:pt x="112" y="149"/>
                                <a:pt x="113" y="147"/>
                              </a:cubicBezTo>
                              <a:cubicBezTo>
                                <a:pt x="113" y="146"/>
                                <a:pt x="114" y="145"/>
                                <a:pt x="116" y="145"/>
                              </a:cubicBezTo>
                              <a:cubicBezTo>
                                <a:pt x="116" y="145"/>
                                <a:pt x="116" y="145"/>
                                <a:pt x="116" y="145"/>
                              </a:cubicBezTo>
                              <a:cubicBezTo>
                                <a:pt x="118" y="146"/>
                                <a:pt x="119" y="147"/>
                                <a:pt x="119" y="149"/>
                              </a:cubicBezTo>
                              <a:cubicBezTo>
                                <a:pt x="118" y="151"/>
                                <a:pt x="117" y="151"/>
                                <a:pt x="116" y="151"/>
                              </a:cubicBezTo>
                              <a:moveTo>
                                <a:pt x="54" y="134"/>
                              </a:moveTo>
                              <a:cubicBezTo>
                                <a:pt x="54" y="134"/>
                                <a:pt x="54" y="134"/>
                                <a:pt x="53" y="134"/>
                              </a:cubicBezTo>
                              <a:cubicBezTo>
                                <a:pt x="52" y="133"/>
                                <a:pt x="51" y="132"/>
                                <a:pt x="51" y="130"/>
                              </a:cubicBezTo>
                              <a:cubicBezTo>
                                <a:pt x="52" y="128"/>
                                <a:pt x="53" y="128"/>
                                <a:pt x="54" y="128"/>
                              </a:cubicBezTo>
                              <a:cubicBezTo>
                                <a:pt x="55" y="128"/>
                                <a:pt x="55" y="128"/>
                                <a:pt x="55" y="128"/>
                              </a:cubicBezTo>
                              <a:cubicBezTo>
                                <a:pt x="57" y="128"/>
                                <a:pt x="58" y="130"/>
                                <a:pt x="57" y="132"/>
                              </a:cubicBezTo>
                              <a:cubicBezTo>
                                <a:pt x="57" y="133"/>
                                <a:pt x="56" y="134"/>
                                <a:pt x="54" y="134"/>
                              </a:cubicBezTo>
                              <a:moveTo>
                                <a:pt x="155" y="130"/>
                              </a:moveTo>
                              <a:cubicBezTo>
                                <a:pt x="155" y="130"/>
                                <a:pt x="154" y="130"/>
                                <a:pt x="154" y="130"/>
                              </a:cubicBezTo>
                              <a:cubicBezTo>
                                <a:pt x="152" y="129"/>
                                <a:pt x="151" y="127"/>
                                <a:pt x="152" y="126"/>
                              </a:cubicBezTo>
                              <a:cubicBezTo>
                                <a:pt x="152" y="124"/>
                                <a:pt x="154" y="123"/>
                                <a:pt x="155" y="123"/>
                              </a:cubicBezTo>
                              <a:cubicBezTo>
                                <a:pt x="155" y="123"/>
                                <a:pt x="156" y="123"/>
                                <a:pt x="156" y="123"/>
                              </a:cubicBezTo>
                              <a:cubicBezTo>
                                <a:pt x="158" y="124"/>
                                <a:pt x="159" y="126"/>
                                <a:pt x="158" y="127"/>
                              </a:cubicBezTo>
                              <a:cubicBezTo>
                                <a:pt x="158" y="129"/>
                                <a:pt x="156" y="130"/>
                                <a:pt x="155" y="130"/>
                              </a:cubicBezTo>
                              <a:moveTo>
                                <a:pt x="194" y="108"/>
                              </a:moveTo>
                              <a:cubicBezTo>
                                <a:pt x="194" y="108"/>
                                <a:pt x="194" y="108"/>
                                <a:pt x="194" y="108"/>
                              </a:cubicBezTo>
                              <a:cubicBezTo>
                                <a:pt x="192" y="107"/>
                                <a:pt x="191" y="105"/>
                                <a:pt x="191" y="104"/>
                              </a:cubicBezTo>
                              <a:cubicBezTo>
                                <a:pt x="192" y="102"/>
                                <a:pt x="193" y="101"/>
                                <a:pt x="194" y="101"/>
                              </a:cubicBezTo>
                              <a:cubicBezTo>
                                <a:pt x="195" y="101"/>
                                <a:pt x="195" y="101"/>
                                <a:pt x="195" y="102"/>
                              </a:cubicBezTo>
                              <a:cubicBezTo>
                                <a:pt x="197" y="102"/>
                                <a:pt x="198" y="104"/>
                                <a:pt x="197" y="105"/>
                              </a:cubicBezTo>
                              <a:cubicBezTo>
                                <a:pt x="197" y="107"/>
                                <a:pt x="196" y="108"/>
                                <a:pt x="194" y="108"/>
                              </a:cubicBezTo>
                              <a:moveTo>
                                <a:pt x="32" y="95"/>
                              </a:moveTo>
                              <a:cubicBezTo>
                                <a:pt x="32" y="95"/>
                                <a:pt x="32" y="94"/>
                                <a:pt x="32" y="94"/>
                              </a:cubicBezTo>
                              <a:cubicBezTo>
                                <a:pt x="30" y="94"/>
                                <a:pt x="29" y="92"/>
                                <a:pt x="29" y="90"/>
                              </a:cubicBezTo>
                              <a:cubicBezTo>
                                <a:pt x="30" y="89"/>
                                <a:pt x="31" y="88"/>
                                <a:pt x="32" y="88"/>
                              </a:cubicBezTo>
                              <a:cubicBezTo>
                                <a:pt x="33" y="88"/>
                                <a:pt x="33" y="88"/>
                                <a:pt x="33" y="88"/>
                              </a:cubicBezTo>
                              <a:cubicBezTo>
                                <a:pt x="35" y="89"/>
                                <a:pt x="36" y="91"/>
                                <a:pt x="36" y="92"/>
                              </a:cubicBezTo>
                              <a:cubicBezTo>
                                <a:pt x="35" y="94"/>
                                <a:pt x="34" y="95"/>
                                <a:pt x="32" y="95"/>
                              </a:cubicBezTo>
                              <a:moveTo>
                                <a:pt x="234" y="86"/>
                              </a:moveTo>
                              <a:cubicBezTo>
                                <a:pt x="234" y="86"/>
                                <a:pt x="233" y="86"/>
                                <a:pt x="233" y="86"/>
                              </a:cubicBezTo>
                              <a:cubicBezTo>
                                <a:pt x="231" y="85"/>
                                <a:pt x="230" y="84"/>
                                <a:pt x="231" y="82"/>
                              </a:cubicBezTo>
                              <a:cubicBezTo>
                                <a:pt x="231" y="80"/>
                                <a:pt x="232" y="80"/>
                                <a:pt x="234" y="80"/>
                              </a:cubicBezTo>
                              <a:cubicBezTo>
                                <a:pt x="234" y="80"/>
                                <a:pt x="234" y="80"/>
                                <a:pt x="235" y="80"/>
                              </a:cubicBezTo>
                              <a:cubicBezTo>
                                <a:pt x="236" y="80"/>
                                <a:pt x="237" y="82"/>
                                <a:pt x="237" y="84"/>
                              </a:cubicBezTo>
                              <a:cubicBezTo>
                                <a:pt x="237" y="85"/>
                                <a:pt x="235" y="86"/>
                                <a:pt x="234" y="86"/>
                              </a:cubicBezTo>
                              <a:moveTo>
                                <a:pt x="262" y="0"/>
                              </a:moveTo>
                              <a:cubicBezTo>
                                <a:pt x="262" y="0"/>
                                <a:pt x="258" y="8"/>
                                <a:pt x="250" y="19"/>
                              </a:cubicBezTo>
                              <a:cubicBezTo>
                                <a:pt x="250" y="18"/>
                                <a:pt x="251" y="18"/>
                                <a:pt x="251" y="18"/>
                              </a:cubicBezTo>
                              <a:cubicBezTo>
                                <a:pt x="252" y="18"/>
                                <a:pt x="252" y="18"/>
                                <a:pt x="252" y="18"/>
                              </a:cubicBezTo>
                              <a:cubicBezTo>
                                <a:pt x="254" y="19"/>
                                <a:pt x="255" y="21"/>
                                <a:pt x="254" y="22"/>
                              </a:cubicBezTo>
                              <a:cubicBezTo>
                                <a:pt x="254" y="24"/>
                                <a:pt x="253" y="25"/>
                                <a:pt x="251" y="25"/>
                              </a:cubicBezTo>
                              <a:cubicBezTo>
                                <a:pt x="251" y="25"/>
                                <a:pt x="251" y="25"/>
                                <a:pt x="251" y="25"/>
                              </a:cubicBezTo>
                              <a:cubicBezTo>
                                <a:pt x="249" y="24"/>
                                <a:pt x="248" y="23"/>
                                <a:pt x="248" y="21"/>
                              </a:cubicBezTo>
                              <a:cubicBezTo>
                                <a:pt x="225" y="52"/>
                                <a:pt x="174" y="108"/>
                                <a:pt x="111" y="108"/>
                              </a:cubicBezTo>
                              <a:cubicBezTo>
                                <a:pt x="106" y="108"/>
                                <a:pt x="101" y="108"/>
                                <a:pt x="97" y="107"/>
                              </a:cubicBezTo>
                              <a:cubicBezTo>
                                <a:pt x="97" y="108"/>
                                <a:pt x="97" y="109"/>
                                <a:pt x="97" y="110"/>
                              </a:cubicBezTo>
                              <a:cubicBezTo>
                                <a:pt x="96" y="111"/>
                                <a:pt x="95" y="112"/>
                                <a:pt x="94" y="112"/>
                              </a:cubicBezTo>
                              <a:cubicBezTo>
                                <a:pt x="93" y="112"/>
                                <a:pt x="93" y="112"/>
                                <a:pt x="93" y="112"/>
                              </a:cubicBezTo>
                              <a:cubicBezTo>
                                <a:pt x="91" y="111"/>
                                <a:pt x="90" y="110"/>
                                <a:pt x="91" y="108"/>
                              </a:cubicBezTo>
                              <a:cubicBezTo>
                                <a:pt x="91" y="107"/>
                                <a:pt x="91" y="107"/>
                                <a:pt x="91" y="107"/>
                              </a:cubicBezTo>
                              <a:cubicBezTo>
                                <a:pt x="88" y="106"/>
                                <a:pt x="84" y="105"/>
                                <a:pt x="80" y="104"/>
                              </a:cubicBezTo>
                              <a:cubicBezTo>
                                <a:pt x="21" y="87"/>
                                <a:pt x="10" y="68"/>
                                <a:pt x="0" y="52"/>
                              </a:cubicBezTo>
                              <a:cubicBezTo>
                                <a:pt x="9" y="101"/>
                                <a:pt x="35" y="148"/>
                                <a:pt x="76" y="165"/>
                              </a:cubicBezTo>
                              <a:cubicBezTo>
                                <a:pt x="76" y="165"/>
                                <a:pt x="76" y="165"/>
                                <a:pt x="76" y="165"/>
                              </a:cubicBezTo>
                              <a:cubicBezTo>
                                <a:pt x="76" y="165"/>
                                <a:pt x="76" y="165"/>
                                <a:pt x="76" y="165"/>
                              </a:cubicBezTo>
                              <a:cubicBezTo>
                                <a:pt x="76" y="165"/>
                                <a:pt x="76" y="165"/>
                                <a:pt x="76" y="165"/>
                              </a:cubicBezTo>
                              <a:cubicBezTo>
                                <a:pt x="77" y="165"/>
                                <a:pt x="77" y="165"/>
                                <a:pt x="77" y="165"/>
                              </a:cubicBezTo>
                              <a:cubicBezTo>
                                <a:pt x="77" y="165"/>
                                <a:pt x="77" y="165"/>
                                <a:pt x="77" y="165"/>
                              </a:cubicBezTo>
                              <a:cubicBezTo>
                                <a:pt x="77" y="165"/>
                                <a:pt x="77" y="165"/>
                                <a:pt x="77" y="165"/>
                              </a:cubicBezTo>
                              <a:cubicBezTo>
                                <a:pt x="77" y="165"/>
                                <a:pt x="77" y="165"/>
                                <a:pt x="77" y="165"/>
                              </a:cubicBezTo>
                              <a:cubicBezTo>
                                <a:pt x="77" y="165"/>
                                <a:pt x="77" y="165"/>
                                <a:pt x="77" y="165"/>
                              </a:cubicBezTo>
                              <a:cubicBezTo>
                                <a:pt x="77" y="165"/>
                                <a:pt x="77" y="165"/>
                                <a:pt x="77" y="165"/>
                              </a:cubicBezTo>
                              <a:cubicBezTo>
                                <a:pt x="77" y="165"/>
                                <a:pt x="77" y="165"/>
                                <a:pt x="77" y="165"/>
                              </a:cubicBezTo>
                              <a:cubicBezTo>
                                <a:pt x="77" y="165"/>
                                <a:pt x="77" y="165"/>
                                <a:pt x="77" y="165"/>
                              </a:cubicBezTo>
                              <a:cubicBezTo>
                                <a:pt x="77" y="165"/>
                                <a:pt x="77" y="165"/>
                                <a:pt x="77" y="165"/>
                              </a:cubicBezTo>
                              <a:cubicBezTo>
                                <a:pt x="77" y="165"/>
                                <a:pt x="77" y="165"/>
                                <a:pt x="77" y="165"/>
                              </a:cubicBezTo>
                              <a:cubicBezTo>
                                <a:pt x="77" y="165"/>
                                <a:pt x="78" y="165"/>
                                <a:pt x="78" y="165"/>
                              </a:cubicBezTo>
                              <a:cubicBezTo>
                                <a:pt x="78" y="165"/>
                                <a:pt x="78" y="165"/>
                                <a:pt x="78" y="165"/>
                              </a:cubicBezTo>
                              <a:cubicBezTo>
                                <a:pt x="78" y="165"/>
                                <a:pt x="78" y="165"/>
                                <a:pt x="78" y="165"/>
                              </a:cubicBezTo>
                              <a:cubicBezTo>
                                <a:pt x="78" y="165"/>
                                <a:pt x="78" y="166"/>
                                <a:pt x="78" y="166"/>
                              </a:cubicBezTo>
                              <a:cubicBezTo>
                                <a:pt x="78" y="166"/>
                                <a:pt x="78" y="166"/>
                                <a:pt x="78" y="166"/>
                              </a:cubicBezTo>
                              <a:cubicBezTo>
                                <a:pt x="78" y="166"/>
                                <a:pt x="78" y="166"/>
                                <a:pt x="78" y="166"/>
                              </a:cubicBezTo>
                              <a:cubicBezTo>
                                <a:pt x="78" y="166"/>
                                <a:pt x="78" y="166"/>
                                <a:pt x="78" y="166"/>
                              </a:cubicBezTo>
                              <a:cubicBezTo>
                                <a:pt x="78" y="166"/>
                                <a:pt x="78" y="166"/>
                                <a:pt x="78" y="166"/>
                              </a:cubicBezTo>
                              <a:cubicBezTo>
                                <a:pt x="78" y="166"/>
                                <a:pt x="78" y="166"/>
                                <a:pt x="78" y="166"/>
                              </a:cubicBezTo>
                              <a:cubicBezTo>
                                <a:pt x="78" y="166"/>
                                <a:pt x="78" y="166"/>
                                <a:pt x="78" y="166"/>
                              </a:cubicBezTo>
                              <a:cubicBezTo>
                                <a:pt x="78" y="166"/>
                                <a:pt x="78" y="166"/>
                                <a:pt x="78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7"/>
                                <a:pt x="78" y="167"/>
                                <a:pt x="77" y="167"/>
                              </a:cubicBezTo>
                              <a:cubicBezTo>
                                <a:pt x="79" y="168"/>
                                <a:pt x="80" y="169"/>
                                <a:pt x="79" y="171"/>
                              </a:cubicBezTo>
                              <a:cubicBezTo>
                                <a:pt x="79" y="172"/>
                                <a:pt x="78" y="173"/>
                                <a:pt x="76" y="173"/>
                              </a:cubicBezTo>
                              <a:cubicBezTo>
                                <a:pt x="76" y="173"/>
                                <a:pt x="76" y="173"/>
                                <a:pt x="75" y="173"/>
                              </a:cubicBezTo>
                              <a:cubicBezTo>
                                <a:pt x="74" y="173"/>
                                <a:pt x="73" y="171"/>
                                <a:pt x="73" y="169"/>
                              </a:cubicBezTo>
                              <a:cubicBezTo>
                                <a:pt x="73" y="169"/>
                                <a:pt x="73" y="169"/>
                                <a:pt x="73" y="169"/>
                              </a:cubicBezTo>
                              <a:cubicBezTo>
                                <a:pt x="72" y="170"/>
                                <a:pt x="71" y="170"/>
                                <a:pt x="70" y="170"/>
                              </a:cubicBezTo>
                              <a:cubicBezTo>
                                <a:pt x="67" y="170"/>
                                <a:pt x="66" y="172"/>
                                <a:pt x="66" y="175"/>
                              </a:cubicBezTo>
                              <a:cubicBezTo>
                                <a:pt x="66" y="177"/>
                                <a:pt x="67" y="180"/>
                                <a:pt x="68" y="181"/>
                              </a:cubicBezTo>
                              <a:cubicBezTo>
                                <a:pt x="70" y="182"/>
                                <a:pt x="80" y="186"/>
                                <a:pt x="80" y="186"/>
                              </a:cubicBezTo>
                              <a:cubicBezTo>
                                <a:pt x="80" y="186"/>
                                <a:pt x="88" y="188"/>
                                <a:pt x="91" y="188"/>
                              </a:cubicBezTo>
                              <a:cubicBezTo>
                                <a:pt x="91" y="188"/>
                                <a:pt x="92" y="188"/>
                                <a:pt x="92" y="187"/>
                              </a:cubicBezTo>
                              <a:cubicBezTo>
                                <a:pt x="94" y="187"/>
                                <a:pt x="101" y="181"/>
                                <a:pt x="96" y="178"/>
                              </a:cubicBezTo>
                              <a:cubicBezTo>
                                <a:pt x="96" y="178"/>
                                <a:pt x="96" y="178"/>
                                <a:pt x="96" y="178"/>
                              </a:cubicBezTo>
                              <a:cubicBezTo>
                                <a:pt x="94" y="176"/>
                                <a:pt x="92" y="173"/>
                                <a:pt x="90" y="169"/>
                              </a:cubicBezTo>
                              <a:cubicBezTo>
                                <a:pt x="90" y="169"/>
                                <a:pt x="90" y="169"/>
                                <a:pt x="90" y="169"/>
                              </a:cubicBezTo>
                              <a:cubicBezTo>
                                <a:pt x="90" y="169"/>
                                <a:pt x="90" y="169"/>
                                <a:pt x="90" y="169"/>
                              </a:cubicBezTo>
                              <a:cubicBezTo>
                                <a:pt x="96" y="171"/>
                                <a:pt x="103" y="171"/>
                                <a:pt x="109" y="171"/>
                              </a:cubicBezTo>
                              <a:cubicBezTo>
                                <a:pt x="163" y="171"/>
                                <a:pt x="218" y="126"/>
                                <a:pt x="245" y="75"/>
                              </a:cubicBezTo>
                              <a:cubicBezTo>
                                <a:pt x="250" y="66"/>
                                <a:pt x="254" y="56"/>
                                <a:pt x="257" y="46"/>
                              </a:cubicBezTo>
                              <a:cubicBezTo>
                                <a:pt x="257" y="46"/>
                                <a:pt x="257" y="45"/>
                                <a:pt x="257" y="45"/>
                              </a:cubicBezTo>
                              <a:cubicBezTo>
                                <a:pt x="257" y="45"/>
                                <a:pt x="257" y="45"/>
                                <a:pt x="257" y="45"/>
                              </a:cubicBezTo>
                              <a:cubicBezTo>
                                <a:pt x="258" y="44"/>
                                <a:pt x="258" y="43"/>
                                <a:pt x="258" y="43"/>
                              </a:cubicBezTo>
                              <a:cubicBezTo>
                                <a:pt x="258" y="43"/>
                                <a:pt x="258" y="42"/>
                                <a:pt x="258" y="42"/>
                              </a:cubicBezTo>
                              <a:cubicBezTo>
                                <a:pt x="258" y="42"/>
                                <a:pt x="258" y="42"/>
                                <a:pt x="258" y="42"/>
                              </a:cubicBezTo>
                              <a:cubicBezTo>
                                <a:pt x="258" y="42"/>
                                <a:pt x="258" y="42"/>
                                <a:pt x="258" y="42"/>
                              </a:cubicBezTo>
                              <a:cubicBezTo>
                                <a:pt x="258" y="42"/>
                                <a:pt x="258" y="42"/>
                                <a:pt x="258" y="42"/>
                              </a:cubicBezTo>
                              <a:cubicBezTo>
                                <a:pt x="262" y="28"/>
                                <a:pt x="263" y="14"/>
                                <a:pt x="262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5" name="Freeform 40">
                        <a:extLst>
                          <a:ext uri="{FF2B5EF4-FFF2-40B4-BE49-F238E27FC236}">
                            <a16:creationId xmlns:a16="http://schemas.microsoft.com/office/drawing/2014/main" id="{156521B0-BE7E-4C2D-83A0-63FE66EE848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334125" y="1628775"/>
                          <a:ext cx="49504" cy="40410"/>
                        </a:xfrm>
                        <a:custGeom>
                          <a:avLst/>
                          <a:gdLst>
                            <a:gd name="T0" fmla="*/ 4 w 7"/>
                            <a:gd name="T1" fmla="*/ 0 h 6"/>
                            <a:gd name="T2" fmla="*/ 1 w 7"/>
                            <a:gd name="T3" fmla="*/ 2 h 6"/>
                            <a:gd name="T4" fmla="*/ 3 w 7"/>
                            <a:gd name="T5" fmla="*/ 6 h 6"/>
                            <a:gd name="T6" fmla="*/ 4 w 7"/>
                            <a:gd name="T7" fmla="*/ 6 h 6"/>
                            <a:gd name="T8" fmla="*/ 7 w 7"/>
                            <a:gd name="T9" fmla="*/ 4 h 6"/>
                            <a:gd name="T10" fmla="*/ 5 w 7"/>
                            <a:gd name="T11" fmla="*/ 0 h 6"/>
                            <a:gd name="T12" fmla="*/ 4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0"/>
                                <a:pt x="1" y="2"/>
                              </a:cubicBezTo>
                              <a:cubicBezTo>
                                <a:pt x="0" y="4"/>
                                <a:pt x="1" y="5"/>
                                <a:pt x="3" y="6"/>
                              </a:cubicBezTo>
                              <a:cubicBezTo>
                                <a:pt x="3" y="6"/>
                                <a:pt x="4" y="6"/>
                                <a:pt x="4" y="6"/>
                              </a:cubicBezTo>
                              <a:cubicBezTo>
                                <a:pt x="5" y="6"/>
                                <a:pt x="7" y="5"/>
                                <a:pt x="7" y="4"/>
                              </a:cubicBezTo>
                              <a:cubicBezTo>
                                <a:pt x="7" y="2"/>
                                <a:pt x="6" y="0"/>
                                <a:pt x="5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6" name="Freeform 41">
                        <a:extLst>
                          <a:ext uri="{FF2B5EF4-FFF2-40B4-BE49-F238E27FC236}">
                            <a16:creationId xmlns:a16="http://schemas.microsoft.com/office/drawing/2014/main" id="{841B4150-2848-4AF9-BA40-6DDBB6B3A1E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781675" y="1924050"/>
                          <a:ext cx="53630" cy="48492"/>
                        </a:xfrm>
                        <a:custGeom>
                          <a:avLst/>
                          <a:gdLst>
                            <a:gd name="T0" fmla="*/ 4 w 8"/>
                            <a:gd name="T1" fmla="*/ 0 h 7"/>
                            <a:gd name="T2" fmla="*/ 1 w 8"/>
                            <a:gd name="T3" fmla="*/ 3 h 7"/>
                            <a:gd name="T4" fmla="*/ 3 w 8"/>
                            <a:gd name="T5" fmla="*/ 7 h 7"/>
                            <a:gd name="T6" fmla="*/ 4 w 8"/>
                            <a:gd name="T7" fmla="*/ 7 h 7"/>
                            <a:gd name="T8" fmla="*/ 7 w 8"/>
                            <a:gd name="T9" fmla="*/ 4 h 7"/>
                            <a:gd name="T10" fmla="*/ 5 w 8"/>
                            <a:gd name="T11" fmla="*/ 0 h 7"/>
                            <a:gd name="T12" fmla="*/ 4 w 8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8" h="7">
                              <a:moveTo>
                                <a:pt x="4" y="0"/>
                              </a:moveTo>
                              <a:cubicBezTo>
                                <a:pt x="3" y="0"/>
                                <a:pt x="1" y="1"/>
                                <a:pt x="1" y="3"/>
                              </a:cubicBezTo>
                              <a:cubicBezTo>
                                <a:pt x="0" y="4"/>
                                <a:pt x="1" y="6"/>
                                <a:pt x="3" y="7"/>
                              </a:cubicBezTo>
                              <a:cubicBezTo>
                                <a:pt x="3" y="7"/>
                                <a:pt x="4" y="7"/>
                                <a:pt x="4" y="7"/>
                              </a:cubicBezTo>
                              <a:cubicBezTo>
                                <a:pt x="5" y="7"/>
                                <a:pt x="7" y="6"/>
                                <a:pt x="7" y="4"/>
                              </a:cubicBezTo>
                              <a:cubicBezTo>
                                <a:pt x="8" y="3"/>
                                <a:pt x="7" y="1"/>
                                <a:pt x="5" y="0"/>
                              </a:cubicBezTo>
                              <a:cubicBezTo>
                                <a:pt x="5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7" name="Freeform 42">
                        <a:extLst>
                          <a:ext uri="{FF2B5EF4-FFF2-40B4-BE49-F238E27FC236}">
                            <a16:creationId xmlns:a16="http://schemas.microsoft.com/office/drawing/2014/main" id="{A6AF669C-0157-4225-B70F-1A67FF422BC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057900" y="1771650"/>
                          <a:ext cx="49504" cy="48492"/>
                        </a:xfrm>
                        <a:custGeom>
                          <a:avLst/>
                          <a:gdLst>
                            <a:gd name="T0" fmla="*/ 3 w 7"/>
                            <a:gd name="T1" fmla="*/ 0 h 7"/>
                            <a:gd name="T2" fmla="*/ 0 w 7"/>
                            <a:gd name="T3" fmla="*/ 3 h 7"/>
                            <a:gd name="T4" fmla="*/ 3 w 7"/>
                            <a:gd name="T5" fmla="*/ 7 h 7"/>
                            <a:gd name="T6" fmla="*/ 3 w 7"/>
                            <a:gd name="T7" fmla="*/ 7 h 7"/>
                            <a:gd name="T8" fmla="*/ 6 w 7"/>
                            <a:gd name="T9" fmla="*/ 4 h 7"/>
                            <a:gd name="T10" fmla="*/ 4 w 7"/>
                            <a:gd name="T11" fmla="*/ 1 h 7"/>
                            <a:gd name="T12" fmla="*/ 3 w 7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3" y="0"/>
                              </a:moveTo>
                              <a:cubicBezTo>
                                <a:pt x="2" y="0"/>
                                <a:pt x="1" y="1"/>
                                <a:pt x="0" y="3"/>
                              </a:cubicBezTo>
                              <a:cubicBezTo>
                                <a:pt x="0" y="4"/>
                                <a:pt x="1" y="6"/>
                                <a:pt x="3" y="7"/>
                              </a:cubicBezTo>
                              <a:cubicBezTo>
                                <a:pt x="3" y="7"/>
                                <a:pt x="3" y="7"/>
                                <a:pt x="3" y="7"/>
                              </a:cubicBezTo>
                              <a:cubicBezTo>
                                <a:pt x="5" y="7"/>
                                <a:pt x="6" y="6"/>
                                <a:pt x="6" y="4"/>
                              </a:cubicBezTo>
                              <a:cubicBezTo>
                                <a:pt x="7" y="3"/>
                                <a:pt x="6" y="1"/>
                                <a:pt x="4" y="1"/>
                              </a:cubicBezTo>
                              <a:cubicBezTo>
                                <a:pt x="4" y="0"/>
                                <a:pt x="4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8" name="Freeform 43">
                        <a:extLst>
                          <a:ext uri="{FF2B5EF4-FFF2-40B4-BE49-F238E27FC236}">
                            <a16:creationId xmlns:a16="http://schemas.microsoft.com/office/drawing/2014/main" id="{31406531-DF57-4F67-9723-2662936CB0F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353050" y="1809750"/>
                          <a:ext cx="49504" cy="32328"/>
                        </a:xfrm>
                        <a:custGeom>
                          <a:avLst/>
                          <a:gdLst>
                            <a:gd name="T0" fmla="*/ 1 w 7"/>
                            <a:gd name="T1" fmla="*/ 0 h 5"/>
                            <a:gd name="T2" fmla="*/ 1 w 7"/>
                            <a:gd name="T3" fmla="*/ 1 h 5"/>
                            <a:gd name="T4" fmla="*/ 3 w 7"/>
                            <a:gd name="T5" fmla="*/ 5 h 5"/>
                            <a:gd name="T6" fmla="*/ 4 w 7"/>
                            <a:gd name="T7" fmla="*/ 5 h 5"/>
                            <a:gd name="T8" fmla="*/ 7 w 7"/>
                            <a:gd name="T9" fmla="*/ 3 h 5"/>
                            <a:gd name="T10" fmla="*/ 7 w 7"/>
                            <a:gd name="T11" fmla="*/ 0 h 5"/>
                            <a:gd name="T12" fmla="*/ 1 w 7"/>
                            <a:gd name="T13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5">
                              <a:moveTo>
                                <a:pt x="1" y="0"/>
                              </a:moveTo>
                              <a:cubicBezTo>
                                <a:pt x="1" y="0"/>
                                <a:pt x="1" y="0"/>
                                <a:pt x="1" y="1"/>
                              </a:cubicBezTo>
                              <a:cubicBezTo>
                                <a:pt x="0" y="3"/>
                                <a:pt x="1" y="4"/>
                                <a:pt x="3" y="5"/>
                              </a:cubicBezTo>
                              <a:cubicBezTo>
                                <a:pt x="3" y="5"/>
                                <a:pt x="3" y="5"/>
                                <a:pt x="4" y="5"/>
                              </a:cubicBezTo>
                              <a:cubicBezTo>
                                <a:pt x="5" y="5"/>
                                <a:pt x="6" y="4"/>
                                <a:pt x="7" y="3"/>
                              </a:cubicBezTo>
                              <a:cubicBezTo>
                                <a:pt x="7" y="2"/>
                                <a:pt x="7" y="1"/>
                                <a:pt x="7" y="0"/>
                              </a:cubicBezTo>
                              <a:cubicBezTo>
                                <a:pt x="5" y="0"/>
                                <a:pt x="3" y="0"/>
                                <a:pt x="1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9" name="Freeform 44">
                        <a:extLst>
                          <a:ext uri="{FF2B5EF4-FFF2-40B4-BE49-F238E27FC236}">
                            <a16:creationId xmlns:a16="http://schemas.microsoft.com/office/drawing/2014/main" id="{7DF69F7A-8DA0-4CE7-843F-359DBA634DC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467475" y="1200150"/>
                          <a:ext cx="49504" cy="48492"/>
                        </a:xfrm>
                        <a:custGeom>
                          <a:avLst/>
                          <a:gdLst>
                            <a:gd name="T0" fmla="*/ 3 w 7"/>
                            <a:gd name="T1" fmla="*/ 0 h 7"/>
                            <a:gd name="T2" fmla="*/ 2 w 7"/>
                            <a:gd name="T3" fmla="*/ 1 h 7"/>
                            <a:gd name="T4" fmla="*/ 0 w 7"/>
                            <a:gd name="T5" fmla="*/ 3 h 7"/>
                            <a:gd name="T6" fmla="*/ 3 w 7"/>
                            <a:gd name="T7" fmla="*/ 7 h 7"/>
                            <a:gd name="T8" fmla="*/ 3 w 7"/>
                            <a:gd name="T9" fmla="*/ 7 h 7"/>
                            <a:gd name="T10" fmla="*/ 6 w 7"/>
                            <a:gd name="T11" fmla="*/ 4 h 7"/>
                            <a:gd name="T12" fmla="*/ 4 w 7"/>
                            <a:gd name="T13" fmla="*/ 0 h 7"/>
                            <a:gd name="T14" fmla="*/ 3 w 7"/>
                            <a:gd name="T15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3" y="0"/>
                              </a:moveTo>
                              <a:cubicBezTo>
                                <a:pt x="3" y="0"/>
                                <a:pt x="2" y="0"/>
                                <a:pt x="2" y="1"/>
                              </a:cubicBezTo>
                              <a:cubicBezTo>
                                <a:pt x="1" y="1"/>
                                <a:pt x="1" y="2"/>
                                <a:pt x="0" y="3"/>
                              </a:cubicBezTo>
                              <a:cubicBezTo>
                                <a:pt x="0" y="5"/>
                                <a:pt x="1" y="6"/>
                                <a:pt x="3" y="7"/>
                              </a:cubicBezTo>
                              <a:cubicBezTo>
                                <a:pt x="3" y="7"/>
                                <a:pt x="3" y="7"/>
                                <a:pt x="3" y="7"/>
                              </a:cubicBezTo>
                              <a:cubicBezTo>
                                <a:pt x="5" y="7"/>
                                <a:pt x="6" y="6"/>
                                <a:pt x="6" y="4"/>
                              </a:cubicBezTo>
                              <a:cubicBezTo>
                                <a:pt x="7" y="3"/>
                                <a:pt x="6" y="1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0" name="Freeform 45">
                        <a:extLst>
                          <a:ext uri="{FF2B5EF4-FFF2-40B4-BE49-F238E27FC236}">
                            <a16:creationId xmlns:a16="http://schemas.microsoft.com/office/drawing/2014/main" id="{AAC9CB68-E053-46D2-A7C2-85C0F14CCD9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505450" y="2076450"/>
                          <a:ext cx="49504" cy="40410"/>
                        </a:xfrm>
                        <a:custGeom>
                          <a:avLst/>
                          <a:gdLst>
                            <a:gd name="T0" fmla="*/ 4 w 7"/>
                            <a:gd name="T1" fmla="*/ 0 h 6"/>
                            <a:gd name="T2" fmla="*/ 1 w 7"/>
                            <a:gd name="T3" fmla="*/ 2 h 6"/>
                            <a:gd name="T4" fmla="*/ 3 w 7"/>
                            <a:gd name="T5" fmla="*/ 6 h 6"/>
                            <a:gd name="T6" fmla="*/ 4 w 7"/>
                            <a:gd name="T7" fmla="*/ 6 h 6"/>
                            <a:gd name="T8" fmla="*/ 7 w 7"/>
                            <a:gd name="T9" fmla="*/ 4 h 6"/>
                            <a:gd name="T10" fmla="*/ 4 w 7"/>
                            <a:gd name="T11" fmla="*/ 0 h 6"/>
                            <a:gd name="T12" fmla="*/ 4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1"/>
                                <a:pt x="1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3" y="6"/>
                                <a:pt x="4" y="6"/>
                              </a:cubicBezTo>
                              <a:cubicBezTo>
                                <a:pt x="5" y="6"/>
                                <a:pt x="6" y="6"/>
                                <a:pt x="7" y="4"/>
                              </a:cubicBezTo>
                              <a:cubicBezTo>
                                <a:pt x="7" y="2"/>
                                <a:pt x="6" y="1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1" name="Freeform 46">
                        <a:extLst>
                          <a:ext uri="{FF2B5EF4-FFF2-40B4-BE49-F238E27FC236}">
                            <a16:creationId xmlns:a16="http://schemas.microsoft.com/office/drawing/2014/main" id="{274EC71A-D642-447A-8C89-17C944C3A78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229225" y="2228850"/>
                          <a:ext cx="49504" cy="40410"/>
                        </a:xfrm>
                        <a:custGeom>
                          <a:avLst/>
                          <a:gdLst>
                            <a:gd name="T0" fmla="*/ 4 w 7"/>
                            <a:gd name="T1" fmla="*/ 0 h 6"/>
                            <a:gd name="T2" fmla="*/ 4 w 7"/>
                            <a:gd name="T3" fmla="*/ 0 h 6"/>
                            <a:gd name="T4" fmla="*/ 4 w 7"/>
                            <a:gd name="T5" fmla="*/ 1 h 6"/>
                            <a:gd name="T6" fmla="*/ 3 w 7"/>
                            <a:gd name="T7" fmla="*/ 1 h 6"/>
                            <a:gd name="T8" fmla="*/ 0 w 7"/>
                            <a:gd name="T9" fmla="*/ 2 h 6"/>
                            <a:gd name="T10" fmla="*/ 0 w 7"/>
                            <a:gd name="T11" fmla="*/ 2 h 6"/>
                            <a:gd name="T12" fmla="*/ 2 w 7"/>
                            <a:gd name="T13" fmla="*/ 6 h 6"/>
                            <a:gd name="T14" fmla="*/ 3 w 7"/>
                            <a:gd name="T15" fmla="*/ 6 h 6"/>
                            <a:gd name="T16" fmla="*/ 6 w 7"/>
                            <a:gd name="T17" fmla="*/ 4 h 6"/>
                            <a:gd name="T18" fmla="*/ 4 w 7"/>
                            <a:gd name="T19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4" y="0"/>
                              </a:moveTo>
                              <a:cubicBezTo>
                                <a:pt x="4" y="0"/>
                                <a:pt x="4" y="0"/>
                                <a:pt x="4" y="0"/>
                              </a:cubicBezTo>
                              <a:cubicBezTo>
                                <a:pt x="4" y="1"/>
                                <a:pt x="4" y="1"/>
                                <a:pt x="4" y="1"/>
                              </a:cubicBezTo>
                              <a:cubicBezTo>
                                <a:pt x="4" y="1"/>
                                <a:pt x="3" y="1"/>
                                <a:pt x="3" y="1"/>
                              </a:cubicBezTo>
                              <a:cubicBezTo>
                                <a:pt x="2" y="2"/>
                                <a:pt x="1" y="2"/>
                                <a:pt x="0" y="2"/>
                              </a:cubicBezTo>
                              <a:cubicBezTo>
                                <a:pt x="0" y="2"/>
                                <a:pt x="0" y="2"/>
                                <a:pt x="0" y="2"/>
                              </a:cubicBezTo>
                              <a:cubicBezTo>
                                <a:pt x="0" y="4"/>
                                <a:pt x="1" y="6"/>
                                <a:pt x="2" y="6"/>
                              </a:cubicBezTo>
                              <a:cubicBezTo>
                                <a:pt x="3" y="6"/>
                                <a:pt x="3" y="6"/>
                                <a:pt x="3" y="6"/>
                              </a:cubicBezTo>
                              <a:cubicBezTo>
                                <a:pt x="5" y="6"/>
                                <a:pt x="6" y="5"/>
                                <a:pt x="6" y="4"/>
                              </a:cubicBezTo>
                              <a:cubicBezTo>
                                <a:pt x="7" y="2"/>
                                <a:pt x="6" y="1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2" name="Freeform 47">
                        <a:extLst>
                          <a:ext uri="{FF2B5EF4-FFF2-40B4-BE49-F238E27FC236}">
                            <a16:creationId xmlns:a16="http://schemas.microsoft.com/office/drawing/2014/main" id="{9849DFDC-5EB7-45C6-86DD-E5AC8F2BBA4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4914900" y="1676400"/>
                          <a:ext cx="49504" cy="48492"/>
                        </a:xfrm>
                        <a:custGeom>
                          <a:avLst/>
                          <a:gdLst>
                            <a:gd name="T0" fmla="*/ 3 w 7"/>
                            <a:gd name="T1" fmla="*/ 0 h 7"/>
                            <a:gd name="T2" fmla="*/ 0 w 7"/>
                            <a:gd name="T3" fmla="*/ 2 h 7"/>
                            <a:gd name="T4" fmla="*/ 3 w 7"/>
                            <a:gd name="T5" fmla="*/ 6 h 7"/>
                            <a:gd name="T6" fmla="*/ 3 w 7"/>
                            <a:gd name="T7" fmla="*/ 7 h 7"/>
                            <a:gd name="T8" fmla="*/ 7 w 7"/>
                            <a:gd name="T9" fmla="*/ 4 h 7"/>
                            <a:gd name="T10" fmla="*/ 4 w 7"/>
                            <a:gd name="T11" fmla="*/ 0 h 7"/>
                            <a:gd name="T12" fmla="*/ 3 w 7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3" y="0"/>
                              </a:moveTo>
                              <a:cubicBezTo>
                                <a:pt x="2" y="0"/>
                                <a:pt x="1" y="1"/>
                                <a:pt x="0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3" y="7"/>
                                <a:pt x="3" y="7"/>
                              </a:cubicBezTo>
                              <a:cubicBezTo>
                                <a:pt x="5" y="7"/>
                                <a:pt x="6" y="6"/>
                                <a:pt x="7" y="4"/>
                              </a:cubicBezTo>
                              <a:cubicBezTo>
                                <a:pt x="7" y="3"/>
                                <a:pt x="6" y="1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3" name="Freeform 48">
                        <a:extLst>
                          <a:ext uri="{FF2B5EF4-FFF2-40B4-BE49-F238E27FC236}">
                            <a16:creationId xmlns:a16="http://schemas.microsoft.com/office/drawing/2014/main" id="{A056FAAF-B38F-41E3-A0C2-1178FE7A683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067300" y="1962150"/>
                          <a:ext cx="49504" cy="40410"/>
                        </a:xfrm>
                        <a:custGeom>
                          <a:avLst/>
                          <a:gdLst>
                            <a:gd name="T0" fmla="*/ 3 w 7"/>
                            <a:gd name="T1" fmla="*/ 0 h 6"/>
                            <a:gd name="T2" fmla="*/ 0 w 7"/>
                            <a:gd name="T3" fmla="*/ 2 h 6"/>
                            <a:gd name="T4" fmla="*/ 2 w 7"/>
                            <a:gd name="T5" fmla="*/ 6 h 6"/>
                            <a:gd name="T6" fmla="*/ 3 w 7"/>
                            <a:gd name="T7" fmla="*/ 6 h 6"/>
                            <a:gd name="T8" fmla="*/ 6 w 7"/>
                            <a:gd name="T9" fmla="*/ 4 h 6"/>
                            <a:gd name="T10" fmla="*/ 4 w 7"/>
                            <a:gd name="T11" fmla="*/ 0 h 6"/>
                            <a:gd name="T12" fmla="*/ 3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3" y="0"/>
                              </a:moveTo>
                              <a:cubicBezTo>
                                <a:pt x="2" y="0"/>
                                <a:pt x="1" y="0"/>
                                <a:pt x="0" y="2"/>
                              </a:cubicBezTo>
                              <a:cubicBezTo>
                                <a:pt x="0" y="4"/>
                                <a:pt x="1" y="5"/>
                                <a:pt x="2" y="6"/>
                              </a:cubicBezTo>
                              <a:cubicBezTo>
                                <a:pt x="3" y="6"/>
                                <a:pt x="3" y="6"/>
                                <a:pt x="3" y="6"/>
                              </a:cubicBezTo>
                              <a:cubicBezTo>
                                <a:pt x="5" y="6"/>
                                <a:pt x="6" y="5"/>
                                <a:pt x="6" y="4"/>
                              </a:cubicBezTo>
                              <a:cubicBezTo>
                                <a:pt x="7" y="2"/>
                                <a:pt x="6" y="0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4" name="Freeform 49">
                        <a:extLst>
                          <a:ext uri="{FF2B5EF4-FFF2-40B4-BE49-F238E27FC236}">
                            <a16:creationId xmlns:a16="http://schemas.microsoft.com/office/drawing/2014/main" id="{20EE954A-DA09-4F55-8E2D-8BF031889E8B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4943475" y="342900"/>
                          <a:ext cx="1031338" cy="472799"/>
                        </a:xfrm>
                        <a:custGeom>
                          <a:avLst/>
                          <a:gdLst>
                            <a:gd name="T0" fmla="*/ 53 w 146"/>
                            <a:gd name="T1" fmla="*/ 17 h 68"/>
                            <a:gd name="T2" fmla="*/ 52 w 146"/>
                            <a:gd name="T3" fmla="*/ 17 h 68"/>
                            <a:gd name="T4" fmla="*/ 50 w 146"/>
                            <a:gd name="T5" fmla="*/ 13 h 68"/>
                            <a:gd name="T6" fmla="*/ 53 w 146"/>
                            <a:gd name="T7" fmla="*/ 10 h 68"/>
                            <a:gd name="T8" fmla="*/ 54 w 146"/>
                            <a:gd name="T9" fmla="*/ 10 h 68"/>
                            <a:gd name="T10" fmla="*/ 56 w 146"/>
                            <a:gd name="T11" fmla="*/ 14 h 68"/>
                            <a:gd name="T12" fmla="*/ 53 w 146"/>
                            <a:gd name="T13" fmla="*/ 17 h 68"/>
                            <a:gd name="T14" fmla="*/ 99 w 146"/>
                            <a:gd name="T15" fmla="*/ 0 h 68"/>
                            <a:gd name="T16" fmla="*/ 43 w 146"/>
                            <a:gd name="T17" fmla="*/ 13 h 68"/>
                            <a:gd name="T18" fmla="*/ 17 w 146"/>
                            <a:gd name="T19" fmla="*/ 34 h 68"/>
                            <a:gd name="T20" fmla="*/ 17 w 146"/>
                            <a:gd name="T21" fmla="*/ 36 h 68"/>
                            <a:gd name="T22" fmla="*/ 14 w 146"/>
                            <a:gd name="T23" fmla="*/ 39 h 68"/>
                            <a:gd name="T24" fmla="*/ 13 w 146"/>
                            <a:gd name="T25" fmla="*/ 38 h 68"/>
                            <a:gd name="T26" fmla="*/ 2 w 146"/>
                            <a:gd name="T27" fmla="*/ 64 h 68"/>
                            <a:gd name="T28" fmla="*/ 10 w 146"/>
                            <a:gd name="T29" fmla="*/ 68 h 68"/>
                            <a:gd name="T30" fmla="*/ 31 w 146"/>
                            <a:gd name="T31" fmla="*/ 57 h 68"/>
                            <a:gd name="T32" fmla="*/ 70 w 146"/>
                            <a:gd name="T33" fmla="*/ 33 h 68"/>
                            <a:gd name="T34" fmla="*/ 95 w 146"/>
                            <a:gd name="T35" fmla="*/ 26 h 68"/>
                            <a:gd name="T36" fmla="*/ 99 w 146"/>
                            <a:gd name="T37" fmla="*/ 25 h 68"/>
                            <a:gd name="T38" fmla="*/ 110 w 146"/>
                            <a:gd name="T39" fmla="*/ 26 h 68"/>
                            <a:gd name="T40" fmla="*/ 120 w 146"/>
                            <a:gd name="T41" fmla="*/ 27 h 68"/>
                            <a:gd name="T42" fmla="*/ 139 w 146"/>
                            <a:gd name="T43" fmla="*/ 19 h 68"/>
                            <a:gd name="T44" fmla="*/ 130 w 146"/>
                            <a:gd name="T45" fmla="*/ 4 h 68"/>
                            <a:gd name="T46" fmla="*/ 107 w 146"/>
                            <a:gd name="T47" fmla="*/ 1 h 68"/>
                            <a:gd name="T48" fmla="*/ 99 w 146"/>
                            <a:gd name="T49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</a:cxnLst>
                          <a:rect l="0" t="0" r="r" b="b"/>
                          <a:pathLst>
                            <a:path w="146" h="68">
                              <a:moveTo>
                                <a:pt x="53" y="17"/>
                              </a:moveTo>
                              <a:cubicBezTo>
                                <a:pt x="53" y="17"/>
                                <a:pt x="53" y="17"/>
                                <a:pt x="52" y="17"/>
                              </a:cubicBezTo>
                              <a:cubicBezTo>
                                <a:pt x="51" y="16"/>
                                <a:pt x="50" y="14"/>
                                <a:pt x="50" y="13"/>
                              </a:cubicBezTo>
                              <a:cubicBezTo>
                                <a:pt x="50" y="11"/>
                                <a:pt x="52" y="10"/>
                                <a:pt x="53" y="10"/>
                              </a:cubicBezTo>
                              <a:cubicBezTo>
                                <a:pt x="53" y="10"/>
                                <a:pt x="54" y="10"/>
                                <a:pt x="54" y="10"/>
                              </a:cubicBezTo>
                              <a:cubicBezTo>
                                <a:pt x="56" y="11"/>
                                <a:pt x="57" y="13"/>
                                <a:pt x="56" y="14"/>
                              </a:cubicBezTo>
                              <a:cubicBezTo>
                                <a:pt x="56" y="16"/>
                                <a:pt x="55" y="17"/>
                                <a:pt x="53" y="17"/>
                              </a:cubicBezTo>
                              <a:moveTo>
                                <a:pt x="99" y="0"/>
                              </a:moveTo>
                              <a:cubicBezTo>
                                <a:pt x="79" y="0"/>
                                <a:pt x="60" y="4"/>
                                <a:pt x="43" y="13"/>
                              </a:cubicBezTo>
                              <a:cubicBezTo>
                                <a:pt x="32" y="20"/>
                                <a:pt x="23" y="27"/>
                                <a:pt x="17" y="34"/>
                              </a:cubicBezTo>
                              <a:cubicBezTo>
                                <a:pt x="17" y="35"/>
                                <a:pt x="17" y="35"/>
                                <a:pt x="17" y="36"/>
                              </a:cubicBezTo>
                              <a:cubicBezTo>
                                <a:pt x="16" y="38"/>
                                <a:pt x="15" y="39"/>
                                <a:pt x="14" y="39"/>
                              </a:cubicBezTo>
                              <a:cubicBezTo>
                                <a:pt x="13" y="39"/>
                                <a:pt x="13" y="38"/>
                                <a:pt x="13" y="38"/>
                              </a:cubicBezTo>
                              <a:cubicBezTo>
                                <a:pt x="4" y="50"/>
                                <a:pt x="0" y="60"/>
                                <a:pt x="2" y="64"/>
                              </a:cubicBezTo>
                              <a:cubicBezTo>
                                <a:pt x="3" y="67"/>
                                <a:pt x="6" y="68"/>
                                <a:pt x="10" y="68"/>
                              </a:cubicBezTo>
                              <a:cubicBezTo>
                                <a:pt x="16" y="68"/>
                                <a:pt x="23" y="65"/>
                                <a:pt x="31" y="57"/>
                              </a:cubicBezTo>
                              <a:cubicBezTo>
                                <a:pt x="41" y="46"/>
                                <a:pt x="56" y="38"/>
                                <a:pt x="70" y="33"/>
                              </a:cubicBezTo>
                              <a:cubicBezTo>
                                <a:pt x="78" y="29"/>
                                <a:pt x="87" y="27"/>
                                <a:pt x="95" y="26"/>
                              </a:cubicBezTo>
                              <a:cubicBezTo>
                                <a:pt x="97" y="26"/>
                                <a:pt x="98" y="25"/>
                                <a:pt x="99" y="25"/>
                              </a:cubicBezTo>
                              <a:cubicBezTo>
                                <a:pt x="103" y="25"/>
                                <a:pt x="106" y="26"/>
                                <a:pt x="110" y="26"/>
                              </a:cubicBezTo>
                              <a:cubicBezTo>
                                <a:pt x="113" y="27"/>
                                <a:pt x="117" y="27"/>
                                <a:pt x="120" y="27"/>
                              </a:cubicBezTo>
                              <a:cubicBezTo>
                                <a:pt x="128" y="27"/>
                                <a:pt x="134" y="25"/>
                                <a:pt x="139" y="19"/>
                              </a:cubicBezTo>
                              <a:cubicBezTo>
                                <a:pt x="146" y="11"/>
                                <a:pt x="139" y="7"/>
                                <a:pt x="130" y="4"/>
                              </a:cubicBezTo>
                              <a:cubicBezTo>
                                <a:pt x="122" y="1"/>
                                <a:pt x="111" y="1"/>
                                <a:pt x="107" y="1"/>
                              </a:cubicBezTo>
                              <a:cubicBezTo>
                                <a:pt x="104" y="1"/>
                                <a:pt x="101" y="0"/>
                                <a:pt x="99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5" name="Freeform 50">
                        <a:extLst>
                          <a:ext uri="{FF2B5EF4-FFF2-40B4-BE49-F238E27FC236}">
                            <a16:creationId xmlns:a16="http://schemas.microsoft.com/office/drawing/2014/main" id="{853CD01B-62A7-463D-AAF6-5A100E9192B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286375" y="409575"/>
                          <a:ext cx="49504" cy="48492"/>
                        </a:xfrm>
                        <a:custGeom>
                          <a:avLst/>
                          <a:gdLst>
                            <a:gd name="T0" fmla="*/ 3 w 7"/>
                            <a:gd name="T1" fmla="*/ 0 h 7"/>
                            <a:gd name="T2" fmla="*/ 0 w 7"/>
                            <a:gd name="T3" fmla="*/ 3 h 7"/>
                            <a:gd name="T4" fmla="*/ 2 w 7"/>
                            <a:gd name="T5" fmla="*/ 7 h 7"/>
                            <a:gd name="T6" fmla="*/ 3 w 7"/>
                            <a:gd name="T7" fmla="*/ 7 h 7"/>
                            <a:gd name="T8" fmla="*/ 6 w 7"/>
                            <a:gd name="T9" fmla="*/ 4 h 7"/>
                            <a:gd name="T10" fmla="*/ 4 w 7"/>
                            <a:gd name="T11" fmla="*/ 0 h 7"/>
                            <a:gd name="T12" fmla="*/ 3 w 7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3" y="0"/>
                              </a:moveTo>
                              <a:cubicBezTo>
                                <a:pt x="2" y="0"/>
                                <a:pt x="0" y="1"/>
                                <a:pt x="0" y="3"/>
                              </a:cubicBezTo>
                              <a:cubicBezTo>
                                <a:pt x="0" y="4"/>
                                <a:pt x="1" y="6"/>
                                <a:pt x="2" y="7"/>
                              </a:cubicBezTo>
                              <a:cubicBezTo>
                                <a:pt x="3" y="7"/>
                                <a:pt x="3" y="7"/>
                                <a:pt x="3" y="7"/>
                              </a:cubicBezTo>
                              <a:cubicBezTo>
                                <a:pt x="5" y="7"/>
                                <a:pt x="6" y="6"/>
                                <a:pt x="6" y="4"/>
                              </a:cubicBezTo>
                              <a:cubicBezTo>
                                <a:pt x="7" y="3"/>
                                <a:pt x="6" y="1"/>
                                <a:pt x="4" y="0"/>
                              </a:cubicBezTo>
                              <a:cubicBezTo>
                                <a:pt x="4" y="0"/>
                                <a:pt x="3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6" name="Freeform 51">
                        <a:extLst>
                          <a:ext uri="{FF2B5EF4-FFF2-40B4-BE49-F238E27FC236}">
                            <a16:creationId xmlns:a16="http://schemas.microsoft.com/office/drawing/2014/main" id="{B805862E-2F77-453E-98CD-D708ADA2040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029200" y="571500"/>
                          <a:ext cx="28877" cy="36369"/>
                        </a:xfrm>
                        <a:custGeom>
                          <a:avLst/>
                          <a:gdLst>
                            <a:gd name="T0" fmla="*/ 4 w 4"/>
                            <a:gd name="T1" fmla="*/ 0 h 5"/>
                            <a:gd name="T2" fmla="*/ 0 w 4"/>
                            <a:gd name="T3" fmla="*/ 4 h 5"/>
                            <a:gd name="T4" fmla="*/ 1 w 4"/>
                            <a:gd name="T5" fmla="*/ 5 h 5"/>
                            <a:gd name="T6" fmla="*/ 4 w 4"/>
                            <a:gd name="T7" fmla="*/ 2 h 5"/>
                            <a:gd name="T8" fmla="*/ 4 w 4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5">
                              <a:moveTo>
                                <a:pt x="4" y="0"/>
                              </a:moveTo>
                              <a:cubicBezTo>
                                <a:pt x="2" y="2"/>
                                <a:pt x="1" y="3"/>
                                <a:pt x="0" y="4"/>
                              </a:cubicBezTo>
                              <a:cubicBezTo>
                                <a:pt x="0" y="4"/>
                                <a:pt x="0" y="5"/>
                                <a:pt x="1" y="5"/>
                              </a:cubicBezTo>
                              <a:cubicBezTo>
                                <a:pt x="2" y="5"/>
                                <a:pt x="3" y="4"/>
                                <a:pt x="4" y="2"/>
                              </a:cubicBezTo>
                              <a:cubicBezTo>
                                <a:pt x="4" y="1"/>
                                <a:pt x="4" y="1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7" name="Freeform 52">
                        <a:extLst>
                          <a:ext uri="{FF2B5EF4-FFF2-40B4-BE49-F238E27FC236}">
                            <a16:creationId xmlns:a16="http://schemas.microsoft.com/office/drawing/2014/main" id="{2029C2E9-1556-4513-9A81-1095B1DF978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0" y="1323975"/>
                          <a:ext cx="1901787" cy="2048797"/>
                        </a:xfrm>
                        <a:custGeom>
                          <a:avLst/>
                          <a:gdLst>
                            <a:gd name="T0" fmla="*/ 249 w 269"/>
                            <a:gd name="T1" fmla="*/ 98 h 296"/>
                            <a:gd name="T2" fmla="*/ 98 w 269"/>
                            <a:gd name="T3" fmla="*/ 21 h 296"/>
                            <a:gd name="T4" fmla="*/ 21 w 269"/>
                            <a:gd name="T5" fmla="*/ 172 h 296"/>
                            <a:gd name="T6" fmla="*/ 176 w 269"/>
                            <a:gd name="T7" fmla="*/ 279 h 296"/>
                            <a:gd name="T8" fmla="*/ 171 w 269"/>
                            <a:gd name="T9" fmla="*/ 287 h 296"/>
                            <a:gd name="T10" fmla="*/ 175 w 269"/>
                            <a:gd name="T11" fmla="*/ 296 h 296"/>
                            <a:gd name="T12" fmla="*/ 186 w 269"/>
                            <a:gd name="T13" fmla="*/ 294 h 296"/>
                            <a:gd name="T14" fmla="*/ 196 w 269"/>
                            <a:gd name="T15" fmla="*/ 289 h 296"/>
                            <a:gd name="T16" fmla="*/ 195 w 269"/>
                            <a:gd name="T17" fmla="*/ 279 h 296"/>
                            <a:gd name="T18" fmla="*/ 186 w 269"/>
                            <a:gd name="T19" fmla="*/ 276 h 296"/>
                            <a:gd name="T20" fmla="*/ 249 w 269"/>
                            <a:gd name="T21" fmla="*/ 98 h 2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269" h="296">
                              <a:moveTo>
                                <a:pt x="249" y="98"/>
                              </a:moveTo>
                              <a:cubicBezTo>
                                <a:pt x="228" y="35"/>
                                <a:pt x="161" y="0"/>
                                <a:pt x="98" y="21"/>
                              </a:cubicBezTo>
                              <a:cubicBezTo>
                                <a:pt x="35" y="41"/>
                                <a:pt x="0" y="109"/>
                                <a:pt x="21" y="172"/>
                              </a:cubicBezTo>
                              <a:cubicBezTo>
                                <a:pt x="41" y="233"/>
                                <a:pt x="114" y="295"/>
                                <a:pt x="176" y="279"/>
                              </a:cubicBezTo>
                              <a:cubicBezTo>
                                <a:pt x="175" y="282"/>
                                <a:pt x="173" y="286"/>
                                <a:pt x="171" y="287"/>
                              </a:cubicBezTo>
                              <a:cubicBezTo>
                                <a:pt x="167" y="290"/>
                                <a:pt x="173" y="295"/>
                                <a:pt x="175" y="296"/>
                              </a:cubicBezTo>
                              <a:cubicBezTo>
                                <a:pt x="177" y="296"/>
                                <a:pt x="186" y="294"/>
                                <a:pt x="186" y="294"/>
                              </a:cubicBezTo>
                              <a:cubicBezTo>
                                <a:pt x="186" y="294"/>
                                <a:pt x="195" y="290"/>
                                <a:pt x="196" y="289"/>
                              </a:cubicBezTo>
                              <a:cubicBezTo>
                                <a:pt x="198" y="287"/>
                                <a:pt x="200" y="280"/>
                                <a:pt x="195" y="279"/>
                              </a:cubicBezTo>
                              <a:cubicBezTo>
                                <a:pt x="192" y="279"/>
                                <a:pt x="189" y="278"/>
                                <a:pt x="186" y="276"/>
                              </a:cubicBezTo>
                              <a:cubicBezTo>
                                <a:pt x="245" y="252"/>
                                <a:pt x="269" y="159"/>
                                <a:pt x="249" y="98"/>
                              </a:cubicBezTo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8" name="Freeform 53">
                        <a:extLst>
                          <a:ext uri="{FF2B5EF4-FFF2-40B4-BE49-F238E27FC236}">
                            <a16:creationId xmlns:a16="http://schemas.microsoft.com/office/drawing/2014/main" id="{714D15F1-468B-4759-B97E-73BC3BFC00B5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1162050" y="2171700"/>
                          <a:ext cx="684808" cy="1196142"/>
                        </a:xfrm>
                        <a:custGeom>
                          <a:avLst/>
                          <a:gdLst>
                            <a:gd name="T0" fmla="*/ 21 w 97"/>
                            <a:gd name="T1" fmla="*/ 171 h 173"/>
                            <a:gd name="T2" fmla="*/ 21 w 97"/>
                            <a:gd name="T3" fmla="*/ 171 h 173"/>
                            <a:gd name="T4" fmla="*/ 21 w 97"/>
                            <a:gd name="T5" fmla="*/ 171 h 173"/>
                            <a:gd name="T6" fmla="*/ 21 w 97"/>
                            <a:gd name="T7" fmla="*/ 171 h 173"/>
                            <a:gd name="T8" fmla="*/ 21 w 97"/>
                            <a:gd name="T9" fmla="*/ 171 h 173"/>
                            <a:gd name="T10" fmla="*/ 21 w 97"/>
                            <a:gd name="T11" fmla="*/ 171 h 173"/>
                            <a:gd name="T12" fmla="*/ 21 w 97"/>
                            <a:gd name="T13" fmla="*/ 171 h 173"/>
                            <a:gd name="T14" fmla="*/ 21 w 97"/>
                            <a:gd name="T15" fmla="*/ 171 h 173"/>
                            <a:gd name="T16" fmla="*/ 21 w 97"/>
                            <a:gd name="T17" fmla="*/ 171 h 173"/>
                            <a:gd name="T18" fmla="*/ 21 w 97"/>
                            <a:gd name="T19" fmla="*/ 171 h 173"/>
                            <a:gd name="T20" fmla="*/ 21 w 97"/>
                            <a:gd name="T21" fmla="*/ 171 h 173"/>
                            <a:gd name="T22" fmla="*/ 21 w 97"/>
                            <a:gd name="T23" fmla="*/ 171 h 173"/>
                            <a:gd name="T24" fmla="*/ 21 w 97"/>
                            <a:gd name="T25" fmla="*/ 171 h 173"/>
                            <a:gd name="T26" fmla="*/ 21 w 97"/>
                            <a:gd name="T27" fmla="*/ 171 h 173"/>
                            <a:gd name="T28" fmla="*/ 21 w 97"/>
                            <a:gd name="T29" fmla="*/ 171 h 173"/>
                            <a:gd name="T30" fmla="*/ 21 w 97"/>
                            <a:gd name="T31" fmla="*/ 171 h 173"/>
                            <a:gd name="T32" fmla="*/ 21 w 97"/>
                            <a:gd name="T33" fmla="*/ 171 h 173"/>
                            <a:gd name="T34" fmla="*/ 21 w 97"/>
                            <a:gd name="T35" fmla="*/ 171 h 173"/>
                            <a:gd name="T36" fmla="*/ 5 w 97"/>
                            <a:gd name="T37" fmla="*/ 167 h 173"/>
                            <a:gd name="T38" fmla="*/ 10 w 97"/>
                            <a:gd name="T39" fmla="*/ 173 h 173"/>
                            <a:gd name="T40" fmla="*/ 11 w 97"/>
                            <a:gd name="T41" fmla="*/ 173 h 173"/>
                            <a:gd name="T42" fmla="*/ 21 w 97"/>
                            <a:gd name="T43" fmla="*/ 171 h 173"/>
                            <a:gd name="T44" fmla="*/ 11 w 97"/>
                            <a:gd name="T45" fmla="*/ 173 h 173"/>
                            <a:gd name="T46" fmla="*/ 10 w 97"/>
                            <a:gd name="T47" fmla="*/ 173 h 173"/>
                            <a:gd name="T48" fmla="*/ 5 w 97"/>
                            <a:gd name="T49" fmla="*/ 167 h 173"/>
                            <a:gd name="T50" fmla="*/ 0 w 97"/>
                            <a:gd name="T51" fmla="*/ 158 h 173"/>
                            <a:gd name="T52" fmla="*/ 0 w 97"/>
                            <a:gd name="T53" fmla="*/ 158 h 173"/>
                            <a:gd name="T54" fmla="*/ 0 w 97"/>
                            <a:gd name="T55" fmla="*/ 158 h 173"/>
                            <a:gd name="T56" fmla="*/ 11 w 97"/>
                            <a:gd name="T57" fmla="*/ 156 h 173"/>
                            <a:gd name="T58" fmla="*/ 0 w 97"/>
                            <a:gd name="T59" fmla="*/ 158 h 173"/>
                            <a:gd name="T60" fmla="*/ 11 w 97"/>
                            <a:gd name="T61" fmla="*/ 156 h 173"/>
                            <a:gd name="T62" fmla="*/ 6 w 97"/>
                            <a:gd name="T63" fmla="*/ 164 h 173"/>
                            <a:gd name="T64" fmla="*/ 5 w 97"/>
                            <a:gd name="T65" fmla="*/ 164 h 173"/>
                            <a:gd name="T66" fmla="*/ 6 w 97"/>
                            <a:gd name="T67" fmla="*/ 164 h 173"/>
                            <a:gd name="T68" fmla="*/ 11 w 97"/>
                            <a:gd name="T69" fmla="*/ 156 h 173"/>
                            <a:gd name="T70" fmla="*/ 89 w 97"/>
                            <a:gd name="T71" fmla="*/ 0 h 173"/>
                            <a:gd name="T72" fmla="*/ 89 w 97"/>
                            <a:gd name="T73" fmla="*/ 0 h 173"/>
                            <a:gd name="T74" fmla="*/ 21 w 97"/>
                            <a:gd name="T75" fmla="*/ 153 h 173"/>
                            <a:gd name="T76" fmla="*/ 89 w 97"/>
                            <a:gd name="T77" fmla="*/ 0 h 17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97" h="173">
                              <a:moveTo>
                                <a:pt x="21" y="171"/>
                              </a:move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moveTo>
                                <a:pt x="21" y="171"/>
                              </a:move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moveTo>
                                <a:pt x="21" y="171"/>
                              </a:move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moveTo>
                                <a:pt x="21" y="171"/>
                              </a:move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moveTo>
                                <a:pt x="21" y="171"/>
                              </a:move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moveTo>
                                <a:pt x="21" y="171"/>
                              </a:move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moveTo>
                                <a:pt x="5" y="167"/>
                              </a:moveTo>
                              <a:cubicBezTo>
                                <a:pt x="5" y="169"/>
                                <a:pt x="8" y="172"/>
                                <a:pt x="10" y="173"/>
                              </a:cubicBezTo>
                              <a:cubicBezTo>
                                <a:pt x="10" y="173"/>
                                <a:pt x="10" y="173"/>
                                <a:pt x="11" y="173"/>
                              </a:cubicBezTo>
                              <a:cubicBezTo>
                                <a:pt x="13" y="173"/>
                                <a:pt x="20" y="171"/>
                                <a:pt x="21" y="171"/>
                              </a:cubicBezTo>
                              <a:cubicBezTo>
                                <a:pt x="20" y="171"/>
                                <a:pt x="13" y="173"/>
                                <a:pt x="11" y="173"/>
                              </a:cubicBezTo>
                              <a:cubicBezTo>
                                <a:pt x="10" y="173"/>
                                <a:pt x="10" y="173"/>
                                <a:pt x="10" y="173"/>
                              </a:cubicBezTo>
                              <a:cubicBezTo>
                                <a:pt x="8" y="172"/>
                                <a:pt x="5" y="169"/>
                                <a:pt x="5" y="167"/>
                              </a:cubicBezTo>
                              <a:moveTo>
                                <a:pt x="0" y="158"/>
                              </a:moveTo>
                              <a:cubicBezTo>
                                <a:pt x="0" y="158"/>
                                <a:pt x="0" y="158"/>
                                <a:pt x="0" y="158"/>
                              </a:cubicBezTo>
                              <a:cubicBezTo>
                                <a:pt x="0" y="158"/>
                                <a:pt x="0" y="158"/>
                                <a:pt x="0" y="158"/>
                              </a:cubicBezTo>
                              <a:moveTo>
                                <a:pt x="11" y="156"/>
                              </a:moveTo>
                              <a:cubicBezTo>
                                <a:pt x="8" y="157"/>
                                <a:pt x="4" y="158"/>
                                <a:pt x="0" y="158"/>
                              </a:cubicBezTo>
                              <a:cubicBezTo>
                                <a:pt x="4" y="158"/>
                                <a:pt x="8" y="157"/>
                                <a:pt x="11" y="156"/>
                              </a:cubicBezTo>
                              <a:cubicBezTo>
                                <a:pt x="10" y="159"/>
                                <a:pt x="8" y="163"/>
                                <a:pt x="6" y="164"/>
                              </a:cubicBezTo>
                              <a:cubicBezTo>
                                <a:pt x="6" y="164"/>
                                <a:pt x="6" y="164"/>
                                <a:pt x="5" y="164"/>
                              </a:cubicBezTo>
                              <a:cubicBezTo>
                                <a:pt x="6" y="164"/>
                                <a:pt x="6" y="164"/>
                                <a:pt x="6" y="164"/>
                              </a:cubicBezTo>
                              <a:cubicBezTo>
                                <a:pt x="8" y="163"/>
                                <a:pt x="10" y="159"/>
                                <a:pt x="11" y="156"/>
                              </a:cubicBezTo>
                              <a:moveTo>
                                <a:pt x="89" y="0"/>
                              </a:moveTo>
                              <a:cubicBezTo>
                                <a:pt x="89" y="0"/>
                                <a:pt x="89" y="0"/>
                                <a:pt x="89" y="0"/>
                              </a:cubicBezTo>
                              <a:cubicBezTo>
                                <a:pt x="97" y="59"/>
                                <a:pt x="73" y="132"/>
                                <a:pt x="21" y="153"/>
                              </a:cubicBezTo>
                              <a:cubicBezTo>
                                <a:pt x="73" y="132"/>
                                <a:pt x="97" y="59"/>
                                <a:pt x="89" y="0"/>
                              </a:cubicBezTo>
                            </a:path>
                          </a:pathLst>
                        </a:custGeom>
                        <a:solidFill>
                          <a:srgbClr val="FCD79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9" name="Freeform 54">
                        <a:extLst>
                          <a:ext uri="{FF2B5EF4-FFF2-40B4-BE49-F238E27FC236}">
                            <a16:creationId xmlns:a16="http://schemas.microsoft.com/office/drawing/2014/main" id="{84A60F6F-247F-47F7-B8D1-638FCA4E398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419100" y="2171700"/>
                          <a:ext cx="1435622" cy="1196142"/>
                        </a:xfrm>
                        <a:custGeom>
                          <a:avLst/>
                          <a:gdLst>
                            <a:gd name="T0" fmla="*/ 195 w 203"/>
                            <a:gd name="T1" fmla="*/ 0 h 173"/>
                            <a:gd name="T2" fmla="*/ 177 w 203"/>
                            <a:gd name="T3" fmla="*/ 1 h 173"/>
                            <a:gd name="T4" fmla="*/ 166 w 203"/>
                            <a:gd name="T5" fmla="*/ 1 h 173"/>
                            <a:gd name="T6" fmla="*/ 86 w 203"/>
                            <a:gd name="T7" fmla="*/ 109 h 173"/>
                            <a:gd name="T8" fmla="*/ 35 w 203"/>
                            <a:gd name="T9" fmla="*/ 119 h 173"/>
                            <a:gd name="T10" fmla="*/ 0 w 203"/>
                            <a:gd name="T11" fmla="*/ 110 h 173"/>
                            <a:gd name="T12" fmla="*/ 97 w 203"/>
                            <a:gd name="T13" fmla="*/ 159 h 173"/>
                            <a:gd name="T14" fmla="*/ 106 w 203"/>
                            <a:gd name="T15" fmla="*/ 158 h 173"/>
                            <a:gd name="T16" fmla="*/ 106 w 203"/>
                            <a:gd name="T17" fmla="*/ 158 h 173"/>
                            <a:gd name="T18" fmla="*/ 106 w 203"/>
                            <a:gd name="T19" fmla="*/ 158 h 173"/>
                            <a:gd name="T20" fmla="*/ 117 w 203"/>
                            <a:gd name="T21" fmla="*/ 156 h 173"/>
                            <a:gd name="T22" fmla="*/ 112 w 203"/>
                            <a:gd name="T23" fmla="*/ 164 h 173"/>
                            <a:gd name="T24" fmla="*/ 111 w 203"/>
                            <a:gd name="T25" fmla="*/ 164 h 173"/>
                            <a:gd name="T26" fmla="*/ 111 w 203"/>
                            <a:gd name="T27" fmla="*/ 167 h 173"/>
                            <a:gd name="T28" fmla="*/ 116 w 203"/>
                            <a:gd name="T29" fmla="*/ 173 h 173"/>
                            <a:gd name="T30" fmla="*/ 117 w 203"/>
                            <a:gd name="T31" fmla="*/ 173 h 173"/>
                            <a:gd name="T32" fmla="*/ 127 w 203"/>
                            <a:gd name="T33" fmla="*/ 171 h 173"/>
                            <a:gd name="T34" fmla="*/ 127 w 203"/>
                            <a:gd name="T35" fmla="*/ 171 h 173"/>
                            <a:gd name="T36" fmla="*/ 127 w 203"/>
                            <a:gd name="T37" fmla="*/ 171 h 173"/>
                            <a:gd name="T38" fmla="*/ 127 w 203"/>
                            <a:gd name="T39" fmla="*/ 171 h 173"/>
                            <a:gd name="T40" fmla="*/ 127 w 203"/>
                            <a:gd name="T41" fmla="*/ 171 h 173"/>
                            <a:gd name="T42" fmla="*/ 127 w 203"/>
                            <a:gd name="T43" fmla="*/ 171 h 173"/>
                            <a:gd name="T44" fmla="*/ 127 w 203"/>
                            <a:gd name="T45" fmla="*/ 171 h 173"/>
                            <a:gd name="T46" fmla="*/ 127 w 203"/>
                            <a:gd name="T47" fmla="*/ 171 h 173"/>
                            <a:gd name="T48" fmla="*/ 127 w 203"/>
                            <a:gd name="T49" fmla="*/ 171 h 173"/>
                            <a:gd name="T50" fmla="*/ 127 w 203"/>
                            <a:gd name="T51" fmla="*/ 171 h 173"/>
                            <a:gd name="T52" fmla="*/ 127 w 203"/>
                            <a:gd name="T53" fmla="*/ 171 h 173"/>
                            <a:gd name="T54" fmla="*/ 127 w 203"/>
                            <a:gd name="T55" fmla="*/ 171 h 173"/>
                            <a:gd name="T56" fmla="*/ 127 w 203"/>
                            <a:gd name="T57" fmla="*/ 171 h 173"/>
                            <a:gd name="T58" fmla="*/ 127 w 203"/>
                            <a:gd name="T59" fmla="*/ 171 h 173"/>
                            <a:gd name="T60" fmla="*/ 137 w 203"/>
                            <a:gd name="T61" fmla="*/ 166 h 173"/>
                            <a:gd name="T62" fmla="*/ 139 w 203"/>
                            <a:gd name="T63" fmla="*/ 160 h 173"/>
                            <a:gd name="T64" fmla="*/ 136 w 203"/>
                            <a:gd name="T65" fmla="*/ 156 h 173"/>
                            <a:gd name="T66" fmla="*/ 127 w 203"/>
                            <a:gd name="T67" fmla="*/ 153 h 173"/>
                            <a:gd name="T68" fmla="*/ 127 w 203"/>
                            <a:gd name="T69" fmla="*/ 153 h 173"/>
                            <a:gd name="T70" fmla="*/ 127 w 203"/>
                            <a:gd name="T71" fmla="*/ 153 h 173"/>
                            <a:gd name="T72" fmla="*/ 127 w 203"/>
                            <a:gd name="T73" fmla="*/ 153 h 173"/>
                            <a:gd name="T74" fmla="*/ 195 w 203"/>
                            <a:gd name="T75" fmla="*/ 0 h 17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203" h="173">
                              <a:moveTo>
                                <a:pt x="195" y="0"/>
                              </a:moveTo>
                              <a:cubicBezTo>
                                <a:pt x="189" y="1"/>
                                <a:pt x="183" y="1"/>
                                <a:pt x="177" y="1"/>
                              </a:cubicBezTo>
                              <a:cubicBezTo>
                                <a:pt x="173" y="1"/>
                                <a:pt x="170" y="1"/>
                                <a:pt x="166" y="1"/>
                              </a:cubicBezTo>
                              <a:cubicBezTo>
                                <a:pt x="158" y="42"/>
                                <a:pt x="138" y="92"/>
                                <a:pt x="86" y="109"/>
                              </a:cubicBezTo>
                              <a:cubicBezTo>
                                <a:pt x="63" y="116"/>
                                <a:pt x="47" y="119"/>
                                <a:pt x="35" y="119"/>
                              </a:cubicBezTo>
                              <a:cubicBezTo>
                                <a:pt x="18" y="119"/>
                                <a:pt x="8" y="114"/>
                                <a:pt x="0" y="110"/>
                              </a:cubicBezTo>
                              <a:cubicBezTo>
                                <a:pt x="27" y="138"/>
                                <a:pt x="63" y="159"/>
                                <a:pt x="97" y="159"/>
                              </a:cubicBezTo>
                              <a:cubicBezTo>
                                <a:pt x="100" y="159"/>
                                <a:pt x="103" y="158"/>
                                <a:pt x="106" y="158"/>
                              </a:cubicBezTo>
                              <a:cubicBezTo>
                                <a:pt x="106" y="158"/>
                                <a:pt x="106" y="158"/>
                                <a:pt x="106" y="158"/>
                              </a:cubicBezTo>
                              <a:cubicBezTo>
                                <a:pt x="106" y="158"/>
                                <a:pt x="106" y="158"/>
                                <a:pt x="106" y="158"/>
                              </a:cubicBezTo>
                              <a:cubicBezTo>
                                <a:pt x="110" y="158"/>
                                <a:pt x="114" y="157"/>
                                <a:pt x="117" y="156"/>
                              </a:cubicBezTo>
                              <a:cubicBezTo>
                                <a:pt x="116" y="159"/>
                                <a:pt x="114" y="163"/>
                                <a:pt x="112" y="164"/>
                              </a:cubicBezTo>
                              <a:cubicBezTo>
                                <a:pt x="112" y="164"/>
                                <a:pt x="112" y="164"/>
                                <a:pt x="111" y="164"/>
                              </a:cubicBezTo>
                              <a:cubicBezTo>
                                <a:pt x="111" y="165"/>
                                <a:pt x="111" y="166"/>
                                <a:pt x="111" y="167"/>
                              </a:cubicBezTo>
                              <a:cubicBezTo>
                                <a:pt x="111" y="169"/>
                                <a:pt x="114" y="172"/>
                                <a:pt x="116" y="173"/>
                              </a:cubicBezTo>
                              <a:cubicBezTo>
                                <a:pt x="116" y="173"/>
                                <a:pt x="116" y="173"/>
                                <a:pt x="117" y="173"/>
                              </a:cubicBezTo>
                              <a:cubicBezTo>
                                <a:pt x="119" y="173"/>
                                <a:pt x="126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36" y="167"/>
                                <a:pt x="137" y="166"/>
                              </a:cubicBezTo>
                              <a:cubicBezTo>
                                <a:pt x="138" y="165"/>
                                <a:pt x="139" y="163"/>
                                <a:pt x="139" y="160"/>
                              </a:cubicBezTo>
                              <a:cubicBezTo>
                                <a:pt x="139" y="158"/>
                                <a:pt x="138" y="156"/>
                                <a:pt x="136" y="156"/>
                              </a:cubicBezTo>
                              <a:cubicBezTo>
                                <a:pt x="133" y="156"/>
                                <a:pt x="130" y="155"/>
                                <a:pt x="127" y="153"/>
                              </a:cubicBezTo>
                              <a:cubicBezTo>
                                <a:pt x="127" y="153"/>
                                <a:pt x="127" y="153"/>
                                <a:pt x="127" y="153"/>
                              </a:cubicBezTo>
                              <a:cubicBezTo>
                                <a:pt x="127" y="153"/>
                                <a:pt x="127" y="153"/>
                                <a:pt x="127" y="153"/>
                              </a:cubicBezTo>
                              <a:cubicBezTo>
                                <a:pt x="127" y="153"/>
                                <a:pt x="127" y="153"/>
                                <a:pt x="127" y="153"/>
                              </a:cubicBezTo>
                              <a:cubicBezTo>
                                <a:pt x="179" y="132"/>
                                <a:pt x="203" y="59"/>
                                <a:pt x="195" y="0"/>
                              </a:cubicBezTo>
                            </a:path>
                          </a:pathLst>
                        </a:cu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0" name="Freeform 55">
                        <a:extLst>
                          <a:ext uri="{FF2B5EF4-FFF2-40B4-BE49-F238E27FC236}">
                            <a16:creationId xmlns:a16="http://schemas.microsoft.com/office/drawing/2014/main" id="{CAD95B1F-3FF5-490E-BD83-2629AEA9D41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8600" y="1571625"/>
                          <a:ext cx="536296" cy="727384"/>
                        </a:xfrm>
                        <a:custGeom>
                          <a:avLst/>
                          <a:gdLst>
                            <a:gd name="T0" fmla="*/ 63 w 76"/>
                            <a:gd name="T1" fmla="*/ 0 h 105"/>
                            <a:gd name="T2" fmla="*/ 57 w 76"/>
                            <a:gd name="T3" fmla="*/ 4 h 105"/>
                            <a:gd name="T4" fmla="*/ 15 w 76"/>
                            <a:gd name="T5" fmla="*/ 45 h 105"/>
                            <a:gd name="T6" fmla="*/ 10 w 76"/>
                            <a:gd name="T7" fmla="*/ 104 h 105"/>
                            <a:gd name="T8" fmla="*/ 13 w 76"/>
                            <a:gd name="T9" fmla="*/ 105 h 105"/>
                            <a:gd name="T10" fmla="*/ 28 w 76"/>
                            <a:gd name="T11" fmla="*/ 85 h 105"/>
                            <a:gd name="T12" fmla="*/ 45 w 76"/>
                            <a:gd name="T13" fmla="*/ 46 h 105"/>
                            <a:gd name="T14" fmla="*/ 61 w 76"/>
                            <a:gd name="T15" fmla="*/ 28 h 105"/>
                            <a:gd name="T16" fmla="*/ 76 w 76"/>
                            <a:gd name="T17" fmla="*/ 19 h 105"/>
                            <a:gd name="T18" fmla="*/ 63 w 76"/>
                            <a:gd name="T19" fmla="*/ 0 h 10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6" h="105">
                              <a:moveTo>
                                <a:pt x="63" y="0"/>
                              </a:moveTo>
                              <a:cubicBezTo>
                                <a:pt x="60" y="2"/>
                                <a:pt x="58" y="3"/>
                                <a:pt x="57" y="4"/>
                              </a:cubicBezTo>
                              <a:cubicBezTo>
                                <a:pt x="40" y="14"/>
                                <a:pt x="24" y="28"/>
                                <a:pt x="15" y="45"/>
                              </a:cubicBezTo>
                              <a:cubicBezTo>
                                <a:pt x="0" y="76"/>
                                <a:pt x="4" y="100"/>
                                <a:pt x="10" y="104"/>
                              </a:cubicBezTo>
                              <a:cubicBezTo>
                                <a:pt x="11" y="105"/>
                                <a:pt x="12" y="105"/>
                                <a:pt x="13" y="105"/>
                              </a:cubicBezTo>
                              <a:cubicBezTo>
                                <a:pt x="19" y="105"/>
                                <a:pt x="26" y="98"/>
                                <a:pt x="28" y="85"/>
                              </a:cubicBezTo>
                              <a:cubicBezTo>
                                <a:pt x="30" y="71"/>
                                <a:pt x="38" y="57"/>
                                <a:pt x="45" y="46"/>
                              </a:cubicBezTo>
                              <a:cubicBezTo>
                                <a:pt x="50" y="40"/>
                                <a:pt x="55" y="33"/>
                                <a:pt x="61" y="28"/>
                              </a:cubicBezTo>
                              <a:cubicBezTo>
                                <a:pt x="65" y="25"/>
                                <a:pt x="70" y="22"/>
                                <a:pt x="76" y="19"/>
                              </a:cubicBezTo>
                              <a:cubicBezTo>
                                <a:pt x="71" y="13"/>
                                <a:pt x="66" y="7"/>
                                <a:pt x="63" y="0"/>
                              </a:cubicBezTo>
                            </a:path>
                          </a:pathLst>
                        </a:cu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1" name="Freeform 56">
                        <a:extLst>
                          <a:ext uri="{FF2B5EF4-FFF2-40B4-BE49-F238E27FC236}">
                            <a16:creationId xmlns:a16="http://schemas.microsoft.com/office/drawing/2014/main" id="{7D40E513-32D6-4611-84EC-E1341616CA4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419100" y="114300"/>
                          <a:ext cx="2050299" cy="2194274"/>
                        </a:xfrm>
                        <a:custGeom>
                          <a:avLst/>
                          <a:gdLst>
                            <a:gd name="T0" fmla="*/ 261 w 290"/>
                            <a:gd name="T1" fmla="*/ 90 h 317"/>
                            <a:gd name="T2" fmla="*/ 90 w 290"/>
                            <a:gd name="T3" fmla="*/ 31 h 317"/>
                            <a:gd name="T4" fmla="*/ 31 w 290"/>
                            <a:gd name="T5" fmla="*/ 201 h 317"/>
                            <a:gd name="T6" fmla="*/ 210 w 290"/>
                            <a:gd name="T7" fmla="*/ 292 h 317"/>
                            <a:gd name="T8" fmla="*/ 206 w 290"/>
                            <a:gd name="T9" fmla="*/ 301 h 317"/>
                            <a:gd name="T10" fmla="*/ 211 w 290"/>
                            <a:gd name="T11" fmla="*/ 310 h 317"/>
                            <a:gd name="T12" fmla="*/ 223 w 290"/>
                            <a:gd name="T13" fmla="*/ 306 h 317"/>
                            <a:gd name="T14" fmla="*/ 233 w 290"/>
                            <a:gd name="T15" fmla="*/ 299 h 317"/>
                            <a:gd name="T16" fmla="*/ 230 w 290"/>
                            <a:gd name="T17" fmla="*/ 290 h 317"/>
                            <a:gd name="T18" fmla="*/ 220 w 290"/>
                            <a:gd name="T19" fmla="*/ 287 h 317"/>
                            <a:gd name="T20" fmla="*/ 261 w 290"/>
                            <a:gd name="T21" fmla="*/ 90 h 3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290" h="317">
                              <a:moveTo>
                                <a:pt x="261" y="90"/>
                              </a:moveTo>
                              <a:cubicBezTo>
                                <a:pt x="230" y="27"/>
                                <a:pt x="154" y="0"/>
                                <a:pt x="90" y="31"/>
                              </a:cubicBezTo>
                              <a:cubicBezTo>
                                <a:pt x="27" y="61"/>
                                <a:pt x="0" y="138"/>
                                <a:pt x="31" y="201"/>
                              </a:cubicBezTo>
                              <a:cubicBezTo>
                                <a:pt x="61" y="263"/>
                                <a:pt x="147" y="317"/>
                                <a:pt x="210" y="292"/>
                              </a:cubicBezTo>
                              <a:cubicBezTo>
                                <a:pt x="209" y="295"/>
                                <a:pt x="207" y="299"/>
                                <a:pt x="206" y="301"/>
                              </a:cubicBezTo>
                              <a:cubicBezTo>
                                <a:pt x="202" y="305"/>
                                <a:pt x="209" y="310"/>
                                <a:pt x="211" y="310"/>
                              </a:cubicBezTo>
                              <a:cubicBezTo>
                                <a:pt x="214" y="310"/>
                                <a:pt x="223" y="306"/>
                                <a:pt x="223" y="306"/>
                              </a:cubicBezTo>
                              <a:cubicBezTo>
                                <a:pt x="223" y="306"/>
                                <a:pt x="231" y="301"/>
                                <a:pt x="233" y="299"/>
                              </a:cubicBezTo>
                              <a:cubicBezTo>
                                <a:pt x="234" y="297"/>
                                <a:pt x="235" y="289"/>
                                <a:pt x="230" y="290"/>
                              </a:cubicBezTo>
                              <a:cubicBezTo>
                                <a:pt x="227" y="290"/>
                                <a:pt x="223" y="289"/>
                                <a:pt x="220" y="287"/>
                              </a:cubicBezTo>
                              <a:cubicBezTo>
                                <a:pt x="279" y="254"/>
                                <a:pt x="290" y="152"/>
                                <a:pt x="261" y="90"/>
                              </a:cubicBezTo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2" name="Freeform 57">
                        <a:extLst>
                          <a:ext uri="{FF2B5EF4-FFF2-40B4-BE49-F238E27FC236}">
                            <a16:creationId xmlns:a16="http://schemas.microsoft.com/office/drawing/2014/main" id="{06CA47E4-4D7A-40D5-8D5E-48C57A49CBC4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1838325" y="2133600"/>
                          <a:ext cx="70131" cy="76779"/>
                        </a:xfrm>
                        <a:custGeom>
                          <a:avLst/>
                          <a:gdLst>
                            <a:gd name="T0" fmla="*/ 0 w 10"/>
                            <a:gd name="T1" fmla="*/ 3 h 11"/>
                            <a:gd name="T2" fmla="*/ 0 w 10"/>
                            <a:gd name="T3" fmla="*/ 3 h 11"/>
                            <a:gd name="T4" fmla="*/ 0 w 10"/>
                            <a:gd name="T5" fmla="*/ 3 h 11"/>
                            <a:gd name="T6" fmla="*/ 10 w 10"/>
                            <a:gd name="T7" fmla="*/ 0 h 11"/>
                            <a:gd name="T8" fmla="*/ 1 w 10"/>
                            <a:gd name="T9" fmla="*/ 3 h 11"/>
                            <a:gd name="T10" fmla="*/ 10 w 10"/>
                            <a:gd name="T11" fmla="*/ 0 h 11"/>
                            <a:gd name="T12" fmla="*/ 6 w 10"/>
                            <a:gd name="T13" fmla="*/ 9 h 11"/>
                            <a:gd name="T14" fmla="*/ 5 w 10"/>
                            <a:gd name="T15" fmla="*/ 11 h 11"/>
                            <a:gd name="T16" fmla="*/ 6 w 10"/>
                            <a:gd name="T17" fmla="*/ 9 h 11"/>
                            <a:gd name="T18" fmla="*/ 10 w 10"/>
                            <a:gd name="T1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10" h="11">
                              <a:moveTo>
                                <a:pt x="0" y="3"/>
                              </a:moveTo>
                              <a:cubicBezTo>
                                <a:pt x="0" y="3"/>
                                <a:pt x="0" y="3"/>
                                <a:pt x="0" y="3"/>
                              </a:cubicBezTo>
                              <a:cubicBezTo>
                                <a:pt x="0" y="3"/>
                                <a:pt x="0" y="3"/>
                                <a:pt x="0" y="3"/>
                              </a:cubicBezTo>
                              <a:moveTo>
                                <a:pt x="10" y="0"/>
                              </a:moveTo>
                              <a:cubicBezTo>
                                <a:pt x="7" y="1"/>
                                <a:pt x="4" y="2"/>
                                <a:pt x="1" y="3"/>
                              </a:cubicBezTo>
                              <a:cubicBezTo>
                                <a:pt x="4" y="2"/>
                                <a:pt x="7" y="1"/>
                                <a:pt x="10" y="0"/>
                              </a:cubicBezTo>
                              <a:cubicBezTo>
                                <a:pt x="9" y="3"/>
                                <a:pt x="7" y="7"/>
                                <a:pt x="6" y="9"/>
                              </a:cubicBezTo>
                              <a:cubicBezTo>
                                <a:pt x="5" y="10"/>
                                <a:pt x="5" y="11"/>
                                <a:pt x="5" y="11"/>
                              </a:cubicBezTo>
                              <a:cubicBezTo>
                                <a:pt x="5" y="11"/>
                                <a:pt x="5" y="10"/>
                                <a:pt x="6" y="9"/>
                              </a:cubicBezTo>
                              <a:cubicBezTo>
                                <a:pt x="7" y="7"/>
                                <a:pt x="9" y="3"/>
                                <a:pt x="10" y="0"/>
                              </a:cubicBezTo>
                            </a:path>
                          </a:pathLst>
                        </a:custGeom>
                        <a:solidFill>
                          <a:srgbClr val="DAE99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3" name="Freeform 58">
                        <a:extLst>
                          <a:ext uri="{FF2B5EF4-FFF2-40B4-BE49-F238E27FC236}">
                            <a16:creationId xmlns:a16="http://schemas.microsoft.com/office/drawing/2014/main" id="{423F2E95-09FB-409C-91BE-E3CCED6F65E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990600" y="1533525"/>
                          <a:ext cx="1216978" cy="727384"/>
                        </a:xfrm>
                        <a:custGeom>
                          <a:avLst/>
                          <a:gdLst>
                            <a:gd name="T0" fmla="*/ 137 w 172"/>
                            <a:gd name="T1" fmla="*/ 0 h 105"/>
                            <a:gd name="T2" fmla="*/ 90 w 172"/>
                            <a:gd name="T3" fmla="*/ 42 h 105"/>
                            <a:gd name="T4" fmla="*/ 27 w 172"/>
                            <a:gd name="T5" fmla="*/ 60 h 105"/>
                            <a:gd name="T6" fmla="*/ 0 w 172"/>
                            <a:gd name="T7" fmla="*/ 56 h 105"/>
                            <a:gd name="T8" fmla="*/ 96 w 172"/>
                            <a:gd name="T9" fmla="*/ 93 h 105"/>
                            <a:gd name="T10" fmla="*/ 120 w 172"/>
                            <a:gd name="T11" fmla="*/ 90 h 105"/>
                            <a:gd name="T12" fmla="*/ 120 w 172"/>
                            <a:gd name="T13" fmla="*/ 90 h 105"/>
                            <a:gd name="T14" fmla="*/ 121 w 172"/>
                            <a:gd name="T15" fmla="*/ 90 h 105"/>
                            <a:gd name="T16" fmla="*/ 130 w 172"/>
                            <a:gd name="T17" fmla="*/ 87 h 105"/>
                            <a:gd name="T18" fmla="*/ 126 w 172"/>
                            <a:gd name="T19" fmla="*/ 96 h 105"/>
                            <a:gd name="T20" fmla="*/ 125 w 172"/>
                            <a:gd name="T21" fmla="*/ 98 h 105"/>
                            <a:gd name="T22" fmla="*/ 131 w 172"/>
                            <a:gd name="T23" fmla="*/ 105 h 105"/>
                            <a:gd name="T24" fmla="*/ 132 w 172"/>
                            <a:gd name="T25" fmla="*/ 105 h 105"/>
                            <a:gd name="T26" fmla="*/ 143 w 172"/>
                            <a:gd name="T27" fmla="*/ 101 h 105"/>
                            <a:gd name="T28" fmla="*/ 153 w 172"/>
                            <a:gd name="T29" fmla="*/ 94 h 105"/>
                            <a:gd name="T30" fmla="*/ 154 w 172"/>
                            <a:gd name="T31" fmla="*/ 90 h 105"/>
                            <a:gd name="T32" fmla="*/ 150 w 172"/>
                            <a:gd name="T33" fmla="*/ 84 h 105"/>
                            <a:gd name="T34" fmla="*/ 150 w 172"/>
                            <a:gd name="T35" fmla="*/ 85 h 105"/>
                            <a:gd name="T36" fmla="*/ 149 w 172"/>
                            <a:gd name="T37" fmla="*/ 85 h 105"/>
                            <a:gd name="T38" fmla="*/ 140 w 172"/>
                            <a:gd name="T39" fmla="*/ 82 h 105"/>
                            <a:gd name="T40" fmla="*/ 140 w 172"/>
                            <a:gd name="T41" fmla="*/ 82 h 105"/>
                            <a:gd name="T42" fmla="*/ 140 w 172"/>
                            <a:gd name="T43" fmla="*/ 82 h 105"/>
                            <a:gd name="T44" fmla="*/ 172 w 172"/>
                            <a:gd name="T45" fmla="*/ 52 h 105"/>
                            <a:gd name="T46" fmla="*/ 144 w 172"/>
                            <a:gd name="T47" fmla="*/ 15 h 105"/>
                            <a:gd name="T48" fmla="*/ 144 w 172"/>
                            <a:gd name="T49" fmla="*/ 15 h 105"/>
                            <a:gd name="T50" fmla="*/ 144 w 172"/>
                            <a:gd name="T51" fmla="*/ 15 h 105"/>
                            <a:gd name="T52" fmla="*/ 137 w 172"/>
                            <a:gd name="T53" fmla="*/ 0 h 10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172" h="105">
                              <a:moveTo>
                                <a:pt x="137" y="0"/>
                              </a:moveTo>
                              <a:cubicBezTo>
                                <a:pt x="126" y="17"/>
                                <a:pt x="111" y="32"/>
                                <a:pt x="90" y="42"/>
                              </a:cubicBezTo>
                              <a:cubicBezTo>
                                <a:pt x="61" y="56"/>
                                <a:pt x="41" y="60"/>
                                <a:pt x="27" y="60"/>
                              </a:cubicBezTo>
                              <a:cubicBezTo>
                                <a:pt x="15" y="60"/>
                                <a:pt x="7" y="58"/>
                                <a:pt x="0" y="56"/>
                              </a:cubicBezTo>
                              <a:cubicBezTo>
                                <a:pt x="28" y="78"/>
                                <a:pt x="63" y="93"/>
                                <a:pt x="96" y="93"/>
                              </a:cubicBezTo>
                              <a:cubicBezTo>
                                <a:pt x="104" y="93"/>
                                <a:pt x="112" y="92"/>
                                <a:pt x="120" y="90"/>
                              </a:cubicBezTo>
                              <a:cubicBezTo>
                                <a:pt x="120" y="90"/>
                                <a:pt x="120" y="90"/>
                                <a:pt x="120" y="90"/>
                              </a:cubicBezTo>
                              <a:cubicBezTo>
                                <a:pt x="120" y="90"/>
                                <a:pt x="120" y="90"/>
                                <a:pt x="121" y="90"/>
                              </a:cubicBezTo>
                              <a:cubicBezTo>
                                <a:pt x="124" y="89"/>
                                <a:pt x="127" y="88"/>
                                <a:pt x="130" y="87"/>
                              </a:cubicBezTo>
                              <a:cubicBezTo>
                                <a:pt x="129" y="90"/>
                                <a:pt x="127" y="94"/>
                                <a:pt x="126" y="96"/>
                              </a:cubicBezTo>
                              <a:cubicBezTo>
                                <a:pt x="125" y="97"/>
                                <a:pt x="125" y="98"/>
                                <a:pt x="125" y="98"/>
                              </a:cubicBezTo>
                              <a:cubicBezTo>
                                <a:pt x="125" y="102"/>
                                <a:pt x="130" y="105"/>
                                <a:pt x="131" y="105"/>
                              </a:cubicBezTo>
                              <a:cubicBezTo>
                                <a:pt x="131" y="105"/>
                                <a:pt x="131" y="105"/>
                                <a:pt x="132" y="105"/>
                              </a:cubicBezTo>
                              <a:cubicBezTo>
                                <a:pt x="134" y="105"/>
                                <a:pt x="143" y="101"/>
                                <a:pt x="143" y="101"/>
                              </a:cubicBezTo>
                              <a:cubicBezTo>
                                <a:pt x="143" y="101"/>
                                <a:pt x="151" y="96"/>
                                <a:pt x="153" y="94"/>
                              </a:cubicBezTo>
                              <a:cubicBezTo>
                                <a:pt x="153" y="94"/>
                                <a:pt x="154" y="92"/>
                                <a:pt x="154" y="90"/>
                              </a:cubicBezTo>
                              <a:cubicBezTo>
                                <a:pt x="154" y="87"/>
                                <a:pt x="153" y="84"/>
                                <a:pt x="150" y="84"/>
                              </a:cubicBezTo>
                              <a:cubicBezTo>
                                <a:pt x="150" y="84"/>
                                <a:pt x="150" y="85"/>
                                <a:pt x="150" y="85"/>
                              </a:cubicBezTo>
                              <a:cubicBezTo>
                                <a:pt x="149" y="85"/>
                                <a:pt x="149" y="85"/>
                                <a:pt x="149" y="85"/>
                              </a:cubicBezTo>
                              <a:cubicBezTo>
                                <a:pt x="147" y="85"/>
                                <a:pt x="143" y="83"/>
                                <a:pt x="140" y="82"/>
                              </a:cubicBezTo>
                              <a:cubicBezTo>
                                <a:pt x="140" y="82"/>
                                <a:pt x="140" y="82"/>
                                <a:pt x="140" y="82"/>
                              </a:cubicBezTo>
                              <a:cubicBezTo>
                                <a:pt x="140" y="82"/>
                                <a:pt x="140" y="82"/>
                                <a:pt x="140" y="82"/>
                              </a:cubicBezTo>
                              <a:cubicBezTo>
                                <a:pt x="153" y="75"/>
                                <a:pt x="163" y="65"/>
                                <a:pt x="172" y="52"/>
                              </a:cubicBezTo>
                              <a:cubicBezTo>
                                <a:pt x="161" y="41"/>
                                <a:pt x="152" y="28"/>
                                <a:pt x="144" y="15"/>
                              </a:cubicBezTo>
                              <a:cubicBezTo>
                                <a:pt x="144" y="15"/>
                                <a:pt x="144" y="15"/>
                                <a:pt x="144" y="15"/>
                              </a:cubicBezTo>
                              <a:cubicBezTo>
                                <a:pt x="144" y="15"/>
                                <a:pt x="144" y="15"/>
                                <a:pt x="144" y="15"/>
                              </a:cubicBezTo>
                              <a:cubicBezTo>
                                <a:pt x="142" y="10"/>
                                <a:pt x="139" y="5"/>
                                <a:pt x="137" y="0"/>
                              </a:cubicBezTo>
                            </a:path>
                          </a:pathLst>
                        </a:cu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4" name="Freeform 59">
                        <a:extLst>
                          <a:ext uri="{FF2B5EF4-FFF2-40B4-BE49-F238E27FC236}">
                            <a16:creationId xmlns:a16="http://schemas.microsoft.com/office/drawing/2014/main" id="{B721D298-D43E-487B-8671-1CD02BA2A14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76275" y="371475"/>
                          <a:ext cx="602301" cy="884983"/>
                        </a:xfrm>
                        <a:custGeom>
                          <a:avLst/>
                          <a:gdLst>
                            <a:gd name="T0" fmla="*/ 77 w 85"/>
                            <a:gd name="T1" fmla="*/ 0 h 128"/>
                            <a:gd name="T2" fmla="*/ 68 w 85"/>
                            <a:gd name="T3" fmla="*/ 2 h 128"/>
                            <a:gd name="T4" fmla="*/ 49 w 85"/>
                            <a:gd name="T5" fmla="*/ 15 h 128"/>
                            <a:gd name="T6" fmla="*/ 11 w 85"/>
                            <a:gd name="T7" fmla="*/ 65 h 128"/>
                            <a:gd name="T8" fmla="*/ 14 w 85"/>
                            <a:gd name="T9" fmla="*/ 128 h 128"/>
                            <a:gd name="T10" fmla="*/ 17 w 85"/>
                            <a:gd name="T11" fmla="*/ 128 h 128"/>
                            <a:gd name="T12" fmla="*/ 30 w 85"/>
                            <a:gd name="T13" fmla="*/ 104 h 128"/>
                            <a:gd name="T14" fmla="*/ 43 w 85"/>
                            <a:gd name="T15" fmla="*/ 62 h 128"/>
                            <a:gd name="T16" fmla="*/ 56 w 85"/>
                            <a:gd name="T17" fmla="*/ 40 h 128"/>
                            <a:gd name="T18" fmla="*/ 84 w 85"/>
                            <a:gd name="T19" fmla="*/ 7 h 128"/>
                            <a:gd name="T20" fmla="*/ 77 w 85"/>
                            <a:gd name="T21" fmla="*/ 0 h 12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85" h="128">
                              <a:moveTo>
                                <a:pt x="77" y="0"/>
                              </a:moveTo>
                              <a:cubicBezTo>
                                <a:pt x="74" y="0"/>
                                <a:pt x="71" y="1"/>
                                <a:pt x="68" y="2"/>
                              </a:cubicBezTo>
                              <a:cubicBezTo>
                                <a:pt x="60" y="6"/>
                                <a:pt x="52" y="13"/>
                                <a:pt x="49" y="15"/>
                              </a:cubicBezTo>
                              <a:cubicBezTo>
                                <a:pt x="32" y="28"/>
                                <a:pt x="18" y="45"/>
                                <a:pt x="11" y="65"/>
                              </a:cubicBezTo>
                              <a:cubicBezTo>
                                <a:pt x="0" y="99"/>
                                <a:pt x="7" y="125"/>
                                <a:pt x="14" y="128"/>
                              </a:cubicBezTo>
                              <a:cubicBezTo>
                                <a:pt x="15" y="128"/>
                                <a:pt x="16" y="128"/>
                                <a:pt x="17" y="128"/>
                              </a:cubicBezTo>
                              <a:cubicBezTo>
                                <a:pt x="23" y="128"/>
                                <a:pt x="30" y="119"/>
                                <a:pt x="30" y="104"/>
                              </a:cubicBezTo>
                              <a:cubicBezTo>
                                <a:pt x="30" y="90"/>
                                <a:pt x="37" y="74"/>
                                <a:pt x="43" y="62"/>
                              </a:cubicBezTo>
                              <a:cubicBezTo>
                                <a:pt x="47" y="54"/>
                                <a:pt x="51" y="47"/>
                                <a:pt x="56" y="40"/>
                              </a:cubicBezTo>
                              <a:cubicBezTo>
                                <a:pt x="65" y="30"/>
                                <a:pt x="85" y="24"/>
                                <a:pt x="84" y="7"/>
                              </a:cubicBezTo>
                              <a:cubicBezTo>
                                <a:pt x="84" y="2"/>
                                <a:pt x="81" y="0"/>
                                <a:pt x="77" y="0"/>
                              </a:cubicBezTo>
                            </a:path>
                          </a:pathLst>
                        </a:cu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5" name="Freeform 60">
                        <a:extLst>
                          <a:ext uri="{FF2B5EF4-FFF2-40B4-BE49-F238E27FC236}">
                            <a16:creationId xmlns:a16="http://schemas.microsoft.com/office/drawing/2014/main" id="{4BB55A81-1DA6-4807-BF79-8EFF4657253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743075" y="0"/>
                          <a:ext cx="2178185" cy="2412489"/>
                        </a:xfrm>
                        <a:custGeom>
                          <a:avLst/>
                          <a:gdLst>
                            <a:gd name="T0" fmla="*/ 293 w 308"/>
                            <a:gd name="T1" fmla="*/ 126 h 349"/>
                            <a:gd name="T2" fmla="*/ 126 w 308"/>
                            <a:gd name="T3" fmla="*/ 15 h 349"/>
                            <a:gd name="T4" fmla="*/ 15 w 308"/>
                            <a:gd name="T5" fmla="*/ 182 h 349"/>
                            <a:gd name="T6" fmla="*/ 183 w 308"/>
                            <a:gd name="T7" fmla="*/ 329 h 349"/>
                            <a:gd name="T8" fmla="*/ 176 w 308"/>
                            <a:gd name="T9" fmla="*/ 338 h 349"/>
                            <a:gd name="T10" fmla="*/ 180 w 308"/>
                            <a:gd name="T11" fmla="*/ 348 h 349"/>
                            <a:gd name="T12" fmla="*/ 193 w 308"/>
                            <a:gd name="T13" fmla="*/ 347 h 349"/>
                            <a:gd name="T14" fmla="*/ 206 w 308"/>
                            <a:gd name="T15" fmla="*/ 343 h 349"/>
                            <a:gd name="T16" fmla="*/ 205 w 308"/>
                            <a:gd name="T17" fmla="*/ 332 h 349"/>
                            <a:gd name="T18" fmla="*/ 195 w 308"/>
                            <a:gd name="T19" fmla="*/ 327 h 349"/>
                            <a:gd name="T20" fmla="*/ 293 w 308"/>
                            <a:gd name="T21" fmla="*/ 126 h 34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308" h="349">
                              <a:moveTo>
                                <a:pt x="293" y="126"/>
                              </a:moveTo>
                              <a:cubicBezTo>
                                <a:pt x="278" y="49"/>
                                <a:pt x="203" y="0"/>
                                <a:pt x="126" y="15"/>
                              </a:cubicBezTo>
                              <a:cubicBezTo>
                                <a:pt x="50" y="31"/>
                                <a:pt x="0" y="105"/>
                                <a:pt x="15" y="182"/>
                              </a:cubicBezTo>
                              <a:cubicBezTo>
                                <a:pt x="30" y="257"/>
                                <a:pt x="108" y="339"/>
                                <a:pt x="183" y="329"/>
                              </a:cubicBezTo>
                              <a:cubicBezTo>
                                <a:pt x="181" y="333"/>
                                <a:pt x="178" y="336"/>
                                <a:pt x="176" y="338"/>
                              </a:cubicBezTo>
                              <a:cubicBezTo>
                                <a:pt x="171" y="341"/>
                                <a:pt x="177" y="348"/>
                                <a:pt x="180" y="348"/>
                              </a:cubicBezTo>
                              <a:cubicBezTo>
                                <a:pt x="183" y="349"/>
                                <a:pt x="193" y="347"/>
                                <a:pt x="193" y="347"/>
                              </a:cubicBezTo>
                              <a:cubicBezTo>
                                <a:pt x="193" y="347"/>
                                <a:pt x="204" y="345"/>
                                <a:pt x="206" y="343"/>
                              </a:cubicBezTo>
                              <a:cubicBezTo>
                                <a:pt x="208" y="342"/>
                                <a:pt x="211" y="333"/>
                                <a:pt x="205" y="332"/>
                              </a:cubicBezTo>
                              <a:cubicBezTo>
                                <a:pt x="202" y="331"/>
                                <a:pt x="198" y="329"/>
                                <a:pt x="195" y="327"/>
                              </a:cubicBezTo>
                              <a:cubicBezTo>
                                <a:pt x="268" y="307"/>
                                <a:pt x="308" y="201"/>
                                <a:pt x="293" y="126"/>
                              </a:cubicBezTo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6" name="Freeform 61">
                        <a:extLst>
                          <a:ext uri="{FF2B5EF4-FFF2-40B4-BE49-F238E27FC236}">
                            <a16:creationId xmlns:a16="http://schemas.microsoft.com/office/drawing/2014/main" id="{496896D8-47E3-47C6-B9D6-1F32349B63A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38450" y="676275"/>
                          <a:ext cx="41254" cy="48492"/>
                        </a:xfrm>
                        <a:custGeom>
                          <a:avLst/>
                          <a:gdLst>
                            <a:gd name="T0" fmla="*/ 9 w 10"/>
                            <a:gd name="T1" fmla="*/ 0 h 12"/>
                            <a:gd name="T2" fmla="*/ 0 w 10"/>
                            <a:gd name="T3" fmla="*/ 12 h 12"/>
                            <a:gd name="T4" fmla="*/ 2 w 10"/>
                            <a:gd name="T5" fmla="*/ 12 h 12"/>
                            <a:gd name="T6" fmla="*/ 10 w 10"/>
                            <a:gd name="T7" fmla="*/ 2 h 12"/>
                            <a:gd name="T8" fmla="*/ 9 w 10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2">
                              <a:moveTo>
                                <a:pt x="9" y="0"/>
                              </a:moveTo>
                              <a:lnTo>
                                <a:pt x="0" y="12"/>
                              </a:lnTo>
                              <a:lnTo>
                                <a:pt x="2" y="12"/>
                              </a:lnTo>
                              <a:lnTo>
                                <a:pt x="10" y="2"/>
                              </a:lnTo>
                              <a:lnTo>
                                <a:pt x="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7" name="Freeform 62">
                        <a:extLst>
                          <a:ext uri="{FF2B5EF4-FFF2-40B4-BE49-F238E27FC236}">
                            <a16:creationId xmlns:a16="http://schemas.microsoft.com/office/drawing/2014/main" id="{57FDCE08-B9D1-4C95-8824-F310DA487F0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90850" y="828675"/>
                          <a:ext cx="41254" cy="48492"/>
                        </a:xfrm>
                        <a:custGeom>
                          <a:avLst/>
                          <a:gdLst>
                            <a:gd name="T0" fmla="*/ 9 w 10"/>
                            <a:gd name="T1" fmla="*/ 0 h 12"/>
                            <a:gd name="T2" fmla="*/ 0 w 10"/>
                            <a:gd name="T3" fmla="*/ 12 h 12"/>
                            <a:gd name="T4" fmla="*/ 2 w 10"/>
                            <a:gd name="T5" fmla="*/ 12 h 12"/>
                            <a:gd name="T6" fmla="*/ 10 w 10"/>
                            <a:gd name="T7" fmla="*/ 2 h 12"/>
                            <a:gd name="T8" fmla="*/ 9 w 10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2">
                              <a:moveTo>
                                <a:pt x="9" y="0"/>
                              </a:moveTo>
                              <a:lnTo>
                                <a:pt x="0" y="12"/>
                              </a:lnTo>
                              <a:lnTo>
                                <a:pt x="2" y="12"/>
                              </a:lnTo>
                              <a:lnTo>
                                <a:pt x="10" y="2"/>
                              </a:lnTo>
                              <a:lnTo>
                                <a:pt x="9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8" name="Freeform 63">
                        <a:extLst>
                          <a:ext uri="{FF2B5EF4-FFF2-40B4-BE49-F238E27FC236}">
                            <a16:creationId xmlns:a16="http://schemas.microsoft.com/office/drawing/2014/main" id="{2C9E038E-BA1C-426C-9D62-C773A37CA48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09975" y="552450"/>
                          <a:ext cx="28877" cy="60615"/>
                        </a:xfrm>
                        <a:custGeom>
                          <a:avLst/>
                          <a:gdLst>
                            <a:gd name="T0" fmla="*/ 5 w 7"/>
                            <a:gd name="T1" fmla="*/ 0 h 15"/>
                            <a:gd name="T2" fmla="*/ 0 w 7"/>
                            <a:gd name="T3" fmla="*/ 13 h 15"/>
                            <a:gd name="T4" fmla="*/ 0 w 7"/>
                            <a:gd name="T5" fmla="*/ 15 h 15"/>
                            <a:gd name="T6" fmla="*/ 7 w 7"/>
                            <a:gd name="T7" fmla="*/ 0 h 15"/>
                            <a:gd name="T8" fmla="*/ 5 w 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5" y="0"/>
                              </a:moveTo>
                              <a:lnTo>
                                <a:pt x="0" y="13"/>
                              </a:lnTo>
                              <a:lnTo>
                                <a:pt x="0" y="15"/>
                              </a:lnTo>
                              <a:lnTo>
                                <a:pt x="7" y="0"/>
                              </a:lnTo>
                              <a:lnTo>
                                <a:pt x="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9" name="Freeform 64">
                        <a:extLst>
                          <a:ext uri="{FF2B5EF4-FFF2-40B4-BE49-F238E27FC236}">
                            <a16:creationId xmlns:a16="http://schemas.microsoft.com/office/drawing/2014/main" id="{6D6CEE81-7469-4B01-BEC1-B088277E912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762375" y="704850"/>
                          <a:ext cx="28877" cy="60615"/>
                        </a:xfrm>
                        <a:custGeom>
                          <a:avLst/>
                          <a:gdLst>
                            <a:gd name="T0" fmla="*/ 5 w 7"/>
                            <a:gd name="T1" fmla="*/ 0 h 15"/>
                            <a:gd name="T2" fmla="*/ 0 w 7"/>
                            <a:gd name="T3" fmla="*/ 13 h 15"/>
                            <a:gd name="T4" fmla="*/ 0 w 7"/>
                            <a:gd name="T5" fmla="*/ 15 h 15"/>
                            <a:gd name="T6" fmla="*/ 7 w 7"/>
                            <a:gd name="T7" fmla="*/ 0 h 15"/>
                            <a:gd name="T8" fmla="*/ 5 w 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5" y="0"/>
                              </a:moveTo>
                              <a:lnTo>
                                <a:pt x="0" y="13"/>
                              </a:lnTo>
                              <a:lnTo>
                                <a:pt x="0" y="15"/>
                              </a:lnTo>
                              <a:lnTo>
                                <a:pt x="7" y="0"/>
                              </a:lnTo>
                              <a:lnTo>
                                <a:pt x="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0" name="Freeform 65">
                        <a:extLst>
                          <a:ext uri="{FF2B5EF4-FFF2-40B4-BE49-F238E27FC236}">
                            <a16:creationId xmlns:a16="http://schemas.microsoft.com/office/drawing/2014/main" id="{7ADEBB98-CC54-4DC7-AFA5-EEA65F72BF1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09950" y="638175"/>
                          <a:ext cx="41254" cy="40410"/>
                        </a:xfrm>
                        <a:custGeom>
                          <a:avLst/>
                          <a:gdLst>
                            <a:gd name="T0" fmla="*/ 2 w 10"/>
                            <a:gd name="T1" fmla="*/ 0 h 10"/>
                            <a:gd name="T2" fmla="*/ 0 w 10"/>
                            <a:gd name="T3" fmla="*/ 1 h 10"/>
                            <a:gd name="T4" fmla="*/ 9 w 10"/>
                            <a:gd name="T5" fmla="*/ 8 h 10"/>
                            <a:gd name="T6" fmla="*/ 9 w 10"/>
                            <a:gd name="T7" fmla="*/ 10 h 10"/>
                            <a:gd name="T8" fmla="*/ 10 w 10"/>
                            <a:gd name="T9" fmla="*/ 8 h 10"/>
                            <a:gd name="T10" fmla="*/ 10 w 10"/>
                            <a:gd name="T11" fmla="*/ 8 h 10"/>
                            <a:gd name="T12" fmla="*/ 2 w 10"/>
                            <a:gd name="T13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2" y="0"/>
                              </a:moveTo>
                              <a:lnTo>
                                <a:pt x="0" y="1"/>
                              </a:lnTo>
                              <a:lnTo>
                                <a:pt x="9" y="8"/>
                              </a:lnTo>
                              <a:lnTo>
                                <a:pt x="9" y="10"/>
                              </a:lnTo>
                              <a:lnTo>
                                <a:pt x="10" y="8"/>
                              </a:lnTo>
                              <a:lnTo>
                                <a:pt x="10" y="8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1" name="Freeform 66">
                        <a:extLst>
                          <a:ext uri="{FF2B5EF4-FFF2-40B4-BE49-F238E27FC236}">
                            <a16:creationId xmlns:a16="http://schemas.microsoft.com/office/drawing/2014/main" id="{E56480D4-EF45-40C6-866E-481E2A07D46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09950" y="657225"/>
                          <a:ext cx="41254" cy="40410"/>
                        </a:xfrm>
                        <a:custGeom>
                          <a:avLst/>
                          <a:gdLst>
                            <a:gd name="T0" fmla="*/ 2 w 10"/>
                            <a:gd name="T1" fmla="*/ 0 h 10"/>
                            <a:gd name="T2" fmla="*/ 0 w 10"/>
                            <a:gd name="T3" fmla="*/ 1 h 10"/>
                            <a:gd name="T4" fmla="*/ 9 w 10"/>
                            <a:gd name="T5" fmla="*/ 8 h 10"/>
                            <a:gd name="T6" fmla="*/ 9 w 10"/>
                            <a:gd name="T7" fmla="*/ 10 h 10"/>
                            <a:gd name="T8" fmla="*/ 10 w 10"/>
                            <a:gd name="T9" fmla="*/ 8 h 10"/>
                            <a:gd name="T10" fmla="*/ 10 w 10"/>
                            <a:gd name="T11" fmla="*/ 8 h 10"/>
                            <a:gd name="T12" fmla="*/ 2 w 10"/>
                            <a:gd name="T13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2" y="0"/>
                              </a:moveTo>
                              <a:lnTo>
                                <a:pt x="0" y="1"/>
                              </a:lnTo>
                              <a:lnTo>
                                <a:pt x="9" y="8"/>
                              </a:lnTo>
                              <a:lnTo>
                                <a:pt x="9" y="10"/>
                              </a:lnTo>
                              <a:lnTo>
                                <a:pt x="10" y="8"/>
                              </a:lnTo>
                              <a:lnTo>
                                <a:pt x="10" y="8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2" name="Freeform 67">
                        <a:extLst>
                          <a:ext uri="{FF2B5EF4-FFF2-40B4-BE49-F238E27FC236}">
                            <a16:creationId xmlns:a16="http://schemas.microsoft.com/office/drawing/2014/main" id="{8C3757B2-4049-4EF3-9CF0-39388849D97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81325" y="647700"/>
                          <a:ext cx="8251" cy="88902"/>
                        </a:xfrm>
                        <a:custGeom>
                          <a:avLst/>
                          <a:gdLst>
                            <a:gd name="T0" fmla="*/ 2 w 2"/>
                            <a:gd name="T1" fmla="*/ 0 h 22"/>
                            <a:gd name="T2" fmla="*/ 0 w 2"/>
                            <a:gd name="T3" fmla="*/ 22 h 22"/>
                            <a:gd name="T4" fmla="*/ 2 w 2"/>
                            <a:gd name="T5" fmla="*/ 22 h 22"/>
                            <a:gd name="T6" fmla="*/ 2 w 2"/>
                            <a:gd name="T7" fmla="*/ 0 h 22"/>
                            <a:gd name="T8" fmla="*/ 2 w 2"/>
                            <a:gd name="T9" fmla="*/ 0 h 2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22">
                              <a:moveTo>
                                <a:pt x="2" y="0"/>
                              </a:moveTo>
                              <a:lnTo>
                                <a:pt x="0" y="22"/>
                              </a:lnTo>
                              <a:lnTo>
                                <a:pt x="2" y="22"/>
                              </a:lnTo>
                              <a:lnTo>
                                <a:pt x="2" y="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3" name="Freeform 68">
                        <a:extLst>
                          <a:ext uri="{FF2B5EF4-FFF2-40B4-BE49-F238E27FC236}">
                            <a16:creationId xmlns:a16="http://schemas.microsoft.com/office/drawing/2014/main" id="{9143B865-7E6D-4392-8857-7F28E4D99F1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33725" y="800100"/>
                          <a:ext cx="8251" cy="88902"/>
                        </a:xfrm>
                        <a:custGeom>
                          <a:avLst/>
                          <a:gdLst>
                            <a:gd name="T0" fmla="*/ 2 w 2"/>
                            <a:gd name="T1" fmla="*/ 0 h 22"/>
                            <a:gd name="T2" fmla="*/ 0 w 2"/>
                            <a:gd name="T3" fmla="*/ 22 h 22"/>
                            <a:gd name="T4" fmla="*/ 2 w 2"/>
                            <a:gd name="T5" fmla="*/ 22 h 22"/>
                            <a:gd name="T6" fmla="*/ 2 w 2"/>
                            <a:gd name="T7" fmla="*/ 0 h 22"/>
                            <a:gd name="T8" fmla="*/ 2 w 2"/>
                            <a:gd name="T9" fmla="*/ 0 h 2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22">
                              <a:moveTo>
                                <a:pt x="2" y="0"/>
                              </a:moveTo>
                              <a:lnTo>
                                <a:pt x="0" y="22"/>
                              </a:lnTo>
                              <a:lnTo>
                                <a:pt x="2" y="22"/>
                              </a:lnTo>
                              <a:lnTo>
                                <a:pt x="2" y="0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4" name="Freeform 69">
                        <a:extLst>
                          <a:ext uri="{FF2B5EF4-FFF2-40B4-BE49-F238E27FC236}">
                            <a16:creationId xmlns:a16="http://schemas.microsoft.com/office/drawing/2014/main" id="{557BBDC8-A753-4CCD-B83C-D0570088930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24225" y="590550"/>
                          <a:ext cx="24752" cy="56574"/>
                        </a:xfrm>
                        <a:custGeom>
                          <a:avLst/>
                          <a:gdLst>
                            <a:gd name="T0" fmla="*/ 2 w 6"/>
                            <a:gd name="T1" fmla="*/ 0 h 14"/>
                            <a:gd name="T2" fmla="*/ 0 w 6"/>
                            <a:gd name="T3" fmla="*/ 0 h 14"/>
                            <a:gd name="T4" fmla="*/ 4 w 6"/>
                            <a:gd name="T5" fmla="*/ 14 h 14"/>
                            <a:gd name="T6" fmla="*/ 6 w 6"/>
                            <a:gd name="T7" fmla="*/ 14 h 14"/>
                            <a:gd name="T8" fmla="*/ 2 w 6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14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4" y="14"/>
                              </a:lnTo>
                              <a:lnTo>
                                <a:pt x="6" y="14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5" name="Freeform 70">
                        <a:extLst>
                          <a:ext uri="{FF2B5EF4-FFF2-40B4-BE49-F238E27FC236}">
                            <a16:creationId xmlns:a16="http://schemas.microsoft.com/office/drawing/2014/main" id="{A6C832EE-5F7E-4B6C-A97B-02AC308B78F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76625" y="742950"/>
                          <a:ext cx="24752" cy="56574"/>
                        </a:xfrm>
                        <a:custGeom>
                          <a:avLst/>
                          <a:gdLst>
                            <a:gd name="T0" fmla="*/ 2 w 6"/>
                            <a:gd name="T1" fmla="*/ 0 h 14"/>
                            <a:gd name="T2" fmla="*/ 0 w 6"/>
                            <a:gd name="T3" fmla="*/ 0 h 14"/>
                            <a:gd name="T4" fmla="*/ 4 w 6"/>
                            <a:gd name="T5" fmla="*/ 14 h 14"/>
                            <a:gd name="T6" fmla="*/ 6 w 6"/>
                            <a:gd name="T7" fmla="*/ 14 h 14"/>
                            <a:gd name="T8" fmla="*/ 2 w 6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14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4" y="14"/>
                              </a:lnTo>
                              <a:lnTo>
                                <a:pt x="6" y="14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6" name="Freeform 71">
                        <a:extLst>
                          <a:ext uri="{FF2B5EF4-FFF2-40B4-BE49-F238E27FC236}">
                            <a16:creationId xmlns:a16="http://schemas.microsoft.com/office/drawing/2014/main" id="{450EFB24-5EDB-4D47-B0DF-9C92A43B798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57500" y="209550"/>
                          <a:ext cx="49504" cy="76779"/>
                        </a:xfrm>
                        <a:custGeom>
                          <a:avLst/>
                          <a:gdLst>
                            <a:gd name="T0" fmla="*/ 2 w 12"/>
                            <a:gd name="T1" fmla="*/ 0 h 19"/>
                            <a:gd name="T2" fmla="*/ 0 w 12"/>
                            <a:gd name="T3" fmla="*/ 2 h 19"/>
                            <a:gd name="T4" fmla="*/ 10 w 12"/>
                            <a:gd name="T5" fmla="*/ 19 h 19"/>
                            <a:gd name="T6" fmla="*/ 12 w 12"/>
                            <a:gd name="T7" fmla="*/ 17 h 19"/>
                            <a:gd name="T8" fmla="*/ 2 w 12"/>
                            <a:gd name="T9" fmla="*/ 0 h 1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9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0" y="19"/>
                              </a:lnTo>
                              <a:lnTo>
                                <a:pt x="12" y="17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7" name="Freeform 72">
                        <a:extLst>
                          <a:ext uri="{FF2B5EF4-FFF2-40B4-BE49-F238E27FC236}">
                            <a16:creationId xmlns:a16="http://schemas.microsoft.com/office/drawing/2014/main" id="{612DCEC9-616D-4ECA-9A11-CD8C8841709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09900" y="361950"/>
                          <a:ext cx="49504" cy="76779"/>
                        </a:xfrm>
                        <a:custGeom>
                          <a:avLst/>
                          <a:gdLst>
                            <a:gd name="T0" fmla="*/ 2 w 12"/>
                            <a:gd name="T1" fmla="*/ 0 h 19"/>
                            <a:gd name="T2" fmla="*/ 0 w 12"/>
                            <a:gd name="T3" fmla="*/ 2 h 19"/>
                            <a:gd name="T4" fmla="*/ 10 w 12"/>
                            <a:gd name="T5" fmla="*/ 19 h 19"/>
                            <a:gd name="T6" fmla="*/ 12 w 12"/>
                            <a:gd name="T7" fmla="*/ 17 h 19"/>
                            <a:gd name="T8" fmla="*/ 2 w 12"/>
                            <a:gd name="T9" fmla="*/ 0 h 1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9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0" y="19"/>
                              </a:lnTo>
                              <a:lnTo>
                                <a:pt x="12" y="17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8" name="Freeform 73">
                        <a:extLst>
                          <a:ext uri="{FF2B5EF4-FFF2-40B4-BE49-F238E27FC236}">
                            <a16:creationId xmlns:a16="http://schemas.microsoft.com/office/drawing/2014/main" id="{D34DB719-D6F3-42B8-A497-444A9A965DA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81300" y="76200"/>
                          <a:ext cx="20627" cy="48492"/>
                        </a:xfrm>
                        <a:custGeom>
                          <a:avLst/>
                          <a:gdLst>
                            <a:gd name="T0" fmla="*/ 5 w 5"/>
                            <a:gd name="T1" fmla="*/ 0 h 12"/>
                            <a:gd name="T2" fmla="*/ 4 w 5"/>
                            <a:gd name="T3" fmla="*/ 0 h 12"/>
                            <a:gd name="T4" fmla="*/ 0 w 5"/>
                            <a:gd name="T5" fmla="*/ 12 h 12"/>
                            <a:gd name="T6" fmla="*/ 2 w 5"/>
                            <a:gd name="T7" fmla="*/ 12 h 12"/>
                            <a:gd name="T8" fmla="*/ 5 w 5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" h="12">
                              <a:moveTo>
                                <a:pt x="5" y="0"/>
                              </a:moveTo>
                              <a:lnTo>
                                <a:pt x="4" y="0"/>
                              </a:lnTo>
                              <a:lnTo>
                                <a:pt x="0" y="12"/>
                              </a:lnTo>
                              <a:lnTo>
                                <a:pt x="2" y="12"/>
                              </a:lnTo>
                              <a:lnTo>
                                <a:pt x="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9" name="Freeform 74">
                        <a:extLst>
                          <a:ext uri="{FF2B5EF4-FFF2-40B4-BE49-F238E27FC236}">
                            <a16:creationId xmlns:a16="http://schemas.microsoft.com/office/drawing/2014/main" id="{4BB0DAFA-C984-4EA9-B2A0-D0674B45BE7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33700" y="228600"/>
                          <a:ext cx="20627" cy="48492"/>
                        </a:xfrm>
                        <a:custGeom>
                          <a:avLst/>
                          <a:gdLst>
                            <a:gd name="T0" fmla="*/ 5 w 5"/>
                            <a:gd name="T1" fmla="*/ 0 h 12"/>
                            <a:gd name="T2" fmla="*/ 4 w 5"/>
                            <a:gd name="T3" fmla="*/ 0 h 12"/>
                            <a:gd name="T4" fmla="*/ 0 w 5"/>
                            <a:gd name="T5" fmla="*/ 12 h 12"/>
                            <a:gd name="T6" fmla="*/ 2 w 5"/>
                            <a:gd name="T7" fmla="*/ 12 h 12"/>
                            <a:gd name="T8" fmla="*/ 5 w 5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" h="12">
                              <a:moveTo>
                                <a:pt x="5" y="0"/>
                              </a:moveTo>
                              <a:lnTo>
                                <a:pt x="4" y="0"/>
                              </a:lnTo>
                              <a:lnTo>
                                <a:pt x="0" y="12"/>
                              </a:lnTo>
                              <a:lnTo>
                                <a:pt x="2" y="12"/>
                              </a:lnTo>
                              <a:lnTo>
                                <a:pt x="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0" name="Freeform 75">
                        <a:extLst>
                          <a:ext uri="{FF2B5EF4-FFF2-40B4-BE49-F238E27FC236}">
                            <a16:creationId xmlns:a16="http://schemas.microsoft.com/office/drawing/2014/main" id="{D54AA741-133F-44C5-8B66-D313D9822F9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14650" y="533400"/>
                          <a:ext cx="20627" cy="84861"/>
                        </a:xfrm>
                        <a:custGeom>
                          <a:avLst/>
                          <a:gdLst>
                            <a:gd name="T0" fmla="*/ 2 w 5"/>
                            <a:gd name="T1" fmla="*/ 0 h 21"/>
                            <a:gd name="T2" fmla="*/ 0 w 5"/>
                            <a:gd name="T3" fmla="*/ 0 h 21"/>
                            <a:gd name="T4" fmla="*/ 3 w 5"/>
                            <a:gd name="T5" fmla="*/ 21 h 21"/>
                            <a:gd name="T6" fmla="*/ 5 w 5"/>
                            <a:gd name="T7" fmla="*/ 19 h 21"/>
                            <a:gd name="T8" fmla="*/ 2 w 5"/>
                            <a:gd name="T9" fmla="*/ 0 h 2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" h="21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3" y="21"/>
                              </a:lnTo>
                              <a:lnTo>
                                <a:pt x="5" y="19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1" name="Freeform 76">
                        <a:extLst>
                          <a:ext uri="{FF2B5EF4-FFF2-40B4-BE49-F238E27FC236}">
                            <a16:creationId xmlns:a16="http://schemas.microsoft.com/office/drawing/2014/main" id="{795BDD96-6E26-4E16-B4FD-B2A3F8270F3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67050" y="685800"/>
                          <a:ext cx="20627" cy="84861"/>
                        </a:xfrm>
                        <a:custGeom>
                          <a:avLst/>
                          <a:gdLst>
                            <a:gd name="T0" fmla="*/ 2 w 5"/>
                            <a:gd name="T1" fmla="*/ 0 h 21"/>
                            <a:gd name="T2" fmla="*/ 0 w 5"/>
                            <a:gd name="T3" fmla="*/ 0 h 21"/>
                            <a:gd name="T4" fmla="*/ 3 w 5"/>
                            <a:gd name="T5" fmla="*/ 21 h 21"/>
                            <a:gd name="T6" fmla="*/ 5 w 5"/>
                            <a:gd name="T7" fmla="*/ 19 h 21"/>
                            <a:gd name="T8" fmla="*/ 2 w 5"/>
                            <a:gd name="T9" fmla="*/ 0 h 2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" h="21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3" y="21"/>
                              </a:lnTo>
                              <a:lnTo>
                                <a:pt x="5" y="19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2" name="Freeform 77">
                        <a:extLst>
                          <a:ext uri="{FF2B5EF4-FFF2-40B4-BE49-F238E27FC236}">
                            <a16:creationId xmlns:a16="http://schemas.microsoft.com/office/drawing/2014/main" id="{76D153DA-8A2E-4EFC-A367-0E65FA53D75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86075" y="400050"/>
                          <a:ext cx="41254" cy="60615"/>
                        </a:xfrm>
                        <a:custGeom>
                          <a:avLst/>
                          <a:gdLst>
                            <a:gd name="T0" fmla="*/ 9 w 10"/>
                            <a:gd name="T1" fmla="*/ 0 h 15"/>
                            <a:gd name="T2" fmla="*/ 0 w 10"/>
                            <a:gd name="T3" fmla="*/ 14 h 15"/>
                            <a:gd name="T4" fmla="*/ 2 w 10"/>
                            <a:gd name="T5" fmla="*/ 15 h 15"/>
                            <a:gd name="T6" fmla="*/ 10 w 10"/>
                            <a:gd name="T7" fmla="*/ 2 h 15"/>
                            <a:gd name="T8" fmla="*/ 9 w 10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5">
                              <a:moveTo>
                                <a:pt x="9" y="0"/>
                              </a:moveTo>
                              <a:lnTo>
                                <a:pt x="0" y="14"/>
                              </a:lnTo>
                              <a:lnTo>
                                <a:pt x="2" y="15"/>
                              </a:lnTo>
                              <a:lnTo>
                                <a:pt x="10" y="2"/>
                              </a:lnTo>
                              <a:lnTo>
                                <a:pt x="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3" name="Freeform 78">
                        <a:extLst>
                          <a:ext uri="{FF2B5EF4-FFF2-40B4-BE49-F238E27FC236}">
                            <a16:creationId xmlns:a16="http://schemas.microsoft.com/office/drawing/2014/main" id="{13F3A9CB-6FFE-4692-85F2-BA93A74BC85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38475" y="552450"/>
                          <a:ext cx="41254" cy="60615"/>
                        </a:xfrm>
                        <a:custGeom>
                          <a:avLst/>
                          <a:gdLst>
                            <a:gd name="T0" fmla="*/ 9 w 10"/>
                            <a:gd name="T1" fmla="*/ 0 h 15"/>
                            <a:gd name="T2" fmla="*/ 0 w 10"/>
                            <a:gd name="T3" fmla="*/ 14 h 15"/>
                            <a:gd name="T4" fmla="*/ 2 w 10"/>
                            <a:gd name="T5" fmla="*/ 15 h 15"/>
                            <a:gd name="T6" fmla="*/ 10 w 10"/>
                            <a:gd name="T7" fmla="*/ 2 h 15"/>
                            <a:gd name="T8" fmla="*/ 9 w 10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5">
                              <a:moveTo>
                                <a:pt x="9" y="0"/>
                              </a:moveTo>
                              <a:lnTo>
                                <a:pt x="0" y="14"/>
                              </a:lnTo>
                              <a:lnTo>
                                <a:pt x="2" y="15"/>
                              </a:lnTo>
                              <a:lnTo>
                                <a:pt x="10" y="2"/>
                              </a:lnTo>
                              <a:lnTo>
                                <a:pt x="9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4" name="Freeform 79">
                        <a:extLst>
                          <a:ext uri="{FF2B5EF4-FFF2-40B4-BE49-F238E27FC236}">
                            <a16:creationId xmlns:a16="http://schemas.microsoft.com/office/drawing/2014/main" id="{1C1D774D-B164-4E45-BD9A-56E9B2DA680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43250" y="533400"/>
                          <a:ext cx="70131" cy="60615"/>
                        </a:xfrm>
                        <a:custGeom>
                          <a:avLst/>
                          <a:gdLst>
                            <a:gd name="T0" fmla="*/ 1 w 17"/>
                            <a:gd name="T1" fmla="*/ 0 h 15"/>
                            <a:gd name="T2" fmla="*/ 0 w 17"/>
                            <a:gd name="T3" fmla="*/ 2 h 15"/>
                            <a:gd name="T4" fmla="*/ 15 w 17"/>
                            <a:gd name="T5" fmla="*/ 15 h 15"/>
                            <a:gd name="T6" fmla="*/ 17 w 17"/>
                            <a:gd name="T7" fmla="*/ 14 h 15"/>
                            <a:gd name="T8" fmla="*/ 1 w 1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7" h="15">
                              <a:moveTo>
                                <a:pt x="1" y="0"/>
                              </a:moveTo>
                              <a:lnTo>
                                <a:pt x="0" y="2"/>
                              </a:lnTo>
                              <a:lnTo>
                                <a:pt x="15" y="15"/>
                              </a:lnTo>
                              <a:lnTo>
                                <a:pt x="17" y="14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5" name="Freeform 80">
                        <a:extLst>
                          <a:ext uri="{FF2B5EF4-FFF2-40B4-BE49-F238E27FC236}">
                            <a16:creationId xmlns:a16="http://schemas.microsoft.com/office/drawing/2014/main" id="{D589E55F-C2BD-4729-8294-CE03D4E5C4A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95650" y="685800"/>
                          <a:ext cx="70131" cy="60615"/>
                        </a:xfrm>
                        <a:custGeom>
                          <a:avLst/>
                          <a:gdLst>
                            <a:gd name="T0" fmla="*/ 1 w 17"/>
                            <a:gd name="T1" fmla="*/ 0 h 15"/>
                            <a:gd name="T2" fmla="*/ 0 w 17"/>
                            <a:gd name="T3" fmla="*/ 2 h 15"/>
                            <a:gd name="T4" fmla="*/ 15 w 17"/>
                            <a:gd name="T5" fmla="*/ 15 h 15"/>
                            <a:gd name="T6" fmla="*/ 17 w 17"/>
                            <a:gd name="T7" fmla="*/ 14 h 15"/>
                            <a:gd name="T8" fmla="*/ 1 w 1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7" h="15">
                              <a:moveTo>
                                <a:pt x="1" y="0"/>
                              </a:moveTo>
                              <a:lnTo>
                                <a:pt x="0" y="2"/>
                              </a:lnTo>
                              <a:lnTo>
                                <a:pt x="15" y="15"/>
                              </a:lnTo>
                              <a:lnTo>
                                <a:pt x="17" y="14"/>
                              </a:lnTo>
                              <a:lnTo>
                                <a:pt x="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6" name="Freeform 81">
                        <a:extLst>
                          <a:ext uri="{FF2B5EF4-FFF2-40B4-BE49-F238E27FC236}">
                            <a16:creationId xmlns:a16="http://schemas.microsoft.com/office/drawing/2014/main" id="{004EDF01-F3A8-4399-AF28-755F1E8BF38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14700" y="238125"/>
                          <a:ext cx="37128" cy="44451"/>
                        </a:xfrm>
                        <a:custGeom>
                          <a:avLst/>
                          <a:gdLst>
                            <a:gd name="T0" fmla="*/ 9 w 9"/>
                            <a:gd name="T1" fmla="*/ 0 h 11"/>
                            <a:gd name="T2" fmla="*/ 0 w 9"/>
                            <a:gd name="T3" fmla="*/ 11 h 11"/>
                            <a:gd name="T4" fmla="*/ 2 w 9"/>
                            <a:gd name="T5" fmla="*/ 11 h 11"/>
                            <a:gd name="T6" fmla="*/ 9 w 9"/>
                            <a:gd name="T7" fmla="*/ 2 h 11"/>
                            <a:gd name="T8" fmla="*/ 9 w 9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1">
                              <a:moveTo>
                                <a:pt x="9" y="0"/>
                              </a:moveTo>
                              <a:lnTo>
                                <a:pt x="0" y="11"/>
                              </a:lnTo>
                              <a:lnTo>
                                <a:pt x="2" y="11"/>
                              </a:lnTo>
                              <a:lnTo>
                                <a:pt x="9" y="2"/>
                              </a:lnTo>
                              <a:lnTo>
                                <a:pt x="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7" name="Freeform 82">
                        <a:extLst>
                          <a:ext uri="{FF2B5EF4-FFF2-40B4-BE49-F238E27FC236}">
                            <a16:creationId xmlns:a16="http://schemas.microsoft.com/office/drawing/2014/main" id="{E6C0C316-76AD-4C16-A593-FF3C870907C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14700" y="257175"/>
                          <a:ext cx="37128" cy="44451"/>
                        </a:xfrm>
                        <a:custGeom>
                          <a:avLst/>
                          <a:gdLst>
                            <a:gd name="T0" fmla="*/ 9 w 9"/>
                            <a:gd name="T1" fmla="*/ 0 h 11"/>
                            <a:gd name="T2" fmla="*/ 0 w 9"/>
                            <a:gd name="T3" fmla="*/ 11 h 11"/>
                            <a:gd name="T4" fmla="*/ 2 w 9"/>
                            <a:gd name="T5" fmla="*/ 11 h 11"/>
                            <a:gd name="T6" fmla="*/ 9 w 9"/>
                            <a:gd name="T7" fmla="*/ 2 h 11"/>
                            <a:gd name="T8" fmla="*/ 9 w 9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1">
                              <a:moveTo>
                                <a:pt x="9" y="0"/>
                              </a:moveTo>
                              <a:lnTo>
                                <a:pt x="0" y="11"/>
                              </a:lnTo>
                              <a:lnTo>
                                <a:pt x="2" y="11"/>
                              </a:lnTo>
                              <a:lnTo>
                                <a:pt x="9" y="2"/>
                              </a:lnTo>
                              <a:lnTo>
                                <a:pt x="9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8" name="Freeform 83">
                        <a:extLst>
                          <a:ext uri="{FF2B5EF4-FFF2-40B4-BE49-F238E27FC236}">
                            <a16:creationId xmlns:a16="http://schemas.microsoft.com/office/drawing/2014/main" id="{449416C5-499B-4693-B168-FB6FC2B80D5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86125" y="447675"/>
                          <a:ext cx="66006" cy="40410"/>
                        </a:xfrm>
                        <a:custGeom>
                          <a:avLst/>
                          <a:gdLst>
                            <a:gd name="T0" fmla="*/ 0 w 16"/>
                            <a:gd name="T1" fmla="*/ 0 h 10"/>
                            <a:gd name="T2" fmla="*/ 0 w 16"/>
                            <a:gd name="T3" fmla="*/ 2 h 10"/>
                            <a:gd name="T4" fmla="*/ 16 w 16"/>
                            <a:gd name="T5" fmla="*/ 10 h 10"/>
                            <a:gd name="T6" fmla="*/ 16 w 16"/>
                            <a:gd name="T7" fmla="*/ 8 h 10"/>
                            <a:gd name="T8" fmla="*/ 0 w 16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10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6" y="10"/>
                              </a:lnTo>
                              <a:lnTo>
                                <a:pt x="16" y="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9" name="Freeform 84">
                        <a:extLst>
                          <a:ext uri="{FF2B5EF4-FFF2-40B4-BE49-F238E27FC236}">
                            <a16:creationId xmlns:a16="http://schemas.microsoft.com/office/drawing/2014/main" id="{FC4C3BB5-A17E-48E1-B400-D7596C70A24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86125" y="466725"/>
                          <a:ext cx="66006" cy="40410"/>
                        </a:xfrm>
                        <a:custGeom>
                          <a:avLst/>
                          <a:gdLst>
                            <a:gd name="T0" fmla="*/ 0 w 16"/>
                            <a:gd name="T1" fmla="*/ 0 h 10"/>
                            <a:gd name="T2" fmla="*/ 0 w 16"/>
                            <a:gd name="T3" fmla="*/ 2 h 10"/>
                            <a:gd name="T4" fmla="*/ 16 w 16"/>
                            <a:gd name="T5" fmla="*/ 10 h 10"/>
                            <a:gd name="T6" fmla="*/ 16 w 16"/>
                            <a:gd name="T7" fmla="*/ 8 h 10"/>
                            <a:gd name="T8" fmla="*/ 0 w 16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10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6" y="10"/>
                              </a:lnTo>
                              <a:lnTo>
                                <a:pt x="16" y="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0" name="Freeform 85">
                        <a:extLst>
                          <a:ext uri="{FF2B5EF4-FFF2-40B4-BE49-F238E27FC236}">
                            <a16:creationId xmlns:a16="http://schemas.microsoft.com/office/drawing/2014/main" id="{CD38C053-A0A1-44D3-9A9F-DE26DF4EEAD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81375" y="533400"/>
                          <a:ext cx="41254" cy="20205"/>
                        </a:xfrm>
                        <a:custGeom>
                          <a:avLst/>
                          <a:gdLst>
                            <a:gd name="T0" fmla="*/ 0 w 10"/>
                            <a:gd name="T1" fmla="*/ 0 h 5"/>
                            <a:gd name="T2" fmla="*/ 0 w 10"/>
                            <a:gd name="T3" fmla="*/ 2 h 5"/>
                            <a:gd name="T4" fmla="*/ 10 w 10"/>
                            <a:gd name="T5" fmla="*/ 5 h 5"/>
                            <a:gd name="T6" fmla="*/ 10 w 10"/>
                            <a:gd name="T7" fmla="*/ 4 h 5"/>
                            <a:gd name="T8" fmla="*/ 0 w 10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5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0" y="5"/>
                              </a:lnTo>
                              <a:lnTo>
                                <a:pt x="10" y="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1" name="Freeform 86">
                        <a:extLst>
                          <a:ext uri="{FF2B5EF4-FFF2-40B4-BE49-F238E27FC236}">
                            <a16:creationId xmlns:a16="http://schemas.microsoft.com/office/drawing/2014/main" id="{43EB2A58-F4CB-4C84-AD43-0D9D363A82D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81375" y="571500"/>
                          <a:ext cx="41254" cy="20205"/>
                        </a:xfrm>
                        <a:custGeom>
                          <a:avLst/>
                          <a:gdLst>
                            <a:gd name="T0" fmla="*/ 0 w 10"/>
                            <a:gd name="T1" fmla="*/ 0 h 5"/>
                            <a:gd name="T2" fmla="*/ 0 w 10"/>
                            <a:gd name="T3" fmla="*/ 2 h 5"/>
                            <a:gd name="T4" fmla="*/ 10 w 10"/>
                            <a:gd name="T5" fmla="*/ 5 h 5"/>
                            <a:gd name="T6" fmla="*/ 10 w 10"/>
                            <a:gd name="T7" fmla="*/ 4 h 5"/>
                            <a:gd name="T8" fmla="*/ 0 w 10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5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0" y="5"/>
                              </a:lnTo>
                              <a:lnTo>
                                <a:pt x="10" y="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2" name="Freeform 87">
                        <a:extLst>
                          <a:ext uri="{FF2B5EF4-FFF2-40B4-BE49-F238E27FC236}">
                            <a16:creationId xmlns:a16="http://schemas.microsoft.com/office/drawing/2014/main" id="{6491ECAC-15B8-4620-B48C-090E19A6C7B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67075" y="342900"/>
                          <a:ext cx="53630" cy="12123"/>
                        </a:xfrm>
                        <a:custGeom>
                          <a:avLst/>
                          <a:gdLst>
                            <a:gd name="T0" fmla="*/ 13 w 13"/>
                            <a:gd name="T1" fmla="*/ 0 h 3"/>
                            <a:gd name="T2" fmla="*/ 0 w 13"/>
                            <a:gd name="T3" fmla="*/ 3 h 3"/>
                            <a:gd name="T4" fmla="*/ 0 w 13"/>
                            <a:gd name="T5" fmla="*/ 3 h 3"/>
                            <a:gd name="T6" fmla="*/ 13 w 13"/>
                            <a:gd name="T7" fmla="*/ 2 h 3"/>
                            <a:gd name="T8" fmla="*/ 13 w 13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3" h="3">
                              <a:moveTo>
                                <a:pt x="13" y="0"/>
                              </a:moveTo>
                              <a:lnTo>
                                <a:pt x="0" y="3"/>
                              </a:lnTo>
                              <a:lnTo>
                                <a:pt x="0" y="3"/>
                              </a:lnTo>
                              <a:lnTo>
                                <a:pt x="13" y="2"/>
                              </a:lnTo>
                              <a:lnTo>
                                <a:pt x="1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3" name="Freeform 88">
                        <a:extLst>
                          <a:ext uri="{FF2B5EF4-FFF2-40B4-BE49-F238E27FC236}">
                            <a16:creationId xmlns:a16="http://schemas.microsoft.com/office/drawing/2014/main" id="{5F209EDE-CBB6-4D77-9C9A-57BE9E5E6A0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67075" y="381000"/>
                          <a:ext cx="53630" cy="12123"/>
                        </a:xfrm>
                        <a:custGeom>
                          <a:avLst/>
                          <a:gdLst>
                            <a:gd name="T0" fmla="*/ 13 w 13"/>
                            <a:gd name="T1" fmla="*/ 0 h 3"/>
                            <a:gd name="T2" fmla="*/ 0 w 13"/>
                            <a:gd name="T3" fmla="*/ 3 h 3"/>
                            <a:gd name="T4" fmla="*/ 0 w 13"/>
                            <a:gd name="T5" fmla="*/ 3 h 3"/>
                            <a:gd name="T6" fmla="*/ 13 w 13"/>
                            <a:gd name="T7" fmla="*/ 2 h 3"/>
                            <a:gd name="T8" fmla="*/ 13 w 13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3" h="3">
                              <a:moveTo>
                                <a:pt x="13" y="0"/>
                              </a:moveTo>
                              <a:lnTo>
                                <a:pt x="0" y="3"/>
                              </a:lnTo>
                              <a:lnTo>
                                <a:pt x="0" y="3"/>
                              </a:lnTo>
                              <a:lnTo>
                                <a:pt x="13" y="2"/>
                              </a:lnTo>
                              <a:lnTo>
                                <a:pt x="13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4" name="Freeform 89">
                        <a:extLst>
                          <a:ext uri="{FF2B5EF4-FFF2-40B4-BE49-F238E27FC236}">
                            <a16:creationId xmlns:a16="http://schemas.microsoft.com/office/drawing/2014/main" id="{BD1E2871-DC44-4812-9371-07D909E7F5B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95675" y="400050"/>
                          <a:ext cx="45379" cy="20205"/>
                        </a:xfrm>
                        <a:custGeom>
                          <a:avLst/>
                          <a:gdLst>
                            <a:gd name="T0" fmla="*/ 0 w 11"/>
                            <a:gd name="T1" fmla="*/ 0 h 5"/>
                            <a:gd name="T2" fmla="*/ 0 w 11"/>
                            <a:gd name="T3" fmla="*/ 0 h 5"/>
                            <a:gd name="T4" fmla="*/ 11 w 11"/>
                            <a:gd name="T5" fmla="*/ 5 h 5"/>
                            <a:gd name="T6" fmla="*/ 11 w 11"/>
                            <a:gd name="T7" fmla="*/ 3 h 5"/>
                            <a:gd name="T8" fmla="*/ 0 w 11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" h="5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1" y="5"/>
                              </a:lnTo>
                              <a:lnTo>
                                <a:pt x="11" y="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5" name="Freeform 90">
                        <a:extLst>
                          <a:ext uri="{FF2B5EF4-FFF2-40B4-BE49-F238E27FC236}">
                            <a16:creationId xmlns:a16="http://schemas.microsoft.com/office/drawing/2014/main" id="{F0D87468-EF37-4FAA-B3C8-D5099E0E900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95675" y="438150"/>
                          <a:ext cx="45379" cy="20205"/>
                        </a:xfrm>
                        <a:custGeom>
                          <a:avLst/>
                          <a:gdLst>
                            <a:gd name="T0" fmla="*/ 0 w 11"/>
                            <a:gd name="T1" fmla="*/ 0 h 5"/>
                            <a:gd name="T2" fmla="*/ 0 w 11"/>
                            <a:gd name="T3" fmla="*/ 0 h 5"/>
                            <a:gd name="T4" fmla="*/ 11 w 11"/>
                            <a:gd name="T5" fmla="*/ 5 h 5"/>
                            <a:gd name="T6" fmla="*/ 11 w 11"/>
                            <a:gd name="T7" fmla="*/ 3 h 5"/>
                            <a:gd name="T8" fmla="*/ 0 w 11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" h="5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1" y="5"/>
                              </a:lnTo>
                              <a:lnTo>
                                <a:pt x="11" y="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6" name="Freeform 91">
                        <a:extLst>
                          <a:ext uri="{FF2B5EF4-FFF2-40B4-BE49-F238E27FC236}">
                            <a16:creationId xmlns:a16="http://schemas.microsoft.com/office/drawing/2014/main" id="{9A4D7D4E-28BA-4598-92A3-00C6CE69890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33725" y="142875"/>
                          <a:ext cx="61880" cy="28287"/>
                        </a:xfrm>
                        <a:custGeom>
                          <a:avLst/>
                          <a:gdLst>
                            <a:gd name="T0" fmla="*/ 2 w 15"/>
                            <a:gd name="T1" fmla="*/ 0 h 7"/>
                            <a:gd name="T2" fmla="*/ 0 w 15"/>
                            <a:gd name="T3" fmla="*/ 2 h 7"/>
                            <a:gd name="T4" fmla="*/ 14 w 15"/>
                            <a:gd name="T5" fmla="*/ 7 h 7"/>
                            <a:gd name="T6" fmla="*/ 15 w 15"/>
                            <a:gd name="T7" fmla="*/ 7 h 7"/>
                            <a:gd name="T8" fmla="*/ 2 w 15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7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4" y="7"/>
                              </a:lnTo>
                              <a:lnTo>
                                <a:pt x="15" y="7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7" name="Freeform 92">
                        <a:extLst>
                          <a:ext uri="{FF2B5EF4-FFF2-40B4-BE49-F238E27FC236}">
                            <a16:creationId xmlns:a16="http://schemas.microsoft.com/office/drawing/2014/main" id="{888512A9-5860-45E9-BEBF-E5C23805F8C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33725" y="161925"/>
                          <a:ext cx="61880" cy="28287"/>
                        </a:xfrm>
                        <a:custGeom>
                          <a:avLst/>
                          <a:gdLst>
                            <a:gd name="T0" fmla="*/ 2 w 15"/>
                            <a:gd name="T1" fmla="*/ 0 h 7"/>
                            <a:gd name="T2" fmla="*/ 0 w 15"/>
                            <a:gd name="T3" fmla="*/ 2 h 7"/>
                            <a:gd name="T4" fmla="*/ 14 w 15"/>
                            <a:gd name="T5" fmla="*/ 7 h 7"/>
                            <a:gd name="T6" fmla="*/ 15 w 15"/>
                            <a:gd name="T7" fmla="*/ 7 h 7"/>
                            <a:gd name="T8" fmla="*/ 2 w 15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7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4" y="7"/>
                              </a:lnTo>
                              <a:lnTo>
                                <a:pt x="15" y="7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8" name="Freeform 93">
                        <a:extLst>
                          <a:ext uri="{FF2B5EF4-FFF2-40B4-BE49-F238E27FC236}">
                            <a16:creationId xmlns:a16="http://schemas.microsoft.com/office/drawing/2014/main" id="{2BF3C9A1-50A9-4A3B-B8BA-BDF170F5E9D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24175" y="114300"/>
                          <a:ext cx="61880" cy="16164"/>
                        </a:xfrm>
                        <a:custGeom>
                          <a:avLst/>
                          <a:gdLst>
                            <a:gd name="T0" fmla="*/ 15 w 15"/>
                            <a:gd name="T1" fmla="*/ 0 h 4"/>
                            <a:gd name="T2" fmla="*/ 0 w 15"/>
                            <a:gd name="T3" fmla="*/ 4 h 4"/>
                            <a:gd name="T4" fmla="*/ 0 w 15"/>
                            <a:gd name="T5" fmla="*/ 4 h 4"/>
                            <a:gd name="T6" fmla="*/ 15 w 15"/>
                            <a:gd name="T7" fmla="*/ 2 h 4"/>
                            <a:gd name="T8" fmla="*/ 15 w 15"/>
                            <a:gd name="T9" fmla="*/ 0 h 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4">
                              <a:moveTo>
                                <a:pt x="15" y="0"/>
                              </a:moveTo>
                              <a:lnTo>
                                <a:pt x="0" y="4"/>
                              </a:lnTo>
                              <a:lnTo>
                                <a:pt x="0" y="4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9" name="Freeform 94">
                        <a:extLst>
                          <a:ext uri="{FF2B5EF4-FFF2-40B4-BE49-F238E27FC236}">
                            <a16:creationId xmlns:a16="http://schemas.microsoft.com/office/drawing/2014/main" id="{AC429C66-D024-4B67-9EAF-AF24BF2081A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24175" y="152400"/>
                          <a:ext cx="61880" cy="16164"/>
                        </a:xfrm>
                        <a:custGeom>
                          <a:avLst/>
                          <a:gdLst>
                            <a:gd name="T0" fmla="*/ 15 w 15"/>
                            <a:gd name="T1" fmla="*/ 0 h 4"/>
                            <a:gd name="T2" fmla="*/ 0 w 15"/>
                            <a:gd name="T3" fmla="*/ 4 h 4"/>
                            <a:gd name="T4" fmla="*/ 0 w 15"/>
                            <a:gd name="T5" fmla="*/ 4 h 4"/>
                            <a:gd name="T6" fmla="*/ 15 w 15"/>
                            <a:gd name="T7" fmla="*/ 2 h 4"/>
                            <a:gd name="T8" fmla="*/ 15 w 15"/>
                            <a:gd name="T9" fmla="*/ 0 h 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4">
                              <a:moveTo>
                                <a:pt x="15" y="0"/>
                              </a:moveTo>
                              <a:lnTo>
                                <a:pt x="0" y="4"/>
                              </a:lnTo>
                              <a:lnTo>
                                <a:pt x="0" y="4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0" name="Freeform 95">
                        <a:extLst>
                          <a:ext uri="{FF2B5EF4-FFF2-40B4-BE49-F238E27FC236}">
                            <a16:creationId xmlns:a16="http://schemas.microsoft.com/office/drawing/2014/main" id="{4EFB6682-647D-401C-B0FD-D1C09AEBAE5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09900" y="209550"/>
                          <a:ext cx="57755" cy="48492"/>
                        </a:xfrm>
                        <a:custGeom>
                          <a:avLst/>
                          <a:gdLst>
                            <a:gd name="T0" fmla="*/ 12 w 14"/>
                            <a:gd name="T1" fmla="*/ 0 h 12"/>
                            <a:gd name="T2" fmla="*/ 0 w 14"/>
                            <a:gd name="T3" fmla="*/ 12 h 12"/>
                            <a:gd name="T4" fmla="*/ 2 w 14"/>
                            <a:gd name="T5" fmla="*/ 12 h 12"/>
                            <a:gd name="T6" fmla="*/ 14 w 14"/>
                            <a:gd name="T7" fmla="*/ 2 h 12"/>
                            <a:gd name="T8" fmla="*/ 12 w 14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12">
                              <a:moveTo>
                                <a:pt x="12" y="0"/>
                              </a:moveTo>
                              <a:lnTo>
                                <a:pt x="0" y="12"/>
                              </a:lnTo>
                              <a:lnTo>
                                <a:pt x="2" y="12"/>
                              </a:lnTo>
                              <a:lnTo>
                                <a:pt x="14" y="2"/>
                              </a:lnTo>
                              <a:lnTo>
                                <a:pt x="1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1" name="Freeform 96">
                        <a:extLst>
                          <a:ext uri="{FF2B5EF4-FFF2-40B4-BE49-F238E27FC236}">
                            <a16:creationId xmlns:a16="http://schemas.microsoft.com/office/drawing/2014/main" id="{E7D1F8D9-6D61-41AC-83BE-23438A0B8D7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62300" y="361950"/>
                          <a:ext cx="57755" cy="48492"/>
                        </a:xfrm>
                        <a:custGeom>
                          <a:avLst/>
                          <a:gdLst>
                            <a:gd name="T0" fmla="*/ 12 w 14"/>
                            <a:gd name="T1" fmla="*/ 0 h 12"/>
                            <a:gd name="T2" fmla="*/ 0 w 14"/>
                            <a:gd name="T3" fmla="*/ 12 h 12"/>
                            <a:gd name="T4" fmla="*/ 2 w 14"/>
                            <a:gd name="T5" fmla="*/ 12 h 12"/>
                            <a:gd name="T6" fmla="*/ 14 w 14"/>
                            <a:gd name="T7" fmla="*/ 2 h 12"/>
                            <a:gd name="T8" fmla="*/ 12 w 14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12">
                              <a:moveTo>
                                <a:pt x="12" y="0"/>
                              </a:moveTo>
                              <a:lnTo>
                                <a:pt x="0" y="12"/>
                              </a:lnTo>
                              <a:lnTo>
                                <a:pt x="2" y="12"/>
                              </a:lnTo>
                              <a:lnTo>
                                <a:pt x="14" y="2"/>
                              </a:lnTo>
                              <a:lnTo>
                                <a:pt x="1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2" name="Freeform 97">
                        <a:extLst>
                          <a:ext uri="{FF2B5EF4-FFF2-40B4-BE49-F238E27FC236}">
                            <a16:creationId xmlns:a16="http://schemas.microsoft.com/office/drawing/2014/main" id="{D594D0F3-F72A-4B25-B814-0FE6772B1C0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38475" y="428625"/>
                          <a:ext cx="28877" cy="60615"/>
                        </a:xfrm>
                        <a:custGeom>
                          <a:avLst/>
                          <a:gdLst>
                            <a:gd name="T0" fmla="*/ 1 w 7"/>
                            <a:gd name="T1" fmla="*/ 0 h 15"/>
                            <a:gd name="T2" fmla="*/ 0 w 7"/>
                            <a:gd name="T3" fmla="*/ 0 h 15"/>
                            <a:gd name="T4" fmla="*/ 5 w 7"/>
                            <a:gd name="T5" fmla="*/ 15 h 15"/>
                            <a:gd name="T6" fmla="*/ 7 w 7"/>
                            <a:gd name="T7" fmla="*/ 15 h 15"/>
                            <a:gd name="T8" fmla="*/ 1 w 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1" y="0"/>
                              </a:moveTo>
                              <a:lnTo>
                                <a:pt x="0" y="0"/>
                              </a:lnTo>
                              <a:lnTo>
                                <a:pt x="5" y="15"/>
                              </a:lnTo>
                              <a:lnTo>
                                <a:pt x="7" y="15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3" name="Freeform 98">
                        <a:extLst>
                          <a:ext uri="{FF2B5EF4-FFF2-40B4-BE49-F238E27FC236}">
                            <a16:creationId xmlns:a16="http://schemas.microsoft.com/office/drawing/2014/main" id="{DA21AA4C-26B4-4246-A609-18B0D930A56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90875" y="581025"/>
                          <a:ext cx="28877" cy="60615"/>
                        </a:xfrm>
                        <a:custGeom>
                          <a:avLst/>
                          <a:gdLst>
                            <a:gd name="T0" fmla="*/ 1 w 7"/>
                            <a:gd name="T1" fmla="*/ 0 h 15"/>
                            <a:gd name="T2" fmla="*/ 0 w 7"/>
                            <a:gd name="T3" fmla="*/ 0 h 15"/>
                            <a:gd name="T4" fmla="*/ 5 w 7"/>
                            <a:gd name="T5" fmla="*/ 15 h 15"/>
                            <a:gd name="T6" fmla="*/ 7 w 7"/>
                            <a:gd name="T7" fmla="*/ 15 h 15"/>
                            <a:gd name="T8" fmla="*/ 1 w 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1" y="0"/>
                              </a:moveTo>
                              <a:lnTo>
                                <a:pt x="0" y="0"/>
                              </a:lnTo>
                              <a:lnTo>
                                <a:pt x="5" y="15"/>
                              </a:lnTo>
                              <a:lnTo>
                                <a:pt x="7" y="15"/>
                              </a:lnTo>
                              <a:lnTo>
                                <a:pt x="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4" name="Freeform 99">
                        <a:extLst>
                          <a:ext uri="{FF2B5EF4-FFF2-40B4-BE49-F238E27FC236}">
                            <a16:creationId xmlns:a16="http://schemas.microsoft.com/office/drawing/2014/main" id="{9361BD4B-1100-496A-8551-8BE069F6A86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76575" y="342900"/>
                          <a:ext cx="66006" cy="32328"/>
                        </a:xfrm>
                        <a:custGeom>
                          <a:avLst/>
                          <a:gdLst>
                            <a:gd name="T0" fmla="*/ 16 w 16"/>
                            <a:gd name="T1" fmla="*/ 0 h 8"/>
                            <a:gd name="T2" fmla="*/ 0 w 16"/>
                            <a:gd name="T3" fmla="*/ 7 h 8"/>
                            <a:gd name="T4" fmla="*/ 0 w 16"/>
                            <a:gd name="T5" fmla="*/ 8 h 8"/>
                            <a:gd name="T6" fmla="*/ 16 w 16"/>
                            <a:gd name="T7" fmla="*/ 2 h 8"/>
                            <a:gd name="T8" fmla="*/ 16 w 16"/>
                            <a:gd name="T9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8">
                              <a:moveTo>
                                <a:pt x="16" y="0"/>
                              </a:moveTo>
                              <a:lnTo>
                                <a:pt x="0" y="7"/>
                              </a:lnTo>
                              <a:lnTo>
                                <a:pt x="0" y="8"/>
                              </a:lnTo>
                              <a:lnTo>
                                <a:pt x="16" y="2"/>
                              </a:lnTo>
                              <a:lnTo>
                                <a:pt x="1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5" name="Freeform 100">
                        <a:extLst>
                          <a:ext uri="{FF2B5EF4-FFF2-40B4-BE49-F238E27FC236}">
                            <a16:creationId xmlns:a16="http://schemas.microsoft.com/office/drawing/2014/main" id="{77C1DFC5-2369-4608-A4F4-43FF89EBFCE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76575" y="361950"/>
                          <a:ext cx="66006" cy="32328"/>
                        </a:xfrm>
                        <a:custGeom>
                          <a:avLst/>
                          <a:gdLst>
                            <a:gd name="T0" fmla="*/ 16 w 16"/>
                            <a:gd name="T1" fmla="*/ 0 h 8"/>
                            <a:gd name="T2" fmla="*/ 0 w 16"/>
                            <a:gd name="T3" fmla="*/ 7 h 8"/>
                            <a:gd name="T4" fmla="*/ 0 w 16"/>
                            <a:gd name="T5" fmla="*/ 8 h 8"/>
                            <a:gd name="T6" fmla="*/ 16 w 16"/>
                            <a:gd name="T7" fmla="*/ 2 h 8"/>
                            <a:gd name="T8" fmla="*/ 16 w 16"/>
                            <a:gd name="T9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8">
                              <a:moveTo>
                                <a:pt x="16" y="0"/>
                              </a:moveTo>
                              <a:lnTo>
                                <a:pt x="0" y="7"/>
                              </a:lnTo>
                              <a:lnTo>
                                <a:pt x="0" y="8"/>
                              </a:lnTo>
                              <a:lnTo>
                                <a:pt x="16" y="2"/>
                              </a:lnTo>
                              <a:lnTo>
                                <a:pt x="16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6" name="Freeform 101">
                        <a:extLst>
                          <a:ext uri="{FF2B5EF4-FFF2-40B4-BE49-F238E27FC236}">
                            <a16:creationId xmlns:a16="http://schemas.microsoft.com/office/drawing/2014/main" id="{5345AAD7-621F-43B2-8DA9-DF394F12C3E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62300" y="409575"/>
                          <a:ext cx="8251" cy="56574"/>
                        </a:xfrm>
                        <a:custGeom>
                          <a:avLst/>
                          <a:gdLst>
                            <a:gd name="T0" fmla="*/ 0 w 2"/>
                            <a:gd name="T1" fmla="*/ 0 h 14"/>
                            <a:gd name="T2" fmla="*/ 0 w 2"/>
                            <a:gd name="T3" fmla="*/ 14 h 14"/>
                            <a:gd name="T4" fmla="*/ 0 w 2"/>
                            <a:gd name="T5" fmla="*/ 14 h 14"/>
                            <a:gd name="T6" fmla="*/ 2 w 2"/>
                            <a:gd name="T7" fmla="*/ 0 h 14"/>
                            <a:gd name="T8" fmla="*/ 0 w 2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0" y="14"/>
                              </a:lnTo>
                              <a:lnTo>
                                <a:pt x="2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7" name="Freeform 102">
                        <a:extLst>
                          <a:ext uri="{FF2B5EF4-FFF2-40B4-BE49-F238E27FC236}">
                            <a16:creationId xmlns:a16="http://schemas.microsoft.com/office/drawing/2014/main" id="{2F3C2ACB-F219-4CE2-BDEC-8FD3E03B431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14700" y="561975"/>
                          <a:ext cx="8251" cy="56574"/>
                        </a:xfrm>
                        <a:custGeom>
                          <a:avLst/>
                          <a:gdLst>
                            <a:gd name="T0" fmla="*/ 0 w 2"/>
                            <a:gd name="T1" fmla="*/ 0 h 14"/>
                            <a:gd name="T2" fmla="*/ 0 w 2"/>
                            <a:gd name="T3" fmla="*/ 14 h 14"/>
                            <a:gd name="T4" fmla="*/ 0 w 2"/>
                            <a:gd name="T5" fmla="*/ 14 h 14"/>
                            <a:gd name="T6" fmla="*/ 2 w 2"/>
                            <a:gd name="T7" fmla="*/ 0 h 14"/>
                            <a:gd name="T8" fmla="*/ 0 w 2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0" y="14"/>
                              </a:lnTo>
                              <a:lnTo>
                                <a:pt x="2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8" name="Rectangle 103">
                        <a:extLst>
                          <a:ext uri="{FF2B5EF4-FFF2-40B4-BE49-F238E27FC236}">
                            <a16:creationId xmlns:a16="http://schemas.microsoft.com/office/drawing/2014/main" id="{861EDDA3-DDE9-43E4-A8BB-0D04AFF3DFF3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2762250" y="390525"/>
                          <a:ext cx="78382" cy="8082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9" name="Rectangle 104">
                        <a:extLst>
                          <a:ext uri="{FF2B5EF4-FFF2-40B4-BE49-F238E27FC236}">
                            <a16:creationId xmlns:a16="http://schemas.microsoft.com/office/drawing/2014/main" id="{85418E7E-7C91-4377-A93C-C2AE3CC11E6F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2762250" y="428625"/>
                          <a:ext cx="78382" cy="80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0" name="Freeform 105">
                        <a:extLst>
                          <a:ext uri="{FF2B5EF4-FFF2-40B4-BE49-F238E27FC236}">
                            <a16:creationId xmlns:a16="http://schemas.microsoft.com/office/drawing/2014/main" id="{54974F2F-222B-4A68-AA0E-370A4E962F8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24175" y="981075"/>
                          <a:ext cx="49504" cy="48492"/>
                        </a:xfrm>
                        <a:custGeom>
                          <a:avLst/>
                          <a:gdLst>
                            <a:gd name="T0" fmla="*/ 10 w 12"/>
                            <a:gd name="T1" fmla="*/ 0 h 12"/>
                            <a:gd name="T2" fmla="*/ 0 w 12"/>
                            <a:gd name="T3" fmla="*/ 12 h 12"/>
                            <a:gd name="T4" fmla="*/ 1 w 12"/>
                            <a:gd name="T5" fmla="*/ 12 h 12"/>
                            <a:gd name="T6" fmla="*/ 12 w 12"/>
                            <a:gd name="T7" fmla="*/ 0 h 12"/>
                            <a:gd name="T8" fmla="*/ 10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0" y="0"/>
                              </a:moveTo>
                              <a:lnTo>
                                <a:pt x="0" y="12"/>
                              </a:lnTo>
                              <a:lnTo>
                                <a:pt x="1" y="12"/>
                              </a:lnTo>
                              <a:lnTo>
                                <a:pt x="12" y="0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1" name="Freeform 106">
                        <a:extLst>
                          <a:ext uri="{FF2B5EF4-FFF2-40B4-BE49-F238E27FC236}">
                            <a16:creationId xmlns:a16="http://schemas.microsoft.com/office/drawing/2014/main" id="{CDABB54F-D9CA-4CB2-8AB8-457AED8D1B9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76575" y="1133475"/>
                          <a:ext cx="49504" cy="48492"/>
                        </a:xfrm>
                        <a:custGeom>
                          <a:avLst/>
                          <a:gdLst>
                            <a:gd name="T0" fmla="*/ 10 w 12"/>
                            <a:gd name="T1" fmla="*/ 0 h 12"/>
                            <a:gd name="T2" fmla="*/ 0 w 12"/>
                            <a:gd name="T3" fmla="*/ 12 h 12"/>
                            <a:gd name="T4" fmla="*/ 1 w 12"/>
                            <a:gd name="T5" fmla="*/ 12 h 12"/>
                            <a:gd name="T6" fmla="*/ 12 w 12"/>
                            <a:gd name="T7" fmla="*/ 0 h 12"/>
                            <a:gd name="T8" fmla="*/ 10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0" y="0"/>
                              </a:moveTo>
                              <a:lnTo>
                                <a:pt x="0" y="12"/>
                              </a:lnTo>
                              <a:lnTo>
                                <a:pt x="1" y="12"/>
                              </a:lnTo>
                              <a:lnTo>
                                <a:pt x="12" y="0"/>
                              </a:ln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2" name="Freeform 107">
                        <a:extLst>
                          <a:ext uri="{FF2B5EF4-FFF2-40B4-BE49-F238E27FC236}">
                            <a16:creationId xmlns:a16="http://schemas.microsoft.com/office/drawing/2014/main" id="{5D776F6E-3B1D-4F3A-9047-86D88429900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81375" y="952500"/>
                          <a:ext cx="49504" cy="48492"/>
                        </a:xfrm>
                        <a:custGeom>
                          <a:avLst/>
                          <a:gdLst>
                            <a:gd name="T0" fmla="*/ 2 w 12"/>
                            <a:gd name="T1" fmla="*/ 0 h 12"/>
                            <a:gd name="T2" fmla="*/ 0 w 12"/>
                            <a:gd name="T3" fmla="*/ 2 h 12"/>
                            <a:gd name="T4" fmla="*/ 12 w 12"/>
                            <a:gd name="T5" fmla="*/ 12 h 12"/>
                            <a:gd name="T6" fmla="*/ 12 w 12"/>
                            <a:gd name="T7" fmla="*/ 12 h 12"/>
                            <a:gd name="T8" fmla="*/ 2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2" y="12"/>
                              </a:lnTo>
                              <a:lnTo>
                                <a:pt x="12" y="12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3" name="Freeform 108">
                        <a:extLst>
                          <a:ext uri="{FF2B5EF4-FFF2-40B4-BE49-F238E27FC236}">
                            <a16:creationId xmlns:a16="http://schemas.microsoft.com/office/drawing/2014/main" id="{38BA0447-55D3-4E02-BD1C-63C3E4EF384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33775" y="1104900"/>
                          <a:ext cx="49504" cy="48492"/>
                        </a:xfrm>
                        <a:custGeom>
                          <a:avLst/>
                          <a:gdLst>
                            <a:gd name="T0" fmla="*/ 2 w 12"/>
                            <a:gd name="T1" fmla="*/ 0 h 12"/>
                            <a:gd name="T2" fmla="*/ 0 w 12"/>
                            <a:gd name="T3" fmla="*/ 2 h 12"/>
                            <a:gd name="T4" fmla="*/ 12 w 12"/>
                            <a:gd name="T5" fmla="*/ 12 h 12"/>
                            <a:gd name="T6" fmla="*/ 12 w 12"/>
                            <a:gd name="T7" fmla="*/ 12 h 12"/>
                            <a:gd name="T8" fmla="*/ 2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2" y="12"/>
                              </a:lnTo>
                              <a:lnTo>
                                <a:pt x="12" y="12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4" name="Freeform 109">
                        <a:extLst>
                          <a:ext uri="{FF2B5EF4-FFF2-40B4-BE49-F238E27FC236}">
                            <a16:creationId xmlns:a16="http://schemas.microsoft.com/office/drawing/2014/main" id="{F064D3C0-645D-4873-9978-C452752D351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71800" y="866775"/>
                          <a:ext cx="78382" cy="20205"/>
                        </a:xfrm>
                        <a:custGeom>
                          <a:avLst/>
                          <a:gdLst>
                            <a:gd name="T0" fmla="*/ 0 w 19"/>
                            <a:gd name="T1" fmla="*/ 0 h 5"/>
                            <a:gd name="T2" fmla="*/ 0 w 19"/>
                            <a:gd name="T3" fmla="*/ 2 h 5"/>
                            <a:gd name="T4" fmla="*/ 17 w 19"/>
                            <a:gd name="T5" fmla="*/ 5 h 5"/>
                            <a:gd name="T6" fmla="*/ 19 w 19"/>
                            <a:gd name="T7" fmla="*/ 4 h 5"/>
                            <a:gd name="T8" fmla="*/ 0 w 19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9" h="5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7" y="5"/>
                              </a:lnTo>
                              <a:lnTo>
                                <a:pt x="19" y="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5" name="Freeform 110">
                        <a:extLst>
                          <a:ext uri="{FF2B5EF4-FFF2-40B4-BE49-F238E27FC236}">
                            <a16:creationId xmlns:a16="http://schemas.microsoft.com/office/drawing/2014/main" id="{B9E69F08-A039-4ABB-94BA-535957597C7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71800" y="904875"/>
                          <a:ext cx="78382" cy="20205"/>
                        </a:xfrm>
                        <a:custGeom>
                          <a:avLst/>
                          <a:gdLst>
                            <a:gd name="T0" fmla="*/ 0 w 19"/>
                            <a:gd name="T1" fmla="*/ 0 h 5"/>
                            <a:gd name="T2" fmla="*/ 0 w 19"/>
                            <a:gd name="T3" fmla="*/ 2 h 5"/>
                            <a:gd name="T4" fmla="*/ 17 w 19"/>
                            <a:gd name="T5" fmla="*/ 5 h 5"/>
                            <a:gd name="T6" fmla="*/ 19 w 19"/>
                            <a:gd name="T7" fmla="*/ 4 h 5"/>
                            <a:gd name="T8" fmla="*/ 0 w 19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9" h="5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7" y="5"/>
                              </a:lnTo>
                              <a:lnTo>
                                <a:pt x="19" y="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6" name="Freeform 111">
                        <a:extLst>
                          <a:ext uri="{FF2B5EF4-FFF2-40B4-BE49-F238E27FC236}">
                            <a16:creationId xmlns:a16="http://schemas.microsoft.com/office/drawing/2014/main" id="{068D2F12-DA88-4D42-B04D-BFCED6205D5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71800" y="1114425"/>
                          <a:ext cx="12376" cy="60615"/>
                        </a:xfrm>
                        <a:custGeom>
                          <a:avLst/>
                          <a:gdLst>
                            <a:gd name="T0" fmla="*/ 1 w 3"/>
                            <a:gd name="T1" fmla="*/ 0 h 15"/>
                            <a:gd name="T2" fmla="*/ 0 w 3"/>
                            <a:gd name="T3" fmla="*/ 0 h 15"/>
                            <a:gd name="T4" fmla="*/ 1 w 3"/>
                            <a:gd name="T5" fmla="*/ 15 h 15"/>
                            <a:gd name="T6" fmla="*/ 3 w 3"/>
                            <a:gd name="T7" fmla="*/ 15 h 15"/>
                            <a:gd name="T8" fmla="*/ 1 w 3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" h="15">
                              <a:moveTo>
                                <a:pt x="1" y="0"/>
                              </a:moveTo>
                              <a:lnTo>
                                <a:pt x="0" y="0"/>
                              </a:lnTo>
                              <a:lnTo>
                                <a:pt x="1" y="15"/>
                              </a:lnTo>
                              <a:lnTo>
                                <a:pt x="3" y="15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7" name="Freeform 112">
                        <a:extLst>
                          <a:ext uri="{FF2B5EF4-FFF2-40B4-BE49-F238E27FC236}">
                            <a16:creationId xmlns:a16="http://schemas.microsoft.com/office/drawing/2014/main" id="{C83D7190-AC40-4185-89A7-2F23A04B674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24200" y="1266825"/>
                          <a:ext cx="12376" cy="60615"/>
                        </a:xfrm>
                        <a:custGeom>
                          <a:avLst/>
                          <a:gdLst>
                            <a:gd name="T0" fmla="*/ 1 w 3"/>
                            <a:gd name="T1" fmla="*/ 0 h 15"/>
                            <a:gd name="T2" fmla="*/ 0 w 3"/>
                            <a:gd name="T3" fmla="*/ 0 h 15"/>
                            <a:gd name="T4" fmla="*/ 1 w 3"/>
                            <a:gd name="T5" fmla="*/ 15 h 15"/>
                            <a:gd name="T6" fmla="*/ 3 w 3"/>
                            <a:gd name="T7" fmla="*/ 15 h 15"/>
                            <a:gd name="T8" fmla="*/ 1 w 3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" h="15">
                              <a:moveTo>
                                <a:pt x="1" y="0"/>
                              </a:moveTo>
                              <a:lnTo>
                                <a:pt x="0" y="0"/>
                              </a:lnTo>
                              <a:lnTo>
                                <a:pt x="1" y="15"/>
                              </a:lnTo>
                              <a:lnTo>
                                <a:pt x="3" y="15"/>
                              </a:lnTo>
                              <a:lnTo>
                                <a:pt x="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8" name="Freeform 113">
                        <a:extLst>
                          <a:ext uri="{FF2B5EF4-FFF2-40B4-BE49-F238E27FC236}">
                            <a16:creationId xmlns:a16="http://schemas.microsoft.com/office/drawing/2014/main" id="{1426A841-B0A1-47EB-BC5A-4E5657C9B64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43250" y="1600200"/>
                          <a:ext cx="49504" cy="76779"/>
                        </a:xfrm>
                        <a:custGeom>
                          <a:avLst/>
                          <a:gdLst>
                            <a:gd name="T0" fmla="*/ 1 w 12"/>
                            <a:gd name="T1" fmla="*/ 0 h 19"/>
                            <a:gd name="T2" fmla="*/ 0 w 12"/>
                            <a:gd name="T3" fmla="*/ 2 h 19"/>
                            <a:gd name="T4" fmla="*/ 10 w 12"/>
                            <a:gd name="T5" fmla="*/ 19 h 19"/>
                            <a:gd name="T6" fmla="*/ 12 w 12"/>
                            <a:gd name="T7" fmla="*/ 18 h 19"/>
                            <a:gd name="T8" fmla="*/ 1 w 12"/>
                            <a:gd name="T9" fmla="*/ 0 h 1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9">
                              <a:moveTo>
                                <a:pt x="1" y="0"/>
                              </a:moveTo>
                              <a:lnTo>
                                <a:pt x="0" y="2"/>
                              </a:lnTo>
                              <a:lnTo>
                                <a:pt x="10" y="19"/>
                              </a:lnTo>
                              <a:lnTo>
                                <a:pt x="12" y="1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9" name="Freeform 114">
                        <a:extLst>
                          <a:ext uri="{FF2B5EF4-FFF2-40B4-BE49-F238E27FC236}">
                            <a16:creationId xmlns:a16="http://schemas.microsoft.com/office/drawing/2014/main" id="{30FDE89D-10FF-41EE-A542-C679E4B1F07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95650" y="1752600"/>
                          <a:ext cx="49504" cy="76779"/>
                        </a:xfrm>
                        <a:custGeom>
                          <a:avLst/>
                          <a:gdLst>
                            <a:gd name="T0" fmla="*/ 1 w 12"/>
                            <a:gd name="T1" fmla="*/ 0 h 19"/>
                            <a:gd name="T2" fmla="*/ 0 w 12"/>
                            <a:gd name="T3" fmla="*/ 2 h 19"/>
                            <a:gd name="T4" fmla="*/ 10 w 12"/>
                            <a:gd name="T5" fmla="*/ 19 h 19"/>
                            <a:gd name="T6" fmla="*/ 12 w 12"/>
                            <a:gd name="T7" fmla="*/ 18 h 19"/>
                            <a:gd name="T8" fmla="*/ 1 w 12"/>
                            <a:gd name="T9" fmla="*/ 0 h 1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9">
                              <a:moveTo>
                                <a:pt x="1" y="0"/>
                              </a:moveTo>
                              <a:lnTo>
                                <a:pt x="0" y="2"/>
                              </a:lnTo>
                              <a:lnTo>
                                <a:pt x="10" y="19"/>
                              </a:lnTo>
                              <a:lnTo>
                                <a:pt x="12" y="18"/>
                              </a:lnTo>
                              <a:lnTo>
                                <a:pt x="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0" name="Freeform 115">
                        <a:extLst>
                          <a:ext uri="{FF2B5EF4-FFF2-40B4-BE49-F238E27FC236}">
                            <a16:creationId xmlns:a16="http://schemas.microsoft.com/office/drawing/2014/main" id="{ECCDAE00-637E-474E-A0F7-08BAABA5FA2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67050" y="1438275"/>
                          <a:ext cx="33003" cy="80820"/>
                        </a:xfrm>
                        <a:custGeom>
                          <a:avLst/>
                          <a:gdLst>
                            <a:gd name="T0" fmla="*/ 8 w 8"/>
                            <a:gd name="T1" fmla="*/ 0 h 20"/>
                            <a:gd name="T2" fmla="*/ 0 w 8"/>
                            <a:gd name="T3" fmla="*/ 20 h 20"/>
                            <a:gd name="T4" fmla="*/ 2 w 8"/>
                            <a:gd name="T5" fmla="*/ 20 h 20"/>
                            <a:gd name="T6" fmla="*/ 8 w 8"/>
                            <a:gd name="T7" fmla="*/ 0 h 20"/>
                            <a:gd name="T8" fmla="*/ 8 w 8"/>
                            <a:gd name="T9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20">
                              <a:moveTo>
                                <a:pt x="8" y="0"/>
                              </a:moveTo>
                              <a:lnTo>
                                <a:pt x="0" y="20"/>
                              </a:lnTo>
                              <a:lnTo>
                                <a:pt x="2" y="20"/>
                              </a:lnTo>
                              <a:lnTo>
                                <a:pt x="8" y="0"/>
                              </a:lnTo>
                              <a:lnTo>
                                <a:pt x="8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1" name="Freeform 116">
                        <a:extLst>
                          <a:ext uri="{FF2B5EF4-FFF2-40B4-BE49-F238E27FC236}">
                            <a16:creationId xmlns:a16="http://schemas.microsoft.com/office/drawing/2014/main" id="{1DB05543-0116-48DF-B4A9-B93E006D187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19450" y="1590675"/>
                          <a:ext cx="33003" cy="80820"/>
                        </a:xfrm>
                        <a:custGeom>
                          <a:avLst/>
                          <a:gdLst>
                            <a:gd name="T0" fmla="*/ 8 w 8"/>
                            <a:gd name="T1" fmla="*/ 0 h 20"/>
                            <a:gd name="T2" fmla="*/ 0 w 8"/>
                            <a:gd name="T3" fmla="*/ 20 h 20"/>
                            <a:gd name="T4" fmla="*/ 2 w 8"/>
                            <a:gd name="T5" fmla="*/ 20 h 20"/>
                            <a:gd name="T6" fmla="*/ 8 w 8"/>
                            <a:gd name="T7" fmla="*/ 0 h 20"/>
                            <a:gd name="T8" fmla="*/ 8 w 8"/>
                            <a:gd name="T9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20">
                              <a:moveTo>
                                <a:pt x="8" y="0"/>
                              </a:moveTo>
                              <a:lnTo>
                                <a:pt x="0" y="20"/>
                              </a:lnTo>
                              <a:lnTo>
                                <a:pt x="2" y="20"/>
                              </a:lnTo>
                              <a:lnTo>
                                <a:pt x="8" y="0"/>
                              </a:lnTo>
                              <a:lnTo>
                                <a:pt x="8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2" name="Freeform 117">
                        <a:extLst>
                          <a:ext uri="{FF2B5EF4-FFF2-40B4-BE49-F238E27FC236}">
                            <a16:creationId xmlns:a16="http://schemas.microsoft.com/office/drawing/2014/main" id="{47D7C0DA-DFA0-4454-BC02-4AC9456826A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71850" y="771525"/>
                          <a:ext cx="37128" cy="64656"/>
                        </a:xfrm>
                        <a:custGeom>
                          <a:avLst/>
                          <a:gdLst>
                            <a:gd name="T0" fmla="*/ 9 w 9"/>
                            <a:gd name="T1" fmla="*/ 0 h 16"/>
                            <a:gd name="T2" fmla="*/ 0 w 9"/>
                            <a:gd name="T3" fmla="*/ 14 h 16"/>
                            <a:gd name="T4" fmla="*/ 0 w 9"/>
                            <a:gd name="T5" fmla="*/ 16 h 16"/>
                            <a:gd name="T6" fmla="*/ 9 w 9"/>
                            <a:gd name="T7" fmla="*/ 0 h 16"/>
                            <a:gd name="T8" fmla="*/ 9 w 9"/>
                            <a:gd name="T9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6">
                              <a:moveTo>
                                <a:pt x="9" y="0"/>
                              </a:moveTo>
                              <a:lnTo>
                                <a:pt x="0" y="14"/>
                              </a:lnTo>
                              <a:lnTo>
                                <a:pt x="0" y="16"/>
                              </a:lnTo>
                              <a:lnTo>
                                <a:pt x="9" y="0"/>
                              </a:lnTo>
                              <a:lnTo>
                                <a:pt x="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3" name="Freeform 118">
                        <a:extLst>
                          <a:ext uri="{FF2B5EF4-FFF2-40B4-BE49-F238E27FC236}">
                            <a16:creationId xmlns:a16="http://schemas.microsoft.com/office/drawing/2014/main" id="{49C3E1E6-8C96-4464-BE74-244BC0F3911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24250" y="923925"/>
                          <a:ext cx="37128" cy="64656"/>
                        </a:xfrm>
                        <a:custGeom>
                          <a:avLst/>
                          <a:gdLst>
                            <a:gd name="T0" fmla="*/ 9 w 9"/>
                            <a:gd name="T1" fmla="*/ 0 h 16"/>
                            <a:gd name="T2" fmla="*/ 0 w 9"/>
                            <a:gd name="T3" fmla="*/ 14 h 16"/>
                            <a:gd name="T4" fmla="*/ 0 w 9"/>
                            <a:gd name="T5" fmla="*/ 16 h 16"/>
                            <a:gd name="T6" fmla="*/ 9 w 9"/>
                            <a:gd name="T7" fmla="*/ 0 h 16"/>
                            <a:gd name="T8" fmla="*/ 9 w 9"/>
                            <a:gd name="T9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6">
                              <a:moveTo>
                                <a:pt x="9" y="0"/>
                              </a:moveTo>
                              <a:lnTo>
                                <a:pt x="0" y="14"/>
                              </a:lnTo>
                              <a:lnTo>
                                <a:pt x="0" y="16"/>
                              </a:lnTo>
                              <a:lnTo>
                                <a:pt x="9" y="0"/>
                              </a:lnTo>
                              <a:lnTo>
                                <a:pt x="9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4" name="Freeform 119">
                        <a:extLst>
                          <a:ext uri="{FF2B5EF4-FFF2-40B4-BE49-F238E27FC236}">
                            <a16:creationId xmlns:a16="http://schemas.microsoft.com/office/drawing/2014/main" id="{1D8500C9-51D6-49CD-8123-F3DB7BB73A7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95675" y="742950"/>
                          <a:ext cx="74256" cy="48492"/>
                        </a:xfrm>
                        <a:custGeom>
                          <a:avLst/>
                          <a:gdLst>
                            <a:gd name="T0" fmla="*/ 0 w 18"/>
                            <a:gd name="T1" fmla="*/ 0 h 12"/>
                            <a:gd name="T2" fmla="*/ 0 w 18"/>
                            <a:gd name="T3" fmla="*/ 2 h 12"/>
                            <a:gd name="T4" fmla="*/ 17 w 18"/>
                            <a:gd name="T5" fmla="*/ 12 h 12"/>
                            <a:gd name="T6" fmla="*/ 18 w 18"/>
                            <a:gd name="T7" fmla="*/ 10 h 12"/>
                            <a:gd name="T8" fmla="*/ 0 w 18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8" h="12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7" y="12"/>
                              </a:lnTo>
                              <a:lnTo>
                                <a:pt x="18" y="1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5" name="Freeform 120">
                        <a:extLst>
                          <a:ext uri="{FF2B5EF4-FFF2-40B4-BE49-F238E27FC236}">
                            <a16:creationId xmlns:a16="http://schemas.microsoft.com/office/drawing/2014/main" id="{D874E1D1-ACEB-4D3E-9254-DA07FA60B13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48075" y="895350"/>
                          <a:ext cx="74256" cy="48492"/>
                        </a:xfrm>
                        <a:custGeom>
                          <a:avLst/>
                          <a:gdLst>
                            <a:gd name="T0" fmla="*/ 0 w 18"/>
                            <a:gd name="T1" fmla="*/ 0 h 12"/>
                            <a:gd name="T2" fmla="*/ 0 w 18"/>
                            <a:gd name="T3" fmla="*/ 2 h 12"/>
                            <a:gd name="T4" fmla="*/ 17 w 18"/>
                            <a:gd name="T5" fmla="*/ 12 h 12"/>
                            <a:gd name="T6" fmla="*/ 18 w 18"/>
                            <a:gd name="T7" fmla="*/ 10 h 12"/>
                            <a:gd name="T8" fmla="*/ 0 w 18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8" h="12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7" y="12"/>
                              </a:lnTo>
                              <a:lnTo>
                                <a:pt x="18" y="1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6" name="Freeform 121">
                        <a:extLst>
                          <a:ext uri="{FF2B5EF4-FFF2-40B4-BE49-F238E27FC236}">
                            <a16:creationId xmlns:a16="http://schemas.microsoft.com/office/drawing/2014/main" id="{A1A857EF-1AB6-4A1C-B26E-8AF52B626F5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90875" y="819150"/>
                          <a:ext cx="24752" cy="56574"/>
                        </a:xfrm>
                        <a:custGeom>
                          <a:avLst/>
                          <a:gdLst>
                            <a:gd name="T0" fmla="*/ 2 w 6"/>
                            <a:gd name="T1" fmla="*/ 0 h 14"/>
                            <a:gd name="T2" fmla="*/ 0 w 6"/>
                            <a:gd name="T3" fmla="*/ 0 h 14"/>
                            <a:gd name="T4" fmla="*/ 4 w 6"/>
                            <a:gd name="T5" fmla="*/ 14 h 14"/>
                            <a:gd name="T6" fmla="*/ 6 w 6"/>
                            <a:gd name="T7" fmla="*/ 14 h 14"/>
                            <a:gd name="T8" fmla="*/ 2 w 6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14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4" y="14"/>
                              </a:lnTo>
                              <a:lnTo>
                                <a:pt x="6" y="14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7" name="Freeform 122">
                        <a:extLst>
                          <a:ext uri="{FF2B5EF4-FFF2-40B4-BE49-F238E27FC236}">
                            <a16:creationId xmlns:a16="http://schemas.microsoft.com/office/drawing/2014/main" id="{C682737A-D0CC-45AE-A064-4B6EAA8482E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43275" y="971550"/>
                          <a:ext cx="24752" cy="56574"/>
                        </a:xfrm>
                        <a:custGeom>
                          <a:avLst/>
                          <a:gdLst>
                            <a:gd name="T0" fmla="*/ 2 w 6"/>
                            <a:gd name="T1" fmla="*/ 0 h 14"/>
                            <a:gd name="T2" fmla="*/ 0 w 6"/>
                            <a:gd name="T3" fmla="*/ 0 h 14"/>
                            <a:gd name="T4" fmla="*/ 4 w 6"/>
                            <a:gd name="T5" fmla="*/ 14 h 14"/>
                            <a:gd name="T6" fmla="*/ 6 w 6"/>
                            <a:gd name="T7" fmla="*/ 14 h 14"/>
                            <a:gd name="T8" fmla="*/ 2 w 6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14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4" y="14"/>
                              </a:lnTo>
                              <a:lnTo>
                                <a:pt x="6" y="14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8" name="Freeform 123">
                        <a:extLst>
                          <a:ext uri="{FF2B5EF4-FFF2-40B4-BE49-F238E27FC236}">
                            <a16:creationId xmlns:a16="http://schemas.microsoft.com/office/drawing/2014/main" id="{D397D1C3-9CCF-4FB0-A016-2915557B97B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95625" y="923925"/>
                          <a:ext cx="66006" cy="28287"/>
                        </a:xfrm>
                        <a:custGeom>
                          <a:avLst/>
                          <a:gdLst>
                            <a:gd name="T0" fmla="*/ 16 w 16"/>
                            <a:gd name="T1" fmla="*/ 0 h 7"/>
                            <a:gd name="T2" fmla="*/ 0 w 16"/>
                            <a:gd name="T3" fmla="*/ 5 h 7"/>
                            <a:gd name="T4" fmla="*/ 0 w 16"/>
                            <a:gd name="T5" fmla="*/ 7 h 7"/>
                            <a:gd name="T6" fmla="*/ 16 w 16"/>
                            <a:gd name="T7" fmla="*/ 2 h 7"/>
                            <a:gd name="T8" fmla="*/ 16 w 16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7">
                              <a:moveTo>
                                <a:pt x="16" y="0"/>
                              </a:moveTo>
                              <a:lnTo>
                                <a:pt x="0" y="5"/>
                              </a:lnTo>
                              <a:lnTo>
                                <a:pt x="0" y="7"/>
                              </a:lnTo>
                              <a:lnTo>
                                <a:pt x="16" y="2"/>
                              </a:lnTo>
                              <a:lnTo>
                                <a:pt x="1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9" name="Freeform 124">
                        <a:extLst>
                          <a:ext uri="{FF2B5EF4-FFF2-40B4-BE49-F238E27FC236}">
                            <a16:creationId xmlns:a16="http://schemas.microsoft.com/office/drawing/2014/main" id="{3641B3F3-56DB-4217-9BC6-17E3B3A6DE2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95625" y="942975"/>
                          <a:ext cx="66006" cy="28287"/>
                        </a:xfrm>
                        <a:custGeom>
                          <a:avLst/>
                          <a:gdLst>
                            <a:gd name="T0" fmla="*/ 16 w 16"/>
                            <a:gd name="T1" fmla="*/ 0 h 7"/>
                            <a:gd name="T2" fmla="*/ 0 w 16"/>
                            <a:gd name="T3" fmla="*/ 5 h 7"/>
                            <a:gd name="T4" fmla="*/ 0 w 16"/>
                            <a:gd name="T5" fmla="*/ 7 h 7"/>
                            <a:gd name="T6" fmla="*/ 16 w 16"/>
                            <a:gd name="T7" fmla="*/ 2 h 7"/>
                            <a:gd name="T8" fmla="*/ 16 w 16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7">
                              <a:moveTo>
                                <a:pt x="16" y="0"/>
                              </a:moveTo>
                              <a:lnTo>
                                <a:pt x="0" y="5"/>
                              </a:lnTo>
                              <a:lnTo>
                                <a:pt x="0" y="7"/>
                              </a:lnTo>
                              <a:lnTo>
                                <a:pt x="16" y="2"/>
                              </a:lnTo>
                              <a:lnTo>
                                <a:pt x="16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0" name="Freeform 125">
                        <a:extLst>
                          <a:ext uri="{FF2B5EF4-FFF2-40B4-BE49-F238E27FC236}">
                            <a16:creationId xmlns:a16="http://schemas.microsoft.com/office/drawing/2014/main" id="{1BFE341C-16FC-407F-9B86-95AAC0BEBBD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57550" y="990600"/>
                          <a:ext cx="28877" cy="68697"/>
                        </a:xfrm>
                        <a:custGeom>
                          <a:avLst/>
                          <a:gdLst>
                            <a:gd name="T0" fmla="*/ 2 w 7"/>
                            <a:gd name="T1" fmla="*/ 0 h 17"/>
                            <a:gd name="T2" fmla="*/ 0 w 7"/>
                            <a:gd name="T3" fmla="*/ 2 h 17"/>
                            <a:gd name="T4" fmla="*/ 5 w 7"/>
                            <a:gd name="T5" fmla="*/ 17 h 17"/>
                            <a:gd name="T6" fmla="*/ 7 w 7"/>
                            <a:gd name="T7" fmla="*/ 15 h 17"/>
                            <a:gd name="T8" fmla="*/ 2 w 7"/>
                            <a:gd name="T9" fmla="*/ 0 h 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7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5" y="17"/>
                              </a:lnTo>
                              <a:lnTo>
                                <a:pt x="7" y="15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1" name="Freeform 126">
                        <a:extLst>
                          <a:ext uri="{FF2B5EF4-FFF2-40B4-BE49-F238E27FC236}">
                            <a16:creationId xmlns:a16="http://schemas.microsoft.com/office/drawing/2014/main" id="{E118DB37-F844-431D-9DBB-D37C7A67635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09950" y="1143000"/>
                          <a:ext cx="28877" cy="68697"/>
                        </a:xfrm>
                        <a:custGeom>
                          <a:avLst/>
                          <a:gdLst>
                            <a:gd name="T0" fmla="*/ 2 w 7"/>
                            <a:gd name="T1" fmla="*/ 0 h 17"/>
                            <a:gd name="T2" fmla="*/ 0 w 7"/>
                            <a:gd name="T3" fmla="*/ 2 h 17"/>
                            <a:gd name="T4" fmla="*/ 5 w 7"/>
                            <a:gd name="T5" fmla="*/ 17 h 17"/>
                            <a:gd name="T6" fmla="*/ 7 w 7"/>
                            <a:gd name="T7" fmla="*/ 15 h 17"/>
                            <a:gd name="T8" fmla="*/ 2 w 7"/>
                            <a:gd name="T9" fmla="*/ 0 h 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7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5" y="17"/>
                              </a:lnTo>
                              <a:lnTo>
                                <a:pt x="7" y="15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2" name="Freeform 127">
                        <a:extLst>
                          <a:ext uri="{FF2B5EF4-FFF2-40B4-BE49-F238E27FC236}">
                            <a16:creationId xmlns:a16="http://schemas.microsoft.com/office/drawing/2014/main" id="{84ABBA52-EE46-4FAA-BB38-D443F6F57FC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67075" y="876300"/>
                          <a:ext cx="61880" cy="36369"/>
                        </a:xfrm>
                        <a:custGeom>
                          <a:avLst/>
                          <a:gdLst>
                            <a:gd name="T0" fmla="*/ 15 w 15"/>
                            <a:gd name="T1" fmla="*/ 0 h 9"/>
                            <a:gd name="T2" fmla="*/ 0 w 15"/>
                            <a:gd name="T3" fmla="*/ 7 h 9"/>
                            <a:gd name="T4" fmla="*/ 0 w 15"/>
                            <a:gd name="T5" fmla="*/ 9 h 9"/>
                            <a:gd name="T6" fmla="*/ 15 w 15"/>
                            <a:gd name="T7" fmla="*/ 2 h 9"/>
                            <a:gd name="T8" fmla="*/ 15 w 15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9">
                              <a:moveTo>
                                <a:pt x="15" y="0"/>
                              </a:moveTo>
                              <a:lnTo>
                                <a:pt x="0" y="7"/>
                              </a:lnTo>
                              <a:lnTo>
                                <a:pt x="0" y="9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3" name="Freeform 128">
                        <a:extLst>
                          <a:ext uri="{FF2B5EF4-FFF2-40B4-BE49-F238E27FC236}">
                            <a16:creationId xmlns:a16="http://schemas.microsoft.com/office/drawing/2014/main" id="{9C4E73A9-728C-4F62-AD27-1AD0CD84AA3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67075" y="895350"/>
                          <a:ext cx="61880" cy="36369"/>
                        </a:xfrm>
                        <a:custGeom>
                          <a:avLst/>
                          <a:gdLst>
                            <a:gd name="T0" fmla="*/ 15 w 15"/>
                            <a:gd name="T1" fmla="*/ 0 h 9"/>
                            <a:gd name="T2" fmla="*/ 0 w 15"/>
                            <a:gd name="T3" fmla="*/ 7 h 9"/>
                            <a:gd name="T4" fmla="*/ 0 w 15"/>
                            <a:gd name="T5" fmla="*/ 9 h 9"/>
                            <a:gd name="T6" fmla="*/ 15 w 15"/>
                            <a:gd name="T7" fmla="*/ 2 h 9"/>
                            <a:gd name="T8" fmla="*/ 15 w 15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9">
                              <a:moveTo>
                                <a:pt x="15" y="0"/>
                              </a:moveTo>
                              <a:lnTo>
                                <a:pt x="0" y="7"/>
                              </a:lnTo>
                              <a:lnTo>
                                <a:pt x="0" y="9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4" name="Freeform 129">
                        <a:extLst>
                          <a:ext uri="{FF2B5EF4-FFF2-40B4-BE49-F238E27FC236}">
                            <a16:creationId xmlns:a16="http://schemas.microsoft.com/office/drawing/2014/main" id="{D0E1EFAC-B8E7-4456-9C71-6E3FBBFAD89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76575" y="1123950"/>
                          <a:ext cx="49504" cy="52533"/>
                        </a:xfrm>
                        <a:custGeom>
                          <a:avLst/>
                          <a:gdLst>
                            <a:gd name="T0" fmla="*/ 12 w 12"/>
                            <a:gd name="T1" fmla="*/ 0 h 13"/>
                            <a:gd name="T2" fmla="*/ 0 w 12"/>
                            <a:gd name="T3" fmla="*/ 13 h 13"/>
                            <a:gd name="T4" fmla="*/ 2 w 12"/>
                            <a:gd name="T5" fmla="*/ 13 h 13"/>
                            <a:gd name="T6" fmla="*/ 12 w 12"/>
                            <a:gd name="T7" fmla="*/ 1 h 13"/>
                            <a:gd name="T8" fmla="*/ 12 w 12"/>
                            <a:gd name="T9" fmla="*/ 0 h 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3">
                              <a:moveTo>
                                <a:pt x="12" y="0"/>
                              </a:moveTo>
                              <a:lnTo>
                                <a:pt x="0" y="13"/>
                              </a:lnTo>
                              <a:lnTo>
                                <a:pt x="2" y="13"/>
                              </a:lnTo>
                              <a:lnTo>
                                <a:pt x="12" y="1"/>
                              </a:lnTo>
                              <a:lnTo>
                                <a:pt x="1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5" name="Freeform 130">
                        <a:extLst>
                          <a:ext uri="{FF2B5EF4-FFF2-40B4-BE49-F238E27FC236}">
                            <a16:creationId xmlns:a16="http://schemas.microsoft.com/office/drawing/2014/main" id="{2B3EB8B4-E75E-4976-8AFD-86991125944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28975" y="1276350"/>
                          <a:ext cx="49504" cy="52533"/>
                        </a:xfrm>
                        <a:custGeom>
                          <a:avLst/>
                          <a:gdLst>
                            <a:gd name="T0" fmla="*/ 12 w 12"/>
                            <a:gd name="T1" fmla="*/ 0 h 13"/>
                            <a:gd name="T2" fmla="*/ 0 w 12"/>
                            <a:gd name="T3" fmla="*/ 13 h 13"/>
                            <a:gd name="T4" fmla="*/ 2 w 12"/>
                            <a:gd name="T5" fmla="*/ 13 h 13"/>
                            <a:gd name="T6" fmla="*/ 12 w 12"/>
                            <a:gd name="T7" fmla="*/ 1 h 13"/>
                            <a:gd name="T8" fmla="*/ 12 w 12"/>
                            <a:gd name="T9" fmla="*/ 0 h 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3">
                              <a:moveTo>
                                <a:pt x="12" y="0"/>
                              </a:moveTo>
                              <a:lnTo>
                                <a:pt x="0" y="13"/>
                              </a:lnTo>
                              <a:lnTo>
                                <a:pt x="2" y="13"/>
                              </a:lnTo>
                              <a:lnTo>
                                <a:pt x="12" y="1"/>
                              </a:lnTo>
                              <a:lnTo>
                                <a:pt x="1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6" name="Freeform 131">
                        <a:extLst>
                          <a:ext uri="{FF2B5EF4-FFF2-40B4-BE49-F238E27FC236}">
                            <a16:creationId xmlns:a16="http://schemas.microsoft.com/office/drawing/2014/main" id="{826725C3-DCF4-48E3-8743-CA1629805E2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67100" y="1228725"/>
                          <a:ext cx="49504" cy="40410"/>
                        </a:xfrm>
                        <a:custGeom>
                          <a:avLst/>
                          <a:gdLst>
                            <a:gd name="T0" fmla="*/ 10 w 12"/>
                            <a:gd name="T1" fmla="*/ 0 h 10"/>
                            <a:gd name="T2" fmla="*/ 0 w 12"/>
                            <a:gd name="T3" fmla="*/ 10 h 10"/>
                            <a:gd name="T4" fmla="*/ 1 w 12"/>
                            <a:gd name="T5" fmla="*/ 10 h 10"/>
                            <a:gd name="T6" fmla="*/ 12 w 12"/>
                            <a:gd name="T7" fmla="*/ 0 h 10"/>
                            <a:gd name="T8" fmla="*/ 10 w 12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0">
                              <a:moveTo>
                                <a:pt x="10" y="0"/>
                              </a:moveTo>
                              <a:lnTo>
                                <a:pt x="0" y="10"/>
                              </a:lnTo>
                              <a:lnTo>
                                <a:pt x="1" y="10"/>
                              </a:lnTo>
                              <a:lnTo>
                                <a:pt x="12" y="0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7" name="Freeform 132">
                        <a:extLst>
                          <a:ext uri="{FF2B5EF4-FFF2-40B4-BE49-F238E27FC236}">
                            <a16:creationId xmlns:a16="http://schemas.microsoft.com/office/drawing/2014/main" id="{C620A9B5-52DB-4860-B0F8-3AFBDF7A2DA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67100" y="1247775"/>
                          <a:ext cx="49504" cy="40410"/>
                        </a:xfrm>
                        <a:custGeom>
                          <a:avLst/>
                          <a:gdLst>
                            <a:gd name="T0" fmla="*/ 10 w 12"/>
                            <a:gd name="T1" fmla="*/ 0 h 10"/>
                            <a:gd name="T2" fmla="*/ 0 w 12"/>
                            <a:gd name="T3" fmla="*/ 10 h 10"/>
                            <a:gd name="T4" fmla="*/ 1 w 12"/>
                            <a:gd name="T5" fmla="*/ 10 h 10"/>
                            <a:gd name="T6" fmla="*/ 12 w 12"/>
                            <a:gd name="T7" fmla="*/ 0 h 10"/>
                            <a:gd name="T8" fmla="*/ 10 w 12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0">
                              <a:moveTo>
                                <a:pt x="10" y="0"/>
                              </a:moveTo>
                              <a:lnTo>
                                <a:pt x="0" y="10"/>
                              </a:lnTo>
                              <a:lnTo>
                                <a:pt x="1" y="10"/>
                              </a:lnTo>
                              <a:lnTo>
                                <a:pt x="12" y="0"/>
                              </a:ln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8" name="Freeform 133">
                        <a:extLst>
                          <a:ext uri="{FF2B5EF4-FFF2-40B4-BE49-F238E27FC236}">
                            <a16:creationId xmlns:a16="http://schemas.microsoft.com/office/drawing/2014/main" id="{F9D9C7B2-1912-44AD-ACC2-0ABC0D20D01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19475" y="1076325"/>
                          <a:ext cx="66006" cy="20205"/>
                        </a:xfrm>
                        <a:custGeom>
                          <a:avLst/>
                          <a:gdLst>
                            <a:gd name="T0" fmla="*/ 16 w 16"/>
                            <a:gd name="T1" fmla="*/ 0 h 5"/>
                            <a:gd name="T2" fmla="*/ 0 w 16"/>
                            <a:gd name="T3" fmla="*/ 3 h 5"/>
                            <a:gd name="T4" fmla="*/ 2 w 16"/>
                            <a:gd name="T5" fmla="*/ 5 h 5"/>
                            <a:gd name="T6" fmla="*/ 16 w 16"/>
                            <a:gd name="T7" fmla="*/ 1 h 5"/>
                            <a:gd name="T8" fmla="*/ 16 w 16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5">
                              <a:moveTo>
                                <a:pt x="16" y="0"/>
                              </a:moveTo>
                              <a:lnTo>
                                <a:pt x="0" y="3"/>
                              </a:lnTo>
                              <a:lnTo>
                                <a:pt x="2" y="5"/>
                              </a:lnTo>
                              <a:lnTo>
                                <a:pt x="16" y="1"/>
                              </a:lnTo>
                              <a:lnTo>
                                <a:pt x="1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9" name="Freeform 134">
                        <a:extLst>
                          <a:ext uri="{FF2B5EF4-FFF2-40B4-BE49-F238E27FC236}">
                            <a16:creationId xmlns:a16="http://schemas.microsoft.com/office/drawing/2014/main" id="{3B554F1C-E253-4C14-811F-32F4402029D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19475" y="1114425"/>
                          <a:ext cx="66006" cy="20205"/>
                        </a:xfrm>
                        <a:custGeom>
                          <a:avLst/>
                          <a:gdLst>
                            <a:gd name="T0" fmla="*/ 16 w 16"/>
                            <a:gd name="T1" fmla="*/ 0 h 5"/>
                            <a:gd name="T2" fmla="*/ 0 w 16"/>
                            <a:gd name="T3" fmla="*/ 3 h 5"/>
                            <a:gd name="T4" fmla="*/ 2 w 16"/>
                            <a:gd name="T5" fmla="*/ 5 h 5"/>
                            <a:gd name="T6" fmla="*/ 16 w 16"/>
                            <a:gd name="T7" fmla="*/ 1 h 5"/>
                            <a:gd name="T8" fmla="*/ 16 w 16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5">
                              <a:moveTo>
                                <a:pt x="16" y="0"/>
                              </a:moveTo>
                              <a:lnTo>
                                <a:pt x="0" y="3"/>
                              </a:lnTo>
                              <a:lnTo>
                                <a:pt x="2" y="5"/>
                              </a:lnTo>
                              <a:lnTo>
                                <a:pt x="16" y="1"/>
                              </a:lnTo>
                              <a:lnTo>
                                <a:pt x="16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0" name="Freeform 135">
                        <a:extLst>
                          <a:ext uri="{FF2B5EF4-FFF2-40B4-BE49-F238E27FC236}">
                            <a16:creationId xmlns:a16="http://schemas.microsoft.com/office/drawing/2014/main" id="{9C889219-0B9A-459C-A464-BCDF8F3E4B4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38500" y="1409700"/>
                          <a:ext cx="57755" cy="32328"/>
                        </a:xfrm>
                        <a:custGeom>
                          <a:avLst/>
                          <a:gdLst>
                            <a:gd name="T0" fmla="*/ 0 w 14"/>
                            <a:gd name="T1" fmla="*/ 0 h 8"/>
                            <a:gd name="T2" fmla="*/ 0 w 14"/>
                            <a:gd name="T3" fmla="*/ 2 h 8"/>
                            <a:gd name="T4" fmla="*/ 14 w 14"/>
                            <a:gd name="T5" fmla="*/ 8 h 8"/>
                            <a:gd name="T6" fmla="*/ 14 w 14"/>
                            <a:gd name="T7" fmla="*/ 7 h 8"/>
                            <a:gd name="T8" fmla="*/ 0 w 14"/>
                            <a:gd name="T9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8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8"/>
                              </a:lnTo>
                              <a:lnTo>
                                <a:pt x="14" y="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1" name="Freeform 136">
                        <a:extLst>
                          <a:ext uri="{FF2B5EF4-FFF2-40B4-BE49-F238E27FC236}">
                            <a16:creationId xmlns:a16="http://schemas.microsoft.com/office/drawing/2014/main" id="{A05B5942-C1D0-4DC7-A059-43F56CF89EC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38500" y="1428750"/>
                          <a:ext cx="57755" cy="32328"/>
                        </a:xfrm>
                        <a:custGeom>
                          <a:avLst/>
                          <a:gdLst>
                            <a:gd name="T0" fmla="*/ 0 w 14"/>
                            <a:gd name="T1" fmla="*/ 0 h 8"/>
                            <a:gd name="T2" fmla="*/ 0 w 14"/>
                            <a:gd name="T3" fmla="*/ 2 h 8"/>
                            <a:gd name="T4" fmla="*/ 14 w 14"/>
                            <a:gd name="T5" fmla="*/ 8 h 8"/>
                            <a:gd name="T6" fmla="*/ 14 w 14"/>
                            <a:gd name="T7" fmla="*/ 7 h 8"/>
                            <a:gd name="T8" fmla="*/ 0 w 14"/>
                            <a:gd name="T9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8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8"/>
                              </a:lnTo>
                              <a:lnTo>
                                <a:pt x="14" y="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2" name="Freeform 137">
                        <a:extLst>
                          <a:ext uri="{FF2B5EF4-FFF2-40B4-BE49-F238E27FC236}">
                            <a16:creationId xmlns:a16="http://schemas.microsoft.com/office/drawing/2014/main" id="{0032D130-50B4-4E01-9BF2-0607D9C8C98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09925" y="1504950"/>
                          <a:ext cx="57755" cy="16164"/>
                        </a:xfrm>
                        <a:custGeom>
                          <a:avLst/>
                          <a:gdLst>
                            <a:gd name="T0" fmla="*/ 14 w 14"/>
                            <a:gd name="T1" fmla="*/ 0 h 4"/>
                            <a:gd name="T2" fmla="*/ 0 w 14"/>
                            <a:gd name="T3" fmla="*/ 4 h 4"/>
                            <a:gd name="T4" fmla="*/ 0 w 14"/>
                            <a:gd name="T5" fmla="*/ 4 h 4"/>
                            <a:gd name="T6" fmla="*/ 14 w 14"/>
                            <a:gd name="T7" fmla="*/ 2 h 4"/>
                            <a:gd name="T8" fmla="*/ 14 w 14"/>
                            <a:gd name="T9" fmla="*/ 0 h 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4">
                              <a:moveTo>
                                <a:pt x="14" y="0"/>
                              </a:moveTo>
                              <a:lnTo>
                                <a:pt x="0" y="4"/>
                              </a:lnTo>
                              <a:lnTo>
                                <a:pt x="0" y="4"/>
                              </a:lnTo>
                              <a:lnTo>
                                <a:pt x="14" y="2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3" name="Freeform 138">
                        <a:extLst>
                          <a:ext uri="{FF2B5EF4-FFF2-40B4-BE49-F238E27FC236}">
                            <a16:creationId xmlns:a16="http://schemas.microsoft.com/office/drawing/2014/main" id="{64E0CEE5-88D4-4115-A335-DCDA3CE8E85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09925" y="1543050"/>
                          <a:ext cx="57755" cy="16164"/>
                        </a:xfrm>
                        <a:custGeom>
                          <a:avLst/>
                          <a:gdLst>
                            <a:gd name="T0" fmla="*/ 14 w 14"/>
                            <a:gd name="T1" fmla="*/ 0 h 4"/>
                            <a:gd name="T2" fmla="*/ 0 w 14"/>
                            <a:gd name="T3" fmla="*/ 4 h 4"/>
                            <a:gd name="T4" fmla="*/ 0 w 14"/>
                            <a:gd name="T5" fmla="*/ 4 h 4"/>
                            <a:gd name="T6" fmla="*/ 14 w 14"/>
                            <a:gd name="T7" fmla="*/ 2 h 4"/>
                            <a:gd name="T8" fmla="*/ 14 w 14"/>
                            <a:gd name="T9" fmla="*/ 0 h 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4">
                              <a:moveTo>
                                <a:pt x="14" y="0"/>
                              </a:moveTo>
                              <a:lnTo>
                                <a:pt x="0" y="4"/>
                              </a:lnTo>
                              <a:lnTo>
                                <a:pt x="0" y="4"/>
                              </a:lnTo>
                              <a:lnTo>
                                <a:pt x="14" y="2"/>
                              </a:lnTo>
                              <a:lnTo>
                                <a:pt x="14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4" name="Freeform 139">
                        <a:extLst>
                          <a:ext uri="{FF2B5EF4-FFF2-40B4-BE49-F238E27FC236}">
                            <a16:creationId xmlns:a16="http://schemas.microsoft.com/office/drawing/2014/main" id="{62837503-B118-4CF8-BBE1-A7F52A6D413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14700" y="1276350"/>
                          <a:ext cx="61880" cy="12123"/>
                        </a:xfrm>
                        <a:custGeom>
                          <a:avLst/>
                          <a:gdLst>
                            <a:gd name="T0" fmla="*/ 13 w 15"/>
                            <a:gd name="T1" fmla="*/ 0 h 3"/>
                            <a:gd name="T2" fmla="*/ 0 w 15"/>
                            <a:gd name="T3" fmla="*/ 2 h 3"/>
                            <a:gd name="T4" fmla="*/ 0 w 15"/>
                            <a:gd name="T5" fmla="*/ 3 h 3"/>
                            <a:gd name="T6" fmla="*/ 15 w 15"/>
                            <a:gd name="T7" fmla="*/ 2 h 3"/>
                            <a:gd name="T8" fmla="*/ 13 w 15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3">
                              <a:moveTo>
                                <a:pt x="13" y="0"/>
                              </a:moveTo>
                              <a:lnTo>
                                <a:pt x="0" y="2"/>
                              </a:lnTo>
                              <a:lnTo>
                                <a:pt x="0" y="3"/>
                              </a:lnTo>
                              <a:lnTo>
                                <a:pt x="15" y="2"/>
                              </a:lnTo>
                              <a:lnTo>
                                <a:pt x="1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5" name="Freeform 140">
                        <a:extLst>
                          <a:ext uri="{FF2B5EF4-FFF2-40B4-BE49-F238E27FC236}">
                            <a16:creationId xmlns:a16="http://schemas.microsoft.com/office/drawing/2014/main" id="{EB43D872-9AC3-4397-B762-CDC4E8313FD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14700" y="1314450"/>
                          <a:ext cx="61880" cy="12123"/>
                        </a:xfrm>
                        <a:custGeom>
                          <a:avLst/>
                          <a:gdLst>
                            <a:gd name="T0" fmla="*/ 13 w 15"/>
                            <a:gd name="T1" fmla="*/ 0 h 3"/>
                            <a:gd name="T2" fmla="*/ 0 w 15"/>
                            <a:gd name="T3" fmla="*/ 2 h 3"/>
                            <a:gd name="T4" fmla="*/ 0 w 15"/>
                            <a:gd name="T5" fmla="*/ 3 h 3"/>
                            <a:gd name="T6" fmla="*/ 15 w 15"/>
                            <a:gd name="T7" fmla="*/ 2 h 3"/>
                            <a:gd name="T8" fmla="*/ 13 w 15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3">
                              <a:moveTo>
                                <a:pt x="13" y="0"/>
                              </a:moveTo>
                              <a:lnTo>
                                <a:pt x="0" y="2"/>
                              </a:lnTo>
                              <a:lnTo>
                                <a:pt x="0" y="3"/>
                              </a:lnTo>
                              <a:lnTo>
                                <a:pt x="15" y="2"/>
                              </a:lnTo>
                              <a:lnTo>
                                <a:pt x="13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6" name="Freeform 141">
                        <a:extLst>
                          <a:ext uri="{FF2B5EF4-FFF2-40B4-BE49-F238E27FC236}">
                            <a16:creationId xmlns:a16="http://schemas.microsoft.com/office/drawing/2014/main" id="{55FAF760-EF69-4398-8801-15263652579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14700" y="1171575"/>
                          <a:ext cx="57755" cy="32328"/>
                        </a:xfrm>
                        <a:custGeom>
                          <a:avLst/>
                          <a:gdLst>
                            <a:gd name="T0" fmla="*/ 2 w 14"/>
                            <a:gd name="T1" fmla="*/ 0 h 8"/>
                            <a:gd name="T2" fmla="*/ 0 w 14"/>
                            <a:gd name="T3" fmla="*/ 1 h 8"/>
                            <a:gd name="T4" fmla="*/ 14 w 14"/>
                            <a:gd name="T5" fmla="*/ 8 h 8"/>
                            <a:gd name="T6" fmla="*/ 14 w 14"/>
                            <a:gd name="T7" fmla="*/ 6 h 8"/>
                            <a:gd name="T8" fmla="*/ 2 w 14"/>
                            <a:gd name="T9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8">
                              <a:moveTo>
                                <a:pt x="2" y="0"/>
                              </a:moveTo>
                              <a:lnTo>
                                <a:pt x="0" y="1"/>
                              </a:lnTo>
                              <a:lnTo>
                                <a:pt x="14" y="8"/>
                              </a:lnTo>
                              <a:lnTo>
                                <a:pt x="14" y="6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7" name="Freeform 142">
                        <a:extLst>
                          <a:ext uri="{FF2B5EF4-FFF2-40B4-BE49-F238E27FC236}">
                            <a16:creationId xmlns:a16="http://schemas.microsoft.com/office/drawing/2014/main" id="{F52CE102-26EE-4DC4-9F66-5EAD49DEF6B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14700" y="1190625"/>
                          <a:ext cx="57755" cy="32328"/>
                        </a:xfrm>
                        <a:custGeom>
                          <a:avLst/>
                          <a:gdLst>
                            <a:gd name="T0" fmla="*/ 2 w 14"/>
                            <a:gd name="T1" fmla="*/ 0 h 8"/>
                            <a:gd name="T2" fmla="*/ 0 w 14"/>
                            <a:gd name="T3" fmla="*/ 1 h 8"/>
                            <a:gd name="T4" fmla="*/ 14 w 14"/>
                            <a:gd name="T5" fmla="*/ 8 h 8"/>
                            <a:gd name="T6" fmla="*/ 14 w 14"/>
                            <a:gd name="T7" fmla="*/ 6 h 8"/>
                            <a:gd name="T8" fmla="*/ 2 w 14"/>
                            <a:gd name="T9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8">
                              <a:moveTo>
                                <a:pt x="2" y="0"/>
                              </a:moveTo>
                              <a:lnTo>
                                <a:pt x="0" y="1"/>
                              </a:lnTo>
                              <a:lnTo>
                                <a:pt x="14" y="8"/>
                              </a:lnTo>
                              <a:lnTo>
                                <a:pt x="14" y="6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8" name="Rectangle 143">
                        <a:extLst>
                          <a:ext uri="{FF2B5EF4-FFF2-40B4-BE49-F238E27FC236}">
                            <a16:creationId xmlns:a16="http://schemas.microsoft.com/office/drawing/2014/main" id="{AA4D25EC-D0BC-4AC4-A900-51D4C867BA81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3505200" y="914400"/>
                          <a:ext cx="86632" cy="8082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9" name="Rectangle 144">
                        <a:extLst>
                          <a:ext uri="{FF2B5EF4-FFF2-40B4-BE49-F238E27FC236}">
                            <a16:creationId xmlns:a16="http://schemas.microsoft.com/office/drawing/2014/main" id="{F54585A9-EF7D-4DE8-9424-790F41FEA0D1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3505200" y="952500"/>
                          <a:ext cx="86632" cy="80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0" name="Freeform 145">
                        <a:extLst>
                          <a:ext uri="{FF2B5EF4-FFF2-40B4-BE49-F238E27FC236}">
                            <a16:creationId xmlns:a16="http://schemas.microsoft.com/office/drawing/2014/main" id="{50FD8DB6-A410-46D4-83F5-3B182730EC0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67050" y="1019175"/>
                          <a:ext cx="78382" cy="40410"/>
                        </a:xfrm>
                        <a:custGeom>
                          <a:avLst/>
                          <a:gdLst>
                            <a:gd name="T0" fmla="*/ 0 w 19"/>
                            <a:gd name="T1" fmla="*/ 0 h 10"/>
                            <a:gd name="T2" fmla="*/ 0 w 19"/>
                            <a:gd name="T3" fmla="*/ 0 h 10"/>
                            <a:gd name="T4" fmla="*/ 19 w 19"/>
                            <a:gd name="T5" fmla="*/ 10 h 10"/>
                            <a:gd name="T6" fmla="*/ 19 w 19"/>
                            <a:gd name="T7" fmla="*/ 10 h 10"/>
                            <a:gd name="T8" fmla="*/ 0 w 19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9" h="10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9" y="10"/>
                              </a:lnTo>
                              <a:lnTo>
                                <a:pt x="19" y="1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EA0B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1" name="Freeform 146">
                        <a:extLst>
                          <a:ext uri="{FF2B5EF4-FFF2-40B4-BE49-F238E27FC236}">
                            <a16:creationId xmlns:a16="http://schemas.microsoft.com/office/drawing/2014/main" id="{63E444BC-3DB3-4D6D-958B-C512DBEFDF7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67050" y="1038225"/>
                          <a:ext cx="78382" cy="40410"/>
                        </a:xfrm>
                        <a:custGeom>
                          <a:avLst/>
                          <a:gdLst>
                            <a:gd name="T0" fmla="*/ 0 w 19"/>
                            <a:gd name="T1" fmla="*/ 0 h 10"/>
                            <a:gd name="T2" fmla="*/ 0 w 19"/>
                            <a:gd name="T3" fmla="*/ 0 h 10"/>
                            <a:gd name="T4" fmla="*/ 19 w 19"/>
                            <a:gd name="T5" fmla="*/ 10 h 10"/>
                            <a:gd name="T6" fmla="*/ 19 w 19"/>
                            <a:gd name="T7" fmla="*/ 10 h 10"/>
                            <a:gd name="T8" fmla="*/ 0 w 19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9" h="10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9" y="10"/>
                              </a:lnTo>
                              <a:lnTo>
                                <a:pt x="19" y="1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2" name="Freeform 147">
                        <a:extLst>
                          <a:ext uri="{FF2B5EF4-FFF2-40B4-BE49-F238E27FC236}">
                            <a16:creationId xmlns:a16="http://schemas.microsoft.com/office/drawing/2014/main" id="{EE9D8B1E-2D93-42C9-B01E-8CEA3B0BC06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71800" y="1343025"/>
                          <a:ext cx="49504" cy="48492"/>
                        </a:xfrm>
                        <a:custGeom>
                          <a:avLst/>
                          <a:gdLst>
                            <a:gd name="T0" fmla="*/ 11 w 12"/>
                            <a:gd name="T1" fmla="*/ 0 h 12"/>
                            <a:gd name="T2" fmla="*/ 0 w 12"/>
                            <a:gd name="T3" fmla="*/ 12 h 12"/>
                            <a:gd name="T4" fmla="*/ 2 w 12"/>
                            <a:gd name="T5" fmla="*/ 12 h 12"/>
                            <a:gd name="T6" fmla="*/ 12 w 12"/>
                            <a:gd name="T7" fmla="*/ 2 h 12"/>
                            <a:gd name="T8" fmla="*/ 11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1" y="0"/>
                              </a:moveTo>
                              <a:lnTo>
                                <a:pt x="0" y="12"/>
                              </a:lnTo>
                              <a:lnTo>
                                <a:pt x="2" y="12"/>
                              </a:lnTo>
                              <a:lnTo>
                                <a:pt x="12" y="2"/>
                              </a:lnTo>
                              <a:lnTo>
                                <a:pt x="1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3" name="Freeform 148">
                        <a:extLst>
                          <a:ext uri="{FF2B5EF4-FFF2-40B4-BE49-F238E27FC236}">
                            <a16:creationId xmlns:a16="http://schemas.microsoft.com/office/drawing/2014/main" id="{3E1F44E9-0ACB-4EAC-805A-916FD03135B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24200" y="1495425"/>
                          <a:ext cx="49504" cy="48492"/>
                        </a:xfrm>
                        <a:custGeom>
                          <a:avLst/>
                          <a:gdLst>
                            <a:gd name="T0" fmla="*/ 11 w 12"/>
                            <a:gd name="T1" fmla="*/ 0 h 12"/>
                            <a:gd name="T2" fmla="*/ 0 w 12"/>
                            <a:gd name="T3" fmla="*/ 12 h 12"/>
                            <a:gd name="T4" fmla="*/ 2 w 12"/>
                            <a:gd name="T5" fmla="*/ 12 h 12"/>
                            <a:gd name="T6" fmla="*/ 12 w 12"/>
                            <a:gd name="T7" fmla="*/ 2 h 12"/>
                            <a:gd name="T8" fmla="*/ 11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1" y="0"/>
                              </a:moveTo>
                              <a:lnTo>
                                <a:pt x="0" y="12"/>
                              </a:lnTo>
                              <a:lnTo>
                                <a:pt x="2" y="12"/>
                              </a:lnTo>
                              <a:lnTo>
                                <a:pt x="12" y="2"/>
                              </a:lnTo>
                              <a:lnTo>
                                <a:pt x="1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4" name="Freeform 149">
                        <a:extLst>
                          <a:ext uri="{FF2B5EF4-FFF2-40B4-BE49-F238E27FC236}">
                            <a16:creationId xmlns:a16="http://schemas.microsoft.com/office/drawing/2014/main" id="{973C0899-BC6E-422A-92FC-AF01F100AF8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81350" y="1200150"/>
                          <a:ext cx="37128" cy="44451"/>
                        </a:xfrm>
                        <a:custGeom>
                          <a:avLst/>
                          <a:gdLst>
                            <a:gd name="T0" fmla="*/ 9 w 9"/>
                            <a:gd name="T1" fmla="*/ 0 h 11"/>
                            <a:gd name="T2" fmla="*/ 0 w 9"/>
                            <a:gd name="T3" fmla="*/ 9 h 11"/>
                            <a:gd name="T4" fmla="*/ 2 w 9"/>
                            <a:gd name="T5" fmla="*/ 11 h 11"/>
                            <a:gd name="T6" fmla="*/ 9 w 9"/>
                            <a:gd name="T7" fmla="*/ 0 h 11"/>
                            <a:gd name="T8" fmla="*/ 9 w 9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1">
                              <a:moveTo>
                                <a:pt x="9" y="0"/>
                              </a:moveTo>
                              <a:lnTo>
                                <a:pt x="0" y="9"/>
                              </a:lnTo>
                              <a:lnTo>
                                <a:pt x="2" y="11"/>
                              </a:lnTo>
                              <a:lnTo>
                                <a:pt x="9" y="0"/>
                              </a:lnTo>
                              <a:lnTo>
                                <a:pt x="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5" name="Freeform 150">
                        <a:extLst>
                          <a:ext uri="{FF2B5EF4-FFF2-40B4-BE49-F238E27FC236}">
                            <a16:creationId xmlns:a16="http://schemas.microsoft.com/office/drawing/2014/main" id="{9DC8BF77-4BE1-4075-9D6C-174275E4567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81350" y="1219200"/>
                          <a:ext cx="37128" cy="44451"/>
                        </a:xfrm>
                        <a:custGeom>
                          <a:avLst/>
                          <a:gdLst>
                            <a:gd name="T0" fmla="*/ 9 w 9"/>
                            <a:gd name="T1" fmla="*/ 0 h 11"/>
                            <a:gd name="T2" fmla="*/ 0 w 9"/>
                            <a:gd name="T3" fmla="*/ 9 h 11"/>
                            <a:gd name="T4" fmla="*/ 2 w 9"/>
                            <a:gd name="T5" fmla="*/ 11 h 11"/>
                            <a:gd name="T6" fmla="*/ 9 w 9"/>
                            <a:gd name="T7" fmla="*/ 0 h 11"/>
                            <a:gd name="T8" fmla="*/ 9 w 9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1">
                              <a:moveTo>
                                <a:pt x="9" y="0"/>
                              </a:moveTo>
                              <a:lnTo>
                                <a:pt x="0" y="9"/>
                              </a:lnTo>
                              <a:lnTo>
                                <a:pt x="2" y="11"/>
                              </a:lnTo>
                              <a:lnTo>
                                <a:pt x="9" y="0"/>
                              </a:lnTo>
                              <a:lnTo>
                                <a:pt x="9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6" name="Freeform 151">
                        <a:extLst>
                          <a:ext uri="{FF2B5EF4-FFF2-40B4-BE49-F238E27FC236}">
                            <a16:creationId xmlns:a16="http://schemas.microsoft.com/office/drawing/2014/main" id="{23688970-E311-452B-93D9-3756D068D0F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48075" y="666750"/>
                          <a:ext cx="33003" cy="56574"/>
                        </a:xfrm>
                        <a:custGeom>
                          <a:avLst/>
                          <a:gdLst>
                            <a:gd name="T0" fmla="*/ 6 w 8"/>
                            <a:gd name="T1" fmla="*/ 0 h 14"/>
                            <a:gd name="T2" fmla="*/ 0 w 8"/>
                            <a:gd name="T3" fmla="*/ 14 h 14"/>
                            <a:gd name="T4" fmla="*/ 1 w 8"/>
                            <a:gd name="T5" fmla="*/ 14 h 14"/>
                            <a:gd name="T6" fmla="*/ 8 w 8"/>
                            <a:gd name="T7" fmla="*/ 0 h 14"/>
                            <a:gd name="T8" fmla="*/ 6 w 8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4">
                              <a:moveTo>
                                <a:pt x="6" y="0"/>
                              </a:moveTo>
                              <a:lnTo>
                                <a:pt x="0" y="14"/>
                              </a:lnTo>
                              <a:lnTo>
                                <a:pt x="1" y="14"/>
                              </a:lnTo>
                              <a:lnTo>
                                <a:pt x="8" y="0"/>
                              </a:lnTo>
                              <a:lnTo>
                                <a:pt x="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7" name="Freeform 152">
                        <a:extLst>
                          <a:ext uri="{FF2B5EF4-FFF2-40B4-BE49-F238E27FC236}">
                            <a16:creationId xmlns:a16="http://schemas.microsoft.com/office/drawing/2014/main" id="{4E23C495-58EB-49EC-B41E-F8B09E7E61A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800475" y="819150"/>
                          <a:ext cx="33003" cy="56574"/>
                        </a:xfrm>
                        <a:custGeom>
                          <a:avLst/>
                          <a:gdLst>
                            <a:gd name="T0" fmla="*/ 6 w 8"/>
                            <a:gd name="T1" fmla="*/ 0 h 14"/>
                            <a:gd name="T2" fmla="*/ 0 w 8"/>
                            <a:gd name="T3" fmla="*/ 14 h 14"/>
                            <a:gd name="T4" fmla="*/ 1 w 8"/>
                            <a:gd name="T5" fmla="*/ 14 h 14"/>
                            <a:gd name="T6" fmla="*/ 8 w 8"/>
                            <a:gd name="T7" fmla="*/ 0 h 14"/>
                            <a:gd name="T8" fmla="*/ 6 w 8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4">
                              <a:moveTo>
                                <a:pt x="6" y="0"/>
                              </a:moveTo>
                              <a:lnTo>
                                <a:pt x="0" y="14"/>
                              </a:lnTo>
                              <a:lnTo>
                                <a:pt x="1" y="14"/>
                              </a:lnTo>
                              <a:lnTo>
                                <a:pt x="8" y="0"/>
                              </a:lnTo>
                              <a:lnTo>
                                <a:pt x="6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8" name="Freeform 153">
                        <a:extLst>
                          <a:ext uri="{FF2B5EF4-FFF2-40B4-BE49-F238E27FC236}">
                            <a16:creationId xmlns:a16="http://schemas.microsoft.com/office/drawing/2014/main" id="{6A6C2760-1385-487A-8577-49F4B23DB34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48000" y="1781175"/>
                          <a:ext cx="16501" cy="8082"/>
                        </a:xfrm>
                        <a:custGeom>
                          <a:avLst/>
                          <a:gdLst>
                            <a:gd name="T0" fmla="*/ 2 w 2"/>
                            <a:gd name="T1" fmla="*/ 0 h 1"/>
                            <a:gd name="T2" fmla="*/ 0 w 2"/>
                            <a:gd name="T3" fmla="*/ 0 h 1"/>
                            <a:gd name="T4" fmla="*/ 0 w 2"/>
                            <a:gd name="T5" fmla="*/ 1 h 1"/>
                            <a:gd name="T6" fmla="*/ 1 w 2"/>
                            <a:gd name="T7" fmla="*/ 1 h 1"/>
                            <a:gd name="T8" fmla="*/ 2 w 2"/>
                            <a:gd name="T9" fmla="*/ 0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1">
                              <a:moveTo>
                                <a:pt x="2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1" y="1"/>
                                <a:pt x="1" y="1"/>
                                <a:pt x="1" y="1"/>
                              </a:cubicBezTo>
                              <a:cubicBezTo>
                                <a:pt x="1" y="0"/>
                                <a:pt x="2" y="0"/>
                                <a:pt x="2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9" name="Freeform 154">
                        <a:extLst>
                          <a:ext uri="{FF2B5EF4-FFF2-40B4-BE49-F238E27FC236}">
                            <a16:creationId xmlns:a16="http://schemas.microsoft.com/office/drawing/2014/main" id="{E275BAEB-0573-4A9F-8060-EC3E33B1BDB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19475" y="1343025"/>
                          <a:ext cx="16501" cy="56574"/>
                        </a:xfrm>
                        <a:custGeom>
                          <a:avLst/>
                          <a:gdLst>
                            <a:gd name="T0" fmla="*/ 2 w 4"/>
                            <a:gd name="T1" fmla="*/ 0 h 14"/>
                            <a:gd name="T2" fmla="*/ 0 w 4"/>
                            <a:gd name="T3" fmla="*/ 14 h 14"/>
                            <a:gd name="T4" fmla="*/ 2 w 4"/>
                            <a:gd name="T5" fmla="*/ 14 h 14"/>
                            <a:gd name="T6" fmla="*/ 4 w 4"/>
                            <a:gd name="T7" fmla="*/ 0 h 14"/>
                            <a:gd name="T8" fmla="*/ 2 w 4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14">
                              <a:moveTo>
                                <a:pt x="2" y="0"/>
                              </a:moveTo>
                              <a:lnTo>
                                <a:pt x="0" y="14"/>
                              </a:lnTo>
                              <a:lnTo>
                                <a:pt x="2" y="14"/>
                              </a:lnTo>
                              <a:lnTo>
                                <a:pt x="4" y="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0" name="Freeform 155">
                        <a:extLst>
                          <a:ext uri="{FF2B5EF4-FFF2-40B4-BE49-F238E27FC236}">
                            <a16:creationId xmlns:a16="http://schemas.microsoft.com/office/drawing/2014/main" id="{7CF6CF4B-56F5-4377-8571-DB23B5A8732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71875" y="1495425"/>
                          <a:ext cx="16501" cy="56574"/>
                        </a:xfrm>
                        <a:custGeom>
                          <a:avLst/>
                          <a:gdLst>
                            <a:gd name="T0" fmla="*/ 2 w 4"/>
                            <a:gd name="T1" fmla="*/ 0 h 14"/>
                            <a:gd name="T2" fmla="*/ 0 w 4"/>
                            <a:gd name="T3" fmla="*/ 14 h 14"/>
                            <a:gd name="T4" fmla="*/ 2 w 4"/>
                            <a:gd name="T5" fmla="*/ 14 h 14"/>
                            <a:gd name="T6" fmla="*/ 4 w 4"/>
                            <a:gd name="T7" fmla="*/ 0 h 14"/>
                            <a:gd name="T8" fmla="*/ 2 w 4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14">
                              <a:moveTo>
                                <a:pt x="2" y="0"/>
                              </a:moveTo>
                              <a:lnTo>
                                <a:pt x="0" y="14"/>
                              </a:lnTo>
                              <a:lnTo>
                                <a:pt x="2" y="14"/>
                              </a:lnTo>
                              <a:lnTo>
                                <a:pt x="4" y="0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1" name="Freeform 156">
                        <a:extLst>
                          <a:ext uri="{FF2B5EF4-FFF2-40B4-BE49-F238E27FC236}">
                            <a16:creationId xmlns:a16="http://schemas.microsoft.com/office/drawing/2014/main" id="{F2A0BB53-3C2D-4EAB-86A8-BBF210C017A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00350" y="923925"/>
                          <a:ext cx="66006" cy="36369"/>
                        </a:xfrm>
                        <a:custGeom>
                          <a:avLst/>
                          <a:gdLst>
                            <a:gd name="T0" fmla="*/ 16 w 16"/>
                            <a:gd name="T1" fmla="*/ 0 h 9"/>
                            <a:gd name="T2" fmla="*/ 11 w 16"/>
                            <a:gd name="T3" fmla="*/ 3 h 9"/>
                            <a:gd name="T4" fmla="*/ 0 w 16"/>
                            <a:gd name="T5" fmla="*/ 7 h 9"/>
                            <a:gd name="T6" fmla="*/ 2 w 16"/>
                            <a:gd name="T7" fmla="*/ 9 h 9"/>
                            <a:gd name="T8" fmla="*/ 11 w 16"/>
                            <a:gd name="T9" fmla="*/ 5 h 9"/>
                            <a:gd name="T10" fmla="*/ 16 w 16"/>
                            <a:gd name="T11" fmla="*/ 2 h 9"/>
                            <a:gd name="T12" fmla="*/ 16 w 16"/>
                            <a:gd name="T13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6" h="9">
                              <a:moveTo>
                                <a:pt x="16" y="0"/>
                              </a:moveTo>
                              <a:lnTo>
                                <a:pt x="11" y="3"/>
                              </a:lnTo>
                              <a:lnTo>
                                <a:pt x="0" y="7"/>
                              </a:lnTo>
                              <a:lnTo>
                                <a:pt x="2" y="9"/>
                              </a:lnTo>
                              <a:lnTo>
                                <a:pt x="11" y="5"/>
                              </a:lnTo>
                              <a:lnTo>
                                <a:pt x="16" y="2"/>
                              </a:lnTo>
                              <a:lnTo>
                                <a:pt x="1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2" name="Freeform 157">
                        <a:extLst>
                          <a:ext uri="{FF2B5EF4-FFF2-40B4-BE49-F238E27FC236}">
                            <a16:creationId xmlns:a16="http://schemas.microsoft.com/office/drawing/2014/main" id="{1C595038-6398-48FE-913F-58DD20FDDDE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00350" y="942975"/>
                          <a:ext cx="66006" cy="36369"/>
                        </a:xfrm>
                        <a:custGeom>
                          <a:avLst/>
                          <a:gdLst>
                            <a:gd name="T0" fmla="*/ 16 w 16"/>
                            <a:gd name="T1" fmla="*/ 0 h 9"/>
                            <a:gd name="T2" fmla="*/ 11 w 16"/>
                            <a:gd name="T3" fmla="*/ 3 h 9"/>
                            <a:gd name="T4" fmla="*/ 0 w 16"/>
                            <a:gd name="T5" fmla="*/ 7 h 9"/>
                            <a:gd name="T6" fmla="*/ 2 w 16"/>
                            <a:gd name="T7" fmla="*/ 9 h 9"/>
                            <a:gd name="T8" fmla="*/ 11 w 16"/>
                            <a:gd name="T9" fmla="*/ 5 h 9"/>
                            <a:gd name="T10" fmla="*/ 16 w 16"/>
                            <a:gd name="T11" fmla="*/ 2 h 9"/>
                            <a:gd name="T12" fmla="*/ 16 w 16"/>
                            <a:gd name="T13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6" h="9">
                              <a:moveTo>
                                <a:pt x="16" y="0"/>
                              </a:moveTo>
                              <a:lnTo>
                                <a:pt x="11" y="3"/>
                              </a:lnTo>
                              <a:lnTo>
                                <a:pt x="0" y="7"/>
                              </a:lnTo>
                              <a:lnTo>
                                <a:pt x="2" y="9"/>
                              </a:lnTo>
                              <a:lnTo>
                                <a:pt x="11" y="5"/>
                              </a:lnTo>
                              <a:lnTo>
                                <a:pt x="16" y="2"/>
                              </a:lnTo>
                              <a:lnTo>
                                <a:pt x="16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3" name="Freeform 158">
                        <a:extLst>
                          <a:ext uri="{FF2B5EF4-FFF2-40B4-BE49-F238E27FC236}">
                            <a16:creationId xmlns:a16="http://schemas.microsoft.com/office/drawing/2014/main" id="{544D6550-D86C-4DFD-95C7-0607F8B105B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47975" y="1152525"/>
                          <a:ext cx="49504" cy="48492"/>
                        </a:xfrm>
                        <a:custGeom>
                          <a:avLst/>
                          <a:gdLst>
                            <a:gd name="T0" fmla="*/ 10 w 12"/>
                            <a:gd name="T1" fmla="*/ 0 h 12"/>
                            <a:gd name="T2" fmla="*/ 0 w 12"/>
                            <a:gd name="T3" fmla="*/ 10 h 12"/>
                            <a:gd name="T4" fmla="*/ 1 w 12"/>
                            <a:gd name="T5" fmla="*/ 12 h 12"/>
                            <a:gd name="T6" fmla="*/ 10 w 12"/>
                            <a:gd name="T7" fmla="*/ 2 h 12"/>
                            <a:gd name="T8" fmla="*/ 12 w 12"/>
                            <a:gd name="T9" fmla="*/ 2 h 12"/>
                            <a:gd name="T10" fmla="*/ 10 w 12"/>
                            <a:gd name="T11" fmla="*/ 0 h 12"/>
                            <a:gd name="T12" fmla="*/ 10 w 12"/>
                            <a:gd name="T13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0" y="0"/>
                              </a:moveTo>
                              <a:lnTo>
                                <a:pt x="0" y="10"/>
                              </a:lnTo>
                              <a:lnTo>
                                <a:pt x="1" y="12"/>
                              </a:lnTo>
                              <a:lnTo>
                                <a:pt x="10" y="2"/>
                              </a:lnTo>
                              <a:lnTo>
                                <a:pt x="12" y="2"/>
                              </a:lnTo>
                              <a:lnTo>
                                <a:pt x="10" y="0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4" name="Freeform 159">
                        <a:extLst>
                          <a:ext uri="{FF2B5EF4-FFF2-40B4-BE49-F238E27FC236}">
                            <a16:creationId xmlns:a16="http://schemas.microsoft.com/office/drawing/2014/main" id="{9ADC7790-7AFD-460D-B560-FDE6EF593C7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00375" y="1304925"/>
                          <a:ext cx="49504" cy="48492"/>
                        </a:xfrm>
                        <a:custGeom>
                          <a:avLst/>
                          <a:gdLst>
                            <a:gd name="T0" fmla="*/ 10 w 12"/>
                            <a:gd name="T1" fmla="*/ 0 h 12"/>
                            <a:gd name="T2" fmla="*/ 0 w 12"/>
                            <a:gd name="T3" fmla="*/ 10 h 12"/>
                            <a:gd name="T4" fmla="*/ 1 w 12"/>
                            <a:gd name="T5" fmla="*/ 12 h 12"/>
                            <a:gd name="T6" fmla="*/ 10 w 12"/>
                            <a:gd name="T7" fmla="*/ 2 h 12"/>
                            <a:gd name="T8" fmla="*/ 12 w 12"/>
                            <a:gd name="T9" fmla="*/ 2 h 12"/>
                            <a:gd name="T10" fmla="*/ 10 w 12"/>
                            <a:gd name="T11" fmla="*/ 0 h 12"/>
                            <a:gd name="T12" fmla="*/ 10 w 12"/>
                            <a:gd name="T13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0" y="0"/>
                              </a:moveTo>
                              <a:lnTo>
                                <a:pt x="0" y="10"/>
                              </a:lnTo>
                              <a:lnTo>
                                <a:pt x="1" y="12"/>
                              </a:lnTo>
                              <a:lnTo>
                                <a:pt x="10" y="2"/>
                              </a:lnTo>
                              <a:lnTo>
                                <a:pt x="12" y="2"/>
                              </a:lnTo>
                              <a:lnTo>
                                <a:pt x="10" y="0"/>
                              </a:ln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5" name="Freeform 160">
                        <a:extLst>
                          <a:ext uri="{FF2B5EF4-FFF2-40B4-BE49-F238E27FC236}">
                            <a16:creationId xmlns:a16="http://schemas.microsoft.com/office/drawing/2014/main" id="{6F5A633C-2240-4498-AAB2-3FB0985285E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95600" y="1247775"/>
                          <a:ext cx="66006" cy="24246"/>
                        </a:xfrm>
                        <a:custGeom>
                          <a:avLst/>
                          <a:gdLst>
                            <a:gd name="T0" fmla="*/ 16 w 16"/>
                            <a:gd name="T1" fmla="*/ 0 h 6"/>
                            <a:gd name="T2" fmla="*/ 2 w 16"/>
                            <a:gd name="T3" fmla="*/ 4 h 6"/>
                            <a:gd name="T4" fmla="*/ 0 w 16"/>
                            <a:gd name="T5" fmla="*/ 4 h 6"/>
                            <a:gd name="T6" fmla="*/ 2 w 16"/>
                            <a:gd name="T7" fmla="*/ 6 h 6"/>
                            <a:gd name="T8" fmla="*/ 2 w 16"/>
                            <a:gd name="T9" fmla="*/ 4 h 6"/>
                            <a:gd name="T10" fmla="*/ 16 w 16"/>
                            <a:gd name="T11" fmla="*/ 2 h 6"/>
                            <a:gd name="T12" fmla="*/ 16 w 16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6" h="6">
                              <a:moveTo>
                                <a:pt x="16" y="0"/>
                              </a:moveTo>
                              <a:lnTo>
                                <a:pt x="2" y="4"/>
                              </a:lnTo>
                              <a:lnTo>
                                <a:pt x="0" y="4"/>
                              </a:lnTo>
                              <a:lnTo>
                                <a:pt x="2" y="6"/>
                              </a:lnTo>
                              <a:lnTo>
                                <a:pt x="2" y="4"/>
                              </a:lnTo>
                              <a:lnTo>
                                <a:pt x="16" y="2"/>
                              </a:lnTo>
                              <a:lnTo>
                                <a:pt x="1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6" name="Freeform 161">
                        <a:extLst>
                          <a:ext uri="{FF2B5EF4-FFF2-40B4-BE49-F238E27FC236}">
                            <a16:creationId xmlns:a16="http://schemas.microsoft.com/office/drawing/2014/main" id="{CDEB696B-B8D5-49ED-88B6-09FF2AE2E8E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95600" y="1285875"/>
                          <a:ext cx="66006" cy="24246"/>
                        </a:xfrm>
                        <a:custGeom>
                          <a:avLst/>
                          <a:gdLst>
                            <a:gd name="T0" fmla="*/ 16 w 16"/>
                            <a:gd name="T1" fmla="*/ 0 h 6"/>
                            <a:gd name="T2" fmla="*/ 2 w 16"/>
                            <a:gd name="T3" fmla="*/ 4 h 6"/>
                            <a:gd name="T4" fmla="*/ 0 w 16"/>
                            <a:gd name="T5" fmla="*/ 4 h 6"/>
                            <a:gd name="T6" fmla="*/ 2 w 16"/>
                            <a:gd name="T7" fmla="*/ 6 h 6"/>
                            <a:gd name="T8" fmla="*/ 2 w 16"/>
                            <a:gd name="T9" fmla="*/ 4 h 6"/>
                            <a:gd name="T10" fmla="*/ 16 w 16"/>
                            <a:gd name="T11" fmla="*/ 2 h 6"/>
                            <a:gd name="T12" fmla="*/ 16 w 16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6" h="6">
                              <a:moveTo>
                                <a:pt x="16" y="0"/>
                              </a:moveTo>
                              <a:lnTo>
                                <a:pt x="2" y="4"/>
                              </a:lnTo>
                              <a:lnTo>
                                <a:pt x="0" y="4"/>
                              </a:lnTo>
                              <a:lnTo>
                                <a:pt x="2" y="6"/>
                              </a:lnTo>
                              <a:lnTo>
                                <a:pt x="2" y="4"/>
                              </a:lnTo>
                              <a:lnTo>
                                <a:pt x="16" y="2"/>
                              </a:lnTo>
                              <a:lnTo>
                                <a:pt x="16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7" name="Freeform 162">
                        <a:extLst>
                          <a:ext uri="{FF2B5EF4-FFF2-40B4-BE49-F238E27FC236}">
                            <a16:creationId xmlns:a16="http://schemas.microsoft.com/office/drawing/2014/main" id="{8A9E16BD-A9C0-40D8-86D4-1601D14BA77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71800" y="1552575"/>
                          <a:ext cx="33003" cy="44451"/>
                        </a:xfrm>
                        <a:custGeom>
                          <a:avLst/>
                          <a:gdLst>
                            <a:gd name="T0" fmla="*/ 8 w 8"/>
                            <a:gd name="T1" fmla="*/ 0 h 11"/>
                            <a:gd name="T2" fmla="*/ 1 w 8"/>
                            <a:gd name="T3" fmla="*/ 7 h 11"/>
                            <a:gd name="T4" fmla="*/ 0 w 8"/>
                            <a:gd name="T5" fmla="*/ 9 h 11"/>
                            <a:gd name="T6" fmla="*/ 0 w 8"/>
                            <a:gd name="T7" fmla="*/ 11 h 11"/>
                            <a:gd name="T8" fmla="*/ 1 w 8"/>
                            <a:gd name="T9" fmla="*/ 9 h 11"/>
                            <a:gd name="T10" fmla="*/ 8 w 8"/>
                            <a:gd name="T11" fmla="*/ 0 h 11"/>
                            <a:gd name="T12" fmla="*/ 8 w 8"/>
                            <a:gd name="T13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8" h="11">
                              <a:moveTo>
                                <a:pt x="8" y="0"/>
                              </a:moveTo>
                              <a:lnTo>
                                <a:pt x="1" y="7"/>
                              </a:lnTo>
                              <a:lnTo>
                                <a:pt x="0" y="9"/>
                              </a:lnTo>
                              <a:lnTo>
                                <a:pt x="0" y="11"/>
                              </a:lnTo>
                              <a:lnTo>
                                <a:pt x="1" y="9"/>
                              </a:lnTo>
                              <a:lnTo>
                                <a:pt x="8" y="0"/>
                              </a:lnTo>
                              <a:lnTo>
                                <a:pt x="8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8" name="Freeform 163">
                        <a:extLst>
                          <a:ext uri="{FF2B5EF4-FFF2-40B4-BE49-F238E27FC236}">
                            <a16:creationId xmlns:a16="http://schemas.microsoft.com/office/drawing/2014/main" id="{769B25B3-2C89-4FB8-B35B-B25D502D2C9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71800" y="1571625"/>
                          <a:ext cx="33003" cy="44451"/>
                        </a:xfrm>
                        <a:custGeom>
                          <a:avLst/>
                          <a:gdLst>
                            <a:gd name="T0" fmla="*/ 8 w 8"/>
                            <a:gd name="T1" fmla="*/ 0 h 11"/>
                            <a:gd name="T2" fmla="*/ 1 w 8"/>
                            <a:gd name="T3" fmla="*/ 7 h 11"/>
                            <a:gd name="T4" fmla="*/ 0 w 8"/>
                            <a:gd name="T5" fmla="*/ 9 h 11"/>
                            <a:gd name="T6" fmla="*/ 0 w 8"/>
                            <a:gd name="T7" fmla="*/ 11 h 11"/>
                            <a:gd name="T8" fmla="*/ 1 w 8"/>
                            <a:gd name="T9" fmla="*/ 9 h 11"/>
                            <a:gd name="T10" fmla="*/ 8 w 8"/>
                            <a:gd name="T11" fmla="*/ 0 h 11"/>
                            <a:gd name="T12" fmla="*/ 8 w 8"/>
                            <a:gd name="T13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8" h="11">
                              <a:moveTo>
                                <a:pt x="8" y="0"/>
                              </a:moveTo>
                              <a:lnTo>
                                <a:pt x="1" y="7"/>
                              </a:lnTo>
                              <a:lnTo>
                                <a:pt x="0" y="9"/>
                              </a:lnTo>
                              <a:lnTo>
                                <a:pt x="0" y="11"/>
                              </a:lnTo>
                              <a:lnTo>
                                <a:pt x="1" y="9"/>
                              </a:lnTo>
                              <a:lnTo>
                                <a:pt x="8" y="0"/>
                              </a:lnTo>
                              <a:lnTo>
                                <a:pt x="8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9" name="Freeform 164">
                        <a:extLst>
                          <a:ext uri="{FF2B5EF4-FFF2-40B4-BE49-F238E27FC236}">
                            <a16:creationId xmlns:a16="http://schemas.microsoft.com/office/drawing/2014/main" id="{8FA9022D-546A-47E2-A860-C7DBAA0DD0F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24200" y="695325"/>
                          <a:ext cx="20627" cy="40410"/>
                        </a:xfrm>
                        <a:custGeom>
                          <a:avLst/>
                          <a:gdLst>
                            <a:gd name="T0" fmla="*/ 5 w 5"/>
                            <a:gd name="T1" fmla="*/ 0 h 10"/>
                            <a:gd name="T2" fmla="*/ 0 w 5"/>
                            <a:gd name="T3" fmla="*/ 9 h 10"/>
                            <a:gd name="T4" fmla="*/ 0 w 5"/>
                            <a:gd name="T5" fmla="*/ 10 h 10"/>
                            <a:gd name="T6" fmla="*/ 2 w 5"/>
                            <a:gd name="T7" fmla="*/ 10 h 10"/>
                            <a:gd name="T8" fmla="*/ 2 w 5"/>
                            <a:gd name="T9" fmla="*/ 9 h 10"/>
                            <a:gd name="T10" fmla="*/ 5 w 5"/>
                            <a:gd name="T11" fmla="*/ 0 h 10"/>
                            <a:gd name="T12" fmla="*/ 5 w 5"/>
                            <a:gd name="T13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5" h="10">
                              <a:moveTo>
                                <a:pt x="5" y="0"/>
                              </a:moveTo>
                              <a:lnTo>
                                <a:pt x="0" y="9"/>
                              </a:lnTo>
                              <a:lnTo>
                                <a:pt x="0" y="10"/>
                              </a:lnTo>
                              <a:lnTo>
                                <a:pt x="2" y="10"/>
                              </a:lnTo>
                              <a:lnTo>
                                <a:pt x="2" y="9"/>
                              </a:lnTo>
                              <a:lnTo>
                                <a:pt x="5" y="0"/>
                              </a:lnTo>
                              <a:lnTo>
                                <a:pt x="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0" name="Freeform 165">
                        <a:extLst>
                          <a:ext uri="{FF2B5EF4-FFF2-40B4-BE49-F238E27FC236}">
                            <a16:creationId xmlns:a16="http://schemas.microsoft.com/office/drawing/2014/main" id="{75733260-427C-4521-81A0-9FAF7F14C7F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24200" y="714375"/>
                          <a:ext cx="20627" cy="40410"/>
                        </a:xfrm>
                        <a:custGeom>
                          <a:avLst/>
                          <a:gdLst>
                            <a:gd name="T0" fmla="*/ 5 w 5"/>
                            <a:gd name="T1" fmla="*/ 0 h 10"/>
                            <a:gd name="T2" fmla="*/ 0 w 5"/>
                            <a:gd name="T3" fmla="*/ 9 h 10"/>
                            <a:gd name="T4" fmla="*/ 0 w 5"/>
                            <a:gd name="T5" fmla="*/ 10 h 10"/>
                            <a:gd name="T6" fmla="*/ 2 w 5"/>
                            <a:gd name="T7" fmla="*/ 10 h 10"/>
                            <a:gd name="T8" fmla="*/ 2 w 5"/>
                            <a:gd name="T9" fmla="*/ 9 h 10"/>
                            <a:gd name="T10" fmla="*/ 5 w 5"/>
                            <a:gd name="T11" fmla="*/ 0 h 10"/>
                            <a:gd name="T12" fmla="*/ 5 w 5"/>
                            <a:gd name="T13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5" h="10">
                              <a:moveTo>
                                <a:pt x="5" y="0"/>
                              </a:moveTo>
                              <a:lnTo>
                                <a:pt x="0" y="9"/>
                              </a:lnTo>
                              <a:lnTo>
                                <a:pt x="0" y="10"/>
                              </a:lnTo>
                              <a:lnTo>
                                <a:pt x="2" y="10"/>
                              </a:lnTo>
                              <a:lnTo>
                                <a:pt x="2" y="9"/>
                              </a:lnTo>
                              <a:lnTo>
                                <a:pt x="5" y="0"/>
                              </a:lnTo>
                              <a:lnTo>
                                <a:pt x="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1" name="Freeform 166">
                        <a:extLst>
                          <a:ext uri="{FF2B5EF4-FFF2-40B4-BE49-F238E27FC236}">
                            <a16:creationId xmlns:a16="http://schemas.microsoft.com/office/drawing/2014/main" id="{5509C6B5-AF61-462A-AC60-4DBCCCA8BF3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76550" y="771525"/>
                          <a:ext cx="49504" cy="44451"/>
                        </a:xfrm>
                        <a:custGeom>
                          <a:avLst/>
                          <a:gdLst>
                            <a:gd name="T0" fmla="*/ 1 w 12"/>
                            <a:gd name="T1" fmla="*/ 0 h 11"/>
                            <a:gd name="T2" fmla="*/ 0 w 12"/>
                            <a:gd name="T3" fmla="*/ 2 h 11"/>
                            <a:gd name="T4" fmla="*/ 1 w 12"/>
                            <a:gd name="T5" fmla="*/ 4 h 11"/>
                            <a:gd name="T6" fmla="*/ 10 w 12"/>
                            <a:gd name="T7" fmla="*/ 11 h 11"/>
                            <a:gd name="T8" fmla="*/ 12 w 12"/>
                            <a:gd name="T9" fmla="*/ 11 h 11"/>
                            <a:gd name="T10" fmla="*/ 3 w 12"/>
                            <a:gd name="T11" fmla="*/ 4 h 11"/>
                            <a:gd name="T12" fmla="*/ 1 w 12"/>
                            <a:gd name="T13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2" h="11">
                              <a:moveTo>
                                <a:pt x="1" y="0"/>
                              </a:moveTo>
                              <a:lnTo>
                                <a:pt x="0" y="2"/>
                              </a:lnTo>
                              <a:lnTo>
                                <a:pt x="1" y="4"/>
                              </a:lnTo>
                              <a:lnTo>
                                <a:pt x="10" y="11"/>
                              </a:lnTo>
                              <a:lnTo>
                                <a:pt x="12" y="11"/>
                              </a:lnTo>
                              <a:lnTo>
                                <a:pt x="3" y="4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2" name="Freeform 167">
                        <a:extLst>
                          <a:ext uri="{FF2B5EF4-FFF2-40B4-BE49-F238E27FC236}">
                            <a16:creationId xmlns:a16="http://schemas.microsoft.com/office/drawing/2014/main" id="{70A1A295-CBBC-4555-9710-42F8CBA1AFB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76550" y="790575"/>
                          <a:ext cx="49504" cy="44451"/>
                        </a:xfrm>
                        <a:custGeom>
                          <a:avLst/>
                          <a:gdLst>
                            <a:gd name="T0" fmla="*/ 1 w 12"/>
                            <a:gd name="T1" fmla="*/ 0 h 11"/>
                            <a:gd name="T2" fmla="*/ 0 w 12"/>
                            <a:gd name="T3" fmla="*/ 2 h 11"/>
                            <a:gd name="T4" fmla="*/ 1 w 12"/>
                            <a:gd name="T5" fmla="*/ 4 h 11"/>
                            <a:gd name="T6" fmla="*/ 10 w 12"/>
                            <a:gd name="T7" fmla="*/ 11 h 11"/>
                            <a:gd name="T8" fmla="*/ 12 w 12"/>
                            <a:gd name="T9" fmla="*/ 11 h 11"/>
                            <a:gd name="T10" fmla="*/ 3 w 12"/>
                            <a:gd name="T11" fmla="*/ 4 h 11"/>
                            <a:gd name="T12" fmla="*/ 1 w 12"/>
                            <a:gd name="T13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2" h="11">
                              <a:moveTo>
                                <a:pt x="1" y="0"/>
                              </a:moveTo>
                              <a:lnTo>
                                <a:pt x="0" y="2"/>
                              </a:lnTo>
                              <a:lnTo>
                                <a:pt x="1" y="4"/>
                              </a:lnTo>
                              <a:lnTo>
                                <a:pt x="10" y="11"/>
                              </a:lnTo>
                              <a:lnTo>
                                <a:pt x="12" y="11"/>
                              </a:lnTo>
                              <a:lnTo>
                                <a:pt x="3" y="4"/>
                              </a:lnTo>
                              <a:lnTo>
                                <a:pt x="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3" name="Freeform 168">
                        <a:extLst>
                          <a:ext uri="{FF2B5EF4-FFF2-40B4-BE49-F238E27FC236}">
                            <a16:creationId xmlns:a16="http://schemas.microsoft.com/office/drawing/2014/main" id="{FC069B13-EF2A-434B-A7E5-F2A4510705B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86050" y="161925"/>
                          <a:ext cx="37128" cy="28287"/>
                        </a:xfrm>
                        <a:custGeom>
                          <a:avLst/>
                          <a:gdLst>
                            <a:gd name="T0" fmla="*/ 4 w 5"/>
                            <a:gd name="T1" fmla="*/ 0 h 4"/>
                            <a:gd name="T2" fmla="*/ 0 w 5"/>
                            <a:gd name="T3" fmla="*/ 4 h 4"/>
                            <a:gd name="T4" fmla="*/ 0 w 5"/>
                            <a:gd name="T5" fmla="*/ 4 h 4"/>
                            <a:gd name="T6" fmla="*/ 2 w 5"/>
                            <a:gd name="T7" fmla="*/ 4 h 4"/>
                            <a:gd name="T8" fmla="*/ 5 w 5"/>
                            <a:gd name="T9" fmla="*/ 0 h 4"/>
                            <a:gd name="T10" fmla="*/ 4 w 5"/>
                            <a:gd name="T11" fmla="*/ 0 h 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5" h="4">
                              <a:moveTo>
                                <a:pt x="4" y="0"/>
                              </a:moveTo>
                              <a:cubicBezTo>
                                <a:pt x="0" y="4"/>
                                <a:pt x="0" y="4"/>
                                <a:pt x="0" y="4"/>
                              </a:cubicBezTo>
                              <a:cubicBezTo>
                                <a:pt x="0" y="4"/>
                                <a:pt x="0" y="4"/>
                                <a:pt x="0" y="4"/>
                              </a:cubicBezTo>
                              <a:cubicBezTo>
                                <a:pt x="1" y="4"/>
                                <a:pt x="1" y="4"/>
                                <a:pt x="2" y="4"/>
                              </a:cubicBezTo>
                              <a:cubicBezTo>
                                <a:pt x="5" y="0"/>
                                <a:pt x="5" y="0"/>
                                <a:pt x="5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4" name="Freeform 169">
                        <a:extLst>
                          <a:ext uri="{FF2B5EF4-FFF2-40B4-BE49-F238E27FC236}">
                            <a16:creationId xmlns:a16="http://schemas.microsoft.com/office/drawing/2014/main" id="{7B44D558-41EF-456B-A34B-5096DA1DB47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86050" y="400050"/>
                          <a:ext cx="28877" cy="12123"/>
                        </a:xfrm>
                        <a:custGeom>
                          <a:avLst/>
                          <a:gdLst>
                            <a:gd name="T0" fmla="*/ 1 w 4"/>
                            <a:gd name="T1" fmla="*/ 0 h 2"/>
                            <a:gd name="T2" fmla="*/ 0 w 4"/>
                            <a:gd name="T3" fmla="*/ 0 h 2"/>
                            <a:gd name="T4" fmla="*/ 4 w 4"/>
                            <a:gd name="T5" fmla="*/ 2 h 2"/>
                            <a:gd name="T6" fmla="*/ 4 w 4"/>
                            <a:gd name="T7" fmla="*/ 2 h 2"/>
                            <a:gd name="T8" fmla="*/ 1 w 4"/>
                            <a:gd name="T9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2">
                              <a:moveTo>
                                <a:pt x="1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4" y="2"/>
                                <a:pt x="4" y="2"/>
                                <a:pt x="4" y="2"/>
                              </a:cubicBezTo>
                              <a:cubicBezTo>
                                <a:pt x="4" y="2"/>
                                <a:pt x="4" y="2"/>
                                <a:pt x="4" y="2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5" name="Freeform 170">
                        <a:extLst>
                          <a:ext uri="{FF2B5EF4-FFF2-40B4-BE49-F238E27FC236}">
                            <a16:creationId xmlns:a16="http://schemas.microsoft.com/office/drawing/2014/main" id="{7E105A03-2D69-4959-B548-280AE0FB668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14625" y="609600"/>
                          <a:ext cx="82507" cy="8082"/>
                        </a:xfrm>
                        <a:custGeom>
                          <a:avLst/>
                          <a:gdLst>
                            <a:gd name="T0" fmla="*/ 20 w 20"/>
                            <a:gd name="T1" fmla="*/ 0 h 2"/>
                            <a:gd name="T2" fmla="*/ 14 w 20"/>
                            <a:gd name="T3" fmla="*/ 0 h 2"/>
                            <a:gd name="T4" fmla="*/ 0 w 20"/>
                            <a:gd name="T5" fmla="*/ 0 h 2"/>
                            <a:gd name="T6" fmla="*/ 0 w 20"/>
                            <a:gd name="T7" fmla="*/ 2 h 2"/>
                            <a:gd name="T8" fmla="*/ 14 w 20"/>
                            <a:gd name="T9" fmla="*/ 2 h 2"/>
                            <a:gd name="T10" fmla="*/ 20 w 20"/>
                            <a:gd name="T11" fmla="*/ 2 h 2"/>
                            <a:gd name="T12" fmla="*/ 20 w 20"/>
                            <a:gd name="T13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20" h="2">
                              <a:moveTo>
                                <a:pt x="20" y="0"/>
                              </a:moveTo>
                              <a:lnTo>
                                <a:pt x="14" y="0"/>
                              </a:ln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14" y="2"/>
                              </a:lnTo>
                              <a:lnTo>
                                <a:pt x="20" y="2"/>
                              </a:lnTo>
                              <a:lnTo>
                                <a:pt x="2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6" name="Freeform 171">
                        <a:extLst>
                          <a:ext uri="{FF2B5EF4-FFF2-40B4-BE49-F238E27FC236}">
                            <a16:creationId xmlns:a16="http://schemas.microsoft.com/office/drawing/2014/main" id="{826C7085-104F-4627-ACE7-7A3A672CC1E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14625" y="647700"/>
                          <a:ext cx="82507" cy="8082"/>
                        </a:xfrm>
                        <a:custGeom>
                          <a:avLst/>
                          <a:gdLst>
                            <a:gd name="T0" fmla="*/ 20 w 20"/>
                            <a:gd name="T1" fmla="*/ 0 h 2"/>
                            <a:gd name="T2" fmla="*/ 14 w 20"/>
                            <a:gd name="T3" fmla="*/ 0 h 2"/>
                            <a:gd name="T4" fmla="*/ 0 w 20"/>
                            <a:gd name="T5" fmla="*/ 0 h 2"/>
                            <a:gd name="T6" fmla="*/ 0 w 20"/>
                            <a:gd name="T7" fmla="*/ 2 h 2"/>
                            <a:gd name="T8" fmla="*/ 14 w 20"/>
                            <a:gd name="T9" fmla="*/ 2 h 2"/>
                            <a:gd name="T10" fmla="*/ 20 w 20"/>
                            <a:gd name="T11" fmla="*/ 2 h 2"/>
                            <a:gd name="T12" fmla="*/ 20 w 20"/>
                            <a:gd name="T13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20" h="2">
                              <a:moveTo>
                                <a:pt x="20" y="0"/>
                              </a:moveTo>
                              <a:lnTo>
                                <a:pt x="14" y="0"/>
                              </a:ln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14" y="2"/>
                              </a:lnTo>
                              <a:lnTo>
                                <a:pt x="20" y="2"/>
                              </a:lnTo>
                              <a:lnTo>
                                <a:pt x="2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7" name="Freeform 172">
                        <a:extLst>
                          <a:ext uri="{FF2B5EF4-FFF2-40B4-BE49-F238E27FC236}">
                            <a16:creationId xmlns:a16="http://schemas.microsoft.com/office/drawing/2014/main" id="{5C542B14-CB5C-437F-AABF-A08E0812099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62225" y="619125"/>
                          <a:ext cx="41254" cy="40410"/>
                        </a:xfrm>
                        <a:custGeom>
                          <a:avLst/>
                          <a:gdLst>
                            <a:gd name="T0" fmla="*/ 9 w 10"/>
                            <a:gd name="T1" fmla="*/ 0 h 10"/>
                            <a:gd name="T2" fmla="*/ 0 w 10"/>
                            <a:gd name="T3" fmla="*/ 10 h 10"/>
                            <a:gd name="T4" fmla="*/ 2 w 10"/>
                            <a:gd name="T5" fmla="*/ 10 h 10"/>
                            <a:gd name="T6" fmla="*/ 10 w 10"/>
                            <a:gd name="T7" fmla="*/ 0 h 10"/>
                            <a:gd name="T8" fmla="*/ 9 w 10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9" y="0"/>
                              </a:moveTo>
                              <a:lnTo>
                                <a:pt x="0" y="10"/>
                              </a:lnTo>
                              <a:lnTo>
                                <a:pt x="2" y="10"/>
                              </a:lnTo>
                              <a:lnTo>
                                <a:pt x="10" y="0"/>
                              </a:lnTo>
                              <a:lnTo>
                                <a:pt x="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8" name="Freeform 173">
                        <a:extLst>
                          <a:ext uri="{FF2B5EF4-FFF2-40B4-BE49-F238E27FC236}">
                            <a16:creationId xmlns:a16="http://schemas.microsoft.com/office/drawing/2014/main" id="{720BBA57-AD1F-468F-B1E9-934EBAA253A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62225" y="638175"/>
                          <a:ext cx="41254" cy="40410"/>
                        </a:xfrm>
                        <a:custGeom>
                          <a:avLst/>
                          <a:gdLst>
                            <a:gd name="T0" fmla="*/ 9 w 10"/>
                            <a:gd name="T1" fmla="*/ 0 h 10"/>
                            <a:gd name="T2" fmla="*/ 0 w 10"/>
                            <a:gd name="T3" fmla="*/ 10 h 10"/>
                            <a:gd name="T4" fmla="*/ 2 w 10"/>
                            <a:gd name="T5" fmla="*/ 10 h 10"/>
                            <a:gd name="T6" fmla="*/ 10 w 10"/>
                            <a:gd name="T7" fmla="*/ 0 h 10"/>
                            <a:gd name="T8" fmla="*/ 9 w 10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9" y="0"/>
                              </a:moveTo>
                              <a:lnTo>
                                <a:pt x="0" y="10"/>
                              </a:lnTo>
                              <a:lnTo>
                                <a:pt x="2" y="10"/>
                              </a:lnTo>
                              <a:lnTo>
                                <a:pt x="10" y="0"/>
                              </a:lnTo>
                              <a:lnTo>
                                <a:pt x="9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9" name="Freeform 174">
                        <a:extLst>
                          <a:ext uri="{FF2B5EF4-FFF2-40B4-BE49-F238E27FC236}">
                            <a16:creationId xmlns:a16="http://schemas.microsoft.com/office/drawing/2014/main" id="{386487A7-7E82-4841-875E-ADF00D5F2FF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24150" y="771525"/>
                          <a:ext cx="20627" cy="64656"/>
                        </a:xfrm>
                        <a:custGeom>
                          <a:avLst/>
                          <a:gdLst>
                            <a:gd name="T0" fmla="*/ 4 w 5"/>
                            <a:gd name="T1" fmla="*/ 0 h 16"/>
                            <a:gd name="T2" fmla="*/ 2 w 5"/>
                            <a:gd name="T3" fmla="*/ 11 h 16"/>
                            <a:gd name="T4" fmla="*/ 0 w 5"/>
                            <a:gd name="T5" fmla="*/ 16 h 16"/>
                            <a:gd name="T6" fmla="*/ 2 w 5"/>
                            <a:gd name="T7" fmla="*/ 16 h 16"/>
                            <a:gd name="T8" fmla="*/ 4 w 5"/>
                            <a:gd name="T9" fmla="*/ 11 h 16"/>
                            <a:gd name="T10" fmla="*/ 5 w 5"/>
                            <a:gd name="T11" fmla="*/ 0 h 16"/>
                            <a:gd name="T12" fmla="*/ 4 w 5"/>
                            <a:gd name="T13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5" h="16">
                              <a:moveTo>
                                <a:pt x="4" y="0"/>
                              </a:moveTo>
                              <a:lnTo>
                                <a:pt x="2" y="11"/>
                              </a:lnTo>
                              <a:lnTo>
                                <a:pt x="0" y="16"/>
                              </a:lnTo>
                              <a:lnTo>
                                <a:pt x="2" y="16"/>
                              </a:lnTo>
                              <a:lnTo>
                                <a:pt x="4" y="11"/>
                              </a:lnTo>
                              <a:lnTo>
                                <a:pt x="5" y="0"/>
                              </a:lnTo>
                              <a:lnTo>
                                <a:pt x="4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0" name="Freeform 175">
                        <a:extLst>
                          <a:ext uri="{FF2B5EF4-FFF2-40B4-BE49-F238E27FC236}">
                            <a16:creationId xmlns:a16="http://schemas.microsoft.com/office/drawing/2014/main" id="{D0ECC782-74DA-46C5-9DC5-951587618AD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76550" y="923925"/>
                          <a:ext cx="20627" cy="64656"/>
                        </a:xfrm>
                        <a:custGeom>
                          <a:avLst/>
                          <a:gdLst>
                            <a:gd name="T0" fmla="*/ 4 w 5"/>
                            <a:gd name="T1" fmla="*/ 0 h 16"/>
                            <a:gd name="T2" fmla="*/ 2 w 5"/>
                            <a:gd name="T3" fmla="*/ 11 h 16"/>
                            <a:gd name="T4" fmla="*/ 0 w 5"/>
                            <a:gd name="T5" fmla="*/ 16 h 16"/>
                            <a:gd name="T6" fmla="*/ 2 w 5"/>
                            <a:gd name="T7" fmla="*/ 16 h 16"/>
                            <a:gd name="T8" fmla="*/ 4 w 5"/>
                            <a:gd name="T9" fmla="*/ 11 h 16"/>
                            <a:gd name="T10" fmla="*/ 5 w 5"/>
                            <a:gd name="T11" fmla="*/ 0 h 16"/>
                            <a:gd name="T12" fmla="*/ 4 w 5"/>
                            <a:gd name="T13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5" h="16">
                              <a:moveTo>
                                <a:pt x="4" y="0"/>
                              </a:moveTo>
                              <a:lnTo>
                                <a:pt x="2" y="11"/>
                              </a:lnTo>
                              <a:lnTo>
                                <a:pt x="0" y="16"/>
                              </a:lnTo>
                              <a:lnTo>
                                <a:pt x="2" y="16"/>
                              </a:lnTo>
                              <a:lnTo>
                                <a:pt x="4" y="11"/>
                              </a:lnTo>
                              <a:lnTo>
                                <a:pt x="5" y="0"/>
                              </a:lnTo>
                              <a:lnTo>
                                <a:pt x="4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1" name="Freeform 176">
                        <a:extLst>
                          <a:ext uri="{FF2B5EF4-FFF2-40B4-BE49-F238E27FC236}">
                            <a16:creationId xmlns:a16="http://schemas.microsoft.com/office/drawing/2014/main" id="{EA097E38-66D1-4746-9D1B-76A234FFEBB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19375" y="790575"/>
                          <a:ext cx="28877" cy="64656"/>
                        </a:xfrm>
                        <a:custGeom>
                          <a:avLst/>
                          <a:gdLst>
                            <a:gd name="T0" fmla="*/ 0 w 7"/>
                            <a:gd name="T1" fmla="*/ 0 h 16"/>
                            <a:gd name="T2" fmla="*/ 0 w 7"/>
                            <a:gd name="T3" fmla="*/ 0 h 16"/>
                            <a:gd name="T4" fmla="*/ 3 w 7"/>
                            <a:gd name="T5" fmla="*/ 11 h 16"/>
                            <a:gd name="T6" fmla="*/ 5 w 7"/>
                            <a:gd name="T7" fmla="*/ 16 h 16"/>
                            <a:gd name="T8" fmla="*/ 7 w 7"/>
                            <a:gd name="T9" fmla="*/ 16 h 16"/>
                            <a:gd name="T10" fmla="*/ 5 w 7"/>
                            <a:gd name="T11" fmla="*/ 11 h 16"/>
                            <a:gd name="T12" fmla="*/ 0 w 7"/>
                            <a:gd name="T13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16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3" y="11"/>
                              </a:lnTo>
                              <a:lnTo>
                                <a:pt x="5" y="16"/>
                              </a:lnTo>
                              <a:lnTo>
                                <a:pt x="7" y="16"/>
                              </a:lnTo>
                              <a:lnTo>
                                <a:pt x="5" y="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2" name="Freeform 177">
                        <a:extLst>
                          <a:ext uri="{FF2B5EF4-FFF2-40B4-BE49-F238E27FC236}">
                            <a16:creationId xmlns:a16="http://schemas.microsoft.com/office/drawing/2014/main" id="{A197F2F3-7B08-4019-830B-05B6A6FCE1D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71775" y="942975"/>
                          <a:ext cx="28877" cy="64656"/>
                        </a:xfrm>
                        <a:custGeom>
                          <a:avLst/>
                          <a:gdLst>
                            <a:gd name="T0" fmla="*/ 0 w 7"/>
                            <a:gd name="T1" fmla="*/ 0 h 16"/>
                            <a:gd name="T2" fmla="*/ 0 w 7"/>
                            <a:gd name="T3" fmla="*/ 0 h 16"/>
                            <a:gd name="T4" fmla="*/ 3 w 7"/>
                            <a:gd name="T5" fmla="*/ 11 h 16"/>
                            <a:gd name="T6" fmla="*/ 5 w 7"/>
                            <a:gd name="T7" fmla="*/ 16 h 16"/>
                            <a:gd name="T8" fmla="*/ 7 w 7"/>
                            <a:gd name="T9" fmla="*/ 16 h 16"/>
                            <a:gd name="T10" fmla="*/ 5 w 7"/>
                            <a:gd name="T11" fmla="*/ 11 h 16"/>
                            <a:gd name="T12" fmla="*/ 0 w 7"/>
                            <a:gd name="T13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16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3" y="11"/>
                              </a:lnTo>
                              <a:lnTo>
                                <a:pt x="5" y="16"/>
                              </a:lnTo>
                              <a:lnTo>
                                <a:pt x="7" y="16"/>
                              </a:lnTo>
                              <a:lnTo>
                                <a:pt x="5" y="11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3" name="Freeform 178">
                        <a:extLst>
                          <a:ext uri="{FF2B5EF4-FFF2-40B4-BE49-F238E27FC236}">
                            <a16:creationId xmlns:a16="http://schemas.microsoft.com/office/drawing/2014/main" id="{937FA088-4277-4A12-A7C0-B793CD2C456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71725" y="342900"/>
                          <a:ext cx="4125" cy="8082"/>
                        </a:xfrm>
                        <a:custGeom>
                          <a:avLst/>
                          <a:gdLst>
                            <a:gd name="T0" fmla="*/ 1 w 1"/>
                            <a:gd name="T1" fmla="*/ 0 h 1"/>
                            <a:gd name="T2" fmla="*/ 0 w 1"/>
                            <a:gd name="T3" fmla="*/ 1 h 1"/>
                            <a:gd name="T4" fmla="*/ 0 w 1"/>
                            <a:gd name="T5" fmla="*/ 1 h 1"/>
                            <a:gd name="T6" fmla="*/ 1 w 1"/>
                            <a:gd name="T7" fmla="*/ 1 h 1"/>
                            <a:gd name="T8" fmla="*/ 1 w 1"/>
                            <a:gd name="T9" fmla="*/ 0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" h="1">
                              <a:moveTo>
                                <a:pt x="1" y="0"/>
                              </a:move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1" y="1"/>
                                <a:pt x="1" y="1"/>
                                <a:pt x="1" y="1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</a:path>
                          </a:pathLst>
                        </a:custGeom>
                        <a:solidFill>
                          <a:srgbClr val="3EA0B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4" name="Freeform 179">
                        <a:extLst>
                          <a:ext uri="{FF2B5EF4-FFF2-40B4-BE49-F238E27FC236}">
                            <a16:creationId xmlns:a16="http://schemas.microsoft.com/office/drawing/2014/main" id="{872AB5DE-DCEF-4A58-9F9B-78EF055898C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990725" y="923925"/>
                          <a:ext cx="41254" cy="36369"/>
                        </a:xfrm>
                        <a:custGeom>
                          <a:avLst/>
                          <a:gdLst>
                            <a:gd name="T0" fmla="*/ 2 w 10"/>
                            <a:gd name="T1" fmla="*/ 0 h 9"/>
                            <a:gd name="T2" fmla="*/ 0 w 10"/>
                            <a:gd name="T3" fmla="*/ 0 h 9"/>
                            <a:gd name="T4" fmla="*/ 9 w 10"/>
                            <a:gd name="T5" fmla="*/ 7 h 9"/>
                            <a:gd name="T6" fmla="*/ 9 w 10"/>
                            <a:gd name="T7" fmla="*/ 9 h 9"/>
                            <a:gd name="T8" fmla="*/ 10 w 10"/>
                            <a:gd name="T9" fmla="*/ 9 h 9"/>
                            <a:gd name="T10" fmla="*/ 10 w 10"/>
                            <a:gd name="T11" fmla="*/ 7 h 9"/>
                            <a:gd name="T12" fmla="*/ 2 w 10"/>
                            <a:gd name="T13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0" h="9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9" y="7"/>
                              </a:lnTo>
                              <a:lnTo>
                                <a:pt x="9" y="9"/>
                              </a:lnTo>
                              <a:lnTo>
                                <a:pt x="10" y="9"/>
                              </a:lnTo>
                              <a:lnTo>
                                <a:pt x="10" y="7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5" name="Freeform 180">
                        <a:extLst>
                          <a:ext uri="{FF2B5EF4-FFF2-40B4-BE49-F238E27FC236}">
                            <a16:creationId xmlns:a16="http://schemas.microsoft.com/office/drawing/2014/main" id="{348E7826-4483-4BA0-A62B-8670C8F14A5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990725" y="942975"/>
                          <a:ext cx="41254" cy="36369"/>
                        </a:xfrm>
                        <a:custGeom>
                          <a:avLst/>
                          <a:gdLst>
                            <a:gd name="T0" fmla="*/ 2 w 10"/>
                            <a:gd name="T1" fmla="*/ 0 h 9"/>
                            <a:gd name="T2" fmla="*/ 0 w 10"/>
                            <a:gd name="T3" fmla="*/ 0 h 9"/>
                            <a:gd name="T4" fmla="*/ 9 w 10"/>
                            <a:gd name="T5" fmla="*/ 7 h 9"/>
                            <a:gd name="T6" fmla="*/ 9 w 10"/>
                            <a:gd name="T7" fmla="*/ 9 h 9"/>
                            <a:gd name="T8" fmla="*/ 10 w 10"/>
                            <a:gd name="T9" fmla="*/ 9 h 9"/>
                            <a:gd name="T10" fmla="*/ 10 w 10"/>
                            <a:gd name="T11" fmla="*/ 7 h 9"/>
                            <a:gd name="T12" fmla="*/ 2 w 10"/>
                            <a:gd name="T13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0" h="9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9" y="7"/>
                              </a:lnTo>
                              <a:lnTo>
                                <a:pt x="9" y="9"/>
                              </a:lnTo>
                              <a:lnTo>
                                <a:pt x="10" y="9"/>
                              </a:lnTo>
                              <a:lnTo>
                                <a:pt x="10" y="7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6" name="Freeform 181">
                        <a:extLst>
                          <a:ext uri="{FF2B5EF4-FFF2-40B4-BE49-F238E27FC236}">
                            <a16:creationId xmlns:a16="http://schemas.microsoft.com/office/drawing/2014/main" id="{1238829D-F0F2-4B1E-8C50-667FE895D30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57425" y="238125"/>
                          <a:ext cx="28877" cy="36369"/>
                        </a:xfrm>
                        <a:custGeom>
                          <a:avLst/>
                          <a:gdLst>
                            <a:gd name="T0" fmla="*/ 4 w 4"/>
                            <a:gd name="T1" fmla="*/ 0 h 5"/>
                            <a:gd name="T2" fmla="*/ 3 w 4"/>
                            <a:gd name="T3" fmla="*/ 1 h 5"/>
                            <a:gd name="T4" fmla="*/ 0 w 4"/>
                            <a:gd name="T5" fmla="*/ 5 h 5"/>
                            <a:gd name="T6" fmla="*/ 1 w 4"/>
                            <a:gd name="T7" fmla="*/ 5 h 5"/>
                            <a:gd name="T8" fmla="*/ 4 w 4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5">
                              <a:moveTo>
                                <a:pt x="4" y="0"/>
                              </a:moveTo>
                              <a:cubicBezTo>
                                <a:pt x="4" y="0"/>
                                <a:pt x="3" y="1"/>
                                <a:pt x="3" y="1"/>
                              </a:cubicBezTo>
                              <a:cubicBezTo>
                                <a:pt x="0" y="5"/>
                                <a:pt x="0" y="5"/>
                                <a:pt x="0" y="5"/>
                              </a:cubicBezTo>
                              <a:cubicBezTo>
                                <a:pt x="1" y="5"/>
                                <a:pt x="1" y="5"/>
                                <a:pt x="1" y="5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7" name="Freeform 182">
                        <a:extLst>
                          <a:ext uri="{FF2B5EF4-FFF2-40B4-BE49-F238E27FC236}">
                            <a16:creationId xmlns:a16="http://schemas.microsoft.com/office/drawing/2014/main" id="{BAF1D567-3670-45C1-B4B8-F604C23AADE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895475" y="876300"/>
                          <a:ext cx="24752" cy="60615"/>
                        </a:xfrm>
                        <a:custGeom>
                          <a:avLst/>
                          <a:gdLst>
                            <a:gd name="T0" fmla="*/ 2 w 6"/>
                            <a:gd name="T1" fmla="*/ 0 h 15"/>
                            <a:gd name="T2" fmla="*/ 0 w 6"/>
                            <a:gd name="T3" fmla="*/ 0 h 15"/>
                            <a:gd name="T4" fmla="*/ 4 w 6"/>
                            <a:gd name="T5" fmla="*/ 15 h 15"/>
                            <a:gd name="T6" fmla="*/ 6 w 6"/>
                            <a:gd name="T7" fmla="*/ 15 h 15"/>
                            <a:gd name="T8" fmla="*/ 2 w 6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15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4" y="15"/>
                              </a:lnTo>
                              <a:lnTo>
                                <a:pt x="6" y="15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8" name="Freeform 183">
                        <a:extLst>
                          <a:ext uri="{FF2B5EF4-FFF2-40B4-BE49-F238E27FC236}">
                            <a16:creationId xmlns:a16="http://schemas.microsoft.com/office/drawing/2014/main" id="{60ADCDFF-C0A9-46AD-9CBA-0466BD08F77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47875" y="1028700"/>
                          <a:ext cx="24752" cy="60615"/>
                        </a:xfrm>
                        <a:custGeom>
                          <a:avLst/>
                          <a:gdLst>
                            <a:gd name="T0" fmla="*/ 2 w 6"/>
                            <a:gd name="T1" fmla="*/ 0 h 15"/>
                            <a:gd name="T2" fmla="*/ 0 w 6"/>
                            <a:gd name="T3" fmla="*/ 0 h 15"/>
                            <a:gd name="T4" fmla="*/ 4 w 6"/>
                            <a:gd name="T5" fmla="*/ 15 h 15"/>
                            <a:gd name="T6" fmla="*/ 6 w 6"/>
                            <a:gd name="T7" fmla="*/ 15 h 15"/>
                            <a:gd name="T8" fmla="*/ 2 w 6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15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4" y="15"/>
                              </a:lnTo>
                              <a:lnTo>
                                <a:pt x="6" y="15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9" name="Freeform 184">
                        <a:extLst>
                          <a:ext uri="{FF2B5EF4-FFF2-40B4-BE49-F238E27FC236}">
                            <a16:creationId xmlns:a16="http://schemas.microsoft.com/office/drawing/2014/main" id="{331B3AE4-C925-4C84-BC55-DF89A63AB2D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885950" y="742950"/>
                          <a:ext cx="37128" cy="24246"/>
                        </a:xfrm>
                        <a:custGeom>
                          <a:avLst/>
                          <a:gdLst>
                            <a:gd name="T0" fmla="*/ 0 w 9"/>
                            <a:gd name="T1" fmla="*/ 0 h 6"/>
                            <a:gd name="T2" fmla="*/ 0 w 9"/>
                            <a:gd name="T3" fmla="*/ 2 h 6"/>
                            <a:gd name="T4" fmla="*/ 9 w 9"/>
                            <a:gd name="T5" fmla="*/ 6 h 6"/>
                            <a:gd name="T6" fmla="*/ 9 w 9"/>
                            <a:gd name="T7" fmla="*/ 4 h 6"/>
                            <a:gd name="T8" fmla="*/ 0 w 9"/>
                            <a:gd name="T9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6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9" y="6"/>
                              </a:lnTo>
                              <a:lnTo>
                                <a:pt x="9" y="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0" name="Freeform 185">
                        <a:extLst>
                          <a:ext uri="{FF2B5EF4-FFF2-40B4-BE49-F238E27FC236}">
                            <a16:creationId xmlns:a16="http://schemas.microsoft.com/office/drawing/2014/main" id="{33AAF4AC-DB42-4053-ABAE-84A72EC4B47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885950" y="781050"/>
                          <a:ext cx="37128" cy="24246"/>
                        </a:xfrm>
                        <a:custGeom>
                          <a:avLst/>
                          <a:gdLst>
                            <a:gd name="T0" fmla="*/ 0 w 9"/>
                            <a:gd name="T1" fmla="*/ 0 h 6"/>
                            <a:gd name="T2" fmla="*/ 0 w 9"/>
                            <a:gd name="T3" fmla="*/ 2 h 6"/>
                            <a:gd name="T4" fmla="*/ 9 w 9"/>
                            <a:gd name="T5" fmla="*/ 6 h 6"/>
                            <a:gd name="T6" fmla="*/ 9 w 9"/>
                            <a:gd name="T7" fmla="*/ 4 h 6"/>
                            <a:gd name="T8" fmla="*/ 0 w 9"/>
                            <a:gd name="T9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6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9" y="6"/>
                              </a:lnTo>
                              <a:lnTo>
                                <a:pt x="9" y="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1" name="Freeform 186">
                        <a:extLst>
                          <a:ext uri="{FF2B5EF4-FFF2-40B4-BE49-F238E27FC236}">
                            <a16:creationId xmlns:a16="http://schemas.microsoft.com/office/drawing/2014/main" id="{BB6B2947-DD67-425B-92AC-FB0F8CE5990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952625" y="809625"/>
                          <a:ext cx="45379" cy="20205"/>
                        </a:xfrm>
                        <a:custGeom>
                          <a:avLst/>
                          <a:gdLst>
                            <a:gd name="T0" fmla="*/ 0 w 11"/>
                            <a:gd name="T1" fmla="*/ 0 h 5"/>
                            <a:gd name="T2" fmla="*/ 0 w 11"/>
                            <a:gd name="T3" fmla="*/ 1 h 5"/>
                            <a:gd name="T4" fmla="*/ 11 w 11"/>
                            <a:gd name="T5" fmla="*/ 5 h 5"/>
                            <a:gd name="T6" fmla="*/ 11 w 11"/>
                            <a:gd name="T7" fmla="*/ 3 h 5"/>
                            <a:gd name="T8" fmla="*/ 0 w 11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" h="5">
                              <a:moveTo>
                                <a:pt x="0" y="0"/>
                              </a:moveTo>
                              <a:lnTo>
                                <a:pt x="0" y="1"/>
                              </a:lnTo>
                              <a:lnTo>
                                <a:pt x="11" y="5"/>
                              </a:lnTo>
                              <a:lnTo>
                                <a:pt x="11" y="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2" name="Freeform 187">
                        <a:extLst>
                          <a:ext uri="{FF2B5EF4-FFF2-40B4-BE49-F238E27FC236}">
                            <a16:creationId xmlns:a16="http://schemas.microsoft.com/office/drawing/2014/main" id="{C08672C1-1CBC-40BE-98BE-9C931D1F3D3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952625" y="847725"/>
                          <a:ext cx="45379" cy="20205"/>
                        </a:xfrm>
                        <a:custGeom>
                          <a:avLst/>
                          <a:gdLst>
                            <a:gd name="T0" fmla="*/ 0 w 11"/>
                            <a:gd name="T1" fmla="*/ 0 h 5"/>
                            <a:gd name="T2" fmla="*/ 0 w 11"/>
                            <a:gd name="T3" fmla="*/ 1 h 5"/>
                            <a:gd name="T4" fmla="*/ 11 w 11"/>
                            <a:gd name="T5" fmla="*/ 5 h 5"/>
                            <a:gd name="T6" fmla="*/ 11 w 11"/>
                            <a:gd name="T7" fmla="*/ 3 h 5"/>
                            <a:gd name="T8" fmla="*/ 0 w 11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" h="5">
                              <a:moveTo>
                                <a:pt x="0" y="0"/>
                              </a:moveTo>
                              <a:lnTo>
                                <a:pt x="0" y="1"/>
                              </a:lnTo>
                              <a:lnTo>
                                <a:pt x="11" y="5"/>
                              </a:lnTo>
                              <a:lnTo>
                                <a:pt x="11" y="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3" name="Freeform 188">
                        <a:extLst>
                          <a:ext uri="{FF2B5EF4-FFF2-40B4-BE49-F238E27FC236}">
                            <a16:creationId xmlns:a16="http://schemas.microsoft.com/office/drawing/2014/main" id="{62ACAA1C-2D09-4AA4-882B-F9A27F8E88E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19300" y="504825"/>
                          <a:ext cx="70131" cy="36369"/>
                        </a:xfrm>
                        <a:custGeom>
                          <a:avLst/>
                          <a:gdLst>
                            <a:gd name="T0" fmla="*/ 2 w 17"/>
                            <a:gd name="T1" fmla="*/ 0 h 9"/>
                            <a:gd name="T2" fmla="*/ 0 w 17"/>
                            <a:gd name="T3" fmla="*/ 0 h 9"/>
                            <a:gd name="T4" fmla="*/ 15 w 17"/>
                            <a:gd name="T5" fmla="*/ 9 h 9"/>
                            <a:gd name="T6" fmla="*/ 17 w 17"/>
                            <a:gd name="T7" fmla="*/ 7 h 9"/>
                            <a:gd name="T8" fmla="*/ 2 w 17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7" h="9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15" y="9"/>
                              </a:lnTo>
                              <a:lnTo>
                                <a:pt x="17" y="7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4" name="Freeform 189">
                        <a:extLst>
                          <a:ext uri="{FF2B5EF4-FFF2-40B4-BE49-F238E27FC236}">
                            <a16:creationId xmlns:a16="http://schemas.microsoft.com/office/drawing/2014/main" id="{C8419129-B454-444D-9795-1FB015E9A1B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19300" y="523875"/>
                          <a:ext cx="70131" cy="36369"/>
                        </a:xfrm>
                        <a:custGeom>
                          <a:avLst/>
                          <a:gdLst>
                            <a:gd name="T0" fmla="*/ 2 w 17"/>
                            <a:gd name="T1" fmla="*/ 0 h 9"/>
                            <a:gd name="T2" fmla="*/ 0 w 17"/>
                            <a:gd name="T3" fmla="*/ 0 h 9"/>
                            <a:gd name="T4" fmla="*/ 15 w 17"/>
                            <a:gd name="T5" fmla="*/ 9 h 9"/>
                            <a:gd name="T6" fmla="*/ 17 w 17"/>
                            <a:gd name="T7" fmla="*/ 7 h 9"/>
                            <a:gd name="T8" fmla="*/ 2 w 17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7" h="9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15" y="9"/>
                              </a:lnTo>
                              <a:lnTo>
                                <a:pt x="17" y="7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5" name="Freeform 190">
                        <a:extLst>
                          <a:ext uri="{FF2B5EF4-FFF2-40B4-BE49-F238E27FC236}">
                            <a16:creationId xmlns:a16="http://schemas.microsoft.com/office/drawing/2014/main" id="{AE577B99-A3E1-407B-A0EE-3F1EC96CBB8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76450" y="666750"/>
                          <a:ext cx="24752" cy="16164"/>
                        </a:xfrm>
                        <a:custGeom>
                          <a:avLst/>
                          <a:gdLst>
                            <a:gd name="T0" fmla="*/ 0 w 3"/>
                            <a:gd name="T1" fmla="*/ 0 h 2"/>
                            <a:gd name="T2" fmla="*/ 0 w 3"/>
                            <a:gd name="T3" fmla="*/ 1 h 2"/>
                            <a:gd name="T4" fmla="*/ 3 w 3"/>
                            <a:gd name="T5" fmla="*/ 2 h 2"/>
                            <a:gd name="T6" fmla="*/ 3 w 3"/>
                            <a:gd name="T7" fmla="*/ 1 h 2"/>
                            <a:gd name="T8" fmla="*/ 0 w 3"/>
                            <a:gd name="T9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" h="2">
                              <a:moveTo>
                                <a:pt x="0" y="0"/>
                              </a:move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3" y="2"/>
                                <a:pt x="3" y="2"/>
                                <a:pt x="3" y="2"/>
                              </a:cubicBezTo>
                              <a:cubicBezTo>
                                <a:pt x="3" y="2"/>
                                <a:pt x="3" y="1"/>
                                <a:pt x="3" y="1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6" name="Freeform 191">
                        <a:extLst>
                          <a:ext uri="{FF2B5EF4-FFF2-40B4-BE49-F238E27FC236}">
                            <a16:creationId xmlns:a16="http://schemas.microsoft.com/office/drawing/2014/main" id="{E12350AC-D893-4983-B8F0-7086BFC9186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76475" y="762000"/>
                          <a:ext cx="45379" cy="12123"/>
                        </a:xfrm>
                        <a:custGeom>
                          <a:avLst/>
                          <a:gdLst>
                            <a:gd name="T0" fmla="*/ 6 w 6"/>
                            <a:gd name="T1" fmla="*/ 0 h 2"/>
                            <a:gd name="T2" fmla="*/ 1 w 6"/>
                            <a:gd name="T3" fmla="*/ 1 h 2"/>
                            <a:gd name="T4" fmla="*/ 0 w 6"/>
                            <a:gd name="T5" fmla="*/ 2 h 2"/>
                            <a:gd name="T6" fmla="*/ 6 w 6"/>
                            <a:gd name="T7" fmla="*/ 1 h 2"/>
                            <a:gd name="T8" fmla="*/ 6 w 6"/>
                            <a:gd name="T9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2">
                              <a:moveTo>
                                <a:pt x="6" y="0"/>
                              </a:moveTo>
                              <a:cubicBezTo>
                                <a:pt x="1" y="1"/>
                                <a:pt x="1" y="1"/>
                                <a:pt x="1" y="1"/>
                              </a:cubicBezTo>
                              <a:cubicBezTo>
                                <a:pt x="1" y="1"/>
                                <a:pt x="1" y="2"/>
                                <a:pt x="0" y="2"/>
                              </a:cubicBezTo>
                              <a:cubicBezTo>
                                <a:pt x="6" y="1"/>
                                <a:pt x="6" y="1"/>
                                <a:pt x="6" y="1"/>
                              </a:cubicBezTo>
                              <a:cubicBezTo>
                                <a:pt x="6" y="0"/>
                                <a:pt x="6" y="0"/>
                                <a:pt x="6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7" name="Freeform 192">
                        <a:extLst>
                          <a:ext uri="{FF2B5EF4-FFF2-40B4-BE49-F238E27FC236}">
                            <a16:creationId xmlns:a16="http://schemas.microsoft.com/office/drawing/2014/main" id="{9D55A907-09A4-4E62-9676-A3515942A34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00300" y="590550"/>
                          <a:ext cx="16501" cy="16164"/>
                        </a:xfrm>
                        <a:custGeom>
                          <a:avLst/>
                          <a:gdLst>
                            <a:gd name="T0" fmla="*/ 1 w 2"/>
                            <a:gd name="T1" fmla="*/ 0 h 2"/>
                            <a:gd name="T2" fmla="*/ 0 w 2"/>
                            <a:gd name="T3" fmla="*/ 0 h 2"/>
                            <a:gd name="T4" fmla="*/ 1 w 2"/>
                            <a:gd name="T5" fmla="*/ 2 h 2"/>
                            <a:gd name="T6" fmla="*/ 2 w 2"/>
                            <a:gd name="T7" fmla="*/ 2 h 2"/>
                            <a:gd name="T8" fmla="*/ 1 w 2"/>
                            <a:gd name="T9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2">
                              <a:moveTo>
                                <a:pt x="1" y="0"/>
                              </a:moveTo>
                              <a:cubicBezTo>
                                <a:pt x="1" y="0"/>
                                <a:pt x="0" y="0"/>
                                <a:pt x="0" y="0"/>
                              </a:cubicBezTo>
                              <a:cubicBezTo>
                                <a:pt x="1" y="2"/>
                                <a:pt x="1" y="2"/>
                                <a:pt x="1" y="2"/>
                              </a:cubicBezTo>
                              <a:cubicBezTo>
                                <a:pt x="2" y="2"/>
                                <a:pt x="2" y="2"/>
                                <a:pt x="2" y="2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8" name="Freeform 193">
                        <a:extLst>
                          <a:ext uri="{FF2B5EF4-FFF2-40B4-BE49-F238E27FC236}">
                            <a16:creationId xmlns:a16="http://schemas.microsoft.com/office/drawing/2014/main" id="{1703D42E-E800-4D08-AAD3-0824C884BBB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181225" y="333375"/>
                          <a:ext cx="49504" cy="48492"/>
                        </a:xfrm>
                        <a:custGeom>
                          <a:avLst/>
                          <a:gdLst>
                            <a:gd name="T0" fmla="*/ 10 w 12"/>
                            <a:gd name="T1" fmla="*/ 0 h 12"/>
                            <a:gd name="T2" fmla="*/ 0 w 12"/>
                            <a:gd name="T3" fmla="*/ 12 h 12"/>
                            <a:gd name="T4" fmla="*/ 2 w 12"/>
                            <a:gd name="T5" fmla="*/ 12 h 12"/>
                            <a:gd name="T6" fmla="*/ 12 w 12"/>
                            <a:gd name="T7" fmla="*/ 2 h 12"/>
                            <a:gd name="T8" fmla="*/ 10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0" y="0"/>
                              </a:moveTo>
                              <a:lnTo>
                                <a:pt x="0" y="12"/>
                              </a:lnTo>
                              <a:lnTo>
                                <a:pt x="2" y="12"/>
                              </a:lnTo>
                              <a:lnTo>
                                <a:pt x="12" y="2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9" name="Freeform 194">
                        <a:extLst>
                          <a:ext uri="{FF2B5EF4-FFF2-40B4-BE49-F238E27FC236}">
                            <a16:creationId xmlns:a16="http://schemas.microsoft.com/office/drawing/2014/main" id="{55C80EAD-AF66-4170-9C8F-8333C99CF43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33625" y="485775"/>
                          <a:ext cx="49504" cy="48492"/>
                        </a:xfrm>
                        <a:custGeom>
                          <a:avLst/>
                          <a:gdLst>
                            <a:gd name="T0" fmla="*/ 10 w 12"/>
                            <a:gd name="T1" fmla="*/ 0 h 12"/>
                            <a:gd name="T2" fmla="*/ 0 w 12"/>
                            <a:gd name="T3" fmla="*/ 12 h 12"/>
                            <a:gd name="T4" fmla="*/ 2 w 12"/>
                            <a:gd name="T5" fmla="*/ 12 h 12"/>
                            <a:gd name="T6" fmla="*/ 12 w 12"/>
                            <a:gd name="T7" fmla="*/ 2 h 12"/>
                            <a:gd name="T8" fmla="*/ 10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0" y="0"/>
                              </a:moveTo>
                              <a:lnTo>
                                <a:pt x="0" y="12"/>
                              </a:lnTo>
                              <a:lnTo>
                                <a:pt x="2" y="12"/>
                              </a:lnTo>
                              <a:lnTo>
                                <a:pt x="12" y="2"/>
                              </a:ln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0" name="Freeform 195">
                        <a:extLst>
                          <a:ext uri="{FF2B5EF4-FFF2-40B4-BE49-F238E27FC236}">
                            <a16:creationId xmlns:a16="http://schemas.microsoft.com/office/drawing/2014/main" id="{72F29980-24E1-4879-B9B7-8D7ADFE2E73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181225" y="476250"/>
                          <a:ext cx="37128" cy="12123"/>
                        </a:xfrm>
                        <a:custGeom>
                          <a:avLst/>
                          <a:gdLst>
                            <a:gd name="T0" fmla="*/ 0 w 5"/>
                            <a:gd name="T1" fmla="*/ 0 h 2"/>
                            <a:gd name="T2" fmla="*/ 0 w 5"/>
                            <a:gd name="T3" fmla="*/ 1 h 2"/>
                            <a:gd name="T4" fmla="*/ 5 w 5"/>
                            <a:gd name="T5" fmla="*/ 2 h 2"/>
                            <a:gd name="T6" fmla="*/ 5 w 5"/>
                            <a:gd name="T7" fmla="*/ 1 h 2"/>
                            <a:gd name="T8" fmla="*/ 0 w 5"/>
                            <a:gd name="T9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" h="2">
                              <a:moveTo>
                                <a:pt x="0" y="0"/>
                              </a:move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5" y="2"/>
                                <a:pt x="5" y="2"/>
                                <a:pt x="5" y="2"/>
                              </a:cubicBezTo>
                              <a:cubicBezTo>
                                <a:pt x="5" y="1"/>
                                <a:pt x="5" y="1"/>
                                <a:pt x="5" y="1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1" name="Freeform 196">
                        <a:extLst>
                          <a:ext uri="{FF2B5EF4-FFF2-40B4-BE49-F238E27FC236}">
                            <a16:creationId xmlns:a16="http://schemas.microsoft.com/office/drawing/2014/main" id="{9C15C6CF-4A2D-418A-9E7E-DA0A03CE43C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28875" y="723900"/>
                          <a:ext cx="66006" cy="28287"/>
                        </a:xfrm>
                        <a:custGeom>
                          <a:avLst/>
                          <a:gdLst>
                            <a:gd name="T0" fmla="*/ 0 w 16"/>
                            <a:gd name="T1" fmla="*/ 0 h 7"/>
                            <a:gd name="T2" fmla="*/ 0 w 16"/>
                            <a:gd name="T3" fmla="*/ 2 h 7"/>
                            <a:gd name="T4" fmla="*/ 16 w 16"/>
                            <a:gd name="T5" fmla="*/ 7 h 7"/>
                            <a:gd name="T6" fmla="*/ 16 w 16"/>
                            <a:gd name="T7" fmla="*/ 7 h 7"/>
                            <a:gd name="T8" fmla="*/ 0 w 16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7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6" y="7"/>
                              </a:lnTo>
                              <a:lnTo>
                                <a:pt x="16" y="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2" name="Freeform 197">
                        <a:extLst>
                          <a:ext uri="{FF2B5EF4-FFF2-40B4-BE49-F238E27FC236}">
                            <a16:creationId xmlns:a16="http://schemas.microsoft.com/office/drawing/2014/main" id="{E83D2E1C-B48F-4DA1-A88C-028F4CD0EE6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28875" y="742950"/>
                          <a:ext cx="66006" cy="28287"/>
                        </a:xfrm>
                        <a:custGeom>
                          <a:avLst/>
                          <a:gdLst>
                            <a:gd name="T0" fmla="*/ 0 w 16"/>
                            <a:gd name="T1" fmla="*/ 0 h 7"/>
                            <a:gd name="T2" fmla="*/ 0 w 16"/>
                            <a:gd name="T3" fmla="*/ 2 h 7"/>
                            <a:gd name="T4" fmla="*/ 16 w 16"/>
                            <a:gd name="T5" fmla="*/ 7 h 7"/>
                            <a:gd name="T6" fmla="*/ 16 w 16"/>
                            <a:gd name="T7" fmla="*/ 7 h 7"/>
                            <a:gd name="T8" fmla="*/ 0 w 16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7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6" y="7"/>
                              </a:lnTo>
                              <a:lnTo>
                                <a:pt x="16" y="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3" name="Freeform 198">
                        <a:extLst>
                          <a:ext uri="{FF2B5EF4-FFF2-40B4-BE49-F238E27FC236}">
                            <a16:creationId xmlns:a16="http://schemas.microsoft.com/office/drawing/2014/main" id="{1A76B49B-CB51-42CD-8AA4-346267F467D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76500" y="200025"/>
                          <a:ext cx="66006" cy="28287"/>
                        </a:xfrm>
                        <a:custGeom>
                          <a:avLst/>
                          <a:gdLst>
                            <a:gd name="T0" fmla="*/ 0 w 16"/>
                            <a:gd name="T1" fmla="*/ 0 h 7"/>
                            <a:gd name="T2" fmla="*/ 0 w 16"/>
                            <a:gd name="T3" fmla="*/ 2 h 7"/>
                            <a:gd name="T4" fmla="*/ 14 w 16"/>
                            <a:gd name="T5" fmla="*/ 7 h 7"/>
                            <a:gd name="T6" fmla="*/ 16 w 16"/>
                            <a:gd name="T7" fmla="*/ 5 h 7"/>
                            <a:gd name="T8" fmla="*/ 0 w 16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7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7"/>
                              </a:lnTo>
                              <a:lnTo>
                                <a:pt x="16" y="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4" name="Freeform 199">
                        <a:extLst>
                          <a:ext uri="{FF2B5EF4-FFF2-40B4-BE49-F238E27FC236}">
                            <a16:creationId xmlns:a16="http://schemas.microsoft.com/office/drawing/2014/main" id="{D2421EC3-4D7A-43D5-B276-80E69216F2D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76500" y="219075"/>
                          <a:ext cx="66006" cy="28287"/>
                        </a:xfrm>
                        <a:custGeom>
                          <a:avLst/>
                          <a:gdLst>
                            <a:gd name="T0" fmla="*/ 0 w 16"/>
                            <a:gd name="T1" fmla="*/ 0 h 7"/>
                            <a:gd name="T2" fmla="*/ 0 w 16"/>
                            <a:gd name="T3" fmla="*/ 2 h 7"/>
                            <a:gd name="T4" fmla="*/ 14 w 16"/>
                            <a:gd name="T5" fmla="*/ 7 h 7"/>
                            <a:gd name="T6" fmla="*/ 16 w 16"/>
                            <a:gd name="T7" fmla="*/ 5 h 7"/>
                            <a:gd name="T8" fmla="*/ 0 w 16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7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7"/>
                              </a:lnTo>
                              <a:lnTo>
                                <a:pt x="16" y="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5" name="Freeform 200">
                        <a:extLst>
                          <a:ext uri="{FF2B5EF4-FFF2-40B4-BE49-F238E27FC236}">
                            <a16:creationId xmlns:a16="http://schemas.microsoft.com/office/drawing/2014/main" id="{6A4B4886-4533-49DE-B03E-42E2A74D784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28900" y="476250"/>
                          <a:ext cx="57755" cy="48492"/>
                        </a:xfrm>
                        <a:custGeom>
                          <a:avLst/>
                          <a:gdLst>
                            <a:gd name="T0" fmla="*/ 2 w 14"/>
                            <a:gd name="T1" fmla="*/ 0 h 12"/>
                            <a:gd name="T2" fmla="*/ 0 w 14"/>
                            <a:gd name="T3" fmla="*/ 2 h 12"/>
                            <a:gd name="T4" fmla="*/ 12 w 14"/>
                            <a:gd name="T5" fmla="*/ 12 h 12"/>
                            <a:gd name="T6" fmla="*/ 14 w 14"/>
                            <a:gd name="T7" fmla="*/ 12 h 12"/>
                            <a:gd name="T8" fmla="*/ 2 w 14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12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2" y="12"/>
                              </a:lnTo>
                              <a:lnTo>
                                <a:pt x="14" y="12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6" name="Freeform 201">
                        <a:extLst>
                          <a:ext uri="{FF2B5EF4-FFF2-40B4-BE49-F238E27FC236}">
                            <a16:creationId xmlns:a16="http://schemas.microsoft.com/office/drawing/2014/main" id="{B85B574A-8A17-45DC-A44E-687F393CFF9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81300" y="628650"/>
                          <a:ext cx="57755" cy="48492"/>
                        </a:xfrm>
                        <a:custGeom>
                          <a:avLst/>
                          <a:gdLst>
                            <a:gd name="T0" fmla="*/ 2 w 14"/>
                            <a:gd name="T1" fmla="*/ 0 h 12"/>
                            <a:gd name="T2" fmla="*/ 0 w 14"/>
                            <a:gd name="T3" fmla="*/ 2 h 12"/>
                            <a:gd name="T4" fmla="*/ 12 w 14"/>
                            <a:gd name="T5" fmla="*/ 12 h 12"/>
                            <a:gd name="T6" fmla="*/ 14 w 14"/>
                            <a:gd name="T7" fmla="*/ 12 h 12"/>
                            <a:gd name="T8" fmla="*/ 2 w 14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12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2" y="12"/>
                              </a:lnTo>
                              <a:lnTo>
                                <a:pt x="14" y="12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7" name="Freeform 202">
                        <a:extLst>
                          <a:ext uri="{FF2B5EF4-FFF2-40B4-BE49-F238E27FC236}">
                            <a16:creationId xmlns:a16="http://schemas.microsoft.com/office/drawing/2014/main" id="{90D37A09-E915-4B0E-AB44-116E82C0FBB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67025" y="1381125"/>
                          <a:ext cx="61880" cy="36369"/>
                        </a:xfrm>
                        <a:custGeom>
                          <a:avLst/>
                          <a:gdLst>
                            <a:gd name="T0" fmla="*/ 0 w 15"/>
                            <a:gd name="T1" fmla="*/ 0 h 9"/>
                            <a:gd name="T2" fmla="*/ 0 w 15"/>
                            <a:gd name="T3" fmla="*/ 2 h 9"/>
                            <a:gd name="T4" fmla="*/ 15 w 15"/>
                            <a:gd name="T5" fmla="*/ 9 h 9"/>
                            <a:gd name="T6" fmla="*/ 15 w 15"/>
                            <a:gd name="T7" fmla="*/ 7 h 9"/>
                            <a:gd name="T8" fmla="*/ 0 w 15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9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5" y="9"/>
                              </a:lnTo>
                              <a:lnTo>
                                <a:pt x="15" y="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8" name="Freeform 203">
                        <a:extLst>
                          <a:ext uri="{FF2B5EF4-FFF2-40B4-BE49-F238E27FC236}">
                            <a16:creationId xmlns:a16="http://schemas.microsoft.com/office/drawing/2014/main" id="{EF9C1B0F-C5E9-48F4-B10B-D31E041E5D0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67025" y="1400175"/>
                          <a:ext cx="61880" cy="36369"/>
                        </a:xfrm>
                        <a:custGeom>
                          <a:avLst/>
                          <a:gdLst>
                            <a:gd name="T0" fmla="*/ 0 w 15"/>
                            <a:gd name="T1" fmla="*/ 0 h 9"/>
                            <a:gd name="T2" fmla="*/ 0 w 15"/>
                            <a:gd name="T3" fmla="*/ 2 h 9"/>
                            <a:gd name="T4" fmla="*/ 15 w 15"/>
                            <a:gd name="T5" fmla="*/ 9 h 9"/>
                            <a:gd name="T6" fmla="*/ 15 w 15"/>
                            <a:gd name="T7" fmla="*/ 7 h 9"/>
                            <a:gd name="T8" fmla="*/ 0 w 15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9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5" y="9"/>
                              </a:lnTo>
                              <a:lnTo>
                                <a:pt x="15" y="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9" name="Freeform 204">
                        <a:extLst>
                          <a:ext uri="{FF2B5EF4-FFF2-40B4-BE49-F238E27FC236}">
                            <a16:creationId xmlns:a16="http://schemas.microsoft.com/office/drawing/2014/main" id="{4C1A1847-F5C6-43C7-A7EA-BED9C467A06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33700" y="1762125"/>
                          <a:ext cx="70131" cy="32328"/>
                        </a:xfrm>
                        <a:custGeom>
                          <a:avLst/>
                          <a:gdLst>
                            <a:gd name="T0" fmla="*/ 2 w 17"/>
                            <a:gd name="T1" fmla="*/ 0 h 8"/>
                            <a:gd name="T2" fmla="*/ 0 w 17"/>
                            <a:gd name="T3" fmla="*/ 2 h 8"/>
                            <a:gd name="T4" fmla="*/ 15 w 17"/>
                            <a:gd name="T5" fmla="*/ 8 h 8"/>
                            <a:gd name="T6" fmla="*/ 17 w 17"/>
                            <a:gd name="T7" fmla="*/ 8 h 8"/>
                            <a:gd name="T8" fmla="*/ 2 w 17"/>
                            <a:gd name="T9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7" h="8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5" y="8"/>
                              </a:lnTo>
                              <a:lnTo>
                                <a:pt x="17" y="8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" name="Freeform 206">
                        <a:extLst>
                          <a:ext uri="{FF2B5EF4-FFF2-40B4-BE49-F238E27FC236}">
                            <a16:creationId xmlns:a16="http://schemas.microsoft.com/office/drawing/2014/main" id="{1B24B10C-6132-41D1-A150-7E0F59BB77A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33700" y="1781175"/>
                          <a:ext cx="70131" cy="32328"/>
                        </a:xfrm>
                        <a:custGeom>
                          <a:avLst/>
                          <a:gdLst>
                            <a:gd name="T0" fmla="*/ 2 w 17"/>
                            <a:gd name="T1" fmla="*/ 0 h 8"/>
                            <a:gd name="T2" fmla="*/ 0 w 17"/>
                            <a:gd name="T3" fmla="*/ 2 h 8"/>
                            <a:gd name="T4" fmla="*/ 15 w 17"/>
                            <a:gd name="T5" fmla="*/ 8 h 8"/>
                            <a:gd name="T6" fmla="*/ 17 w 17"/>
                            <a:gd name="T7" fmla="*/ 8 h 8"/>
                            <a:gd name="T8" fmla="*/ 2 w 17"/>
                            <a:gd name="T9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7" h="8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5" y="8"/>
                              </a:lnTo>
                              <a:lnTo>
                                <a:pt x="17" y="8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" name="Freeform 207">
                        <a:extLst>
                          <a:ext uri="{FF2B5EF4-FFF2-40B4-BE49-F238E27FC236}">
                            <a16:creationId xmlns:a16="http://schemas.microsoft.com/office/drawing/2014/main" id="{1FE0A391-766B-4B8D-A3F7-269C48C7723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24175" y="1657350"/>
                          <a:ext cx="57755" cy="20205"/>
                        </a:xfrm>
                        <a:custGeom>
                          <a:avLst/>
                          <a:gdLst>
                            <a:gd name="T0" fmla="*/ 14 w 14"/>
                            <a:gd name="T1" fmla="*/ 0 h 5"/>
                            <a:gd name="T2" fmla="*/ 0 w 14"/>
                            <a:gd name="T3" fmla="*/ 4 h 5"/>
                            <a:gd name="T4" fmla="*/ 0 w 14"/>
                            <a:gd name="T5" fmla="*/ 5 h 5"/>
                            <a:gd name="T6" fmla="*/ 14 w 14"/>
                            <a:gd name="T7" fmla="*/ 2 h 5"/>
                            <a:gd name="T8" fmla="*/ 14 w 14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5">
                              <a:moveTo>
                                <a:pt x="14" y="0"/>
                              </a:moveTo>
                              <a:lnTo>
                                <a:pt x="0" y="4"/>
                              </a:lnTo>
                              <a:lnTo>
                                <a:pt x="0" y="5"/>
                              </a:lnTo>
                              <a:lnTo>
                                <a:pt x="14" y="2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" name="Freeform 208">
                        <a:extLst>
                          <a:ext uri="{FF2B5EF4-FFF2-40B4-BE49-F238E27FC236}">
                            <a16:creationId xmlns:a16="http://schemas.microsoft.com/office/drawing/2014/main" id="{B2D03227-A0A4-4610-AD98-6BB8EC9500A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24175" y="1695450"/>
                          <a:ext cx="57755" cy="20205"/>
                        </a:xfrm>
                        <a:custGeom>
                          <a:avLst/>
                          <a:gdLst>
                            <a:gd name="T0" fmla="*/ 14 w 14"/>
                            <a:gd name="T1" fmla="*/ 0 h 5"/>
                            <a:gd name="T2" fmla="*/ 0 w 14"/>
                            <a:gd name="T3" fmla="*/ 4 h 5"/>
                            <a:gd name="T4" fmla="*/ 0 w 14"/>
                            <a:gd name="T5" fmla="*/ 5 h 5"/>
                            <a:gd name="T6" fmla="*/ 14 w 14"/>
                            <a:gd name="T7" fmla="*/ 2 h 5"/>
                            <a:gd name="T8" fmla="*/ 14 w 14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5">
                              <a:moveTo>
                                <a:pt x="14" y="0"/>
                              </a:moveTo>
                              <a:lnTo>
                                <a:pt x="0" y="4"/>
                              </a:lnTo>
                              <a:lnTo>
                                <a:pt x="0" y="5"/>
                              </a:lnTo>
                              <a:lnTo>
                                <a:pt x="14" y="2"/>
                              </a:lnTo>
                              <a:lnTo>
                                <a:pt x="14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" name="Freeform 209">
                        <a:extLst>
                          <a:ext uri="{FF2B5EF4-FFF2-40B4-BE49-F238E27FC236}">
                            <a16:creationId xmlns:a16="http://schemas.microsoft.com/office/drawing/2014/main" id="{C462CC79-CCCE-425C-A3A2-33EDC004D69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52700" y="1143000"/>
                          <a:ext cx="57755" cy="48492"/>
                        </a:xfrm>
                        <a:custGeom>
                          <a:avLst/>
                          <a:gdLst>
                            <a:gd name="T0" fmla="*/ 2 w 14"/>
                            <a:gd name="T1" fmla="*/ 0 h 12"/>
                            <a:gd name="T2" fmla="*/ 0 w 14"/>
                            <a:gd name="T3" fmla="*/ 0 h 12"/>
                            <a:gd name="T4" fmla="*/ 12 w 14"/>
                            <a:gd name="T5" fmla="*/ 12 h 12"/>
                            <a:gd name="T6" fmla="*/ 14 w 14"/>
                            <a:gd name="T7" fmla="*/ 10 h 12"/>
                            <a:gd name="T8" fmla="*/ 2 w 14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12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12" y="12"/>
                              </a:lnTo>
                              <a:lnTo>
                                <a:pt x="14" y="1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" name="Freeform 210">
                        <a:extLst>
                          <a:ext uri="{FF2B5EF4-FFF2-40B4-BE49-F238E27FC236}">
                            <a16:creationId xmlns:a16="http://schemas.microsoft.com/office/drawing/2014/main" id="{94EBC8F5-9299-44A6-92AD-AB7BEA49C15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05100" y="1295400"/>
                          <a:ext cx="57755" cy="48492"/>
                        </a:xfrm>
                        <a:custGeom>
                          <a:avLst/>
                          <a:gdLst>
                            <a:gd name="T0" fmla="*/ 2 w 14"/>
                            <a:gd name="T1" fmla="*/ 0 h 12"/>
                            <a:gd name="T2" fmla="*/ 0 w 14"/>
                            <a:gd name="T3" fmla="*/ 0 h 12"/>
                            <a:gd name="T4" fmla="*/ 12 w 14"/>
                            <a:gd name="T5" fmla="*/ 12 h 12"/>
                            <a:gd name="T6" fmla="*/ 14 w 14"/>
                            <a:gd name="T7" fmla="*/ 10 h 12"/>
                            <a:gd name="T8" fmla="*/ 2 w 14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12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12" y="12"/>
                              </a:lnTo>
                              <a:lnTo>
                                <a:pt x="14" y="10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" name="Freeform 211">
                        <a:extLst>
                          <a:ext uri="{FF2B5EF4-FFF2-40B4-BE49-F238E27FC236}">
                            <a16:creationId xmlns:a16="http://schemas.microsoft.com/office/drawing/2014/main" id="{B96A35A7-0C4B-4B68-92C8-1698B8EFD7C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952625" y="1228725"/>
                          <a:ext cx="49504" cy="48492"/>
                        </a:xfrm>
                        <a:custGeom>
                          <a:avLst/>
                          <a:gdLst>
                            <a:gd name="T0" fmla="*/ 2 w 12"/>
                            <a:gd name="T1" fmla="*/ 0 h 12"/>
                            <a:gd name="T2" fmla="*/ 0 w 12"/>
                            <a:gd name="T3" fmla="*/ 0 h 12"/>
                            <a:gd name="T4" fmla="*/ 12 w 12"/>
                            <a:gd name="T5" fmla="*/ 12 h 12"/>
                            <a:gd name="T6" fmla="*/ 12 w 12"/>
                            <a:gd name="T7" fmla="*/ 10 h 12"/>
                            <a:gd name="T8" fmla="*/ 2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12" y="12"/>
                              </a:lnTo>
                              <a:lnTo>
                                <a:pt x="12" y="1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" name="Freeform 212">
                        <a:extLst>
                          <a:ext uri="{FF2B5EF4-FFF2-40B4-BE49-F238E27FC236}">
                            <a16:creationId xmlns:a16="http://schemas.microsoft.com/office/drawing/2014/main" id="{08FBB3D9-3AAB-4620-B497-9739F3EB1B1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105025" y="1381125"/>
                          <a:ext cx="49504" cy="48492"/>
                        </a:xfrm>
                        <a:custGeom>
                          <a:avLst/>
                          <a:gdLst>
                            <a:gd name="T0" fmla="*/ 2 w 12"/>
                            <a:gd name="T1" fmla="*/ 0 h 12"/>
                            <a:gd name="T2" fmla="*/ 0 w 12"/>
                            <a:gd name="T3" fmla="*/ 0 h 12"/>
                            <a:gd name="T4" fmla="*/ 12 w 12"/>
                            <a:gd name="T5" fmla="*/ 12 h 12"/>
                            <a:gd name="T6" fmla="*/ 12 w 12"/>
                            <a:gd name="T7" fmla="*/ 10 h 12"/>
                            <a:gd name="T8" fmla="*/ 2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12" y="12"/>
                              </a:lnTo>
                              <a:lnTo>
                                <a:pt x="12" y="10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" name="Freeform 213">
                        <a:extLst>
                          <a:ext uri="{FF2B5EF4-FFF2-40B4-BE49-F238E27FC236}">
                            <a16:creationId xmlns:a16="http://schemas.microsoft.com/office/drawing/2014/main" id="{44B67FCA-FBF7-47BD-B3F5-079D73170E5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86000" y="1076325"/>
                          <a:ext cx="28877" cy="60614"/>
                        </a:xfrm>
                        <a:custGeom>
                          <a:avLst/>
                          <a:gdLst>
                            <a:gd name="T0" fmla="*/ 7 w 7"/>
                            <a:gd name="T1" fmla="*/ 0 h 15"/>
                            <a:gd name="T2" fmla="*/ 0 w 7"/>
                            <a:gd name="T3" fmla="*/ 13 h 15"/>
                            <a:gd name="T4" fmla="*/ 2 w 7"/>
                            <a:gd name="T5" fmla="*/ 15 h 15"/>
                            <a:gd name="T6" fmla="*/ 7 w 7"/>
                            <a:gd name="T7" fmla="*/ 0 h 15"/>
                            <a:gd name="T8" fmla="*/ 7 w 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7" y="0"/>
                              </a:moveTo>
                              <a:lnTo>
                                <a:pt x="0" y="13"/>
                              </a:lnTo>
                              <a:lnTo>
                                <a:pt x="2" y="15"/>
                              </a:lnTo>
                              <a:lnTo>
                                <a:pt x="7" y="0"/>
                              </a:lnTo>
                              <a:lnTo>
                                <a:pt x="7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" name="Freeform 214">
                        <a:extLst>
                          <a:ext uri="{FF2B5EF4-FFF2-40B4-BE49-F238E27FC236}">
                            <a16:creationId xmlns:a16="http://schemas.microsoft.com/office/drawing/2014/main" id="{7EDEC9D7-7B18-4580-8C95-349F49E2168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38400" y="1228725"/>
                          <a:ext cx="28877" cy="60614"/>
                        </a:xfrm>
                        <a:custGeom>
                          <a:avLst/>
                          <a:gdLst>
                            <a:gd name="T0" fmla="*/ 7 w 7"/>
                            <a:gd name="T1" fmla="*/ 0 h 15"/>
                            <a:gd name="T2" fmla="*/ 0 w 7"/>
                            <a:gd name="T3" fmla="*/ 13 h 15"/>
                            <a:gd name="T4" fmla="*/ 2 w 7"/>
                            <a:gd name="T5" fmla="*/ 15 h 15"/>
                            <a:gd name="T6" fmla="*/ 7 w 7"/>
                            <a:gd name="T7" fmla="*/ 0 h 15"/>
                            <a:gd name="T8" fmla="*/ 7 w 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7" y="0"/>
                              </a:moveTo>
                              <a:lnTo>
                                <a:pt x="0" y="13"/>
                              </a:lnTo>
                              <a:lnTo>
                                <a:pt x="2" y="15"/>
                              </a:lnTo>
                              <a:lnTo>
                                <a:pt x="7" y="0"/>
                              </a:lnTo>
                              <a:lnTo>
                                <a:pt x="7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" name="Freeform 215">
                        <a:extLst>
                          <a:ext uri="{FF2B5EF4-FFF2-40B4-BE49-F238E27FC236}">
                            <a16:creationId xmlns:a16="http://schemas.microsoft.com/office/drawing/2014/main" id="{565A3426-A217-4464-96CF-DFF96264236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57475" y="1733550"/>
                          <a:ext cx="49504" cy="56574"/>
                        </a:xfrm>
                        <a:custGeom>
                          <a:avLst/>
                          <a:gdLst>
                            <a:gd name="T0" fmla="*/ 0 w 12"/>
                            <a:gd name="T1" fmla="*/ 0 h 14"/>
                            <a:gd name="T2" fmla="*/ 0 w 12"/>
                            <a:gd name="T3" fmla="*/ 2 h 14"/>
                            <a:gd name="T4" fmla="*/ 10 w 12"/>
                            <a:gd name="T5" fmla="*/ 14 h 14"/>
                            <a:gd name="T6" fmla="*/ 12 w 12"/>
                            <a:gd name="T7" fmla="*/ 12 h 14"/>
                            <a:gd name="T8" fmla="*/ 0 w 12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4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0" y="14"/>
                              </a:lnTo>
                              <a:lnTo>
                                <a:pt x="12" y="1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" name="Freeform 216">
                        <a:extLst>
                          <a:ext uri="{FF2B5EF4-FFF2-40B4-BE49-F238E27FC236}">
                            <a16:creationId xmlns:a16="http://schemas.microsoft.com/office/drawing/2014/main" id="{6CA2DCB4-AFFC-436E-93C3-284090A5DF0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09875" y="1885950"/>
                          <a:ext cx="49504" cy="56574"/>
                        </a:xfrm>
                        <a:custGeom>
                          <a:avLst/>
                          <a:gdLst>
                            <a:gd name="T0" fmla="*/ 0 w 12"/>
                            <a:gd name="T1" fmla="*/ 0 h 14"/>
                            <a:gd name="T2" fmla="*/ 0 w 12"/>
                            <a:gd name="T3" fmla="*/ 2 h 14"/>
                            <a:gd name="T4" fmla="*/ 10 w 12"/>
                            <a:gd name="T5" fmla="*/ 14 h 14"/>
                            <a:gd name="T6" fmla="*/ 12 w 12"/>
                            <a:gd name="T7" fmla="*/ 12 h 14"/>
                            <a:gd name="T8" fmla="*/ 0 w 12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4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0" y="14"/>
                              </a:lnTo>
                              <a:lnTo>
                                <a:pt x="12" y="1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" name="Freeform 217">
                        <a:extLst>
                          <a:ext uri="{FF2B5EF4-FFF2-40B4-BE49-F238E27FC236}">
                            <a16:creationId xmlns:a16="http://schemas.microsoft.com/office/drawing/2014/main" id="{1A8E3226-4384-4C1B-B14A-954081DD0A3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81250" y="1219200"/>
                          <a:ext cx="49504" cy="48492"/>
                        </a:xfrm>
                        <a:custGeom>
                          <a:avLst/>
                          <a:gdLst>
                            <a:gd name="T0" fmla="*/ 2 w 12"/>
                            <a:gd name="T1" fmla="*/ 0 h 12"/>
                            <a:gd name="T2" fmla="*/ 0 w 12"/>
                            <a:gd name="T3" fmla="*/ 1 h 12"/>
                            <a:gd name="T4" fmla="*/ 10 w 12"/>
                            <a:gd name="T5" fmla="*/ 12 h 12"/>
                            <a:gd name="T6" fmla="*/ 12 w 12"/>
                            <a:gd name="T7" fmla="*/ 10 h 12"/>
                            <a:gd name="T8" fmla="*/ 2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2" y="0"/>
                              </a:moveTo>
                              <a:lnTo>
                                <a:pt x="0" y="1"/>
                              </a:lnTo>
                              <a:lnTo>
                                <a:pt x="10" y="12"/>
                              </a:lnTo>
                              <a:lnTo>
                                <a:pt x="12" y="1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" name="Freeform 218">
                        <a:extLst>
                          <a:ext uri="{FF2B5EF4-FFF2-40B4-BE49-F238E27FC236}">
                            <a16:creationId xmlns:a16="http://schemas.microsoft.com/office/drawing/2014/main" id="{53B33E66-2C5D-4012-8D76-3CF5BDCCF4D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33650" y="1371600"/>
                          <a:ext cx="49504" cy="48492"/>
                        </a:xfrm>
                        <a:custGeom>
                          <a:avLst/>
                          <a:gdLst>
                            <a:gd name="T0" fmla="*/ 2 w 12"/>
                            <a:gd name="T1" fmla="*/ 0 h 12"/>
                            <a:gd name="T2" fmla="*/ 0 w 12"/>
                            <a:gd name="T3" fmla="*/ 1 h 12"/>
                            <a:gd name="T4" fmla="*/ 10 w 12"/>
                            <a:gd name="T5" fmla="*/ 12 h 12"/>
                            <a:gd name="T6" fmla="*/ 12 w 12"/>
                            <a:gd name="T7" fmla="*/ 10 h 12"/>
                            <a:gd name="T8" fmla="*/ 2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2" y="0"/>
                              </a:moveTo>
                              <a:lnTo>
                                <a:pt x="0" y="1"/>
                              </a:lnTo>
                              <a:lnTo>
                                <a:pt x="10" y="12"/>
                              </a:lnTo>
                              <a:lnTo>
                                <a:pt x="12" y="10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" name="Freeform 219">
                        <a:extLst>
                          <a:ext uri="{FF2B5EF4-FFF2-40B4-BE49-F238E27FC236}">
                            <a16:creationId xmlns:a16="http://schemas.microsoft.com/office/drawing/2014/main" id="{FCA1DA5D-84F0-415E-AC52-F9087D03F53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43175" y="1600200"/>
                          <a:ext cx="33003" cy="64656"/>
                        </a:xfrm>
                        <a:custGeom>
                          <a:avLst/>
                          <a:gdLst>
                            <a:gd name="T0" fmla="*/ 8 w 8"/>
                            <a:gd name="T1" fmla="*/ 0 h 16"/>
                            <a:gd name="T2" fmla="*/ 0 w 8"/>
                            <a:gd name="T3" fmla="*/ 16 h 16"/>
                            <a:gd name="T4" fmla="*/ 0 w 8"/>
                            <a:gd name="T5" fmla="*/ 16 h 16"/>
                            <a:gd name="T6" fmla="*/ 8 w 8"/>
                            <a:gd name="T7" fmla="*/ 0 h 16"/>
                            <a:gd name="T8" fmla="*/ 8 w 8"/>
                            <a:gd name="T9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6">
                              <a:moveTo>
                                <a:pt x="8" y="0"/>
                              </a:moveTo>
                              <a:lnTo>
                                <a:pt x="0" y="16"/>
                              </a:lnTo>
                              <a:lnTo>
                                <a:pt x="0" y="16"/>
                              </a:lnTo>
                              <a:lnTo>
                                <a:pt x="8" y="0"/>
                              </a:lnTo>
                              <a:lnTo>
                                <a:pt x="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EA0B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" name="Freeform 220">
                        <a:extLst>
                          <a:ext uri="{FF2B5EF4-FFF2-40B4-BE49-F238E27FC236}">
                            <a16:creationId xmlns:a16="http://schemas.microsoft.com/office/drawing/2014/main" id="{67155427-6D4F-4573-B46C-9371D6CF400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95575" y="1752600"/>
                          <a:ext cx="33003" cy="64656"/>
                        </a:xfrm>
                        <a:custGeom>
                          <a:avLst/>
                          <a:gdLst>
                            <a:gd name="T0" fmla="*/ 8 w 8"/>
                            <a:gd name="T1" fmla="*/ 0 h 16"/>
                            <a:gd name="T2" fmla="*/ 0 w 8"/>
                            <a:gd name="T3" fmla="*/ 16 h 16"/>
                            <a:gd name="T4" fmla="*/ 0 w 8"/>
                            <a:gd name="T5" fmla="*/ 16 h 16"/>
                            <a:gd name="T6" fmla="*/ 8 w 8"/>
                            <a:gd name="T7" fmla="*/ 0 h 16"/>
                            <a:gd name="T8" fmla="*/ 8 w 8"/>
                            <a:gd name="T9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6">
                              <a:moveTo>
                                <a:pt x="8" y="0"/>
                              </a:moveTo>
                              <a:lnTo>
                                <a:pt x="0" y="16"/>
                              </a:lnTo>
                              <a:lnTo>
                                <a:pt x="0" y="16"/>
                              </a:lnTo>
                              <a:lnTo>
                                <a:pt x="8" y="0"/>
                              </a:lnTo>
                              <a:lnTo>
                                <a:pt x="8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" name="Freeform 221">
                        <a:extLst>
                          <a:ext uri="{FF2B5EF4-FFF2-40B4-BE49-F238E27FC236}">
                            <a16:creationId xmlns:a16="http://schemas.microsoft.com/office/drawing/2014/main" id="{BBE18C1E-BA56-4192-8E9B-7982EFB81A6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952625" y="1047750"/>
                          <a:ext cx="33003" cy="60614"/>
                        </a:xfrm>
                        <a:custGeom>
                          <a:avLst/>
                          <a:gdLst>
                            <a:gd name="T0" fmla="*/ 8 w 8"/>
                            <a:gd name="T1" fmla="*/ 0 h 15"/>
                            <a:gd name="T2" fmla="*/ 0 w 8"/>
                            <a:gd name="T3" fmla="*/ 15 h 15"/>
                            <a:gd name="T4" fmla="*/ 0 w 8"/>
                            <a:gd name="T5" fmla="*/ 15 h 15"/>
                            <a:gd name="T6" fmla="*/ 8 w 8"/>
                            <a:gd name="T7" fmla="*/ 1 h 15"/>
                            <a:gd name="T8" fmla="*/ 8 w 8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5">
                              <a:moveTo>
                                <a:pt x="8" y="0"/>
                              </a:moveTo>
                              <a:lnTo>
                                <a:pt x="0" y="15"/>
                              </a:lnTo>
                              <a:lnTo>
                                <a:pt x="0" y="15"/>
                              </a:lnTo>
                              <a:lnTo>
                                <a:pt x="8" y="1"/>
                              </a:lnTo>
                              <a:lnTo>
                                <a:pt x="8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" name="Freeform 222">
                        <a:extLst>
                          <a:ext uri="{FF2B5EF4-FFF2-40B4-BE49-F238E27FC236}">
                            <a16:creationId xmlns:a16="http://schemas.microsoft.com/office/drawing/2014/main" id="{6869EACA-C139-43AC-AE95-12EA9AA7AE3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105025" y="1200150"/>
                          <a:ext cx="33003" cy="60614"/>
                        </a:xfrm>
                        <a:custGeom>
                          <a:avLst/>
                          <a:gdLst>
                            <a:gd name="T0" fmla="*/ 8 w 8"/>
                            <a:gd name="T1" fmla="*/ 0 h 15"/>
                            <a:gd name="T2" fmla="*/ 0 w 8"/>
                            <a:gd name="T3" fmla="*/ 15 h 15"/>
                            <a:gd name="T4" fmla="*/ 0 w 8"/>
                            <a:gd name="T5" fmla="*/ 15 h 15"/>
                            <a:gd name="T6" fmla="*/ 8 w 8"/>
                            <a:gd name="T7" fmla="*/ 1 h 15"/>
                            <a:gd name="T8" fmla="*/ 8 w 8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5">
                              <a:moveTo>
                                <a:pt x="8" y="0"/>
                              </a:moveTo>
                              <a:lnTo>
                                <a:pt x="0" y="15"/>
                              </a:lnTo>
                              <a:lnTo>
                                <a:pt x="0" y="15"/>
                              </a:lnTo>
                              <a:lnTo>
                                <a:pt x="8" y="1"/>
                              </a:lnTo>
                              <a:lnTo>
                                <a:pt x="8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" name="Freeform 223">
                        <a:extLst>
                          <a:ext uri="{FF2B5EF4-FFF2-40B4-BE49-F238E27FC236}">
                            <a16:creationId xmlns:a16="http://schemas.microsoft.com/office/drawing/2014/main" id="{F6E3DBC3-DC39-4A5F-B739-AD887C1C2BA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76450" y="1028700"/>
                          <a:ext cx="78381" cy="44451"/>
                        </a:xfrm>
                        <a:custGeom>
                          <a:avLst/>
                          <a:gdLst>
                            <a:gd name="T0" fmla="*/ 0 w 19"/>
                            <a:gd name="T1" fmla="*/ 0 h 11"/>
                            <a:gd name="T2" fmla="*/ 0 w 19"/>
                            <a:gd name="T3" fmla="*/ 0 h 11"/>
                            <a:gd name="T4" fmla="*/ 17 w 19"/>
                            <a:gd name="T5" fmla="*/ 11 h 11"/>
                            <a:gd name="T6" fmla="*/ 19 w 19"/>
                            <a:gd name="T7" fmla="*/ 11 h 11"/>
                            <a:gd name="T8" fmla="*/ 0 w 19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9" h="11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7" y="11"/>
                              </a:lnTo>
                              <a:lnTo>
                                <a:pt x="19" y="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" name="Freeform 224">
                        <a:extLst>
                          <a:ext uri="{FF2B5EF4-FFF2-40B4-BE49-F238E27FC236}">
                            <a16:creationId xmlns:a16="http://schemas.microsoft.com/office/drawing/2014/main" id="{06888264-720D-49AE-B998-83D538F3C51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76450" y="1047750"/>
                          <a:ext cx="78381" cy="44451"/>
                        </a:xfrm>
                        <a:custGeom>
                          <a:avLst/>
                          <a:gdLst>
                            <a:gd name="T0" fmla="*/ 0 w 19"/>
                            <a:gd name="T1" fmla="*/ 0 h 11"/>
                            <a:gd name="T2" fmla="*/ 0 w 19"/>
                            <a:gd name="T3" fmla="*/ 0 h 11"/>
                            <a:gd name="T4" fmla="*/ 17 w 19"/>
                            <a:gd name="T5" fmla="*/ 11 h 11"/>
                            <a:gd name="T6" fmla="*/ 19 w 19"/>
                            <a:gd name="T7" fmla="*/ 11 h 11"/>
                            <a:gd name="T8" fmla="*/ 0 w 19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9" h="11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7" y="11"/>
                              </a:lnTo>
                              <a:lnTo>
                                <a:pt x="19" y="11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" name="Freeform 225">
                        <a:extLst>
                          <a:ext uri="{FF2B5EF4-FFF2-40B4-BE49-F238E27FC236}">
                            <a16:creationId xmlns:a16="http://schemas.microsoft.com/office/drawing/2014/main" id="{8BDF3B4B-FB0B-45C8-A58E-8644DF78353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00300" y="962025"/>
                          <a:ext cx="74256" cy="36369"/>
                        </a:xfrm>
                        <a:custGeom>
                          <a:avLst/>
                          <a:gdLst>
                            <a:gd name="T0" fmla="*/ 1 w 18"/>
                            <a:gd name="T1" fmla="*/ 0 h 9"/>
                            <a:gd name="T2" fmla="*/ 0 w 18"/>
                            <a:gd name="T3" fmla="*/ 2 h 9"/>
                            <a:gd name="T4" fmla="*/ 18 w 18"/>
                            <a:gd name="T5" fmla="*/ 9 h 9"/>
                            <a:gd name="T6" fmla="*/ 18 w 18"/>
                            <a:gd name="T7" fmla="*/ 7 h 9"/>
                            <a:gd name="T8" fmla="*/ 1 w 18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8" h="9">
                              <a:moveTo>
                                <a:pt x="1" y="0"/>
                              </a:moveTo>
                              <a:lnTo>
                                <a:pt x="0" y="2"/>
                              </a:lnTo>
                              <a:lnTo>
                                <a:pt x="18" y="9"/>
                              </a:lnTo>
                              <a:lnTo>
                                <a:pt x="18" y="7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" name="Freeform 226">
                        <a:extLst>
                          <a:ext uri="{FF2B5EF4-FFF2-40B4-BE49-F238E27FC236}">
                            <a16:creationId xmlns:a16="http://schemas.microsoft.com/office/drawing/2014/main" id="{93CC4B11-F9DF-4967-8953-1E75AA968AE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00300" y="981075"/>
                          <a:ext cx="74256" cy="36369"/>
                        </a:xfrm>
                        <a:custGeom>
                          <a:avLst/>
                          <a:gdLst>
                            <a:gd name="T0" fmla="*/ 1 w 18"/>
                            <a:gd name="T1" fmla="*/ 0 h 9"/>
                            <a:gd name="T2" fmla="*/ 0 w 18"/>
                            <a:gd name="T3" fmla="*/ 2 h 9"/>
                            <a:gd name="T4" fmla="*/ 18 w 18"/>
                            <a:gd name="T5" fmla="*/ 9 h 9"/>
                            <a:gd name="T6" fmla="*/ 18 w 18"/>
                            <a:gd name="T7" fmla="*/ 7 h 9"/>
                            <a:gd name="T8" fmla="*/ 1 w 18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8" h="9">
                              <a:moveTo>
                                <a:pt x="1" y="0"/>
                              </a:moveTo>
                              <a:lnTo>
                                <a:pt x="0" y="2"/>
                              </a:lnTo>
                              <a:lnTo>
                                <a:pt x="18" y="9"/>
                              </a:lnTo>
                              <a:lnTo>
                                <a:pt x="18" y="7"/>
                              </a:lnTo>
                              <a:lnTo>
                                <a:pt x="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" name="Freeform 227">
                        <a:extLst>
                          <a:ext uri="{FF2B5EF4-FFF2-40B4-BE49-F238E27FC236}">
                            <a16:creationId xmlns:a16="http://schemas.microsoft.com/office/drawing/2014/main" id="{AF46164F-02D9-43A6-A7A1-A8E490A44AA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38400" y="1076325"/>
                          <a:ext cx="33003" cy="72738"/>
                        </a:xfrm>
                        <a:custGeom>
                          <a:avLst/>
                          <a:gdLst>
                            <a:gd name="T0" fmla="*/ 7 w 8"/>
                            <a:gd name="T1" fmla="*/ 0 h 18"/>
                            <a:gd name="T2" fmla="*/ 0 w 8"/>
                            <a:gd name="T3" fmla="*/ 17 h 18"/>
                            <a:gd name="T4" fmla="*/ 2 w 8"/>
                            <a:gd name="T5" fmla="*/ 18 h 18"/>
                            <a:gd name="T6" fmla="*/ 8 w 8"/>
                            <a:gd name="T7" fmla="*/ 0 h 18"/>
                            <a:gd name="T8" fmla="*/ 7 w 8"/>
                            <a:gd name="T9" fmla="*/ 0 h 1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8">
                              <a:moveTo>
                                <a:pt x="7" y="0"/>
                              </a:moveTo>
                              <a:lnTo>
                                <a:pt x="0" y="17"/>
                              </a:lnTo>
                              <a:lnTo>
                                <a:pt x="2" y="18"/>
                              </a:lnTo>
                              <a:lnTo>
                                <a:pt x="8" y="0"/>
                              </a:lnTo>
                              <a:lnTo>
                                <a:pt x="7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" name="Freeform 228">
                        <a:extLst>
                          <a:ext uri="{FF2B5EF4-FFF2-40B4-BE49-F238E27FC236}">
                            <a16:creationId xmlns:a16="http://schemas.microsoft.com/office/drawing/2014/main" id="{C59B5D5F-D615-4069-BC13-F5432391420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90800" y="1228725"/>
                          <a:ext cx="33003" cy="72738"/>
                        </a:xfrm>
                        <a:custGeom>
                          <a:avLst/>
                          <a:gdLst>
                            <a:gd name="T0" fmla="*/ 7 w 8"/>
                            <a:gd name="T1" fmla="*/ 0 h 18"/>
                            <a:gd name="T2" fmla="*/ 0 w 8"/>
                            <a:gd name="T3" fmla="*/ 17 h 18"/>
                            <a:gd name="T4" fmla="*/ 2 w 8"/>
                            <a:gd name="T5" fmla="*/ 18 h 18"/>
                            <a:gd name="T6" fmla="*/ 8 w 8"/>
                            <a:gd name="T7" fmla="*/ 0 h 18"/>
                            <a:gd name="T8" fmla="*/ 7 w 8"/>
                            <a:gd name="T9" fmla="*/ 0 h 1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8">
                              <a:moveTo>
                                <a:pt x="7" y="0"/>
                              </a:moveTo>
                              <a:lnTo>
                                <a:pt x="0" y="17"/>
                              </a:lnTo>
                              <a:lnTo>
                                <a:pt x="2" y="18"/>
                              </a:lnTo>
                              <a:lnTo>
                                <a:pt x="8" y="0"/>
                              </a:lnTo>
                              <a:lnTo>
                                <a:pt x="7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" name="Freeform 229">
                        <a:extLst>
                          <a:ext uri="{FF2B5EF4-FFF2-40B4-BE49-F238E27FC236}">
                            <a16:creationId xmlns:a16="http://schemas.microsoft.com/office/drawing/2014/main" id="{1C4B091A-0910-4DCF-806E-CE9D69F540D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00325" y="962025"/>
                          <a:ext cx="94882" cy="68697"/>
                        </a:xfrm>
                        <a:custGeom>
                          <a:avLst/>
                          <a:gdLst>
                            <a:gd name="T0" fmla="*/ 21 w 23"/>
                            <a:gd name="T1" fmla="*/ 0 h 17"/>
                            <a:gd name="T2" fmla="*/ 0 w 23"/>
                            <a:gd name="T3" fmla="*/ 15 h 17"/>
                            <a:gd name="T4" fmla="*/ 0 w 23"/>
                            <a:gd name="T5" fmla="*/ 17 h 17"/>
                            <a:gd name="T6" fmla="*/ 23 w 23"/>
                            <a:gd name="T7" fmla="*/ 1 h 17"/>
                            <a:gd name="T8" fmla="*/ 21 w 23"/>
                            <a:gd name="T9" fmla="*/ 0 h 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3" h="17">
                              <a:moveTo>
                                <a:pt x="21" y="0"/>
                              </a:moveTo>
                              <a:lnTo>
                                <a:pt x="0" y="15"/>
                              </a:lnTo>
                              <a:lnTo>
                                <a:pt x="0" y="17"/>
                              </a:lnTo>
                              <a:lnTo>
                                <a:pt x="23" y="1"/>
                              </a:lnTo>
                              <a:lnTo>
                                <a:pt x="2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" name="Freeform 230">
                        <a:extLst>
                          <a:ext uri="{FF2B5EF4-FFF2-40B4-BE49-F238E27FC236}">
                            <a16:creationId xmlns:a16="http://schemas.microsoft.com/office/drawing/2014/main" id="{320F547F-1D17-4BEA-B282-C728A6715C2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52725" y="1114425"/>
                          <a:ext cx="94882" cy="68697"/>
                        </a:xfrm>
                        <a:custGeom>
                          <a:avLst/>
                          <a:gdLst>
                            <a:gd name="T0" fmla="*/ 21 w 23"/>
                            <a:gd name="T1" fmla="*/ 0 h 17"/>
                            <a:gd name="T2" fmla="*/ 0 w 23"/>
                            <a:gd name="T3" fmla="*/ 15 h 17"/>
                            <a:gd name="T4" fmla="*/ 0 w 23"/>
                            <a:gd name="T5" fmla="*/ 17 h 17"/>
                            <a:gd name="T6" fmla="*/ 23 w 23"/>
                            <a:gd name="T7" fmla="*/ 1 h 17"/>
                            <a:gd name="T8" fmla="*/ 21 w 23"/>
                            <a:gd name="T9" fmla="*/ 0 h 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3" h="17">
                              <a:moveTo>
                                <a:pt x="21" y="0"/>
                              </a:moveTo>
                              <a:lnTo>
                                <a:pt x="0" y="15"/>
                              </a:lnTo>
                              <a:lnTo>
                                <a:pt x="0" y="17"/>
                              </a:lnTo>
                              <a:lnTo>
                                <a:pt x="23" y="1"/>
                              </a:lnTo>
                              <a:lnTo>
                                <a:pt x="2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" name="Freeform 231">
                        <a:extLst>
                          <a:ext uri="{FF2B5EF4-FFF2-40B4-BE49-F238E27FC236}">
                            <a16:creationId xmlns:a16="http://schemas.microsoft.com/office/drawing/2014/main" id="{FBBE16D7-04FD-46BE-AA27-F5DC36F58E1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24150" y="1057275"/>
                          <a:ext cx="41254" cy="48492"/>
                        </a:xfrm>
                        <a:custGeom>
                          <a:avLst/>
                          <a:gdLst>
                            <a:gd name="T0" fmla="*/ 10 w 10"/>
                            <a:gd name="T1" fmla="*/ 0 h 12"/>
                            <a:gd name="T2" fmla="*/ 0 w 10"/>
                            <a:gd name="T3" fmla="*/ 10 h 12"/>
                            <a:gd name="T4" fmla="*/ 0 w 10"/>
                            <a:gd name="T5" fmla="*/ 12 h 12"/>
                            <a:gd name="T6" fmla="*/ 10 w 10"/>
                            <a:gd name="T7" fmla="*/ 2 h 12"/>
                            <a:gd name="T8" fmla="*/ 10 w 10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2">
                              <a:moveTo>
                                <a:pt x="10" y="0"/>
                              </a:moveTo>
                              <a:lnTo>
                                <a:pt x="0" y="10"/>
                              </a:lnTo>
                              <a:lnTo>
                                <a:pt x="0" y="12"/>
                              </a:lnTo>
                              <a:lnTo>
                                <a:pt x="10" y="2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" name="Freeform 232">
                        <a:extLst>
                          <a:ext uri="{FF2B5EF4-FFF2-40B4-BE49-F238E27FC236}">
                            <a16:creationId xmlns:a16="http://schemas.microsoft.com/office/drawing/2014/main" id="{66685377-0A58-4CD8-9963-F044BD7ABA8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76550" y="1209675"/>
                          <a:ext cx="41254" cy="48492"/>
                        </a:xfrm>
                        <a:custGeom>
                          <a:avLst/>
                          <a:gdLst>
                            <a:gd name="T0" fmla="*/ 10 w 10"/>
                            <a:gd name="T1" fmla="*/ 0 h 12"/>
                            <a:gd name="T2" fmla="*/ 0 w 10"/>
                            <a:gd name="T3" fmla="*/ 10 h 12"/>
                            <a:gd name="T4" fmla="*/ 0 w 10"/>
                            <a:gd name="T5" fmla="*/ 12 h 12"/>
                            <a:gd name="T6" fmla="*/ 10 w 10"/>
                            <a:gd name="T7" fmla="*/ 2 h 12"/>
                            <a:gd name="T8" fmla="*/ 10 w 10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2">
                              <a:moveTo>
                                <a:pt x="10" y="0"/>
                              </a:moveTo>
                              <a:lnTo>
                                <a:pt x="0" y="10"/>
                              </a:lnTo>
                              <a:lnTo>
                                <a:pt x="0" y="12"/>
                              </a:lnTo>
                              <a:lnTo>
                                <a:pt x="10" y="2"/>
                              </a:ln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" name="Freeform 233">
                        <a:extLst>
                          <a:ext uri="{FF2B5EF4-FFF2-40B4-BE49-F238E27FC236}">
                            <a16:creationId xmlns:a16="http://schemas.microsoft.com/office/drawing/2014/main" id="{1844D896-0ACB-44EA-BAA0-8FDBF1ED0FF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847850" y="1143000"/>
                          <a:ext cx="61879" cy="36369"/>
                        </a:xfrm>
                        <a:custGeom>
                          <a:avLst/>
                          <a:gdLst>
                            <a:gd name="T0" fmla="*/ 15 w 15"/>
                            <a:gd name="T1" fmla="*/ 0 h 9"/>
                            <a:gd name="T2" fmla="*/ 0 w 15"/>
                            <a:gd name="T3" fmla="*/ 7 h 9"/>
                            <a:gd name="T4" fmla="*/ 0 w 15"/>
                            <a:gd name="T5" fmla="*/ 9 h 9"/>
                            <a:gd name="T6" fmla="*/ 0 w 15"/>
                            <a:gd name="T7" fmla="*/ 9 h 9"/>
                            <a:gd name="T8" fmla="*/ 15 w 15"/>
                            <a:gd name="T9" fmla="*/ 2 h 9"/>
                            <a:gd name="T10" fmla="*/ 15 w 15"/>
                            <a:gd name="T11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15" h="9">
                              <a:moveTo>
                                <a:pt x="15" y="0"/>
                              </a:moveTo>
                              <a:lnTo>
                                <a:pt x="0" y="7"/>
                              </a:lnTo>
                              <a:lnTo>
                                <a:pt x="0" y="9"/>
                              </a:lnTo>
                              <a:lnTo>
                                <a:pt x="0" y="9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" name="Freeform 234">
                        <a:extLst>
                          <a:ext uri="{FF2B5EF4-FFF2-40B4-BE49-F238E27FC236}">
                            <a16:creationId xmlns:a16="http://schemas.microsoft.com/office/drawing/2014/main" id="{A403B7FC-1088-4FC5-8120-DA4059A1174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847850" y="1162050"/>
                          <a:ext cx="61879" cy="36369"/>
                        </a:xfrm>
                        <a:custGeom>
                          <a:avLst/>
                          <a:gdLst>
                            <a:gd name="T0" fmla="*/ 15 w 15"/>
                            <a:gd name="T1" fmla="*/ 0 h 9"/>
                            <a:gd name="T2" fmla="*/ 0 w 15"/>
                            <a:gd name="T3" fmla="*/ 7 h 9"/>
                            <a:gd name="T4" fmla="*/ 0 w 15"/>
                            <a:gd name="T5" fmla="*/ 9 h 9"/>
                            <a:gd name="T6" fmla="*/ 0 w 15"/>
                            <a:gd name="T7" fmla="*/ 9 h 9"/>
                            <a:gd name="T8" fmla="*/ 15 w 15"/>
                            <a:gd name="T9" fmla="*/ 2 h 9"/>
                            <a:gd name="T10" fmla="*/ 15 w 15"/>
                            <a:gd name="T11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15" h="9">
                              <a:moveTo>
                                <a:pt x="15" y="0"/>
                              </a:moveTo>
                              <a:lnTo>
                                <a:pt x="0" y="7"/>
                              </a:lnTo>
                              <a:lnTo>
                                <a:pt x="0" y="9"/>
                              </a:lnTo>
                              <a:lnTo>
                                <a:pt x="0" y="9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" name="Freeform 235">
                        <a:extLst>
                          <a:ext uri="{FF2B5EF4-FFF2-40B4-BE49-F238E27FC236}">
                            <a16:creationId xmlns:a16="http://schemas.microsoft.com/office/drawing/2014/main" id="{2CDA9668-A434-4B2F-8C32-1A81EC0706B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47875" y="1504950"/>
                          <a:ext cx="49504" cy="48492"/>
                        </a:xfrm>
                        <a:custGeom>
                          <a:avLst/>
                          <a:gdLst>
                            <a:gd name="T0" fmla="*/ 10 w 12"/>
                            <a:gd name="T1" fmla="*/ 0 h 12"/>
                            <a:gd name="T2" fmla="*/ 0 w 12"/>
                            <a:gd name="T3" fmla="*/ 11 h 12"/>
                            <a:gd name="T4" fmla="*/ 2 w 12"/>
                            <a:gd name="T5" fmla="*/ 12 h 12"/>
                            <a:gd name="T6" fmla="*/ 12 w 12"/>
                            <a:gd name="T7" fmla="*/ 2 h 12"/>
                            <a:gd name="T8" fmla="*/ 10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0" y="0"/>
                              </a:moveTo>
                              <a:lnTo>
                                <a:pt x="0" y="11"/>
                              </a:lnTo>
                              <a:lnTo>
                                <a:pt x="2" y="12"/>
                              </a:lnTo>
                              <a:lnTo>
                                <a:pt x="12" y="2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" name="Freeform 236">
                        <a:extLst>
                          <a:ext uri="{FF2B5EF4-FFF2-40B4-BE49-F238E27FC236}">
                            <a16:creationId xmlns:a16="http://schemas.microsoft.com/office/drawing/2014/main" id="{18906C09-6379-41CE-8AFF-8155133E245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00275" y="1657350"/>
                          <a:ext cx="49504" cy="48492"/>
                        </a:xfrm>
                        <a:custGeom>
                          <a:avLst/>
                          <a:gdLst>
                            <a:gd name="T0" fmla="*/ 10 w 12"/>
                            <a:gd name="T1" fmla="*/ 0 h 12"/>
                            <a:gd name="T2" fmla="*/ 0 w 12"/>
                            <a:gd name="T3" fmla="*/ 11 h 12"/>
                            <a:gd name="T4" fmla="*/ 2 w 12"/>
                            <a:gd name="T5" fmla="*/ 12 h 12"/>
                            <a:gd name="T6" fmla="*/ 12 w 12"/>
                            <a:gd name="T7" fmla="*/ 2 h 12"/>
                            <a:gd name="T8" fmla="*/ 10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0" y="0"/>
                              </a:moveTo>
                              <a:lnTo>
                                <a:pt x="0" y="11"/>
                              </a:lnTo>
                              <a:lnTo>
                                <a:pt x="2" y="12"/>
                              </a:lnTo>
                              <a:lnTo>
                                <a:pt x="12" y="2"/>
                              </a:ln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" name="Freeform 237">
                        <a:extLst>
                          <a:ext uri="{FF2B5EF4-FFF2-40B4-BE49-F238E27FC236}">
                            <a16:creationId xmlns:a16="http://schemas.microsoft.com/office/drawing/2014/main" id="{75E7E0EB-D753-45B9-B219-6C795D5EF00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00325" y="1485900"/>
                          <a:ext cx="66006" cy="24246"/>
                        </a:xfrm>
                        <a:custGeom>
                          <a:avLst/>
                          <a:gdLst>
                            <a:gd name="T0" fmla="*/ 0 w 16"/>
                            <a:gd name="T1" fmla="*/ 0 h 6"/>
                            <a:gd name="T2" fmla="*/ 0 w 16"/>
                            <a:gd name="T3" fmla="*/ 1 h 6"/>
                            <a:gd name="T4" fmla="*/ 16 w 16"/>
                            <a:gd name="T5" fmla="*/ 6 h 6"/>
                            <a:gd name="T6" fmla="*/ 16 w 16"/>
                            <a:gd name="T7" fmla="*/ 5 h 6"/>
                            <a:gd name="T8" fmla="*/ 0 w 16"/>
                            <a:gd name="T9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6">
                              <a:moveTo>
                                <a:pt x="0" y="0"/>
                              </a:moveTo>
                              <a:lnTo>
                                <a:pt x="0" y="1"/>
                              </a:lnTo>
                              <a:lnTo>
                                <a:pt x="16" y="6"/>
                              </a:lnTo>
                              <a:lnTo>
                                <a:pt x="16" y="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" name="Freeform 238">
                        <a:extLst>
                          <a:ext uri="{FF2B5EF4-FFF2-40B4-BE49-F238E27FC236}">
                            <a16:creationId xmlns:a16="http://schemas.microsoft.com/office/drawing/2014/main" id="{8F567929-4EC5-49F4-82FC-5FFA304753D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00325" y="1524000"/>
                          <a:ext cx="66006" cy="24246"/>
                        </a:xfrm>
                        <a:custGeom>
                          <a:avLst/>
                          <a:gdLst>
                            <a:gd name="T0" fmla="*/ 0 w 16"/>
                            <a:gd name="T1" fmla="*/ 0 h 6"/>
                            <a:gd name="T2" fmla="*/ 0 w 16"/>
                            <a:gd name="T3" fmla="*/ 1 h 6"/>
                            <a:gd name="T4" fmla="*/ 16 w 16"/>
                            <a:gd name="T5" fmla="*/ 6 h 6"/>
                            <a:gd name="T6" fmla="*/ 16 w 16"/>
                            <a:gd name="T7" fmla="*/ 5 h 6"/>
                            <a:gd name="T8" fmla="*/ 0 w 16"/>
                            <a:gd name="T9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6">
                              <a:moveTo>
                                <a:pt x="0" y="0"/>
                              </a:moveTo>
                              <a:lnTo>
                                <a:pt x="0" y="1"/>
                              </a:lnTo>
                              <a:lnTo>
                                <a:pt x="16" y="6"/>
                              </a:lnTo>
                              <a:lnTo>
                                <a:pt x="16" y="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1" name="Freeform 239">
                        <a:extLst>
                          <a:ext uri="{FF2B5EF4-FFF2-40B4-BE49-F238E27FC236}">
                            <a16:creationId xmlns:a16="http://schemas.microsoft.com/office/drawing/2014/main" id="{2342B952-04EA-4E5F-8B79-D5684E271C2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00275" y="1285875"/>
                          <a:ext cx="49504" cy="48492"/>
                        </a:xfrm>
                        <a:custGeom>
                          <a:avLst/>
                          <a:gdLst>
                            <a:gd name="T0" fmla="*/ 11 w 12"/>
                            <a:gd name="T1" fmla="*/ 0 h 12"/>
                            <a:gd name="T2" fmla="*/ 0 w 12"/>
                            <a:gd name="T3" fmla="*/ 10 h 12"/>
                            <a:gd name="T4" fmla="*/ 2 w 12"/>
                            <a:gd name="T5" fmla="*/ 12 h 12"/>
                            <a:gd name="T6" fmla="*/ 12 w 12"/>
                            <a:gd name="T7" fmla="*/ 0 h 12"/>
                            <a:gd name="T8" fmla="*/ 11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1" y="0"/>
                              </a:moveTo>
                              <a:lnTo>
                                <a:pt x="0" y="10"/>
                              </a:lnTo>
                              <a:lnTo>
                                <a:pt x="2" y="12"/>
                              </a:lnTo>
                              <a:lnTo>
                                <a:pt x="12" y="0"/>
                              </a:lnTo>
                              <a:lnTo>
                                <a:pt x="1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2" name="Freeform 240">
                        <a:extLst>
                          <a:ext uri="{FF2B5EF4-FFF2-40B4-BE49-F238E27FC236}">
                            <a16:creationId xmlns:a16="http://schemas.microsoft.com/office/drawing/2014/main" id="{8C58C54F-CA00-4D1F-95B9-F497391E31C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52675" y="1438275"/>
                          <a:ext cx="49504" cy="48492"/>
                        </a:xfrm>
                        <a:custGeom>
                          <a:avLst/>
                          <a:gdLst>
                            <a:gd name="T0" fmla="*/ 11 w 12"/>
                            <a:gd name="T1" fmla="*/ 0 h 12"/>
                            <a:gd name="T2" fmla="*/ 0 w 12"/>
                            <a:gd name="T3" fmla="*/ 10 h 12"/>
                            <a:gd name="T4" fmla="*/ 2 w 12"/>
                            <a:gd name="T5" fmla="*/ 12 h 12"/>
                            <a:gd name="T6" fmla="*/ 12 w 12"/>
                            <a:gd name="T7" fmla="*/ 0 h 12"/>
                            <a:gd name="T8" fmla="*/ 11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1" y="0"/>
                              </a:moveTo>
                              <a:lnTo>
                                <a:pt x="0" y="10"/>
                              </a:lnTo>
                              <a:lnTo>
                                <a:pt x="2" y="12"/>
                              </a:lnTo>
                              <a:lnTo>
                                <a:pt x="12" y="0"/>
                              </a:lnTo>
                              <a:lnTo>
                                <a:pt x="1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3" name="Freeform 241">
                        <a:extLst>
                          <a:ext uri="{FF2B5EF4-FFF2-40B4-BE49-F238E27FC236}">
                            <a16:creationId xmlns:a16="http://schemas.microsoft.com/office/drawing/2014/main" id="{60F00186-368A-415E-A008-52D7CA44CBB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66950" y="1381125"/>
                          <a:ext cx="61879" cy="12123"/>
                        </a:xfrm>
                        <a:custGeom>
                          <a:avLst/>
                          <a:gdLst>
                            <a:gd name="T0" fmla="*/ 15 w 15"/>
                            <a:gd name="T1" fmla="*/ 0 h 3"/>
                            <a:gd name="T2" fmla="*/ 0 w 15"/>
                            <a:gd name="T3" fmla="*/ 2 h 3"/>
                            <a:gd name="T4" fmla="*/ 2 w 15"/>
                            <a:gd name="T5" fmla="*/ 3 h 3"/>
                            <a:gd name="T6" fmla="*/ 15 w 15"/>
                            <a:gd name="T7" fmla="*/ 2 h 3"/>
                            <a:gd name="T8" fmla="*/ 15 w 15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3">
                              <a:moveTo>
                                <a:pt x="15" y="0"/>
                              </a:moveTo>
                              <a:lnTo>
                                <a:pt x="0" y="2"/>
                              </a:lnTo>
                              <a:lnTo>
                                <a:pt x="2" y="3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4" name="Freeform 242">
                        <a:extLst>
                          <a:ext uri="{FF2B5EF4-FFF2-40B4-BE49-F238E27FC236}">
                            <a16:creationId xmlns:a16="http://schemas.microsoft.com/office/drawing/2014/main" id="{B16A7C35-608E-47CB-9AA7-890AB464CD3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66950" y="1419225"/>
                          <a:ext cx="61879" cy="12123"/>
                        </a:xfrm>
                        <a:custGeom>
                          <a:avLst/>
                          <a:gdLst>
                            <a:gd name="T0" fmla="*/ 15 w 15"/>
                            <a:gd name="T1" fmla="*/ 0 h 3"/>
                            <a:gd name="T2" fmla="*/ 0 w 15"/>
                            <a:gd name="T3" fmla="*/ 2 h 3"/>
                            <a:gd name="T4" fmla="*/ 2 w 15"/>
                            <a:gd name="T5" fmla="*/ 3 h 3"/>
                            <a:gd name="T6" fmla="*/ 15 w 15"/>
                            <a:gd name="T7" fmla="*/ 2 h 3"/>
                            <a:gd name="T8" fmla="*/ 15 w 15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3">
                              <a:moveTo>
                                <a:pt x="15" y="0"/>
                              </a:moveTo>
                              <a:lnTo>
                                <a:pt x="0" y="2"/>
                              </a:lnTo>
                              <a:lnTo>
                                <a:pt x="2" y="3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5" name="Freeform 243">
                        <a:extLst>
                          <a:ext uri="{FF2B5EF4-FFF2-40B4-BE49-F238E27FC236}">
                            <a16:creationId xmlns:a16="http://schemas.microsoft.com/office/drawing/2014/main" id="{FEA7E9BC-5A61-4861-9D07-DB588C3A19B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28850" y="1504950"/>
                          <a:ext cx="66006" cy="28287"/>
                        </a:xfrm>
                        <a:custGeom>
                          <a:avLst/>
                          <a:gdLst>
                            <a:gd name="T0" fmla="*/ 2 w 16"/>
                            <a:gd name="T1" fmla="*/ 0 h 7"/>
                            <a:gd name="T2" fmla="*/ 0 w 16"/>
                            <a:gd name="T3" fmla="*/ 2 h 7"/>
                            <a:gd name="T4" fmla="*/ 16 w 16"/>
                            <a:gd name="T5" fmla="*/ 7 h 7"/>
                            <a:gd name="T6" fmla="*/ 16 w 16"/>
                            <a:gd name="T7" fmla="*/ 7 h 7"/>
                            <a:gd name="T8" fmla="*/ 2 w 16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7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6" y="7"/>
                              </a:lnTo>
                              <a:lnTo>
                                <a:pt x="16" y="7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6" name="Freeform 244">
                        <a:extLst>
                          <a:ext uri="{FF2B5EF4-FFF2-40B4-BE49-F238E27FC236}">
                            <a16:creationId xmlns:a16="http://schemas.microsoft.com/office/drawing/2014/main" id="{17F69521-F269-4646-8570-54FA841E47E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28850" y="1524000"/>
                          <a:ext cx="66006" cy="28287"/>
                        </a:xfrm>
                        <a:custGeom>
                          <a:avLst/>
                          <a:gdLst>
                            <a:gd name="T0" fmla="*/ 2 w 16"/>
                            <a:gd name="T1" fmla="*/ 0 h 7"/>
                            <a:gd name="T2" fmla="*/ 0 w 16"/>
                            <a:gd name="T3" fmla="*/ 2 h 7"/>
                            <a:gd name="T4" fmla="*/ 16 w 16"/>
                            <a:gd name="T5" fmla="*/ 7 h 7"/>
                            <a:gd name="T6" fmla="*/ 16 w 16"/>
                            <a:gd name="T7" fmla="*/ 7 h 7"/>
                            <a:gd name="T8" fmla="*/ 2 w 16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7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6" y="7"/>
                              </a:lnTo>
                              <a:lnTo>
                                <a:pt x="16" y="7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7" name="Freeform 245">
                        <a:extLst>
                          <a:ext uri="{FF2B5EF4-FFF2-40B4-BE49-F238E27FC236}">
                            <a16:creationId xmlns:a16="http://schemas.microsoft.com/office/drawing/2014/main" id="{F213731B-73BC-4FCE-B00D-5CD935C847B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14575" y="1743075"/>
                          <a:ext cx="8251" cy="52533"/>
                        </a:xfrm>
                        <a:custGeom>
                          <a:avLst/>
                          <a:gdLst>
                            <a:gd name="T0" fmla="*/ 2 w 2"/>
                            <a:gd name="T1" fmla="*/ 0 h 13"/>
                            <a:gd name="T2" fmla="*/ 0 w 2"/>
                            <a:gd name="T3" fmla="*/ 13 h 13"/>
                            <a:gd name="T4" fmla="*/ 2 w 2"/>
                            <a:gd name="T5" fmla="*/ 13 h 13"/>
                            <a:gd name="T6" fmla="*/ 2 w 2"/>
                            <a:gd name="T7" fmla="*/ 0 h 13"/>
                            <a:gd name="T8" fmla="*/ 2 w 2"/>
                            <a:gd name="T9" fmla="*/ 0 h 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13">
                              <a:moveTo>
                                <a:pt x="2" y="0"/>
                              </a:moveTo>
                              <a:lnTo>
                                <a:pt x="0" y="13"/>
                              </a:lnTo>
                              <a:lnTo>
                                <a:pt x="2" y="13"/>
                              </a:lnTo>
                              <a:lnTo>
                                <a:pt x="2" y="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8" name="Freeform 246">
                        <a:extLst>
                          <a:ext uri="{FF2B5EF4-FFF2-40B4-BE49-F238E27FC236}">
                            <a16:creationId xmlns:a16="http://schemas.microsoft.com/office/drawing/2014/main" id="{92082C6F-8941-4649-BA30-1A3107D9717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66975" y="1895475"/>
                          <a:ext cx="8251" cy="52533"/>
                        </a:xfrm>
                        <a:custGeom>
                          <a:avLst/>
                          <a:gdLst>
                            <a:gd name="T0" fmla="*/ 2 w 2"/>
                            <a:gd name="T1" fmla="*/ 0 h 13"/>
                            <a:gd name="T2" fmla="*/ 0 w 2"/>
                            <a:gd name="T3" fmla="*/ 13 h 13"/>
                            <a:gd name="T4" fmla="*/ 2 w 2"/>
                            <a:gd name="T5" fmla="*/ 13 h 13"/>
                            <a:gd name="T6" fmla="*/ 2 w 2"/>
                            <a:gd name="T7" fmla="*/ 0 h 13"/>
                            <a:gd name="T8" fmla="*/ 2 w 2"/>
                            <a:gd name="T9" fmla="*/ 0 h 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13">
                              <a:moveTo>
                                <a:pt x="2" y="0"/>
                              </a:moveTo>
                              <a:lnTo>
                                <a:pt x="0" y="13"/>
                              </a:lnTo>
                              <a:lnTo>
                                <a:pt x="2" y="13"/>
                              </a:lnTo>
                              <a:lnTo>
                                <a:pt x="2" y="0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9" name="Freeform 247">
                        <a:extLst>
                          <a:ext uri="{FF2B5EF4-FFF2-40B4-BE49-F238E27FC236}">
                            <a16:creationId xmlns:a16="http://schemas.microsoft.com/office/drawing/2014/main" id="{D4BAF00D-93FC-4694-8280-50804F0EEE1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52725" y="1685925"/>
                          <a:ext cx="66006" cy="12123"/>
                        </a:xfrm>
                        <a:custGeom>
                          <a:avLst/>
                          <a:gdLst>
                            <a:gd name="T0" fmla="*/ 14 w 16"/>
                            <a:gd name="T1" fmla="*/ 0 h 3"/>
                            <a:gd name="T2" fmla="*/ 0 w 16"/>
                            <a:gd name="T3" fmla="*/ 3 h 3"/>
                            <a:gd name="T4" fmla="*/ 0 w 16"/>
                            <a:gd name="T5" fmla="*/ 3 h 3"/>
                            <a:gd name="T6" fmla="*/ 16 w 16"/>
                            <a:gd name="T7" fmla="*/ 2 h 3"/>
                            <a:gd name="T8" fmla="*/ 14 w 16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3">
                              <a:moveTo>
                                <a:pt x="14" y="0"/>
                              </a:moveTo>
                              <a:lnTo>
                                <a:pt x="0" y="3"/>
                              </a:lnTo>
                              <a:lnTo>
                                <a:pt x="0" y="3"/>
                              </a:lnTo>
                              <a:lnTo>
                                <a:pt x="16" y="2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0" name="Freeform 248">
                        <a:extLst>
                          <a:ext uri="{FF2B5EF4-FFF2-40B4-BE49-F238E27FC236}">
                            <a16:creationId xmlns:a16="http://schemas.microsoft.com/office/drawing/2014/main" id="{55D1CFDA-2435-42A8-9485-1E5A26BEE42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52725" y="1724025"/>
                          <a:ext cx="66006" cy="12123"/>
                        </a:xfrm>
                        <a:custGeom>
                          <a:avLst/>
                          <a:gdLst>
                            <a:gd name="T0" fmla="*/ 14 w 16"/>
                            <a:gd name="T1" fmla="*/ 0 h 3"/>
                            <a:gd name="T2" fmla="*/ 0 w 16"/>
                            <a:gd name="T3" fmla="*/ 3 h 3"/>
                            <a:gd name="T4" fmla="*/ 0 w 16"/>
                            <a:gd name="T5" fmla="*/ 3 h 3"/>
                            <a:gd name="T6" fmla="*/ 16 w 16"/>
                            <a:gd name="T7" fmla="*/ 2 h 3"/>
                            <a:gd name="T8" fmla="*/ 14 w 16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3">
                              <a:moveTo>
                                <a:pt x="14" y="0"/>
                              </a:moveTo>
                              <a:lnTo>
                                <a:pt x="0" y="3"/>
                              </a:lnTo>
                              <a:lnTo>
                                <a:pt x="0" y="3"/>
                              </a:lnTo>
                              <a:lnTo>
                                <a:pt x="16" y="2"/>
                              </a:lnTo>
                              <a:lnTo>
                                <a:pt x="14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1" name="Freeform 249">
                        <a:extLst>
                          <a:ext uri="{FF2B5EF4-FFF2-40B4-BE49-F238E27FC236}">
                            <a16:creationId xmlns:a16="http://schemas.microsoft.com/office/drawing/2014/main" id="{89E80EAD-4155-4086-8657-D8145B0636F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00250" y="1352550"/>
                          <a:ext cx="61879" cy="20205"/>
                        </a:xfrm>
                        <a:custGeom>
                          <a:avLst/>
                          <a:gdLst>
                            <a:gd name="T0" fmla="*/ 15 w 15"/>
                            <a:gd name="T1" fmla="*/ 0 h 5"/>
                            <a:gd name="T2" fmla="*/ 0 w 15"/>
                            <a:gd name="T3" fmla="*/ 4 h 5"/>
                            <a:gd name="T4" fmla="*/ 1 w 15"/>
                            <a:gd name="T5" fmla="*/ 5 h 5"/>
                            <a:gd name="T6" fmla="*/ 15 w 15"/>
                            <a:gd name="T7" fmla="*/ 2 h 5"/>
                            <a:gd name="T8" fmla="*/ 15 w 15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5">
                              <a:moveTo>
                                <a:pt x="15" y="0"/>
                              </a:moveTo>
                              <a:lnTo>
                                <a:pt x="0" y="4"/>
                              </a:lnTo>
                              <a:lnTo>
                                <a:pt x="1" y="5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2" name="Freeform 250">
                        <a:extLst>
                          <a:ext uri="{FF2B5EF4-FFF2-40B4-BE49-F238E27FC236}">
                            <a16:creationId xmlns:a16="http://schemas.microsoft.com/office/drawing/2014/main" id="{38D9293F-E5F9-4D2C-8A93-559D3DEF249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00250" y="1390650"/>
                          <a:ext cx="61879" cy="20205"/>
                        </a:xfrm>
                        <a:custGeom>
                          <a:avLst/>
                          <a:gdLst>
                            <a:gd name="T0" fmla="*/ 15 w 15"/>
                            <a:gd name="T1" fmla="*/ 0 h 5"/>
                            <a:gd name="T2" fmla="*/ 0 w 15"/>
                            <a:gd name="T3" fmla="*/ 4 h 5"/>
                            <a:gd name="T4" fmla="*/ 1 w 15"/>
                            <a:gd name="T5" fmla="*/ 5 h 5"/>
                            <a:gd name="T6" fmla="*/ 15 w 15"/>
                            <a:gd name="T7" fmla="*/ 2 h 5"/>
                            <a:gd name="T8" fmla="*/ 15 w 15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5">
                              <a:moveTo>
                                <a:pt x="15" y="0"/>
                              </a:moveTo>
                              <a:lnTo>
                                <a:pt x="0" y="4"/>
                              </a:lnTo>
                              <a:lnTo>
                                <a:pt x="1" y="5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3" name="Freeform 251">
                        <a:extLst>
                          <a:ext uri="{FF2B5EF4-FFF2-40B4-BE49-F238E27FC236}">
                            <a16:creationId xmlns:a16="http://schemas.microsoft.com/office/drawing/2014/main" id="{24519B72-EA0B-4BCE-8727-5F99AECA2FD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47925" y="1485900"/>
                          <a:ext cx="45379" cy="44451"/>
                        </a:xfrm>
                        <a:custGeom>
                          <a:avLst/>
                          <a:gdLst>
                            <a:gd name="T0" fmla="*/ 11 w 11"/>
                            <a:gd name="T1" fmla="*/ 0 h 11"/>
                            <a:gd name="T2" fmla="*/ 0 w 11"/>
                            <a:gd name="T3" fmla="*/ 11 h 11"/>
                            <a:gd name="T4" fmla="*/ 0 w 11"/>
                            <a:gd name="T5" fmla="*/ 11 h 11"/>
                            <a:gd name="T6" fmla="*/ 11 w 11"/>
                            <a:gd name="T7" fmla="*/ 2 h 11"/>
                            <a:gd name="T8" fmla="*/ 11 w 11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" h="11">
                              <a:moveTo>
                                <a:pt x="11" y="0"/>
                              </a:moveTo>
                              <a:lnTo>
                                <a:pt x="0" y="11"/>
                              </a:lnTo>
                              <a:lnTo>
                                <a:pt x="0" y="11"/>
                              </a:lnTo>
                              <a:lnTo>
                                <a:pt x="11" y="2"/>
                              </a:lnTo>
                              <a:lnTo>
                                <a:pt x="1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4" name="Freeform 252">
                        <a:extLst>
                          <a:ext uri="{FF2B5EF4-FFF2-40B4-BE49-F238E27FC236}">
                            <a16:creationId xmlns:a16="http://schemas.microsoft.com/office/drawing/2014/main" id="{B71E90B5-B8F1-486E-99EB-07F256271C7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47925" y="1504950"/>
                          <a:ext cx="45379" cy="44451"/>
                        </a:xfrm>
                        <a:custGeom>
                          <a:avLst/>
                          <a:gdLst>
                            <a:gd name="T0" fmla="*/ 11 w 11"/>
                            <a:gd name="T1" fmla="*/ 0 h 11"/>
                            <a:gd name="T2" fmla="*/ 0 w 11"/>
                            <a:gd name="T3" fmla="*/ 11 h 11"/>
                            <a:gd name="T4" fmla="*/ 0 w 11"/>
                            <a:gd name="T5" fmla="*/ 11 h 11"/>
                            <a:gd name="T6" fmla="*/ 11 w 11"/>
                            <a:gd name="T7" fmla="*/ 2 h 11"/>
                            <a:gd name="T8" fmla="*/ 11 w 11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" h="11">
                              <a:moveTo>
                                <a:pt x="11" y="0"/>
                              </a:moveTo>
                              <a:lnTo>
                                <a:pt x="0" y="11"/>
                              </a:lnTo>
                              <a:lnTo>
                                <a:pt x="0" y="11"/>
                              </a:lnTo>
                              <a:lnTo>
                                <a:pt x="11" y="2"/>
                              </a:lnTo>
                              <a:lnTo>
                                <a:pt x="1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5" name="Freeform 253">
                        <a:extLst>
                          <a:ext uri="{FF2B5EF4-FFF2-40B4-BE49-F238E27FC236}">
                            <a16:creationId xmlns:a16="http://schemas.microsoft.com/office/drawing/2014/main" id="{5CEED82B-0180-43FD-8799-A6F2298803E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28875" y="1381125"/>
                          <a:ext cx="57755" cy="36369"/>
                        </a:xfrm>
                        <a:custGeom>
                          <a:avLst/>
                          <a:gdLst>
                            <a:gd name="T0" fmla="*/ 0 w 14"/>
                            <a:gd name="T1" fmla="*/ 0 h 9"/>
                            <a:gd name="T2" fmla="*/ 0 w 14"/>
                            <a:gd name="T3" fmla="*/ 2 h 9"/>
                            <a:gd name="T4" fmla="*/ 12 w 14"/>
                            <a:gd name="T5" fmla="*/ 9 h 9"/>
                            <a:gd name="T6" fmla="*/ 14 w 14"/>
                            <a:gd name="T7" fmla="*/ 7 h 9"/>
                            <a:gd name="T8" fmla="*/ 0 w 14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2" y="9"/>
                              </a:lnTo>
                              <a:lnTo>
                                <a:pt x="14" y="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6" name="Freeform 254">
                        <a:extLst>
                          <a:ext uri="{FF2B5EF4-FFF2-40B4-BE49-F238E27FC236}">
                            <a16:creationId xmlns:a16="http://schemas.microsoft.com/office/drawing/2014/main" id="{04ABFA08-8FC8-4F85-AA30-69AABCE5223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28875" y="1400175"/>
                          <a:ext cx="57755" cy="36369"/>
                        </a:xfrm>
                        <a:custGeom>
                          <a:avLst/>
                          <a:gdLst>
                            <a:gd name="T0" fmla="*/ 0 w 14"/>
                            <a:gd name="T1" fmla="*/ 0 h 9"/>
                            <a:gd name="T2" fmla="*/ 0 w 14"/>
                            <a:gd name="T3" fmla="*/ 2 h 9"/>
                            <a:gd name="T4" fmla="*/ 12 w 14"/>
                            <a:gd name="T5" fmla="*/ 9 h 9"/>
                            <a:gd name="T6" fmla="*/ 14 w 14"/>
                            <a:gd name="T7" fmla="*/ 7 h 9"/>
                            <a:gd name="T8" fmla="*/ 0 w 14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2" y="9"/>
                              </a:lnTo>
                              <a:lnTo>
                                <a:pt x="14" y="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7" name="Freeform 255">
                        <a:extLst>
                          <a:ext uri="{FF2B5EF4-FFF2-40B4-BE49-F238E27FC236}">
                            <a16:creationId xmlns:a16="http://schemas.microsoft.com/office/drawing/2014/main" id="{C19E64FD-0753-4B17-8EB9-6A3AEBD3559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52700" y="1276350"/>
                          <a:ext cx="16501" cy="56574"/>
                        </a:xfrm>
                        <a:custGeom>
                          <a:avLst/>
                          <a:gdLst>
                            <a:gd name="T0" fmla="*/ 2 w 4"/>
                            <a:gd name="T1" fmla="*/ 0 h 14"/>
                            <a:gd name="T2" fmla="*/ 0 w 4"/>
                            <a:gd name="T3" fmla="*/ 0 h 14"/>
                            <a:gd name="T4" fmla="*/ 2 w 4"/>
                            <a:gd name="T5" fmla="*/ 14 h 14"/>
                            <a:gd name="T6" fmla="*/ 4 w 4"/>
                            <a:gd name="T7" fmla="*/ 14 h 14"/>
                            <a:gd name="T8" fmla="*/ 2 w 4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14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2" y="14"/>
                              </a:lnTo>
                              <a:lnTo>
                                <a:pt x="4" y="14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8" name="Freeform 256">
                        <a:extLst>
                          <a:ext uri="{FF2B5EF4-FFF2-40B4-BE49-F238E27FC236}">
                            <a16:creationId xmlns:a16="http://schemas.microsoft.com/office/drawing/2014/main" id="{97B30E60-4905-47D6-90C3-F391AFDA06F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05100" y="1428750"/>
                          <a:ext cx="16501" cy="56574"/>
                        </a:xfrm>
                        <a:custGeom>
                          <a:avLst/>
                          <a:gdLst>
                            <a:gd name="T0" fmla="*/ 2 w 4"/>
                            <a:gd name="T1" fmla="*/ 0 h 14"/>
                            <a:gd name="T2" fmla="*/ 0 w 4"/>
                            <a:gd name="T3" fmla="*/ 0 h 14"/>
                            <a:gd name="T4" fmla="*/ 2 w 4"/>
                            <a:gd name="T5" fmla="*/ 14 h 14"/>
                            <a:gd name="T6" fmla="*/ 4 w 4"/>
                            <a:gd name="T7" fmla="*/ 14 h 14"/>
                            <a:gd name="T8" fmla="*/ 2 w 4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14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2" y="14"/>
                              </a:lnTo>
                              <a:lnTo>
                                <a:pt x="4" y="14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10" name="Freeform 257"/>
                      <wps:cNvSpPr>
                        <a:spLocks/>
                      </wps:cNvSpPr>
                      <wps:spPr bwMode="auto">
                        <a:xfrm>
                          <a:off x="2552700" y="2162175"/>
                          <a:ext cx="0" cy="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rgbClr val="3EA0B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0" name="Freeform 258">
                        <a:extLst>
                          <a:ext uri="{FF2B5EF4-FFF2-40B4-BE49-F238E27FC236}">
                            <a16:creationId xmlns:a16="http://schemas.microsoft.com/office/drawing/2014/main" id="{F5F58A03-FC0E-4E38-B371-DEE4ACBA47C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66975" y="1724025"/>
                          <a:ext cx="49504" cy="48492"/>
                        </a:xfrm>
                        <a:custGeom>
                          <a:avLst/>
                          <a:gdLst>
                            <a:gd name="T0" fmla="*/ 10 w 12"/>
                            <a:gd name="T1" fmla="*/ 0 h 12"/>
                            <a:gd name="T2" fmla="*/ 0 w 12"/>
                            <a:gd name="T3" fmla="*/ 12 h 12"/>
                            <a:gd name="T4" fmla="*/ 1 w 12"/>
                            <a:gd name="T5" fmla="*/ 12 h 12"/>
                            <a:gd name="T6" fmla="*/ 12 w 12"/>
                            <a:gd name="T7" fmla="*/ 1 h 12"/>
                            <a:gd name="T8" fmla="*/ 10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0" y="0"/>
                              </a:moveTo>
                              <a:lnTo>
                                <a:pt x="0" y="12"/>
                              </a:lnTo>
                              <a:lnTo>
                                <a:pt x="1" y="12"/>
                              </a:lnTo>
                              <a:lnTo>
                                <a:pt x="12" y="1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1" name="Freeform 259">
                        <a:extLst>
                          <a:ext uri="{FF2B5EF4-FFF2-40B4-BE49-F238E27FC236}">
                            <a16:creationId xmlns:a16="http://schemas.microsoft.com/office/drawing/2014/main" id="{639BEDFE-FC51-41BC-A253-DFC202CDF97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19375" y="1876425"/>
                          <a:ext cx="49504" cy="48492"/>
                        </a:xfrm>
                        <a:custGeom>
                          <a:avLst/>
                          <a:gdLst>
                            <a:gd name="T0" fmla="*/ 10 w 12"/>
                            <a:gd name="T1" fmla="*/ 0 h 12"/>
                            <a:gd name="T2" fmla="*/ 0 w 12"/>
                            <a:gd name="T3" fmla="*/ 12 h 12"/>
                            <a:gd name="T4" fmla="*/ 1 w 12"/>
                            <a:gd name="T5" fmla="*/ 12 h 12"/>
                            <a:gd name="T6" fmla="*/ 12 w 12"/>
                            <a:gd name="T7" fmla="*/ 1 h 12"/>
                            <a:gd name="T8" fmla="*/ 10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0" y="0"/>
                              </a:moveTo>
                              <a:lnTo>
                                <a:pt x="0" y="12"/>
                              </a:lnTo>
                              <a:lnTo>
                                <a:pt x="1" y="12"/>
                              </a:lnTo>
                              <a:lnTo>
                                <a:pt x="12" y="1"/>
                              </a:ln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2" name="Freeform 260">
                        <a:extLst>
                          <a:ext uri="{FF2B5EF4-FFF2-40B4-BE49-F238E27FC236}">
                            <a16:creationId xmlns:a16="http://schemas.microsoft.com/office/drawing/2014/main" id="{0CB22102-0D54-409F-9DCE-79A56727CEE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76500" y="1866900"/>
                          <a:ext cx="66006" cy="12123"/>
                        </a:xfrm>
                        <a:custGeom>
                          <a:avLst/>
                          <a:gdLst>
                            <a:gd name="T0" fmla="*/ 0 w 16"/>
                            <a:gd name="T1" fmla="*/ 0 h 3"/>
                            <a:gd name="T2" fmla="*/ 0 w 16"/>
                            <a:gd name="T3" fmla="*/ 2 h 3"/>
                            <a:gd name="T4" fmla="*/ 16 w 16"/>
                            <a:gd name="T5" fmla="*/ 3 h 3"/>
                            <a:gd name="T6" fmla="*/ 16 w 16"/>
                            <a:gd name="T7" fmla="*/ 2 h 3"/>
                            <a:gd name="T8" fmla="*/ 0 w 16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3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6" y="3"/>
                              </a:lnTo>
                              <a:lnTo>
                                <a:pt x="16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3" name="Freeform 261">
                        <a:extLst>
                          <a:ext uri="{FF2B5EF4-FFF2-40B4-BE49-F238E27FC236}">
                            <a16:creationId xmlns:a16="http://schemas.microsoft.com/office/drawing/2014/main" id="{782596E1-34D2-410F-B288-6734F2948A6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76500" y="1905000"/>
                          <a:ext cx="66006" cy="12123"/>
                        </a:xfrm>
                        <a:custGeom>
                          <a:avLst/>
                          <a:gdLst>
                            <a:gd name="T0" fmla="*/ 0 w 16"/>
                            <a:gd name="T1" fmla="*/ 0 h 3"/>
                            <a:gd name="T2" fmla="*/ 0 w 16"/>
                            <a:gd name="T3" fmla="*/ 2 h 3"/>
                            <a:gd name="T4" fmla="*/ 16 w 16"/>
                            <a:gd name="T5" fmla="*/ 3 h 3"/>
                            <a:gd name="T6" fmla="*/ 16 w 16"/>
                            <a:gd name="T7" fmla="*/ 2 h 3"/>
                            <a:gd name="T8" fmla="*/ 0 w 16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3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6" y="3"/>
                              </a:lnTo>
                              <a:lnTo>
                                <a:pt x="16" y="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4" name="Freeform 262">
                        <a:extLst>
                          <a:ext uri="{FF2B5EF4-FFF2-40B4-BE49-F238E27FC236}">
                            <a16:creationId xmlns:a16="http://schemas.microsoft.com/office/drawing/2014/main" id="{1330DBA5-1541-4E71-B77A-A7C2AFF9B73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62250" y="1590675"/>
                          <a:ext cx="61879" cy="28287"/>
                        </a:xfrm>
                        <a:custGeom>
                          <a:avLst/>
                          <a:gdLst>
                            <a:gd name="T0" fmla="*/ 0 w 15"/>
                            <a:gd name="T1" fmla="*/ 0 h 7"/>
                            <a:gd name="T2" fmla="*/ 0 w 15"/>
                            <a:gd name="T3" fmla="*/ 2 h 7"/>
                            <a:gd name="T4" fmla="*/ 15 w 15"/>
                            <a:gd name="T5" fmla="*/ 7 h 7"/>
                            <a:gd name="T6" fmla="*/ 15 w 15"/>
                            <a:gd name="T7" fmla="*/ 5 h 7"/>
                            <a:gd name="T8" fmla="*/ 0 w 15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7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5" y="7"/>
                              </a:lnTo>
                              <a:lnTo>
                                <a:pt x="15" y="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5" name="Freeform 263">
                        <a:extLst>
                          <a:ext uri="{FF2B5EF4-FFF2-40B4-BE49-F238E27FC236}">
                            <a16:creationId xmlns:a16="http://schemas.microsoft.com/office/drawing/2014/main" id="{0C55F86B-7E28-4275-9940-2996314C684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62250" y="1609725"/>
                          <a:ext cx="61879" cy="28287"/>
                        </a:xfrm>
                        <a:custGeom>
                          <a:avLst/>
                          <a:gdLst>
                            <a:gd name="T0" fmla="*/ 0 w 15"/>
                            <a:gd name="T1" fmla="*/ 0 h 7"/>
                            <a:gd name="T2" fmla="*/ 0 w 15"/>
                            <a:gd name="T3" fmla="*/ 2 h 7"/>
                            <a:gd name="T4" fmla="*/ 15 w 15"/>
                            <a:gd name="T5" fmla="*/ 7 h 7"/>
                            <a:gd name="T6" fmla="*/ 15 w 15"/>
                            <a:gd name="T7" fmla="*/ 5 h 7"/>
                            <a:gd name="T8" fmla="*/ 0 w 15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7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5" y="7"/>
                              </a:lnTo>
                              <a:lnTo>
                                <a:pt x="15" y="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6" name="Freeform 264">
                        <a:extLst>
                          <a:ext uri="{FF2B5EF4-FFF2-40B4-BE49-F238E27FC236}">
                            <a16:creationId xmlns:a16="http://schemas.microsoft.com/office/drawing/2014/main" id="{C74A986F-31C8-41D5-9A24-BFE102F1AA8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90825" y="1838325"/>
                          <a:ext cx="33003" cy="36369"/>
                        </a:xfrm>
                        <a:custGeom>
                          <a:avLst/>
                          <a:gdLst>
                            <a:gd name="T0" fmla="*/ 4 w 5"/>
                            <a:gd name="T1" fmla="*/ 0 h 5"/>
                            <a:gd name="T2" fmla="*/ 0 w 5"/>
                            <a:gd name="T3" fmla="*/ 5 h 5"/>
                            <a:gd name="T4" fmla="*/ 2 w 5"/>
                            <a:gd name="T5" fmla="*/ 4 h 5"/>
                            <a:gd name="T6" fmla="*/ 5 w 5"/>
                            <a:gd name="T7" fmla="*/ 1 h 5"/>
                            <a:gd name="T8" fmla="*/ 4 w 5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" h="5">
                              <a:moveTo>
                                <a:pt x="4" y="0"/>
                              </a:moveTo>
                              <a:cubicBezTo>
                                <a:pt x="0" y="5"/>
                                <a:pt x="0" y="5"/>
                                <a:pt x="0" y="5"/>
                              </a:cubicBezTo>
                              <a:cubicBezTo>
                                <a:pt x="1" y="5"/>
                                <a:pt x="1" y="4"/>
                                <a:pt x="2" y="4"/>
                              </a:cubicBezTo>
                              <a:cubicBezTo>
                                <a:pt x="5" y="1"/>
                                <a:pt x="5" y="1"/>
                                <a:pt x="5" y="1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7" name="Freeform 265">
                        <a:extLst>
                          <a:ext uri="{FF2B5EF4-FFF2-40B4-BE49-F238E27FC236}">
                            <a16:creationId xmlns:a16="http://schemas.microsoft.com/office/drawing/2014/main" id="{10257D87-6C69-4807-9E8E-8D5443429E8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924050" y="1466850"/>
                          <a:ext cx="20627" cy="16164"/>
                        </a:xfrm>
                        <a:custGeom>
                          <a:avLst/>
                          <a:gdLst>
                            <a:gd name="T0" fmla="*/ 0 w 3"/>
                            <a:gd name="T1" fmla="*/ 0 h 2"/>
                            <a:gd name="T2" fmla="*/ 1 w 3"/>
                            <a:gd name="T3" fmla="*/ 1 h 2"/>
                            <a:gd name="T4" fmla="*/ 3 w 3"/>
                            <a:gd name="T5" fmla="*/ 2 h 2"/>
                            <a:gd name="T6" fmla="*/ 3 w 3"/>
                            <a:gd name="T7" fmla="*/ 1 h 2"/>
                            <a:gd name="T8" fmla="*/ 0 w 3"/>
                            <a:gd name="T9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" h="2"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1"/>
                                <a:pt x="1" y="1"/>
                              </a:cubicBezTo>
                              <a:cubicBezTo>
                                <a:pt x="3" y="2"/>
                                <a:pt x="3" y="2"/>
                                <a:pt x="3" y="2"/>
                              </a:cubicBezTo>
                              <a:cubicBezTo>
                                <a:pt x="3" y="1"/>
                                <a:pt x="3" y="1"/>
                                <a:pt x="3" y="1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8" name="Rectangle 266">
                        <a:extLst>
                          <a:ext uri="{FF2B5EF4-FFF2-40B4-BE49-F238E27FC236}">
                            <a16:creationId xmlns:a16="http://schemas.microsoft.com/office/drawing/2014/main" id="{6A89951E-5FD1-4588-86A0-9D64FF0B29A6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2647950" y="1400175"/>
                          <a:ext cx="53630" cy="8082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9" name="Rectangle 267">
                        <a:extLst>
                          <a:ext uri="{FF2B5EF4-FFF2-40B4-BE49-F238E27FC236}">
                            <a16:creationId xmlns:a16="http://schemas.microsoft.com/office/drawing/2014/main" id="{C5B846BF-3EC2-4B27-9028-B8CAA17CFF5B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2647950" y="1438275"/>
                          <a:ext cx="53630" cy="80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0" name="Rectangle 268">
                        <a:extLst>
                          <a:ext uri="{FF2B5EF4-FFF2-40B4-BE49-F238E27FC236}">
                            <a16:creationId xmlns:a16="http://schemas.microsoft.com/office/drawing/2014/main" id="{9A3CE077-7E4A-43B5-9CF9-068F8C8BB649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2085975" y="1190625"/>
                          <a:ext cx="86632" cy="4041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1" name="Rectangle 269">
                        <a:extLst>
                          <a:ext uri="{FF2B5EF4-FFF2-40B4-BE49-F238E27FC236}">
                            <a16:creationId xmlns:a16="http://schemas.microsoft.com/office/drawing/2014/main" id="{0ECB0507-8EF5-4630-8B7C-D435400D7F35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2085975" y="1247775"/>
                          <a:ext cx="86632" cy="40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Freeform 270">
                        <a:extLst>
                          <a:ext uri="{FF2B5EF4-FFF2-40B4-BE49-F238E27FC236}">
                            <a16:creationId xmlns:a16="http://schemas.microsoft.com/office/drawing/2014/main" id="{E0896D8B-1AEB-437A-982F-4D6CEA10653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181225" y="1590675"/>
                          <a:ext cx="28877" cy="68697"/>
                        </a:xfrm>
                        <a:custGeom>
                          <a:avLst/>
                          <a:gdLst>
                            <a:gd name="T0" fmla="*/ 0 w 7"/>
                            <a:gd name="T1" fmla="*/ 0 h 17"/>
                            <a:gd name="T2" fmla="*/ 0 w 7"/>
                            <a:gd name="T3" fmla="*/ 0 h 17"/>
                            <a:gd name="T4" fmla="*/ 5 w 7"/>
                            <a:gd name="T5" fmla="*/ 17 h 17"/>
                            <a:gd name="T6" fmla="*/ 7 w 7"/>
                            <a:gd name="T7" fmla="*/ 15 h 17"/>
                            <a:gd name="T8" fmla="*/ 0 w 7"/>
                            <a:gd name="T9" fmla="*/ 0 h 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7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5" y="17"/>
                              </a:lnTo>
                              <a:lnTo>
                                <a:pt x="7" y="1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Freeform 271">
                        <a:extLst>
                          <a:ext uri="{FF2B5EF4-FFF2-40B4-BE49-F238E27FC236}">
                            <a16:creationId xmlns:a16="http://schemas.microsoft.com/office/drawing/2014/main" id="{42417BAB-BF88-4740-8A01-290735F8E20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33625" y="1743075"/>
                          <a:ext cx="28877" cy="68697"/>
                        </a:xfrm>
                        <a:custGeom>
                          <a:avLst/>
                          <a:gdLst>
                            <a:gd name="T0" fmla="*/ 0 w 7"/>
                            <a:gd name="T1" fmla="*/ 0 h 17"/>
                            <a:gd name="T2" fmla="*/ 0 w 7"/>
                            <a:gd name="T3" fmla="*/ 0 h 17"/>
                            <a:gd name="T4" fmla="*/ 5 w 7"/>
                            <a:gd name="T5" fmla="*/ 17 h 17"/>
                            <a:gd name="T6" fmla="*/ 7 w 7"/>
                            <a:gd name="T7" fmla="*/ 15 h 17"/>
                            <a:gd name="T8" fmla="*/ 0 w 7"/>
                            <a:gd name="T9" fmla="*/ 0 h 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7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5" y="17"/>
                              </a:lnTo>
                              <a:lnTo>
                                <a:pt x="7" y="1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Freeform 272">
                        <a:extLst>
                          <a:ext uri="{FF2B5EF4-FFF2-40B4-BE49-F238E27FC236}">
                            <a16:creationId xmlns:a16="http://schemas.microsoft.com/office/drawing/2014/main" id="{8FFAE999-7428-4176-B0B1-86B099BBE8F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95575" y="1257300"/>
                          <a:ext cx="57755" cy="20205"/>
                        </a:xfrm>
                        <a:custGeom>
                          <a:avLst/>
                          <a:gdLst>
                            <a:gd name="T0" fmla="*/ 0 w 14"/>
                            <a:gd name="T1" fmla="*/ 0 h 5"/>
                            <a:gd name="T2" fmla="*/ 0 w 14"/>
                            <a:gd name="T3" fmla="*/ 2 h 5"/>
                            <a:gd name="T4" fmla="*/ 14 w 14"/>
                            <a:gd name="T5" fmla="*/ 5 h 5"/>
                            <a:gd name="T6" fmla="*/ 14 w 14"/>
                            <a:gd name="T7" fmla="*/ 4 h 5"/>
                            <a:gd name="T8" fmla="*/ 0 w 14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5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5"/>
                              </a:lnTo>
                              <a:lnTo>
                                <a:pt x="14" y="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Freeform 273">
                        <a:extLst>
                          <a:ext uri="{FF2B5EF4-FFF2-40B4-BE49-F238E27FC236}">
                            <a16:creationId xmlns:a16="http://schemas.microsoft.com/office/drawing/2014/main" id="{3CF7895B-17C0-492A-8A12-5813D1F4AEA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95575" y="1295400"/>
                          <a:ext cx="57755" cy="20205"/>
                        </a:xfrm>
                        <a:custGeom>
                          <a:avLst/>
                          <a:gdLst>
                            <a:gd name="T0" fmla="*/ 0 w 14"/>
                            <a:gd name="T1" fmla="*/ 0 h 5"/>
                            <a:gd name="T2" fmla="*/ 0 w 14"/>
                            <a:gd name="T3" fmla="*/ 2 h 5"/>
                            <a:gd name="T4" fmla="*/ 14 w 14"/>
                            <a:gd name="T5" fmla="*/ 5 h 5"/>
                            <a:gd name="T6" fmla="*/ 14 w 14"/>
                            <a:gd name="T7" fmla="*/ 4 h 5"/>
                            <a:gd name="T8" fmla="*/ 0 w 14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5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5"/>
                              </a:lnTo>
                              <a:lnTo>
                                <a:pt x="14" y="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Freeform 274">
                        <a:extLst>
                          <a:ext uri="{FF2B5EF4-FFF2-40B4-BE49-F238E27FC236}">
                            <a16:creationId xmlns:a16="http://schemas.microsoft.com/office/drawing/2014/main" id="{734165B2-D6AF-40A6-AA81-888C84D2E0A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19325" y="952500"/>
                          <a:ext cx="33003" cy="60614"/>
                        </a:xfrm>
                        <a:custGeom>
                          <a:avLst/>
                          <a:gdLst>
                            <a:gd name="T0" fmla="*/ 7 w 8"/>
                            <a:gd name="T1" fmla="*/ 0 h 15"/>
                            <a:gd name="T2" fmla="*/ 0 w 8"/>
                            <a:gd name="T3" fmla="*/ 14 h 15"/>
                            <a:gd name="T4" fmla="*/ 1 w 8"/>
                            <a:gd name="T5" fmla="*/ 15 h 15"/>
                            <a:gd name="T6" fmla="*/ 8 w 8"/>
                            <a:gd name="T7" fmla="*/ 0 h 15"/>
                            <a:gd name="T8" fmla="*/ 7 w 8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5">
                              <a:moveTo>
                                <a:pt x="7" y="0"/>
                              </a:moveTo>
                              <a:lnTo>
                                <a:pt x="0" y="14"/>
                              </a:lnTo>
                              <a:lnTo>
                                <a:pt x="1" y="15"/>
                              </a:lnTo>
                              <a:lnTo>
                                <a:pt x="8" y="0"/>
                              </a:lnTo>
                              <a:lnTo>
                                <a:pt x="7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7" name="Freeform 275">
                        <a:extLst>
                          <a:ext uri="{FF2B5EF4-FFF2-40B4-BE49-F238E27FC236}">
                            <a16:creationId xmlns:a16="http://schemas.microsoft.com/office/drawing/2014/main" id="{B5AFEE40-797A-44B7-A28E-2288C6B3F71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71725" y="1104900"/>
                          <a:ext cx="33003" cy="60614"/>
                        </a:xfrm>
                        <a:custGeom>
                          <a:avLst/>
                          <a:gdLst>
                            <a:gd name="T0" fmla="*/ 7 w 8"/>
                            <a:gd name="T1" fmla="*/ 0 h 15"/>
                            <a:gd name="T2" fmla="*/ 0 w 8"/>
                            <a:gd name="T3" fmla="*/ 14 h 15"/>
                            <a:gd name="T4" fmla="*/ 1 w 8"/>
                            <a:gd name="T5" fmla="*/ 15 h 15"/>
                            <a:gd name="T6" fmla="*/ 8 w 8"/>
                            <a:gd name="T7" fmla="*/ 0 h 15"/>
                            <a:gd name="T8" fmla="*/ 7 w 8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5">
                              <a:moveTo>
                                <a:pt x="7" y="0"/>
                              </a:moveTo>
                              <a:lnTo>
                                <a:pt x="0" y="14"/>
                              </a:lnTo>
                              <a:lnTo>
                                <a:pt x="1" y="15"/>
                              </a:lnTo>
                              <a:lnTo>
                                <a:pt x="8" y="0"/>
                              </a:lnTo>
                              <a:lnTo>
                                <a:pt x="7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8" name="Freeform 276">
                        <a:extLst>
                          <a:ext uri="{FF2B5EF4-FFF2-40B4-BE49-F238E27FC236}">
                            <a16:creationId xmlns:a16="http://schemas.microsoft.com/office/drawing/2014/main" id="{2B29F2D8-2126-4052-9095-831E884A2DB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00350" y="1438275"/>
                          <a:ext cx="37128" cy="64656"/>
                        </a:xfrm>
                        <a:custGeom>
                          <a:avLst/>
                          <a:gdLst>
                            <a:gd name="T0" fmla="*/ 7 w 9"/>
                            <a:gd name="T1" fmla="*/ 0 h 16"/>
                            <a:gd name="T2" fmla="*/ 0 w 9"/>
                            <a:gd name="T3" fmla="*/ 16 h 16"/>
                            <a:gd name="T4" fmla="*/ 2 w 9"/>
                            <a:gd name="T5" fmla="*/ 16 h 16"/>
                            <a:gd name="T6" fmla="*/ 9 w 9"/>
                            <a:gd name="T7" fmla="*/ 2 h 16"/>
                            <a:gd name="T8" fmla="*/ 7 w 9"/>
                            <a:gd name="T9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6">
                              <a:moveTo>
                                <a:pt x="7" y="0"/>
                              </a:moveTo>
                              <a:lnTo>
                                <a:pt x="0" y="16"/>
                              </a:lnTo>
                              <a:lnTo>
                                <a:pt x="2" y="16"/>
                              </a:lnTo>
                              <a:lnTo>
                                <a:pt x="9" y="2"/>
                              </a:lnTo>
                              <a:lnTo>
                                <a:pt x="7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9" name="Freeform 277">
                        <a:extLst>
                          <a:ext uri="{FF2B5EF4-FFF2-40B4-BE49-F238E27FC236}">
                            <a16:creationId xmlns:a16="http://schemas.microsoft.com/office/drawing/2014/main" id="{39261001-9F25-4355-9ACF-DE6AA566494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52750" y="1590675"/>
                          <a:ext cx="37128" cy="64656"/>
                        </a:xfrm>
                        <a:custGeom>
                          <a:avLst/>
                          <a:gdLst>
                            <a:gd name="T0" fmla="*/ 7 w 9"/>
                            <a:gd name="T1" fmla="*/ 0 h 16"/>
                            <a:gd name="T2" fmla="*/ 0 w 9"/>
                            <a:gd name="T3" fmla="*/ 16 h 16"/>
                            <a:gd name="T4" fmla="*/ 2 w 9"/>
                            <a:gd name="T5" fmla="*/ 16 h 16"/>
                            <a:gd name="T6" fmla="*/ 9 w 9"/>
                            <a:gd name="T7" fmla="*/ 2 h 16"/>
                            <a:gd name="T8" fmla="*/ 7 w 9"/>
                            <a:gd name="T9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6">
                              <a:moveTo>
                                <a:pt x="7" y="0"/>
                              </a:moveTo>
                              <a:lnTo>
                                <a:pt x="0" y="16"/>
                              </a:lnTo>
                              <a:lnTo>
                                <a:pt x="2" y="16"/>
                              </a:lnTo>
                              <a:lnTo>
                                <a:pt x="9" y="2"/>
                              </a:lnTo>
                              <a:lnTo>
                                <a:pt x="7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0" name="Freeform 278">
                        <a:extLst>
                          <a:ext uri="{FF2B5EF4-FFF2-40B4-BE49-F238E27FC236}">
                            <a16:creationId xmlns:a16="http://schemas.microsoft.com/office/drawing/2014/main" id="{701155FC-1E17-44DA-9E1F-AA84D36AB6B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152650" y="1400175"/>
                          <a:ext cx="16501" cy="56574"/>
                        </a:xfrm>
                        <a:custGeom>
                          <a:avLst/>
                          <a:gdLst>
                            <a:gd name="T0" fmla="*/ 2 w 4"/>
                            <a:gd name="T1" fmla="*/ 0 h 14"/>
                            <a:gd name="T2" fmla="*/ 0 w 4"/>
                            <a:gd name="T3" fmla="*/ 14 h 14"/>
                            <a:gd name="T4" fmla="*/ 2 w 4"/>
                            <a:gd name="T5" fmla="*/ 14 h 14"/>
                            <a:gd name="T6" fmla="*/ 4 w 4"/>
                            <a:gd name="T7" fmla="*/ 0 h 14"/>
                            <a:gd name="T8" fmla="*/ 2 w 4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14">
                              <a:moveTo>
                                <a:pt x="2" y="0"/>
                              </a:moveTo>
                              <a:lnTo>
                                <a:pt x="0" y="14"/>
                              </a:lnTo>
                              <a:lnTo>
                                <a:pt x="2" y="14"/>
                              </a:lnTo>
                              <a:lnTo>
                                <a:pt x="4" y="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1" name="Freeform 279">
                        <a:extLst>
                          <a:ext uri="{FF2B5EF4-FFF2-40B4-BE49-F238E27FC236}">
                            <a16:creationId xmlns:a16="http://schemas.microsoft.com/office/drawing/2014/main" id="{2464F4CA-687D-4A84-AFC4-363686F3D2C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05050" y="1552575"/>
                          <a:ext cx="16501" cy="56574"/>
                        </a:xfrm>
                        <a:custGeom>
                          <a:avLst/>
                          <a:gdLst>
                            <a:gd name="T0" fmla="*/ 2 w 4"/>
                            <a:gd name="T1" fmla="*/ 0 h 14"/>
                            <a:gd name="T2" fmla="*/ 0 w 4"/>
                            <a:gd name="T3" fmla="*/ 14 h 14"/>
                            <a:gd name="T4" fmla="*/ 2 w 4"/>
                            <a:gd name="T5" fmla="*/ 14 h 14"/>
                            <a:gd name="T6" fmla="*/ 4 w 4"/>
                            <a:gd name="T7" fmla="*/ 0 h 14"/>
                            <a:gd name="T8" fmla="*/ 2 w 4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14">
                              <a:moveTo>
                                <a:pt x="2" y="0"/>
                              </a:moveTo>
                              <a:lnTo>
                                <a:pt x="0" y="14"/>
                              </a:lnTo>
                              <a:lnTo>
                                <a:pt x="2" y="14"/>
                              </a:lnTo>
                              <a:lnTo>
                                <a:pt x="4" y="0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2" name="Freeform 280">
                        <a:extLst>
                          <a:ext uri="{FF2B5EF4-FFF2-40B4-BE49-F238E27FC236}">
                            <a16:creationId xmlns:a16="http://schemas.microsoft.com/office/drawing/2014/main" id="{CDCFD84D-5A0F-4078-8F4C-F1DD5407F79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152650" y="1781175"/>
                          <a:ext cx="41254" cy="36369"/>
                        </a:xfrm>
                        <a:custGeom>
                          <a:avLst/>
                          <a:gdLst>
                            <a:gd name="T0" fmla="*/ 5 w 6"/>
                            <a:gd name="T1" fmla="*/ 0 h 5"/>
                            <a:gd name="T2" fmla="*/ 0 w 6"/>
                            <a:gd name="T3" fmla="*/ 5 h 5"/>
                            <a:gd name="T4" fmla="*/ 1 w 6"/>
                            <a:gd name="T5" fmla="*/ 5 h 5"/>
                            <a:gd name="T6" fmla="*/ 6 w 6"/>
                            <a:gd name="T7" fmla="*/ 0 h 5"/>
                            <a:gd name="T8" fmla="*/ 5 w 6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5">
                              <a:moveTo>
                                <a:pt x="5" y="0"/>
                              </a:moveTo>
                              <a:cubicBezTo>
                                <a:pt x="0" y="5"/>
                                <a:pt x="0" y="5"/>
                                <a:pt x="0" y="5"/>
                              </a:cubicBezTo>
                              <a:cubicBezTo>
                                <a:pt x="1" y="5"/>
                                <a:pt x="1" y="5"/>
                                <a:pt x="1" y="5"/>
                              </a:cubicBezTo>
                              <a:cubicBezTo>
                                <a:pt x="6" y="0"/>
                                <a:pt x="6" y="0"/>
                                <a:pt x="6" y="0"/>
                              </a:cubicBezTo>
                              <a:cubicBezTo>
                                <a:pt x="5" y="0"/>
                                <a:pt x="5" y="0"/>
                                <a:pt x="5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3" name="Freeform 281">
                        <a:extLst>
                          <a:ext uri="{FF2B5EF4-FFF2-40B4-BE49-F238E27FC236}">
                            <a16:creationId xmlns:a16="http://schemas.microsoft.com/office/drawing/2014/main" id="{8E16FF02-7957-4E77-BEAC-201F019FE66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09775" y="1638300"/>
                          <a:ext cx="0" cy="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rgbClr val="4D9A1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4" name="Freeform 282">
                        <a:extLst>
                          <a:ext uri="{FF2B5EF4-FFF2-40B4-BE49-F238E27FC236}">
                            <a16:creationId xmlns:a16="http://schemas.microsoft.com/office/drawing/2014/main" id="{685A4645-71C8-4E0A-9DFB-852AD273542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09775" y="1619250"/>
                          <a:ext cx="8251" cy="20205"/>
                        </a:xfrm>
                        <a:custGeom>
                          <a:avLst/>
                          <a:gdLst>
                            <a:gd name="T0" fmla="*/ 0 w 1"/>
                            <a:gd name="T1" fmla="*/ 0 h 3"/>
                            <a:gd name="T2" fmla="*/ 0 w 1"/>
                            <a:gd name="T3" fmla="*/ 1 h 3"/>
                            <a:gd name="T4" fmla="*/ 0 w 1"/>
                            <a:gd name="T5" fmla="*/ 3 h 3"/>
                            <a:gd name="T6" fmla="*/ 0 w 1"/>
                            <a:gd name="T7" fmla="*/ 3 h 3"/>
                            <a:gd name="T8" fmla="*/ 1 w 1"/>
                            <a:gd name="T9" fmla="*/ 0 h 3"/>
                            <a:gd name="T10" fmla="*/ 0 w 1"/>
                            <a:gd name="T11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1" h="3">
                              <a:moveTo>
                                <a:pt x="0" y="0"/>
                              </a:move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0" y="2"/>
                                <a:pt x="0" y="2"/>
                                <a:pt x="0" y="3"/>
                              </a:cubicBezTo>
                              <a:cubicBezTo>
                                <a:pt x="0" y="3"/>
                                <a:pt x="0" y="3"/>
                                <a:pt x="0" y="3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5" name="Freeform 283">
                        <a:extLst>
                          <a:ext uri="{FF2B5EF4-FFF2-40B4-BE49-F238E27FC236}">
                            <a16:creationId xmlns:a16="http://schemas.microsoft.com/office/drawing/2014/main" id="{1566AF20-FC0A-4442-BFFB-48A44F98B4F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81250" y="1609725"/>
                          <a:ext cx="41254" cy="40410"/>
                        </a:xfrm>
                        <a:custGeom>
                          <a:avLst/>
                          <a:gdLst>
                            <a:gd name="T0" fmla="*/ 9 w 10"/>
                            <a:gd name="T1" fmla="*/ 0 h 10"/>
                            <a:gd name="T2" fmla="*/ 0 w 10"/>
                            <a:gd name="T3" fmla="*/ 10 h 10"/>
                            <a:gd name="T4" fmla="*/ 2 w 10"/>
                            <a:gd name="T5" fmla="*/ 10 h 10"/>
                            <a:gd name="T6" fmla="*/ 10 w 10"/>
                            <a:gd name="T7" fmla="*/ 2 h 10"/>
                            <a:gd name="T8" fmla="*/ 9 w 10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9" y="0"/>
                              </a:moveTo>
                              <a:lnTo>
                                <a:pt x="0" y="10"/>
                              </a:lnTo>
                              <a:lnTo>
                                <a:pt x="2" y="10"/>
                              </a:lnTo>
                              <a:lnTo>
                                <a:pt x="10" y="2"/>
                              </a:lnTo>
                              <a:lnTo>
                                <a:pt x="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6" name="Freeform 284">
                        <a:extLst>
                          <a:ext uri="{FF2B5EF4-FFF2-40B4-BE49-F238E27FC236}">
                            <a16:creationId xmlns:a16="http://schemas.microsoft.com/office/drawing/2014/main" id="{8E3A0D8A-3260-412E-8AD4-60EFD8B9961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81250" y="1628775"/>
                          <a:ext cx="41254" cy="40410"/>
                        </a:xfrm>
                        <a:custGeom>
                          <a:avLst/>
                          <a:gdLst>
                            <a:gd name="T0" fmla="*/ 9 w 10"/>
                            <a:gd name="T1" fmla="*/ 0 h 10"/>
                            <a:gd name="T2" fmla="*/ 0 w 10"/>
                            <a:gd name="T3" fmla="*/ 10 h 10"/>
                            <a:gd name="T4" fmla="*/ 2 w 10"/>
                            <a:gd name="T5" fmla="*/ 10 h 10"/>
                            <a:gd name="T6" fmla="*/ 10 w 10"/>
                            <a:gd name="T7" fmla="*/ 2 h 10"/>
                            <a:gd name="T8" fmla="*/ 9 w 10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9" y="0"/>
                              </a:moveTo>
                              <a:lnTo>
                                <a:pt x="0" y="10"/>
                              </a:lnTo>
                              <a:lnTo>
                                <a:pt x="2" y="10"/>
                              </a:lnTo>
                              <a:lnTo>
                                <a:pt x="10" y="2"/>
                              </a:lnTo>
                              <a:lnTo>
                                <a:pt x="9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11" name="Freeform 285"/>
                      <wps:cNvSpPr>
                        <a:spLocks/>
                      </wps:cNvSpPr>
                      <wps:spPr bwMode="auto">
                        <a:xfrm>
                          <a:off x="2790825" y="2257425"/>
                          <a:ext cx="0" cy="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rgbClr val="3EA0B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8" name="Freeform 286">
                        <a:extLst>
                          <a:ext uri="{FF2B5EF4-FFF2-40B4-BE49-F238E27FC236}">
                            <a16:creationId xmlns:a16="http://schemas.microsoft.com/office/drawing/2014/main" id="{4A5ED285-622A-4531-9529-56DDE24648B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33625" y="866775"/>
                          <a:ext cx="16501" cy="64656"/>
                        </a:xfrm>
                        <a:custGeom>
                          <a:avLst/>
                          <a:gdLst>
                            <a:gd name="T0" fmla="*/ 2 w 4"/>
                            <a:gd name="T1" fmla="*/ 0 h 16"/>
                            <a:gd name="T2" fmla="*/ 0 w 4"/>
                            <a:gd name="T3" fmla="*/ 0 h 16"/>
                            <a:gd name="T4" fmla="*/ 0 w 4"/>
                            <a:gd name="T5" fmla="*/ 7 h 16"/>
                            <a:gd name="T6" fmla="*/ 2 w 4"/>
                            <a:gd name="T7" fmla="*/ 16 h 16"/>
                            <a:gd name="T8" fmla="*/ 4 w 4"/>
                            <a:gd name="T9" fmla="*/ 16 h 16"/>
                            <a:gd name="T10" fmla="*/ 2 w 4"/>
                            <a:gd name="T11" fmla="*/ 5 h 16"/>
                            <a:gd name="T12" fmla="*/ 2 w 4"/>
                            <a:gd name="T13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4" h="16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0" y="7"/>
                              </a:lnTo>
                              <a:lnTo>
                                <a:pt x="2" y="16"/>
                              </a:lnTo>
                              <a:lnTo>
                                <a:pt x="4" y="16"/>
                              </a:lnTo>
                              <a:lnTo>
                                <a:pt x="2" y="5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9" name="Freeform 287">
                        <a:extLst>
                          <a:ext uri="{FF2B5EF4-FFF2-40B4-BE49-F238E27FC236}">
                            <a16:creationId xmlns:a16="http://schemas.microsoft.com/office/drawing/2014/main" id="{41555E2A-5900-4FDA-92EE-611BDE833FA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86025" y="1019175"/>
                          <a:ext cx="16501" cy="64656"/>
                        </a:xfrm>
                        <a:custGeom>
                          <a:avLst/>
                          <a:gdLst>
                            <a:gd name="T0" fmla="*/ 2 w 4"/>
                            <a:gd name="T1" fmla="*/ 0 h 16"/>
                            <a:gd name="T2" fmla="*/ 0 w 4"/>
                            <a:gd name="T3" fmla="*/ 0 h 16"/>
                            <a:gd name="T4" fmla="*/ 0 w 4"/>
                            <a:gd name="T5" fmla="*/ 7 h 16"/>
                            <a:gd name="T6" fmla="*/ 2 w 4"/>
                            <a:gd name="T7" fmla="*/ 16 h 16"/>
                            <a:gd name="T8" fmla="*/ 4 w 4"/>
                            <a:gd name="T9" fmla="*/ 16 h 16"/>
                            <a:gd name="T10" fmla="*/ 2 w 4"/>
                            <a:gd name="T11" fmla="*/ 5 h 16"/>
                            <a:gd name="T12" fmla="*/ 2 w 4"/>
                            <a:gd name="T13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4" h="16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0" y="7"/>
                              </a:lnTo>
                              <a:lnTo>
                                <a:pt x="2" y="16"/>
                              </a:lnTo>
                              <a:lnTo>
                                <a:pt x="4" y="16"/>
                              </a:lnTo>
                              <a:lnTo>
                                <a:pt x="2" y="5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0" name="Freeform 288">
                        <a:extLst>
                          <a:ext uri="{FF2B5EF4-FFF2-40B4-BE49-F238E27FC236}">
                            <a16:creationId xmlns:a16="http://schemas.microsoft.com/office/drawing/2014/main" id="{1D38E7D2-0908-4A35-ADB3-F5744D91924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86025" y="828675"/>
                          <a:ext cx="33003" cy="68697"/>
                        </a:xfrm>
                        <a:custGeom>
                          <a:avLst/>
                          <a:gdLst>
                            <a:gd name="T0" fmla="*/ 7 w 8"/>
                            <a:gd name="T1" fmla="*/ 0 h 17"/>
                            <a:gd name="T2" fmla="*/ 5 w 8"/>
                            <a:gd name="T3" fmla="*/ 7 h 17"/>
                            <a:gd name="T4" fmla="*/ 0 w 8"/>
                            <a:gd name="T5" fmla="*/ 17 h 17"/>
                            <a:gd name="T6" fmla="*/ 2 w 8"/>
                            <a:gd name="T7" fmla="*/ 17 h 17"/>
                            <a:gd name="T8" fmla="*/ 7 w 8"/>
                            <a:gd name="T9" fmla="*/ 5 h 17"/>
                            <a:gd name="T10" fmla="*/ 8 w 8"/>
                            <a:gd name="T11" fmla="*/ 1 h 17"/>
                            <a:gd name="T12" fmla="*/ 7 w 8"/>
                            <a:gd name="T13" fmla="*/ 0 h 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8" h="17">
                              <a:moveTo>
                                <a:pt x="7" y="0"/>
                              </a:moveTo>
                              <a:lnTo>
                                <a:pt x="5" y="7"/>
                              </a:lnTo>
                              <a:lnTo>
                                <a:pt x="0" y="17"/>
                              </a:lnTo>
                              <a:lnTo>
                                <a:pt x="2" y="17"/>
                              </a:lnTo>
                              <a:lnTo>
                                <a:pt x="7" y="5"/>
                              </a:lnTo>
                              <a:lnTo>
                                <a:pt x="8" y="1"/>
                              </a:lnTo>
                              <a:lnTo>
                                <a:pt x="7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1" name="Freeform 289">
                        <a:extLst>
                          <a:ext uri="{FF2B5EF4-FFF2-40B4-BE49-F238E27FC236}">
                            <a16:creationId xmlns:a16="http://schemas.microsoft.com/office/drawing/2014/main" id="{04B92085-0566-4A4B-8A05-A88C9304F5E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38425" y="981075"/>
                          <a:ext cx="33003" cy="68697"/>
                        </a:xfrm>
                        <a:custGeom>
                          <a:avLst/>
                          <a:gdLst>
                            <a:gd name="T0" fmla="*/ 7 w 8"/>
                            <a:gd name="T1" fmla="*/ 0 h 17"/>
                            <a:gd name="T2" fmla="*/ 5 w 8"/>
                            <a:gd name="T3" fmla="*/ 7 h 17"/>
                            <a:gd name="T4" fmla="*/ 0 w 8"/>
                            <a:gd name="T5" fmla="*/ 17 h 17"/>
                            <a:gd name="T6" fmla="*/ 2 w 8"/>
                            <a:gd name="T7" fmla="*/ 17 h 17"/>
                            <a:gd name="T8" fmla="*/ 7 w 8"/>
                            <a:gd name="T9" fmla="*/ 5 h 17"/>
                            <a:gd name="T10" fmla="*/ 8 w 8"/>
                            <a:gd name="T11" fmla="*/ 1 h 17"/>
                            <a:gd name="T12" fmla="*/ 7 w 8"/>
                            <a:gd name="T13" fmla="*/ 0 h 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8" h="17">
                              <a:moveTo>
                                <a:pt x="7" y="0"/>
                              </a:moveTo>
                              <a:lnTo>
                                <a:pt x="5" y="7"/>
                              </a:lnTo>
                              <a:lnTo>
                                <a:pt x="0" y="17"/>
                              </a:lnTo>
                              <a:lnTo>
                                <a:pt x="2" y="17"/>
                              </a:lnTo>
                              <a:lnTo>
                                <a:pt x="7" y="5"/>
                              </a:lnTo>
                              <a:lnTo>
                                <a:pt x="8" y="1"/>
                              </a:lnTo>
                              <a:lnTo>
                                <a:pt x="7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2" name="Freeform 290">
                        <a:extLst>
                          <a:ext uri="{FF2B5EF4-FFF2-40B4-BE49-F238E27FC236}">
                            <a16:creationId xmlns:a16="http://schemas.microsoft.com/office/drawing/2014/main" id="{659CB818-E3E9-40D9-8FB9-64CD464BBBD1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2019300" y="180975"/>
                          <a:ext cx="825066" cy="848611"/>
                        </a:xfrm>
                        <a:custGeom>
                          <a:avLst/>
                          <a:gdLst>
                            <a:gd name="T0" fmla="*/ 23 w 117"/>
                            <a:gd name="T1" fmla="*/ 102 h 123"/>
                            <a:gd name="T2" fmla="*/ 27 w 117"/>
                            <a:gd name="T3" fmla="*/ 94 h 123"/>
                            <a:gd name="T4" fmla="*/ 41 w 117"/>
                            <a:gd name="T5" fmla="*/ 73 h 123"/>
                            <a:gd name="T6" fmla="*/ 33 w 117"/>
                            <a:gd name="T7" fmla="*/ 69 h 123"/>
                            <a:gd name="T8" fmla="*/ 41 w 117"/>
                            <a:gd name="T9" fmla="*/ 73 h 123"/>
                            <a:gd name="T10" fmla="*/ 68 w 117"/>
                            <a:gd name="T11" fmla="*/ 44 h 123"/>
                            <a:gd name="T12" fmla="*/ 74 w 117"/>
                            <a:gd name="T13" fmla="*/ 39 h 123"/>
                            <a:gd name="T14" fmla="*/ 63 w 117"/>
                            <a:gd name="T15" fmla="*/ 19 h 123"/>
                            <a:gd name="T16" fmla="*/ 71 w 117"/>
                            <a:gd name="T17" fmla="*/ 17 h 123"/>
                            <a:gd name="T18" fmla="*/ 63 w 117"/>
                            <a:gd name="T19" fmla="*/ 19 h 123"/>
                            <a:gd name="T20" fmla="*/ 87 w 117"/>
                            <a:gd name="T21" fmla="*/ 15 h 123"/>
                            <a:gd name="T22" fmla="*/ 96 w 117"/>
                            <a:gd name="T23" fmla="*/ 14 h 123"/>
                            <a:gd name="T24" fmla="*/ 106 w 117"/>
                            <a:gd name="T25" fmla="*/ 0 h 123"/>
                            <a:gd name="T26" fmla="*/ 96 w 117"/>
                            <a:gd name="T27" fmla="*/ 2 h 123"/>
                            <a:gd name="T28" fmla="*/ 94 w 117"/>
                            <a:gd name="T29" fmla="*/ 4 h 123"/>
                            <a:gd name="T30" fmla="*/ 94 w 117"/>
                            <a:gd name="T31" fmla="*/ 2 h 123"/>
                            <a:gd name="T32" fmla="*/ 50 w 117"/>
                            <a:gd name="T33" fmla="*/ 24 h 123"/>
                            <a:gd name="T34" fmla="*/ 56 w 117"/>
                            <a:gd name="T35" fmla="*/ 31 h 123"/>
                            <a:gd name="T36" fmla="*/ 28 w 117"/>
                            <a:gd name="T37" fmla="*/ 43 h 123"/>
                            <a:gd name="T38" fmla="*/ 33 w 117"/>
                            <a:gd name="T39" fmla="*/ 44 h 123"/>
                            <a:gd name="T40" fmla="*/ 21 w 117"/>
                            <a:gd name="T41" fmla="*/ 53 h 123"/>
                            <a:gd name="T42" fmla="*/ 14 w 117"/>
                            <a:gd name="T43" fmla="*/ 73 h 123"/>
                            <a:gd name="T44" fmla="*/ 11 w 117"/>
                            <a:gd name="T45" fmla="*/ 73 h 123"/>
                            <a:gd name="T46" fmla="*/ 12 w 117"/>
                            <a:gd name="T47" fmla="*/ 123 h 123"/>
                            <a:gd name="T48" fmla="*/ 36 w 117"/>
                            <a:gd name="T49" fmla="*/ 86 h 123"/>
                            <a:gd name="T50" fmla="*/ 34 w 117"/>
                            <a:gd name="T51" fmla="*/ 86 h 123"/>
                            <a:gd name="T52" fmla="*/ 54 w 117"/>
                            <a:gd name="T53" fmla="*/ 60 h 123"/>
                            <a:gd name="T54" fmla="*/ 51 w 117"/>
                            <a:gd name="T55" fmla="*/ 54 h 123"/>
                            <a:gd name="T56" fmla="*/ 56 w 117"/>
                            <a:gd name="T57" fmla="*/ 58 h 123"/>
                            <a:gd name="T58" fmla="*/ 94 w 117"/>
                            <a:gd name="T59" fmla="*/ 31 h 123"/>
                            <a:gd name="T60" fmla="*/ 90 w 117"/>
                            <a:gd name="T61" fmla="*/ 28 h 123"/>
                            <a:gd name="T62" fmla="*/ 116 w 117"/>
                            <a:gd name="T63" fmla="*/ 11 h 12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117" h="123">
                              <a:moveTo>
                                <a:pt x="23" y="102"/>
                              </a:moveTo>
                              <a:cubicBezTo>
                                <a:pt x="23" y="102"/>
                                <a:pt x="23" y="102"/>
                                <a:pt x="23" y="102"/>
                              </a:cubicBezTo>
                              <a:cubicBezTo>
                                <a:pt x="26" y="93"/>
                                <a:pt x="26" y="93"/>
                                <a:pt x="26" y="93"/>
                              </a:cubicBezTo>
                              <a:cubicBezTo>
                                <a:pt x="27" y="94"/>
                                <a:pt x="27" y="94"/>
                                <a:pt x="27" y="94"/>
                              </a:cubicBezTo>
                              <a:cubicBezTo>
                                <a:pt x="23" y="102"/>
                                <a:pt x="23" y="102"/>
                                <a:pt x="23" y="102"/>
                              </a:cubicBezTo>
                              <a:moveTo>
                                <a:pt x="41" y="73"/>
                              </a:moveTo>
                              <a:cubicBezTo>
                                <a:pt x="33" y="69"/>
                                <a:pt x="33" y="69"/>
                                <a:pt x="33" y="69"/>
                              </a:cubicBezTo>
                              <a:cubicBezTo>
                                <a:pt x="33" y="69"/>
                                <a:pt x="33" y="69"/>
                                <a:pt x="33" y="69"/>
                              </a:cubicBezTo>
                              <a:cubicBezTo>
                                <a:pt x="41" y="72"/>
                                <a:pt x="41" y="72"/>
                                <a:pt x="41" y="72"/>
                              </a:cubicBezTo>
                              <a:cubicBezTo>
                                <a:pt x="41" y="73"/>
                                <a:pt x="41" y="73"/>
                                <a:pt x="41" y="73"/>
                              </a:cubicBezTo>
                              <a:moveTo>
                                <a:pt x="69" y="44"/>
                              </a:moveTo>
                              <a:cubicBezTo>
                                <a:pt x="68" y="44"/>
                                <a:pt x="68" y="44"/>
                                <a:pt x="68" y="44"/>
                              </a:cubicBezTo>
                              <a:cubicBezTo>
                                <a:pt x="73" y="38"/>
                                <a:pt x="73" y="38"/>
                                <a:pt x="73" y="38"/>
                              </a:cubicBezTo>
                              <a:cubicBezTo>
                                <a:pt x="74" y="39"/>
                                <a:pt x="74" y="39"/>
                                <a:pt x="74" y="39"/>
                              </a:cubicBezTo>
                              <a:cubicBezTo>
                                <a:pt x="69" y="44"/>
                                <a:pt x="69" y="44"/>
                                <a:pt x="69" y="44"/>
                              </a:cubicBezTo>
                              <a:moveTo>
                                <a:pt x="63" y="19"/>
                              </a:moveTo>
                              <a:cubicBezTo>
                                <a:pt x="63" y="19"/>
                                <a:pt x="63" y="19"/>
                                <a:pt x="63" y="19"/>
                              </a:cubicBezTo>
                              <a:cubicBezTo>
                                <a:pt x="71" y="17"/>
                                <a:pt x="71" y="17"/>
                                <a:pt x="71" y="17"/>
                              </a:cubicBezTo>
                              <a:cubicBezTo>
                                <a:pt x="71" y="18"/>
                                <a:pt x="71" y="18"/>
                                <a:pt x="71" y="18"/>
                              </a:cubicBezTo>
                              <a:cubicBezTo>
                                <a:pt x="63" y="19"/>
                                <a:pt x="63" y="19"/>
                                <a:pt x="63" y="19"/>
                              </a:cubicBezTo>
                              <a:moveTo>
                                <a:pt x="88" y="16"/>
                              </a:moveTo>
                              <a:cubicBezTo>
                                <a:pt x="87" y="15"/>
                                <a:pt x="87" y="15"/>
                                <a:pt x="87" y="15"/>
                              </a:cubicBezTo>
                              <a:cubicBezTo>
                                <a:pt x="96" y="13"/>
                                <a:pt x="96" y="13"/>
                                <a:pt x="96" y="13"/>
                              </a:cubicBezTo>
                              <a:cubicBezTo>
                                <a:pt x="96" y="14"/>
                                <a:pt x="96" y="14"/>
                                <a:pt x="96" y="14"/>
                              </a:cubicBezTo>
                              <a:cubicBezTo>
                                <a:pt x="88" y="16"/>
                                <a:pt x="88" y="16"/>
                                <a:pt x="88" y="16"/>
                              </a:cubicBezTo>
                              <a:moveTo>
                                <a:pt x="106" y="0"/>
                              </a:moveTo>
                              <a:cubicBezTo>
                                <a:pt x="104" y="0"/>
                                <a:pt x="102" y="0"/>
                                <a:pt x="99" y="1"/>
                              </a:cubicBezTo>
                              <a:cubicBezTo>
                                <a:pt x="98" y="1"/>
                                <a:pt x="97" y="1"/>
                                <a:pt x="96" y="2"/>
                              </a:cubicBezTo>
                              <a:cubicBezTo>
                                <a:pt x="94" y="3"/>
                                <a:pt x="94" y="3"/>
                                <a:pt x="94" y="3"/>
                              </a:cubicBezTo>
                              <a:cubicBezTo>
                                <a:pt x="94" y="4"/>
                                <a:pt x="94" y="4"/>
                                <a:pt x="94" y="4"/>
                              </a:cubicBezTo>
                              <a:cubicBezTo>
                                <a:pt x="93" y="3"/>
                                <a:pt x="93" y="3"/>
                                <a:pt x="93" y="3"/>
                              </a:cubicBezTo>
                              <a:cubicBezTo>
                                <a:pt x="94" y="2"/>
                                <a:pt x="94" y="2"/>
                                <a:pt x="94" y="2"/>
                              </a:cubicBezTo>
                              <a:cubicBezTo>
                                <a:pt x="86" y="4"/>
                                <a:pt x="79" y="8"/>
                                <a:pt x="76" y="9"/>
                              </a:cubicBezTo>
                              <a:cubicBezTo>
                                <a:pt x="67" y="13"/>
                                <a:pt x="58" y="18"/>
                                <a:pt x="50" y="24"/>
                              </a:cubicBezTo>
                              <a:cubicBezTo>
                                <a:pt x="57" y="30"/>
                                <a:pt x="57" y="30"/>
                                <a:pt x="57" y="30"/>
                              </a:cubicBezTo>
                              <a:cubicBezTo>
                                <a:pt x="56" y="31"/>
                                <a:pt x="56" y="31"/>
                                <a:pt x="56" y="31"/>
                              </a:cubicBezTo>
                              <a:cubicBezTo>
                                <a:pt x="49" y="24"/>
                                <a:pt x="49" y="24"/>
                                <a:pt x="49" y="24"/>
                              </a:cubicBezTo>
                              <a:cubicBezTo>
                                <a:pt x="42" y="30"/>
                                <a:pt x="35" y="36"/>
                                <a:pt x="28" y="43"/>
                              </a:cubicBezTo>
                              <a:cubicBezTo>
                                <a:pt x="33" y="43"/>
                                <a:pt x="33" y="43"/>
                                <a:pt x="33" y="43"/>
                              </a:cubicBezTo>
                              <a:cubicBezTo>
                                <a:pt x="33" y="44"/>
                                <a:pt x="33" y="44"/>
                                <a:pt x="33" y="44"/>
                              </a:cubicBezTo>
                              <a:cubicBezTo>
                                <a:pt x="28" y="44"/>
                                <a:pt x="28" y="44"/>
                                <a:pt x="28" y="44"/>
                              </a:cubicBezTo>
                              <a:cubicBezTo>
                                <a:pt x="25" y="47"/>
                                <a:pt x="23" y="50"/>
                                <a:pt x="21" y="53"/>
                              </a:cubicBezTo>
                              <a:cubicBezTo>
                                <a:pt x="17" y="59"/>
                                <a:pt x="14" y="66"/>
                                <a:pt x="11" y="72"/>
                              </a:cubicBezTo>
                              <a:cubicBezTo>
                                <a:pt x="14" y="73"/>
                                <a:pt x="14" y="73"/>
                                <a:pt x="14" y="73"/>
                              </a:cubicBezTo>
                              <a:cubicBezTo>
                                <a:pt x="14" y="74"/>
                                <a:pt x="14" y="74"/>
                                <a:pt x="14" y="74"/>
                              </a:cubicBezTo>
                              <a:cubicBezTo>
                                <a:pt x="11" y="73"/>
                                <a:pt x="11" y="73"/>
                                <a:pt x="11" y="73"/>
                              </a:cubicBezTo>
                              <a:cubicBezTo>
                                <a:pt x="0" y="97"/>
                                <a:pt x="2" y="117"/>
                                <a:pt x="7" y="121"/>
                              </a:cubicBezTo>
                              <a:cubicBezTo>
                                <a:pt x="8" y="122"/>
                                <a:pt x="10" y="123"/>
                                <a:pt x="12" y="123"/>
                              </a:cubicBezTo>
                              <a:cubicBezTo>
                                <a:pt x="18" y="123"/>
                                <a:pt x="27" y="115"/>
                                <a:pt x="31" y="100"/>
                              </a:cubicBezTo>
                              <a:cubicBezTo>
                                <a:pt x="32" y="95"/>
                                <a:pt x="34" y="91"/>
                                <a:pt x="36" y="86"/>
                              </a:cubicBezTo>
                              <a:cubicBezTo>
                                <a:pt x="34" y="86"/>
                                <a:pt x="34" y="86"/>
                                <a:pt x="34" y="86"/>
                              </a:cubicBezTo>
                              <a:cubicBezTo>
                                <a:pt x="34" y="86"/>
                                <a:pt x="34" y="86"/>
                                <a:pt x="34" y="86"/>
                              </a:cubicBezTo>
                              <a:cubicBezTo>
                                <a:pt x="37" y="85"/>
                                <a:pt x="37" y="85"/>
                                <a:pt x="37" y="85"/>
                              </a:cubicBezTo>
                              <a:cubicBezTo>
                                <a:pt x="42" y="76"/>
                                <a:pt x="48" y="68"/>
                                <a:pt x="54" y="60"/>
                              </a:cubicBezTo>
                              <a:cubicBezTo>
                                <a:pt x="51" y="54"/>
                                <a:pt x="51" y="54"/>
                                <a:pt x="51" y="54"/>
                              </a:cubicBezTo>
                              <a:cubicBezTo>
                                <a:pt x="51" y="54"/>
                                <a:pt x="51" y="54"/>
                                <a:pt x="51" y="54"/>
                              </a:cubicBezTo>
                              <a:cubicBezTo>
                                <a:pt x="55" y="60"/>
                                <a:pt x="55" y="60"/>
                                <a:pt x="55" y="60"/>
                              </a:cubicBezTo>
                              <a:cubicBezTo>
                                <a:pt x="55" y="59"/>
                                <a:pt x="56" y="58"/>
                                <a:pt x="56" y="58"/>
                              </a:cubicBezTo>
                              <a:cubicBezTo>
                                <a:pt x="62" y="51"/>
                                <a:pt x="69" y="44"/>
                                <a:pt x="77" y="39"/>
                              </a:cubicBezTo>
                              <a:cubicBezTo>
                                <a:pt x="82" y="36"/>
                                <a:pt x="88" y="33"/>
                                <a:pt x="94" y="31"/>
                              </a:cubicBezTo>
                              <a:cubicBezTo>
                                <a:pt x="89" y="29"/>
                                <a:pt x="89" y="29"/>
                                <a:pt x="89" y="29"/>
                              </a:cubicBezTo>
                              <a:cubicBezTo>
                                <a:pt x="90" y="28"/>
                                <a:pt x="90" y="28"/>
                                <a:pt x="90" y="28"/>
                              </a:cubicBezTo>
                              <a:cubicBezTo>
                                <a:pt x="95" y="31"/>
                                <a:pt x="95" y="31"/>
                                <a:pt x="95" y="31"/>
                              </a:cubicBezTo>
                              <a:cubicBezTo>
                                <a:pt x="104" y="27"/>
                                <a:pt x="114" y="22"/>
                                <a:pt x="116" y="11"/>
                              </a:cubicBezTo>
                              <a:cubicBezTo>
                                <a:pt x="117" y="3"/>
                                <a:pt x="113" y="0"/>
                                <a:pt x="106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3" name="Freeform 291">
                        <a:extLst>
                          <a:ext uri="{FF2B5EF4-FFF2-40B4-BE49-F238E27FC236}">
                            <a16:creationId xmlns:a16="http://schemas.microsoft.com/office/drawing/2014/main" id="{F31A36CF-3E8A-4809-9215-DF15E5C2F8B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76525" y="190500"/>
                          <a:ext cx="20627" cy="16164"/>
                        </a:xfrm>
                        <a:custGeom>
                          <a:avLst/>
                          <a:gdLst>
                            <a:gd name="T0" fmla="*/ 3 w 3"/>
                            <a:gd name="T1" fmla="*/ 0 h 2"/>
                            <a:gd name="T2" fmla="*/ 1 w 3"/>
                            <a:gd name="T3" fmla="*/ 0 h 2"/>
                            <a:gd name="T4" fmla="*/ 0 w 3"/>
                            <a:gd name="T5" fmla="*/ 1 h 2"/>
                            <a:gd name="T6" fmla="*/ 1 w 3"/>
                            <a:gd name="T7" fmla="*/ 2 h 2"/>
                            <a:gd name="T8" fmla="*/ 1 w 3"/>
                            <a:gd name="T9" fmla="*/ 1 h 2"/>
                            <a:gd name="T10" fmla="*/ 3 w 3"/>
                            <a:gd name="T11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3" h="2">
                              <a:moveTo>
                                <a:pt x="3" y="0"/>
                              </a:moveTo>
                              <a:cubicBezTo>
                                <a:pt x="2" y="0"/>
                                <a:pt x="2" y="0"/>
                                <a:pt x="1" y="0"/>
                              </a:cubicBez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1" y="2"/>
                                <a:pt x="1" y="2"/>
                                <a:pt x="1" y="2"/>
                              </a:cubicBezTo>
                              <a:cubicBezTo>
                                <a:pt x="1" y="1"/>
                                <a:pt x="1" y="1"/>
                                <a:pt x="1" y="1"/>
                              </a:cubicBezTo>
                              <a:cubicBezTo>
                                <a:pt x="3" y="0"/>
                                <a:pt x="3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4" name="Freeform 292">
                        <a:extLst>
                          <a:ext uri="{FF2B5EF4-FFF2-40B4-BE49-F238E27FC236}">
                            <a16:creationId xmlns:a16="http://schemas.microsoft.com/office/drawing/2014/main" id="{3D505F68-8742-439A-816D-2484A4BACD4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47950" y="371475"/>
                          <a:ext cx="45379" cy="20205"/>
                        </a:xfrm>
                        <a:custGeom>
                          <a:avLst/>
                          <a:gdLst>
                            <a:gd name="T0" fmla="*/ 1 w 6"/>
                            <a:gd name="T1" fmla="*/ 0 h 3"/>
                            <a:gd name="T2" fmla="*/ 0 w 6"/>
                            <a:gd name="T3" fmla="*/ 1 h 3"/>
                            <a:gd name="T4" fmla="*/ 5 w 6"/>
                            <a:gd name="T5" fmla="*/ 3 h 3"/>
                            <a:gd name="T6" fmla="*/ 6 w 6"/>
                            <a:gd name="T7" fmla="*/ 3 h 3"/>
                            <a:gd name="T8" fmla="*/ 1 w 6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3">
                              <a:moveTo>
                                <a:pt x="1" y="0"/>
                              </a:move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5" y="3"/>
                                <a:pt x="5" y="3"/>
                                <a:pt x="5" y="3"/>
                              </a:cubicBezTo>
                              <a:cubicBezTo>
                                <a:pt x="5" y="3"/>
                                <a:pt x="5" y="3"/>
                                <a:pt x="6" y="3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5" name="Freeform 293">
                        <a:extLst>
                          <a:ext uri="{FF2B5EF4-FFF2-40B4-BE49-F238E27FC236}">
                            <a16:creationId xmlns:a16="http://schemas.microsoft.com/office/drawing/2014/main" id="{CC145C35-CAE4-48C4-90EA-9DEDC3AD63B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38425" y="266700"/>
                          <a:ext cx="61879" cy="20205"/>
                        </a:xfrm>
                        <a:custGeom>
                          <a:avLst/>
                          <a:gdLst>
                            <a:gd name="T0" fmla="*/ 15 w 15"/>
                            <a:gd name="T1" fmla="*/ 0 h 5"/>
                            <a:gd name="T2" fmla="*/ 0 w 15"/>
                            <a:gd name="T3" fmla="*/ 3 h 5"/>
                            <a:gd name="T4" fmla="*/ 2 w 15"/>
                            <a:gd name="T5" fmla="*/ 5 h 5"/>
                            <a:gd name="T6" fmla="*/ 15 w 15"/>
                            <a:gd name="T7" fmla="*/ 2 h 5"/>
                            <a:gd name="T8" fmla="*/ 15 w 15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5">
                              <a:moveTo>
                                <a:pt x="15" y="0"/>
                              </a:moveTo>
                              <a:lnTo>
                                <a:pt x="0" y="3"/>
                              </a:lnTo>
                              <a:lnTo>
                                <a:pt x="2" y="5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6" name="Freeform 294">
                        <a:extLst>
                          <a:ext uri="{FF2B5EF4-FFF2-40B4-BE49-F238E27FC236}">
                            <a16:creationId xmlns:a16="http://schemas.microsoft.com/office/drawing/2014/main" id="{B9E8062D-E5DA-4469-A2B7-6164521E1B6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38425" y="304800"/>
                          <a:ext cx="61879" cy="20205"/>
                        </a:xfrm>
                        <a:custGeom>
                          <a:avLst/>
                          <a:gdLst>
                            <a:gd name="T0" fmla="*/ 15 w 15"/>
                            <a:gd name="T1" fmla="*/ 0 h 5"/>
                            <a:gd name="T2" fmla="*/ 0 w 15"/>
                            <a:gd name="T3" fmla="*/ 3 h 5"/>
                            <a:gd name="T4" fmla="*/ 2 w 15"/>
                            <a:gd name="T5" fmla="*/ 5 h 5"/>
                            <a:gd name="T6" fmla="*/ 15 w 15"/>
                            <a:gd name="T7" fmla="*/ 2 h 5"/>
                            <a:gd name="T8" fmla="*/ 15 w 15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5">
                              <a:moveTo>
                                <a:pt x="15" y="0"/>
                              </a:moveTo>
                              <a:lnTo>
                                <a:pt x="0" y="3"/>
                              </a:lnTo>
                              <a:lnTo>
                                <a:pt x="2" y="5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7" name="Freeform 295">
                        <a:extLst>
                          <a:ext uri="{FF2B5EF4-FFF2-40B4-BE49-F238E27FC236}">
                            <a16:creationId xmlns:a16="http://schemas.microsoft.com/office/drawing/2014/main" id="{20508537-84E6-49FE-B55E-143DD0A2497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71725" y="342900"/>
                          <a:ext cx="53630" cy="48492"/>
                        </a:xfrm>
                        <a:custGeom>
                          <a:avLst/>
                          <a:gdLst>
                            <a:gd name="T0" fmla="*/ 1 w 8"/>
                            <a:gd name="T1" fmla="*/ 0 h 7"/>
                            <a:gd name="T2" fmla="*/ 0 w 8"/>
                            <a:gd name="T3" fmla="*/ 0 h 7"/>
                            <a:gd name="T4" fmla="*/ 7 w 8"/>
                            <a:gd name="T5" fmla="*/ 7 h 7"/>
                            <a:gd name="T6" fmla="*/ 8 w 8"/>
                            <a:gd name="T7" fmla="*/ 6 h 7"/>
                            <a:gd name="T8" fmla="*/ 1 w 8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7">
                              <a:moveTo>
                                <a:pt x="1" y="0"/>
                              </a:moveTo>
                              <a:cubicBezTo>
                                <a:pt x="1" y="0"/>
                                <a:pt x="1" y="0"/>
                                <a:pt x="0" y="0"/>
                              </a:cubicBezTo>
                              <a:cubicBezTo>
                                <a:pt x="7" y="7"/>
                                <a:pt x="7" y="7"/>
                                <a:pt x="7" y="7"/>
                              </a:cubicBezTo>
                              <a:cubicBezTo>
                                <a:pt x="8" y="6"/>
                                <a:pt x="8" y="6"/>
                                <a:pt x="8" y="6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8" name="Freeform 296">
                        <a:extLst>
                          <a:ext uri="{FF2B5EF4-FFF2-40B4-BE49-F238E27FC236}">
                            <a16:creationId xmlns:a16="http://schemas.microsoft.com/office/drawing/2014/main" id="{F2673118-B9A6-45C5-A81C-0B58FEC815F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181225" y="828675"/>
                          <a:ext cx="28877" cy="60614"/>
                        </a:xfrm>
                        <a:custGeom>
                          <a:avLst/>
                          <a:gdLst>
                            <a:gd name="T0" fmla="*/ 5 w 7"/>
                            <a:gd name="T1" fmla="*/ 0 h 15"/>
                            <a:gd name="T2" fmla="*/ 0 w 7"/>
                            <a:gd name="T3" fmla="*/ 15 h 15"/>
                            <a:gd name="T4" fmla="*/ 0 w 7"/>
                            <a:gd name="T5" fmla="*/ 15 h 15"/>
                            <a:gd name="T6" fmla="*/ 7 w 7"/>
                            <a:gd name="T7" fmla="*/ 2 h 15"/>
                            <a:gd name="T8" fmla="*/ 5 w 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5" y="0"/>
                              </a:moveTo>
                              <a:lnTo>
                                <a:pt x="0" y="15"/>
                              </a:lnTo>
                              <a:lnTo>
                                <a:pt x="0" y="15"/>
                              </a:lnTo>
                              <a:lnTo>
                                <a:pt x="7" y="2"/>
                              </a:lnTo>
                              <a:lnTo>
                                <a:pt x="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9" name="Freeform 297">
                        <a:extLst>
                          <a:ext uri="{FF2B5EF4-FFF2-40B4-BE49-F238E27FC236}">
                            <a16:creationId xmlns:a16="http://schemas.microsoft.com/office/drawing/2014/main" id="{E8B57594-4734-40AC-B628-24D8EB4D28F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33625" y="981075"/>
                          <a:ext cx="28877" cy="60614"/>
                        </a:xfrm>
                        <a:custGeom>
                          <a:avLst/>
                          <a:gdLst>
                            <a:gd name="T0" fmla="*/ 5 w 7"/>
                            <a:gd name="T1" fmla="*/ 0 h 15"/>
                            <a:gd name="T2" fmla="*/ 0 w 7"/>
                            <a:gd name="T3" fmla="*/ 15 h 15"/>
                            <a:gd name="T4" fmla="*/ 0 w 7"/>
                            <a:gd name="T5" fmla="*/ 15 h 15"/>
                            <a:gd name="T6" fmla="*/ 7 w 7"/>
                            <a:gd name="T7" fmla="*/ 2 h 15"/>
                            <a:gd name="T8" fmla="*/ 5 w 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5" y="0"/>
                              </a:moveTo>
                              <a:lnTo>
                                <a:pt x="0" y="15"/>
                              </a:lnTo>
                              <a:lnTo>
                                <a:pt x="0" y="15"/>
                              </a:lnTo>
                              <a:lnTo>
                                <a:pt x="7" y="2"/>
                              </a:lnTo>
                              <a:lnTo>
                                <a:pt x="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0" name="Freeform 298">
                        <a:extLst>
                          <a:ext uri="{FF2B5EF4-FFF2-40B4-BE49-F238E27FC236}">
                            <a16:creationId xmlns:a16="http://schemas.microsoft.com/office/drawing/2014/main" id="{4B73891D-5074-4818-B5FE-D334A1035E4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105025" y="676275"/>
                          <a:ext cx="20627" cy="12123"/>
                        </a:xfrm>
                        <a:custGeom>
                          <a:avLst/>
                          <a:gdLst>
                            <a:gd name="T0" fmla="*/ 0 w 3"/>
                            <a:gd name="T1" fmla="*/ 0 h 2"/>
                            <a:gd name="T2" fmla="*/ 0 w 3"/>
                            <a:gd name="T3" fmla="*/ 1 h 2"/>
                            <a:gd name="T4" fmla="*/ 3 w 3"/>
                            <a:gd name="T5" fmla="*/ 2 h 2"/>
                            <a:gd name="T6" fmla="*/ 3 w 3"/>
                            <a:gd name="T7" fmla="*/ 1 h 2"/>
                            <a:gd name="T8" fmla="*/ 0 w 3"/>
                            <a:gd name="T9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" h="2"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1"/>
                                <a:pt x="0" y="1"/>
                              </a:cubicBezTo>
                              <a:cubicBezTo>
                                <a:pt x="3" y="2"/>
                                <a:pt x="3" y="2"/>
                                <a:pt x="3" y="2"/>
                              </a:cubicBezTo>
                              <a:cubicBezTo>
                                <a:pt x="3" y="1"/>
                                <a:pt x="3" y="1"/>
                                <a:pt x="3" y="1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1" name="Freeform 299">
                        <a:extLst>
                          <a:ext uri="{FF2B5EF4-FFF2-40B4-BE49-F238E27FC236}">
                            <a16:creationId xmlns:a16="http://schemas.microsoft.com/office/drawing/2014/main" id="{D7B219B3-E851-4EDC-A0C9-CE1A8A41411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66975" y="295275"/>
                          <a:ext cx="53630" cy="12123"/>
                        </a:xfrm>
                        <a:custGeom>
                          <a:avLst/>
                          <a:gdLst>
                            <a:gd name="T0" fmla="*/ 13 w 13"/>
                            <a:gd name="T1" fmla="*/ 0 h 3"/>
                            <a:gd name="T2" fmla="*/ 0 w 13"/>
                            <a:gd name="T3" fmla="*/ 3 h 3"/>
                            <a:gd name="T4" fmla="*/ 0 w 13"/>
                            <a:gd name="T5" fmla="*/ 3 h 3"/>
                            <a:gd name="T6" fmla="*/ 13 w 13"/>
                            <a:gd name="T7" fmla="*/ 2 h 3"/>
                            <a:gd name="T8" fmla="*/ 13 w 13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3" h="3">
                              <a:moveTo>
                                <a:pt x="13" y="0"/>
                              </a:moveTo>
                              <a:lnTo>
                                <a:pt x="0" y="3"/>
                              </a:lnTo>
                              <a:lnTo>
                                <a:pt x="0" y="3"/>
                              </a:lnTo>
                              <a:lnTo>
                                <a:pt x="13" y="2"/>
                              </a:lnTo>
                              <a:lnTo>
                                <a:pt x="1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2" name="Freeform 300">
                        <a:extLst>
                          <a:ext uri="{FF2B5EF4-FFF2-40B4-BE49-F238E27FC236}">
                            <a16:creationId xmlns:a16="http://schemas.microsoft.com/office/drawing/2014/main" id="{005DD626-1CDB-4F14-9616-4CEC8943EC9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66975" y="333375"/>
                          <a:ext cx="53630" cy="12123"/>
                        </a:xfrm>
                        <a:custGeom>
                          <a:avLst/>
                          <a:gdLst>
                            <a:gd name="T0" fmla="*/ 13 w 13"/>
                            <a:gd name="T1" fmla="*/ 0 h 3"/>
                            <a:gd name="T2" fmla="*/ 0 w 13"/>
                            <a:gd name="T3" fmla="*/ 3 h 3"/>
                            <a:gd name="T4" fmla="*/ 0 w 13"/>
                            <a:gd name="T5" fmla="*/ 3 h 3"/>
                            <a:gd name="T6" fmla="*/ 13 w 13"/>
                            <a:gd name="T7" fmla="*/ 2 h 3"/>
                            <a:gd name="T8" fmla="*/ 13 w 13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3" h="3">
                              <a:moveTo>
                                <a:pt x="13" y="0"/>
                              </a:moveTo>
                              <a:lnTo>
                                <a:pt x="0" y="3"/>
                              </a:lnTo>
                              <a:lnTo>
                                <a:pt x="0" y="3"/>
                              </a:lnTo>
                              <a:lnTo>
                                <a:pt x="13" y="2"/>
                              </a:lnTo>
                              <a:lnTo>
                                <a:pt x="13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3" name="Freeform 301">
                        <a:extLst>
                          <a:ext uri="{FF2B5EF4-FFF2-40B4-BE49-F238E27FC236}">
                            <a16:creationId xmlns:a16="http://schemas.microsoft.com/office/drawing/2014/main" id="{8F1A5563-B2D5-4D54-A510-860E3E30E55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66950" y="771525"/>
                          <a:ext cx="20627" cy="8082"/>
                        </a:xfrm>
                        <a:custGeom>
                          <a:avLst/>
                          <a:gdLst>
                            <a:gd name="T0" fmla="*/ 3 w 3"/>
                            <a:gd name="T1" fmla="*/ 0 h 1"/>
                            <a:gd name="T2" fmla="*/ 0 w 3"/>
                            <a:gd name="T3" fmla="*/ 1 h 1"/>
                            <a:gd name="T4" fmla="*/ 0 w 3"/>
                            <a:gd name="T5" fmla="*/ 1 h 1"/>
                            <a:gd name="T6" fmla="*/ 2 w 3"/>
                            <a:gd name="T7" fmla="*/ 1 h 1"/>
                            <a:gd name="T8" fmla="*/ 3 w 3"/>
                            <a:gd name="T9" fmla="*/ 0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" h="1">
                              <a:moveTo>
                                <a:pt x="3" y="0"/>
                              </a:move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2" y="1"/>
                                <a:pt x="2" y="1"/>
                                <a:pt x="2" y="1"/>
                              </a:cubicBezTo>
                              <a:cubicBezTo>
                                <a:pt x="3" y="1"/>
                                <a:pt x="3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4" name="Freeform 302">
                        <a:extLst>
                          <a:ext uri="{FF2B5EF4-FFF2-40B4-BE49-F238E27FC236}">
                            <a16:creationId xmlns:a16="http://schemas.microsoft.com/office/drawing/2014/main" id="{84424D93-3433-4AAB-B914-9D9609865A4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57425" y="657225"/>
                          <a:ext cx="57755" cy="28287"/>
                        </a:xfrm>
                        <a:custGeom>
                          <a:avLst/>
                          <a:gdLst>
                            <a:gd name="T0" fmla="*/ 0 w 14"/>
                            <a:gd name="T1" fmla="*/ 0 h 7"/>
                            <a:gd name="T2" fmla="*/ 0 w 14"/>
                            <a:gd name="T3" fmla="*/ 0 h 7"/>
                            <a:gd name="T4" fmla="*/ 14 w 14"/>
                            <a:gd name="T5" fmla="*/ 7 h 7"/>
                            <a:gd name="T6" fmla="*/ 14 w 14"/>
                            <a:gd name="T7" fmla="*/ 5 h 7"/>
                            <a:gd name="T8" fmla="*/ 0 w 14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7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4" y="7"/>
                              </a:lnTo>
                              <a:lnTo>
                                <a:pt x="14" y="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5" name="Freeform 303">
                        <a:extLst>
                          <a:ext uri="{FF2B5EF4-FFF2-40B4-BE49-F238E27FC236}">
                            <a16:creationId xmlns:a16="http://schemas.microsoft.com/office/drawing/2014/main" id="{ECDC3801-8FF3-4EEA-B760-5AFDB16C40F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57425" y="676275"/>
                          <a:ext cx="57755" cy="28287"/>
                        </a:xfrm>
                        <a:custGeom>
                          <a:avLst/>
                          <a:gdLst>
                            <a:gd name="T0" fmla="*/ 0 w 14"/>
                            <a:gd name="T1" fmla="*/ 0 h 7"/>
                            <a:gd name="T2" fmla="*/ 0 w 14"/>
                            <a:gd name="T3" fmla="*/ 0 h 7"/>
                            <a:gd name="T4" fmla="*/ 14 w 14"/>
                            <a:gd name="T5" fmla="*/ 7 h 7"/>
                            <a:gd name="T6" fmla="*/ 14 w 14"/>
                            <a:gd name="T7" fmla="*/ 5 h 7"/>
                            <a:gd name="T8" fmla="*/ 0 w 14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7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4" y="7"/>
                              </a:lnTo>
                              <a:lnTo>
                                <a:pt x="14" y="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6" name="Freeform 304">
                        <a:extLst>
                          <a:ext uri="{FF2B5EF4-FFF2-40B4-BE49-F238E27FC236}">
                            <a16:creationId xmlns:a16="http://schemas.microsoft.com/office/drawing/2014/main" id="{FC08D99A-7209-4201-8FAB-247EBD3C397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81250" y="552450"/>
                          <a:ext cx="28877" cy="40410"/>
                        </a:xfrm>
                        <a:custGeom>
                          <a:avLst/>
                          <a:gdLst>
                            <a:gd name="T0" fmla="*/ 0 w 4"/>
                            <a:gd name="T1" fmla="*/ 0 h 6"/>
                            <a:gd name="T2" fmla="*/ 0 w 4"/>
                            <a:gd name="T3" fmla="*/ 0 h 6"/>
                            <a:gd name="T4" fmla="*/ 3 w 4"/>
                            <a:gd name="T5" fmla="*/ 6 h 6"/>
                            <a:gd name="T6" fmla="*/ 4 w 4"/>
                            <a:gd name="T7" fmla="*/ 6 h 6"/>
                            <a:gd name="T8" fmla="*/ 0 w 4"/>
                            <a:gd name="T9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6"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3" y="6"/>
                                <a:pt x="3" y="6"/>
                                <a:pt x="3" y="6"/>
                              </a:cubicBezTo>
                              <a:cubicBezTo>
                                <a:pt x="3" y="6"/>
                                <a:pt x="4" y="6"/>
                                <a:pt x="4" y="6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7" name="Freeform 305">
                        <a:extLst>
                          <a:ext uri="{FF2B5EF4-FFF2-40B4-BE49-F238E27FC236}">
                            <a16:creationId xmlns:a16="http://schemas.microsoft.com/office/drawing/2014/main" id="{142D4F79-04FF-4FC3-8464-266C0612575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19325" y="476250"/>
                          <a:ext cx="33003" cy="8082"/>
                        </a:xfrm>
                        <a:custGeom>
                          <a:avLst/>
                          <a:gdLst>
                            <a:gd name="T0" fmla="*/ 0 w 5"/>
                            <a:gd name="T1" fmla="*/ 0 h 1"/>
                            <a:gd name="T2" fmla="*/ 0 w 5"/>
                            <a:gd name="T3" fmla="*/ 1 h 1"/>
                            <a:gd name="T4" fmla="*/ 5 w 5"/>
                            <a:gd name="T5" fmla="*/ 1 h 1"/>
                            <a:gd name="T6" fmla="*/ 5 w 5"/>
                            <a:gd name="T7" fmla="*/ 0 h 1"/>
                            <a:gd name="T8" fmla="*/ 0 w 5"/>
                            <a:gd name="T9" fmla="*/ 0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" h="1"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1"/>
                              </a:cubicBezTo>
                              <a:cubicBezTo>
                                <a:pt x="5" y="1"/>
                                <a:pt x="5" y="1"/>
                                <a:pt x="5" y="1"/>
                              </a:cubicBezTo>
                              <a:cubicBezTo>
                                <a:pt x="5" y="0"/>
                                <a:pt x="5" y="0"/>
                                <a:pt x="5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8" name="Freeform 306">
                        <a:extLst>
                          <a:ext uri="{FF2B5EF4-FFF2-40B4-BE49-F238E27FC236}">
                            <a16:creationId xmlns:a16="http://schemas.microsoft.com/office/drawing/2014/main" id="{76311376-6E23-4F3A-9E63-84391FB60AB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05075" y="447675"/>
                          <a:ext cx="45379" cy="40410"/>
                        </a:xfrm>
                        <a:custGeom>
                          <a:avLst/>
                          <a:gdLst>
                            <a:gd name="T0" fmla="*/ 9 w 11"/>
                            <a:gd name="T1" fmla="*/ 0 h 10"/>
                            <a:gd name="T2" fmla="*/ 0 w 11"/>
                            <a:gd name="T3" fmla="*/ 10 h 10"/>
                            <a:gd name="T4" fmla="*/ 2 w 11"/>
                            <a:gd name="T5" fmla="*/ 10 h 10"/>
                            <a:gd name="T6" fmla="*/ 11 w 11"/>
                            <a:gd name="T7" fmla="*/ 2 h 10"/>
                            <a:gd name="T8" fmla="*/ 9 w 11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" h="10">
                              <a:moveTo>
                                <a:pt x="9" y="0"/>
                              </a:moveTo>
                              <a:lnTo>
                                <a:pt x="0" y="10"/>
                              </a:lnTo>
                              <a:lnTo>
                                <a:pt x="2" y="10"/>
                              </a:lnTo>
                              <a:lnTo>
                                <a:pt x="11" y="2"/>
                              </a:lnTo>
                              <a:lnTo>
                                <a:pt x="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9" name="Freeform 307">
                        <a:extLst>
                          <a:ext uri="{FF2B5EF4-FFF2-40B4-BE49-F238E27FC236}">
                            <a16:creationId xmlns:a16="http://schemas.microsoft.com/office/drawing/2014/main" id="{84C700B7-0864-459A-B188-E21EE256872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05075" y="466725"/>
                          <a:ext cx="45379" cy="40410"/>
                        </a:xfrm>
                        <a:custGeom>
                          <a:avLst/>
                          <a:gdLst>
                            <a:gd name="T0" fmla="*/ 9 w 11"/>
                            <a:gd name="T1" fmla="*/ 0 h 10"/>
                            <a:gd name="T2" fmla="*/ 0 w 11"/>
                            <a:gd name="T3" fmla="*/ 10 h 10"/>
                            <a:gd name="T4" fmla="*/ 2 w 11"/>
                            <a:gd name="T5" fmla="*/ 10 h 10"/>
                            <a:gd name="T6" fmla="*/ 11 w 11"/>
                            <a:gd name="T7" fmla="*/ 2 h 10"/>
                            <a:gd name="T8" fmla="*/ 9 w 11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" h="10">
                              <a:moveTo>
                                <a:pt x="9" y="0"/>
                              </a:moveTo>
                              <a:lnTo>
                                <a:pt x="0" y="10"/>
                              </a:lnTo>
                              <a:lnTo>
                                <a:pt x="2" y="10"/>
                              </a:lnTo>
                              <a:lnTo>
                                <a:pt x="11" y="2"/>
                              </a:lnTo>
                              <a:lnTo>
                                <a:pt x="9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0" name="Freeform 308">
                        <a:extLst>
                          <a:ext uri="{FF2B5EF4-FFF2-40B4-BE49-F238E27FC236}">
                            <a16:creationId xmlns:a16="http://schemas.microsoft.com/office/drawing/2014/main" id="{14605BF6-C28C-4E81-A9AD-466C58A1D469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2971800" y="2257425"/>
                          <a:ext cx="243395" cy="113148"/>
                        </a:xfrm>
                        <a:custGeom>
                          <a:avLst/>
                          <a:gdLst>
                            <a:gd name="T0" fmla="*/ 34 w 34"/>
                            <a:gd name="T1" fmla="*/ 9 h 16"/>
                            <a:gd name="T2" fmla="*/ 32 w 34"/>
                            <a:gd name="T3" fmla="*/ 16 h 16"/>
                            <a:gd name="T4" fmla="*/ 34 w 34"/>
                            <a:gd name="T5" fmla="*/ 9 h 16"/>
                            <a:gd name="T6" fmla="*/ 9 w 34"/>
                            <a:gd name="T7" fmla="*/ 2 h 16"/>
                            <a:gd name="T8" fmla="*/ 1 w 34"/>
                            <a:gd name="T9" fmla="*/ 3 h 16"/>
                            <a:gd name="T10" fmla="*/ 9 w 34"/>
                            <a:gd name="T11" fmla="*/ 2 h 16"/>
                            <a:gd name="T12" fmla="*/ 2 w 34"/>
                            <a:gd name="T13" fmla="*/ 11 h 16"/>
                            <a:gd name="T14" fmla="*/ 0 w 34"/>
                            <a:gd name="T15" fmla="*/ 14 h 16"/>
                            <a:gd name="T16" fmla="*/ 2 w 34"/>
                            <a:gd name="T17" fmla="*/ 11 h 16"/>
                            <a:gd name="T18" fmla="*/ 9 w 34"/>
                            <a:gd name="T19" fmla="*/ 2 h 16"/>
                            <a:gd name="T20" fmla="*/ 21 w 34"/>
                            <a:gd name="T21" fmla="*/ 0 h 16"/>
                            <a:gd name="T22" fmla="*/ 21 w 34"/>
                            <a:gd name="T23" fmla="*/ 0 h 16"/>
                            <a:gd name="T24" fmla="*/ 25 w 34"/>
                            <a:gd name="T25" fmla="*/ 2 h 16"/>
                            <a:gd name="T26" fmla="*/ 21 w 34"/>
                            <a:gd name="T27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34" h="16">
                              <a:moveTo>
                                <a:pt x="34" y="9"/>
                              </a:moveTo>
                              <a:cubicBezTo>
                                <a:pt x="34" y="12"/>
                                <a:pt x="33" y="15"/>
                                <a:pt x="32" y="16"/>
                              </a:cubicBezTo>
                              <a:cubicBezTo>
                                <a:pt x="33" y="15"/>
                                <a:pt x="34" y="12"/>
                                <a:pt x="34" y="9"/>
                              </a:cubicBezTo>
                              <a:moveTo>
                                <a:pt x="9" y="2"/>
                              </a:moveTo>
                              <a:cubicBezTo>
                                <a:pt x="7" y="2"/>
                                <a:pt x="4" y="3"/>
                                <a:pt x="1" y="3"/>
                              </a:cubicBezTo>
                              <a:cubicBezTo>
                                <a:pt x="4" y="3"/>
                                <a:pt x="7" y="2"/>
                                <a:pt x="9" y="2"/>
                              </a:cubicBezTo>
                              <a:cubicBezTo>
                                <a:pt x="7" y="6"/>
                                <a:pt x="4" y="9"/>
                                <a:pt x="2" y="11"/>
                              </a:cubicBezTo>
                              <a:cubicBezTo>
                                <a:pt x="1" y="12"/>
                                <a:pt x="0" y="13"/>
                                <a:pt x="0" y="14"/>
                              </a:cubicBezTo>
                              <a:cubicBezTo>
                                <a:pt x="0" y="13"/>
                                <a:pt x="1" y="12"/>
                                <a:pt x="2" y="11"/>
                              </a:cubicBezTo>
                              <a:cubicBezTo>
                                <a:pt x="4" y="9"/>
                                <a:pt x="7" y="6"/>
                                <a:pt x="9" y="2"/>
                              </a:cubicBezTo>
                              <a:moveTo>
                                <a:pt x="21" y="0"/>
                              </a:moveTo>
                              <a:cubicBezTo>
                                <a:pt x="21" y="0"/>
                                <a:pt x="21" y="0"/>
                                <a:pt x="21" y="0"/>
                              </a:cubicBezTo>
                              <a:cubicBezTo>
                                <a:pt x="22" y="1"/>
                                <a:pt x="24" y="2"/>
                                <a:pt x="25" y="2"/>
                              </a:cubicBezTo>
                              <a:cubicBezTo>
                                <a:pt x="24" y="2"/>
                                <a:pt x="22" y="1"/>
                                <a:pt x="21" y="0"/>
                              </a:cubicBezTo>
                            </a:path>
                          </a:pathLst>
                        </a:custGeom>
                        <a:solidFill>
                          <a:srgbClr val="BEE4E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1" name="Freeform 309">
                        <a:extLst>
                          <a:ext uri="{FF2B5EF4-FFF2-40B4-BE49-F238E27FC236}">
                            <a16:creationId xmlns:a16="http://schemas.microsoft.com/office/drawing/2014/main" id="{2753F2CF-D880-4913-A9F0-40A24D91329A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3819525" y="857250"/>
                          <a:ext cx="24752" cy="242460"/>
                        </a:xfrm>
                        <a:custGeom>
                          <a:avLst/>
                          <a:gdLst>
                            <a:gd name="T0" fmla="*/ 0 w 3"/>
                            <a:gd name="T1" fmla="*/ 1 h 35"/>
                            <a:gd name="T2" fmla="*/ 0 w 3"/>
                            <a:gd name="T3" fmla="*/ 2 h 35"/>
                            <a:gd name="T4" fmla="*/ 3 w 3"/>
                            <a:gd name="T5" fmla="*/ 35 h 35"/>
                            <a:gd name="T6" fmla="*/ 0 w 3"/>
                            <a:gd name="T7" fmla="*/ 2 h 35"/>
                            <a:gd name="T8" fmla="*/ 0 w 3"/>
                            <a:gd name="T9" fmla="*/ 1 h 35"/>
                            <a:gd name="T10" fmla="*/ 0 w 3"/>
                            <a:gd name="T11" fmla="*/ 0 h 35"/>
                            <a:gd name="T12" fmla="*/ 0 w 3"/>
                            <a:gd name="T13" fmla="*/ 1 h 35"/>
                            <a:gd name="T14" fmla="*/ 0 w 3"/>
                            <a:gd name="T15" fmla="*/ 0 h 35"/>
                            <a:gd name="T16" fmla="*/ 0 w 3"/>
                            <a:gd name="T17" fmla="*/ 0 h 35"/>
                            <a:gd name="T18" fmla="*/ 0 w 3"/>
                            <a:gd name="T19" fmla="*/ 0 h 35"/>
                            <a:gd name="T20" fmla="*/ 0 w 3"/>
                            <a:gd name="T21" fmla="*/ 0 h 35"/>
                            <a:gd name="T22" fmla="*/ 0 w 3"/>
                            <a:gd name="T23" fmla="*/ 0 h 35"/>
                            <a:gd name="T24" fmla="*/ 0 w 3"/>
                            <a:gd name="T25" fmla="*/ 0 h 35"/>
                            <a:gd name="T26" fmla="*/ 0 w 3"/>
                            <a:gd name="T27" fmla="*/ 0 h 35"/>
                            <a:gd name="T28" fmla="*/ 0 w 3"/>
                            <a:gd name="T29" fmla="*/ 0 h 35"/>
                            <a:gd name="T30" fmla="*/ 0 w 3"/>
                            <a:gd name="T31" fmla="*/ 0 h 35"/>
                            <a:gd name="T32" fmla="*/ 0 w 3"/>
                            <a:gd name="T33" fmla="*/ 0 h 35"/>
                            <a:gd name="T34" fmla="*/ 0 w 3"/>
                            <a:gd name="T35" fmla="*/ 0 h 35"/>
                            <a:gd name="T36" fmla="*/ 0 w 3"/>
                            <a:gd name="T37" fmla="*/ 0 h 35"/>
                            <a:gd name="T38" fmla="*/ 0 w 3"/>
                            <a:gd name="T3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</a:cxnLst>
                          <a:rect l="0" t="0" r="r" b="b"/>
                          <a:pathLst>
                            <a:path w="3" h="35">
                              <a:moveTo>
                                <a:pt x="0" y="1"/>
                              </a:moveTo>
                              <a:cubicBezTo>
                                <a:pt x="0" y="1"/>
                                <a:pt x="0" y="2"/>
                                <a:pt x="0" y="2"/>
                              </a:cubicBezTo>
                              <a:cubicBezTo>
                                <a:pt x="2" y="13"/>
                                <a:pt x="3" y="24"/>
                                <a:pt x="3" y="35"/>
                              </a:cubicBezTo>
                              <a:cubicBezTo>
                                <a:pt x="3" y="24"/>
                                <a:pt x="2" y="13"/>
                                <a:pt x="0" y="2"/>
                              </a:cubicBezTo>
                              <a:cubicBezTo>
                                <a:pt x="0" y="2"/>
                                <a:pt x="0" y="1"/>
                                <a:pt x="0" y="1"/>
                              </a:cubicBezTo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1"/>
                                <a:pt x="0" y="1"/>
                              </a:cubicBezTo>
                              <a:cubicBezTo>
                                <a:pt x="0" y="1"/>
                                <a:pt x="0" y="0"/>
                                <a:pt x="0" y="0"/>
                              </a:cubicBezTo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rgbClr val="88BE2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2" name="Freeform 310">
                        <a:extLst>
                          <a:ext uri="{FF2B5EF4-FFF2-40B4-BE49-F238E27FC236}">
                            <a16:creationId xmlns:a16="http://schemas.microsoft.com/office/drawing/2014/main" id="{FEE73EF9-F066-4D3C-9D23-3681A574A99F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2114550" y="552450"/>
                          <a:ext cx="1728514" cy="1854820"/>
                        </a:xfrm>
                        <a:custGeom>
                          <a:avLst/>
                          <a:gdLst>
                            <a:gd name="T0" fmla="*/ 138 w 244"/>
                            <a:gd name="T1" fmla="*/ 259 h 268"/>
                            <a:gd name="T2" fmla="*/ 143 w 244"/>
                            <a:gd name="T3" fmla="*/ 257 h 268"/>
                            <a:gd name="T4" fmla="*/ 112 w 244"/>
                            <a:gd name="T5" fmla="*/ 235 h 268"/>
                            <a:gd name="T6" fmla="*/ 149 w 244"/>
                            <a:gd name="T7" fmla="*/ 234 h 268"/>
                            <a:gd name="T8" fmla="*/ 153 w 244"/>
                            <a:gd name="T9" fmla="*/ 238 h 268"/>
                            <a:gd name="T10" fmla="*/ 130 w 244"/>
                            <a:gd name="T11" fmla="*/ 232 h 268"/>
                            <a:gd name="T12" fmla="*/ 86 w 244"/>
                            <a:gd name="T13" fmla="*/ 225 h 268"/>
                            <a:gd name="T14" fmla="*/ 148 w 244"/>
                            <a:gd name="T15" fmla="*/ 219 h 268"/>
                            <a:gd name="T16" fmla="*/ 61 w 244"/>
                            <a:gd name="T17" fmla="*/ 216 h 268"/>
                            <a:gd name="T18" fmla="*/ 164 w 244"/>
                            <a:gd name="T19" fmla="*/ 215 h 268"/>
                            <a:gd name="T20" fmla="*/ 109 w 244"/>
                            <a:gd name="T21" fmla="*/ 210 h 268"/>
                            <a:gd name="T22" fmla="*/ 134 w 244"/>
                            <a:gd name="T23" fmla="*/ 209 h 268"/>
                            <a:gd name="T24" fmla="*/ 83 w 244"/>
                            <a:gd name="T25" fmla="*/ 209 h 268"/>
                            <a:gd name="T26" fmla="*/ 155 w 244"/>
                            <a:gd name="T27" fmla="*/ 210 h 268"/>
                            <a:gd name="T28" fmla="*/ 195 w 244"/>
                            <a:gd name="T29" fmla="*/ 207 h 268"/>
                            <a:gd name="T30" fmla="*/ 35 w 244"/>
                            <a:gd name="T31" fmla="*/ 199 h 268"/>
                            <a:gd name="T32" fmla="*/ 120 w 244"/>
                            <a:gd name="T33" fmla="*/ 197 h 268"/>
                            <a:gd name="T34" fmla="*/ 212 w 244"/>
                            <a:gd name="T35" fmla="*/ 190 h 268"/>
                            <a:gd name="T36" fmla="*/ 175 w 244"/>
                            <a:gd name="T37" fmla="*/ 191 h 268"/>
                            <a:gd name="T38" fmla="*/ 189 w 244"/>
                            <a:gd name="T39" fmla="*/ 188 h 268"/>
                            <a:gd name="T40" fmla="*/ 151 w 244"/>
                            <a:gd name="T41" fmla="*/ 187 h 268"/>
                            <a:gd name="T42" fmla="*/ 176 w 244"/>
                            <a:gd name="T43" fmla="*/ 176 h 268"/>
                            <a:gd name="T44" fmla="*/ 203 w 244"/>
                            <a:gd name="T45" fmla="*/ 173 h 268"/>
                            <a:gd name="T46" fmla="*/ 210 w 244"/>
                            <a:gd name="T47" fmla="*/ 161 h 268"/>
                            <a:gd name="T48" fmla="*/ 230 w 244"/>
                            <a:gd name="T49" fmla="*/ 155 h 268"/>
                            <a:gd name="T50" fmla="*/ 168 w 244"/>
                            <a:gd name="T51" fmla="*/ 159 h 268"/>
                            <a:gd name="T52" fmla="*/ 193 w 244"/>
                            <a:gd name="T53" fmla="*/ 146 h 268"/>
                            <a:gd name="T54" fmla="*/ 207 w 244"/>
                            <a:gd name="T55" fmla="*/ 142 h 268"/>
                            <a:gd name="T56" fmla="*/ 230 w 244"/>
                            <a:gd name="T57" fmla="*/ 140 h 268"/>
                            <a:gd name="T58" fmla="*/ 185 w 244"/>
                            <a:gd name="T59" fmla="*/ 132 h 268"/>
                            <a:gd name="T60" fmla="*/ 241 w 244"/>
                            <a:gd name="T61" fmla="*/ 117 h 268"/>
                            <a:gd name="T62" fmla="*/ 241 w 244"/>
                            <a:gd name="T63" fmla="*/ 117 h 268"/>
                            <a:gd name="T64" fmla="*/ 214 w 244"/>
                            <a:gd name="T65" fmla="*/ 119 h 268"/>
                            <a:gd name="T66" fmla="*/ 226 w 244"/>
                            <a:gd name="T67" fmla="*/ 102 h 268"/>
                            <a:gd name="T68" fmla="*/ 208 w 244"/>
                            <a:gd name="T69" fmla="*/ 90 h 268"/>
                            <a:gd name="T70" fmla="*/ 223 w 244"/>
                            <a:gd name="T71" fmla="*/ 81 h 268"/>
                            <a:gd name="T72" fmla="*/ 215 w 244"/>
                            <a:gd name="T73" fmla="*/ 72 h 268"/>
                            <a:gd name="T74" fmla="*/ 244 w 244"/>
                            <a:gd name="T75" fmla="*/ 61 h 268"/>
                            <a:gd name="T76" fmla="*/ 226 w 244"/>
                            <a:gd name="T77" fmla="*/ 43 h 268"/>
                            <a:gd name="T78" fmla="*/ 133 w 244"/>
                            <a:gd name="T79" fmla="*/ 178 h 268"/>
                            <a:gd name="T80" fmla="*/ 96 w 244"/>
                            <a:gd name="T81" fmla="*/ 190 h 268"/>
                            <a:gd name="T82" fmla="*/ 5 w 244"/>
                            <a:gd name="T83" fmla="*/ 182 h 268"/>
                            <a:gd name="T84" fmla="*/ 69 w 244"/>
                            <a:gd name="T85" fmla="*/ 231 h 268"/>
                            <a:gd name="T86" fmla="*/ 96 w 244"/>
                            <a:gd name="T87" fmla="*/ 245 h 268"/>
                            <a:gd name="T88" fmla="*/ 119 w 244"/>
                            <a:gd name="T89" fmla="*/ 249 h 268"/>
                            <a:gd name="T90" fmla="*/ 128 w 244"/>
                            <a:gd name="T91" fmla="*/ 267 h 268"/>
                            <a:gd name="T92" fmla="*/ 156 w 244"/>
                            <a:gd name="T93" fmla="*/ 255 h 268"/>
                            <a:gd name="T94" fmla="*/ 143 w 244"/>
                            <a:gd name="T95" fmla="*/ 246 h 268"/>
                            <a:gd name="T96" fmla="*/ 241 w 244"/>
                            <a:gd name="T97" fmla="*/ 44 h 268"/>
                            <a:gd name="T98" fmla="*/ 241 w 244"/>
                            <a:gd name="T99" fmla="*/ 43 h 268"/>
                            <a:gd name="T100" fmla="*/ 241 w 244"/>
                            <a:gd name="T101" fmla="*/ 43 h 2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</a:cxnLst>
                          <a:rect l="0" t="0" r="r" b="b"/>
                          <a:pathLst>
                            <a:path w="244" h="268">
                              <a:moveTo>
                                <a:pt x="122" y="260"/>
                              </a:moveTo>
                              <a:cubicBezTo>
                                <a:pt x="122" y="260"/>
                                <a:pt x="122" y="260"/>
                                <a:pt x="122" y="260"/>
                              </a:cubicBezTo>
                              <a:cubicBezTo>
                                <a:pt x="122" y="260"/>
                                <a:pt x="122" y="260"/>
                                <a:pt x="122" y="260"/>
                              </a:cubicBezTo>
                              <a:cubicBezTo>
                                <a:pt x="122" y="260"/>
                                <a:pt x="122" y="260"/>
                                <a:pt x="122" y="260"/>
                              </a:cubicBezTo>
                              <a:moveTo>
                                <a:pt x="138" y="259"/>
                              </a:moveTo>
                              <a:cubicBezTo>
                                <a:pt x="138" y="258"/>
                                <a:pt x="138" y="258"/>
                                <a:pt x="138" y="258"/>
                              </a:cubicBezTo>
                              <a:cubicBezTo>
                                <a:pt x="143" y="256"/>
                                <a:pt x="143" y="256"/>
                                <a:pt x="143" y="256"/>
                              </a:cubicBezTo>
                              <a:cubicBezTo>
                                <a:pt x="146" y="254"/>
                                <a:pt x="146" y="254"/>
                                <a:pt x="146" y="254"/>
                              </a:cubicBezTo>
                              <a:cubicBezTo>
                                <a:pt x="147" y="255"/>
                                <a:pt x="147" y="255"/>
                                <a:pt x="147" y="255"/>
                              </a:cubicBezTo>
                              <a:cubicBezTo>
                                <a:pt x="143" y="257"/>
                                <a:pt x="143" y="257"/>
                                <a:pt x="143" y="257"/>
                              </a:cubicBezTo>
                              <a:cubicBezTo>
                                <a:pt x="138" y="259"/>
                                <a:pt x="138" y="259"/>
                                <a:pt x="138" y="259"/>
                              </a:cubicBezTo>
                              <a:moveTo>
                                <a:pt x="114" y="244"/>
                              </a:moveTo>
                              <a:cubicBezTo>
                                <a:pt x="113" y="241"/>
                                <a:pt x="113" y="241"/>
                                <a:pt x="113" y="241"/>
                              </a:cubicBezTo>
                              <a:cubicBezTo>
                                <a:pt x="111" y="235"/>
                                <a:pt x="111" y="235"/>
                                <a:pt x="111" y="235"/>
                              </a:cubicBezTo>
                              <a:cubicBezTo>
                                <a:pt x="112" y="235"/>
                                <a:pt x="112" y="235"/>
                                <a:pt x="112" y="235"/>
                              </a:cubicBezTo>
                              <a:cubicBezTo>
                                <a:pt x="114" y="241"/>
                                <a:pt x="114" y="241"/>
                                <a:pt x="114" y="241"/>
                              </a:cubicBezTo>
                              <a:cubicBezTo>
                                <a:pt x="115" y="244"/>
                                <a:pt x="115" y="244"/>
                                <a:pt x="115" y="244"/>
                              </a:cubicBezTo>
                              <a:cubicBezTo>
                                <a:pt x="114" y="244"/>
                                <a:pt x="114" y="244"/>
                                <a:pt x="114" y="244"/>
                              </a:cubicBezTo>
                              <a:moveTo>
                                <a:pt x="153" y="238"/>
                              </a:moveTo>
                              <a:cubicBezTo>
                                <a:pt x="149" y="234"/>
                                <a:pt x="149" y="234"/>
                                <a:pt x="149" y="234"/>
                              </a:cubicBezTo>
                              <a:cubicBezTo>
                                <a:pt x="147" y="233"/>
                                <a:pt x="147" y="233"/>
                                <a:pt x="147" y="233"/>
                              </a:cubicBezTo>
                              <a:cubicBezTo>
                                <a:pt x="148" y="232"/>
                                <a:pt x="148" y="232"/>
                                <a:pt x="148" y="232"/>
                              </a:cubicBezTo>
                              <a:cubicBezTo>
                                <a:pt x="150" y="234"/>
                                <a:pt x="150" y="234"/>
                                <a:pt x="150" y="234"/>
                              </a:cubicBezTo>
                              <a:cubicBezTo>
                                <a:pt x="154" y="238"/>
                                <a:pt x="154" y="238"/>
                                <a:pt x="154" y="238"/>
                              </a:cubicBezTo>
                              <a:cubicBezTo>
                                <a:pt x="153" y="238"/>
                                <a:pt x="153" y="238"/>
                                <a:pt x="153" y="238"/>
                              </a:cubicBezTo>
                              <a:moveTo>
                                <a:pt x="129" y="241"/>
                              </a:moveTo>
                              <a:cubicBezTo>
                                <a:pt x="128" y="241"/>
                                <a:pt x="128" y="241"/>
                                <a:pt x="128" y="241"/>
                              </a:cubicBezTo>
                              <a:cubicBezTo>
                                <a:pt x="128" y="238"/>
                                <a:pt x="128" y="238"/>
                                <a:pt x="128" y="238"/>
                              </a:cubicBezTo>
                              <a:cubicBezTo>
                                <a:pt x="129" y="232"/>
                                <a:pt x="129" y="232"/>
                                <a:pt x="129" y="232"/>
                              </a:cubicBezTo>
                              <a:cubicBezTo>
                                <a:pt x="130" y="232"/>
                                <a:pt x="130" y="232"/>
                                <a:pt x="130" y="232"/>
                              </a:cubicBezTo>
                              <a:cubicBezTo>
                                <a:pt x="129" y="238"/>
                                <a:pt x="129" y="238"/>
                                <a:pt x="129" y="238"/>
                              </a:cubicBezTo>
                              <a:cubicBezTo>
                                <a:pt x="129" y="241"/>
                                <a:pt x="129" y="241"/>
                                <a:pt x="129" y="241"/>
                              </a:cubicBezTo>
                              <a:moveTo>
                                <a:pt x="94" y="229"/>
                              </a:moveTo>
                              <a:cubicBezTo>
                                <a:pt x="85" y="226"/>
                                <a:pt x="85" y="226"/>
                                <a:pt x="85" y="226"/>
                              </a:cubicBezTo>
                              <a:cubicBezTo>
                                <a:pt x="86" y="225"/>
                                <a:pt x="86" y="225"/>
                                <a:pt x="86" y="225"/>
                              </a:cubicBezTo>
                              <a:cubicBezTo>
                                <a:pt x="94" y="229"/>
                                <a:pt x="94" y="229"/>
                                <a:pt x="94" y="229"/>
                              </a:cubicBezTo>
                              <a:cubicBezTo>
                                <a:pt x="94" y="229"/>
                                <a:pt x="94" y="229"/>
                                <a:pt x="94" y="229"/>
                              </a:cubicBezTo>
                              <a:moveTo>
                                <a:pt x="143" y="226"/>
                              </a:moveTo>
                              <a:cubicBezTo>
                                <a:pt x="142" y="226"/>
                                <a:pt x="142" y="226"/>
                                <a:pt x="142" y="226"/>
                              </a:cubicBezTo>
                              <a:cubicBezTo>
                                <a:pt x="148" y="219"/>
                                <a:pt x="148" y="219"/>
                                <a:pt x="148" y="219"/>
                              </a:cubicBezTo>
                              <a:cubicBezTo>
                                <a:pt x="148" y="220"/>
                                <a:pt x="148" y="220"/>
                                <a:pt x="148" y="220"/>
                              </a:cubicBezTo>
                              <a:cubicBezTo>
                                <a:pt x="143" y="226"/>
                                <a:pt x="143" y="226"/>
                                <a:pt x="143" y="226"/>
                              </a:cubicBezTo>
                              <a:moveTo>
                                <a:pt x="68" y="220"/>
                              </a:moveTo>
                              <a:cubicBezTo>
                                <a:pt x="60" y="216"/>
                                <a:pt x="60" y="216"/>
                                <a:pt x="60" y="216"/>
                              </a:cubicBezTo>
                              <a:cubicBezTo>
                                <a:pt x="61" y="216"/>
                                <a:pt x="61" y="216"/>
                                <a:pt x="61" y="216"/>
                              </a:cubicBezTo>
                              <a:cubicBezTo>
                                <a:pt x="68" y="219"/>
                                <a:pt x="68" y="219"/>
                                <a:pt x="68" y="219"/>
                              </a:cubicBezTo>
                              <a:cubicBezTo>
                                <a:pt x="68" y="220"/>
                                <a:pt x="68" y="220"/>
                                <a:pt x="68" y="220"/>
                              </a:cubicBezTo>
                              <a:moveTo>
                                <a:pt x="165" y="228"/>
                              </a:moveTo>
                              <a:cubicBezTo>
                                <a:pt x="164" y="228"/>
                                <a:pt x="164" y="228"/>
                                <a:pt x="164" y="228"/>
                              </a:cubicBezTo>
                              <a:cubicBezTo>
                                <a:pt x="164" y="215"/>
                                <a:pt x="164" y="215"/>
                                <a:pt x="164" y="215"/>
                              </a:cubicBezTo>
                              <a:cubicBezTo>
                                <a:pt x="165" y="215"/>
                                <a:pt x="165" y="215"/>
                                <a:pt x="165" y="215"/>
                              </a:cubicBezTo>
                              <a:cubicBezTo>
                                <a:pt x="165" y="228"/>
                                <a:pt x="165" y="228"/>
                                <a:pt x="165" y="228"/>
                              </a:cubicBezTo>
                              <a:moveTo>
                                <a:pt x="104" y="216"/>
                              </a:moveTo>
                              <a:cubicBezTo>
                                <a:pt x="103" y="216"/>
                                <a:pt x="103" y="216"/>
                                <a:pt x="103" y="216"/>
                              </a:cubicBezTo>
                              <a:cubicBezTo>
                                <a:pt x="109" y="210"/>
                                <a:pt x="109" y="210"/>
                                <a:pt x="109" y="210"/>
                              </a:cubicBezTo>
                              <a:cubicBezTo>
                                <a:pt x="109" y="210"/>
                                <a:pt x="109" y="210"/>
                                <a:pt x="109" y="210"/>
                              </a:cubicBezTo>
                              <a:cubicBezTo>
                                <a:pt x="104" y="216"/>
                                <a:pt x="104" y="216"/>
                                <a:pt x="104" y="216"/>
                              </a:cubicBezTo>
                              <a:moveTo>
                                <a:pt x="125" y="210"/>
                              </a:moveTo>
                              <a:cubicBezTo>
                                <a:pt x="125" y="209"/>
                                <a:pt x="125" y="209"/>
                                <a:pt x="125" y="209"/>
                              </a:cubicBezTo>
                              <a:cubicBezTo>
                                <a:pt x="134" y="209"/>
                                <a:pt x="134" y="209"/>
                                <a:pt x="134" y="209"/>
                              </a:cubicBezTo>
                              <a:cubicBezTo>
                                <a:pt x="137" y="209"/>
                                <a:pt x="137" y="209"/>
                                <a:pt x="137" y="209"/>
                              </a:cubicBezTo>
                              <a:cubicBezTo>
                                <a:pt x="137" y="210"/>
                                <a:pt x="137" y="210"/>
                                <a:pt x="137" y="210"/>
                              </a:cubicBezTo>
                              <a:cubicBezTo>
                                <a:pt x="134" y="210"/>
                                <a:pt x="134" y="210"/>
                                <a:pt x="134" y="210"/>
                              </a:cubicBezTo>
                              <a:cubicBezTo>
                                <a:pt x="125" y="210"/>
                                <a:pt x="125" y="210"/>
                                <a:pt x="125" y="210"/>
                              </a:cubicBezTo>
                              <a:moveTo>
                                <a:pt x="83" y="209"/>
                              </a:moveTo>
                              <a:cubicBezTo>
                                <a:pt x="78" y="201"/>
                                <a:pt x="78" y="201"/>
                                <a:pt x="78" y="201"/>
                              </a:cubicBezTo>
                              <a:cubicBezTo>
                                <a:pt x="79" y="201"/>
                                <a:pt x="79" y="201"/>
                                <a:pt x="79" y="201"/>
                              </a:cubicBezTo>
                              <a:cubicBezTo>
                                <a:pt x="83" y="209"/>
                                <a:pt x="83" y="209"/>
                                <a:pt x="83" y="209"/>
                              </a:cubicBezTo>
                              <a:cubicBezTo>
                                <a:pt x="83" y="209"/>
                                <a:pt x="83" y="209"/>
                                <a:pt x="83" y="209"/>
                              </a:cubicBezTo>
                              <a:moveTo>
                                <a:pt x="155" y="210"/>
                              </a:moveTo>
                              <a:cubicBezTo>
                                <a:pt x="153" y="198"/>
                                <a:pt x="153" y="198"/>
                                <a:pt x="153" y="198"/>
                              </a:cubicBezTo>
                              <a:cubicBezTo>
                                <a:pt x="154" y="198"/>
                                <a:pt x="154" y="198"/>
                                <a:pt x="154" y="198"/>
                              </a:cubicBezTo>
                              <a:cubicBezTo>
                                <a:pt x="156" y="209"/>
                                <a:pt x="156" y="209"/>
                                <a:pt x="156" y="209"/>
                              </a:cubicBezTo>
                              <a:cubicBezTo>
                                <a:pt x="155" y="210"/>
                                <a:pt x="155" y="210"/>
                                <a:pt x="155" y="210"/>
                              </a:cubicBezTo>
                              <a:moveTo>
                                <a:pt x="195" y="207"/>
                              </a:moveTo>
                              <a:cubicBezTo>
                                <a:pt x="186" y="199"/>
                                <a:pt x="186" y="199"/>
                                <a:pt x="186" y="199"/>
                              </a:cubicBezTo>
                              <a:cubicBezTo>
                                <a:pt x="186" y="198"/>
                                <a:pt x="186" y="198"/>
                                <a:pt x="186" y="198"/>
                              </a:cubicBezTo>
                              <a:cubicBezTo>
                                <a:pt x="195" y="206"/>
                                <a:pt x="195" y="206"/>
                                <a:pt x="195" y="206"/>
                              </a:cubicBezTo>
                              <a:cubicBezTo>
                                <a:pt x="195" y="207"/>
                                <a:pt x="195" y="207"/>
                                <a:pt x="195" y="207"/>
                              </a:cubicBezTo>
                              <a:moveTo>
                                <a:pt x="35" y="199"/>
                              </a:moveTo>
                              <a:cubicBezTo>
                                <a:pt x="27" y="194"/>
                                <a:pt x="27" y="194"/>
                                <a:pt x="27" y="194"/>
                              </a:cubicBezTo>
                              <a:cubicBezTo>
                                <a:pt x="27" y="194"/>
                                <a:pt x="27" y="194"/>
                                <a:pt x="27" y="194"/>
                              </a:cubicBezTo>
                              <a:cubicBezTo>
                                <a:pt x="36" y="198"/>
                                <a:pt x="36" y="198"/>
                                <a:pt x="36" y="198"/>
                              </a:cubicBezTo>
                              <a:cubicBezTo>
                                <a:pt x="35" y="199"/>
                                <a:pt x="35" y="199"/>
                                <a:pt x="35" y="199"/>
                              </a:cubicBezTo>
                              <a:moveTo>
                                <a:pt x="120" y="197"/>
                              </a:moveTo>
                              <a:cubicBezTo>
                                <a:pt x="113" y="191"/>
                                <a:pt x="113" y="191"/>
                                <a:pt x="113" y="191"/>
                              </a:cubicBezTo>
                              <a:cubicBezTo>
                                <a:pt x="114" y="190"/>
                                <a:pt x="114" y="190"/>
                                <a:pt x="114" y="190"/>
                              </a:cubicBezTo>
                              <a:cubicBezTo>
                                <a:pt x="121" y="197"/>
                                <a:pt x="121" y="197"/>
                                <a:pt x="121" y="197"/>
                              </a:cubicBezTo>
                              <a:cubicBezTo>
                                <a:pt x="120" y="197"/>
                                <a:pt x="120" y="197"/>
                                <a:pt x="120" y="197"/>
                              </a:cubicBezTo>
                              <a:moveTo>
                                <a:pt x="212" y="190"/>
                              </a:moveTo>
                              <a:cubicBezTo>
                                <a:pt x="205" y="186"/>
                                <a:pt x="205" y="186"/>
                                <a:pt x="205" y="186"/>
                              </a:cubicBezTo>
                              <a:cubicBezTo>
                                <a:pt x="205" y="185"/>
                                <a:pt x="205" y="185"/>
                                <a:pt x="205" y="185"/>
                              </a:cubicBezTo>
                              <a:cubicBezTo>
                                <a:pt x="213" y="189"/>
                                <a:pt x="213" y="189"/>
                                <a:pt x="213" y="189"/>
                              </a:cubicBezTo>
                              <a:cubicBezTo>
                                <a:pt x="212" y="190"/>
                                <a:pt x="212" y="190"/>
                                <a:pt x="212" y="190"/>
                              </a:cubicBezTo>
                              <a:moveTo>
                                <a:pt x="175" y="191"/>
                              </a:moveTo>
                              <a:cubicBezTo>
                                <a:pt x="171" y="182"/>
                                <a:pt x="171" y="182"/>
                                <a:pt x="171" y="182"/>
                              </a:cubicBezTo>
                              <a:cubicBezTo>
                                <a:pt x="172" y="182"/>
                                <a:pt x="172" y="182"/>
                                <a:pt x="172" y="182"/>
                              </a:cubicBezTo>
                              <a:cubicBezTo>
                                <a:pt x="175" y="191"/>
                                <a:pt x="175" y="191"/>
                                <a:pt x="175" y="191"/>
                              </a:cubicBezTo>
                              <a:cubicBezTo>
                                <a:pt x="175" y="191"/>
                                <a:pt x="175" y="191"/>
                                <a:pt x="175" y="191"/>
                              </a:cubicBezTo>
                              <a:moveTo>
                                <a:pt x="189" y="188"/>
                              </a:moveTo>
                              <a:cubicBezTo>
                                <a:pt x="188" y="188"/>
                                <a:pt x="188" y="188"/>
                                <a:pt x="188" y="188"/>
                              </a:cubicBezTo>
                              <a:cubicBezTo>
                                <a:pt x="188" y="180"/>
                                <a:pt x="188" y="180"/>
                                <a:pt x="188" y="180"/>
                              </a:cubicBezTo>
                              <a:cubicBezTo>
                                <a:pt x="189" y="180"/>
                                <a:pt x="189" y="180"/>
                                <a:pt x="189" y="180"/>
                              </a:cubicBezTo>
                              <a:cubicBezTo>
                                <a:pt x="189" y="188"/>
                                <a:pt x="189" y="188"/>
                                <a:pt x="189" y="188"/>
                              </a:cubicBezTo>
                              <a:moveTo>
                                <a:pt x="151" y="187"/>
                              </a:moveTo>
                              <a:cubicBezTo>
                                <a:pt x="150" y="186"/>
                                <a:pt x="150" y="186"/>
                                <a:pt x="150" y="186"/>
                              </a:cubicBezTo>
                              <a:cubicBezTo>
                                <a:pt x="155" y="178"/>
                                <a:pt x="155" y="178"/>
                                <a:pt x="155" y="178"/>
                              </a:cubicBezTo>
                              <a:cubicBezTo>
                                <a:pt x="155" y="179"/>
                                <a:pt x="155" y="179"/>
                                <a:pt x="155" y="179"/>
                              </a:cubicBezTo>
                              <a:cubicBezTo>
                                <a:pt x="151" y="187"/>
                                <a:pt x="151" y="187"/>
                                <a:pt x="151" y="187"/>
                              </a:cubicBezTo>
                              <a:moveTo>
                                <a:pt x="176" y="176"/>
                              </a:moveTo>
                              <a:cubicBezTo>
                                <a:pt x="176" y="175"/>
                                <a:pt x="176" y="175"/>
                                <a:pt x="176" y="175"/>
                              </a:cubicBezTo>
                              <a:cubicBezTo>
                                <a:pt x="185" y="171"/>
                                <a:pt x="185" y="171"/>
                                <a:pt x="185" y="171"/>
                              </a:cubicBezTo>
                              <a:cubicBezTo>
                                <a:pt x="186" y="172"/>
                                <a:pt x="186" y="172"/>
                                <a:pt x="186" y="172"/>
                              </a:cubicBezTo>
                              <a:cubicBezTo>
                                <a:pt x="176" y="176"/>
                                <a:pt x="176" y="176"/>
                                <a:pt x="176" y="176"/>
                              </a:cubicBezTo>
                              <a:moveTo>
                                <a:pt x="203" y="173"/>
                              </a:moveTo>
                              <a:cubicBezTo>
                                <a:pt x="203" y="173"/>
                                <a:pt x="203" y="173"/>
                                <a:pt x="203" y="173"/>
                              </a:cubicBezTo>
                              <a:cubicBezTo>
                                <a:pt x="212" y="171"/>
                                <a:pt x="212" y="171"/>
                                <a:pt x="212" y="171"/>
                              </a:cubicBezTo>
                              <a:cubicBezTo>
                                <a:pt x="212" y="172"/>
                                <a:pt x="212" y="172"/>
                                <a:pt x="212" y="172"/>
                              </a:cubicBezTo>
                              <a:cubicBezTo>
                                <a:pt x="203" y="173"/>
                                <a:pt x="203" y="173"/>
                                <a:pt x="203" y="173"/>
                              </a:cubicBezTo>
                              <a:moveTo>
                                <a:pt x="210" y="161"/>
                              </a:moveTo>
                              <a:cubicBezTo>
                                <a:pt x="209" y="161"/>
                                <a:pt x="209" y="161"/>
                                <a:pt x="209" y="161"/>
                              </a:cubicBezTo>
                              <a:cubicBezTo>
                                <a:pt x="214" y="155"/>
                                <a:pt x="214" y="155"/>
                                <a:pt x="214" y="155"/>
                              </a:cubicBezTo>
                              <a:cubicBezTo>
                                <a:pt x="215" y="156"/>
                                <a:pt x="215" y="156"/>
                                <a:pt x="215" y="156"/>
                              </a:cubicBezTo>
                              <a:cubicBezTo>
                                <a:pt x="210" y="161"/>
                                <a:pt x="210" y="161"/>
                                <a:pt x="210" y="161"/>
                              </a:cubicBezTo>
                              <a:moveTo>
                                <a:pt x="230" y="155"/>
                              </a:moveTo>
                              <a:cubicBezTo>
                                <a:pt x="228" y="154"/>
                                <a:pt x="228" y="154"/>
                                <a:pt x="228" y="154"/>
                              </a:cubicBezTo>
                              <a:cubicBezTo>
                                <a:pt x="228" y="153"/>
                                <a:pt x="228" y="153"/>
                                <a:pt x="228" y="153"/>
                              </a:cubicBezTo>
                              <a:cubicBezTo>
                                <a:pt x="230" y="154"/>
                                <a:pt x="230" y="154"/>
                                <a:pt x="230" y="154"/>
                              </a:cubicBezTo>
                              <a:cubicBezTo>
                                <a:pt x="230" y="155"/>
                                <a:pt x="230" y="155"/>
                                <a:pt x="230" y="155"/>
                              </a:cubicBezTo>
                              <a:moveTo>
                                <a:pt x="168" y="159"/>
                              </a:moveTo>
                              <a:cubicBezTo>
                                <a:pt x="168" y="159"/>
                                <a:pt x="168" y="159"/>
                                <a:pt x="168" y="159"/>
                              </a:cubicBezTo>
                              <a:cubicBezTo>
                                <a:pt x="174" y="152"/>
                                <a:pt x="174" y="152"/>
                                <a:pt x="174" y="152"/>
                              </a:cubicBezTo>
                              <a:cubicBezTo>
                                <a:pt x="175" y="153"/>
                                <a:pt x="175" y="153"/>
                                <a:pt x="175" y="153"/>
                              </a:cubicBezTo>
                              <a:cubicBezTo>
                                <a:pt x="168" y="159"/>
                                <a:pt x="168" y="159"/>
                                <a:pt x="168" y="159"/>
                              </a:cubicBezTo>
                              <a:moveTo>
                                <a:pt x="193" y="146"/>
                              </a:moveTo>
                              <a:cubicBezTo>
                                <a:pt x="185" y="143"/>
                                <a:pt x="185" y="143"/>
                                <a:pt x="185" y="143"/>
                              </a:cubicBezTo>
                              <a:cubicBezTo>
                                <a:pt x="185" y="142"/>
                                <a:pt x="185" y="142"/>
                                <a:pt x="185" y="142"/>
                              </a:cubicBezTo>
                              <a:cubicBezTo>
                                <a:pt x="193" y="146"/>
                                <a:pt x="193" y="146"/>
                                <a:pt x="193" y="146"/>
                              </a:cubicBezTo>
                              <a:cubicBezTo>
                                <a:pt x="193" y="146"/>
                                <a:pt x="193" y="146"/>
                                <a:pt x="193" y="146"/>
                              </a:cubicBezTo>
                              <a:moveTo>
                                <a:pt x="207" y="142"/>
                              </a:moveTo>
                              <a:cubicBezTo>
                                <a:pt x="206" y="142"/>
                                <a:pt x="206" y="142"/>
                                <a:pt x="206" y="142"/>
                              </a:cubicBezTo>
                              <a:cubicBezTo>
                                <a:pt x="211" y="136"/>
                                <a:pt x="211" y="136"/>
                                <a:pt x="211" y="136"/>
                              </a:cubicBezTo>
                              <a:cubicBezTo>
                                <a:pt x="212" y="137"/>
                                <a:pt x="212" y="137"/>
                                <a:pt x="212" y="137"/>
                              </a:cubicBezTo>
                              <a:cubicBezTo>
                                <a:pt x="207" y="142"/>
                                <a:pt x="207" y="142"/>
                                <a:pt x="207" y="142"/>
                              </a:cubicBezTo>
                              <a:moveTo>
                                <a:pt x="230" y="140"/>
                              </a:moveTo>
                              <a:cubicBezTo>
                                <a:pt x="229" y="139"/>
                                <a:pt x="229" y="139"/>
                                <a:pt x="229" y="139"/>
                              </a:cubicBezTo>
                              <a:cubicBezTo>
                                <a:pt x="230" y="132"/>
                                <a:pt x="230" y="132"/>
                                <a:pt x="230" y="132"/>
                              </a:cubicBezTo>
                              <a:cubicBezTo>
                                <a:pt x="230" y="132"/>
                                <a:pt x="230" y="132"/>
                                <a:pt x="230" y="132"/>
                              </a:cubicBezTo>
                              <a:cubicBezTo>
                                <a:pt x="230" y="140"/>
                                <a:pt x="230" y="140"/>
                                <a:pt x="230" y="140"/>
                              </a:cubicBezTo>
                              <a:moveTo>
                                <a:pt x="185" y="132"/>
                              </a:moveTo>
                              <a:cubicBezTo>
                                <a:pt x="185" y="131"/>
                                <a:pt x="185" y="131"/>
                                <a:pt x="185" y="131"/>
                              </a:cubicBezTo>
                              <a:cubicBezTo>
                                <a:pt x="196" y="131"/>
                                <a:pt x="196" y="131"/>
                                <a:pt x="196" y="131"/>
                              </a:cubicBezTo>
                              <a:cubicBezTo>
                                <a:pt x="196" y="132"/>
                                <a:pt x="196" y="132"/>
                                <a:pt x="196" y="132"/>
                              </a:cubicBezTo>
                              <a:cubicBezTo>
                                <a:pt x="185" y="132"/>
                                <a:pt x="185" y="132"/>
                                <a:pt x="185" y="132"/>
                              </a:cubicBezTo>
                              <a:moveTo>
                                <a:pt x="241" y="117"/>
                              </a:moveTo>
                              <a:cubicBezTo>
                                <a:pt x="241" y="117"/>
                                <a:pt x="241" y="117"/>
                                <a:pt x="241" y="117"/>
                              </a:cubicBezTo>
                              <a:cubicBezTo>
                                <a:pt x="240" y="117"/>
                                <a:pt x="240" y="118"/>
                                <a:pt x="240" y="118"/>
                              </a:cubicBezTo>
                              <a:cubicBezTo>
                                <a:pt x="240" y="119"/>
                                <a:pt x="240" y="119"/>
                                <a:pt x="240" y="119"/>
                              </a:cubicBezTo>
                              <a:cubicBezTo>
                                <a:pt x="239" y="118"/>
                                <a:pt x="239" y="118"/>
                                <a:pt x="239" y="118"/>
                              </a:cubicBezTo>
                              <a:cubicBezTo>
                                <a:pt x="241" y="117"/>
                                <a:pt x="241" y="117"/>
                                <a:pt x="241" y="117"/>
                              </a:cubicBezTo>
                              <a:moveTo>
                                <a:pt x="214" y="119"/>
                              </a:moveTo>
                              <a:cubicBezTo>
                                <a:pt x="210" y="110"/>
                                <a:pt x="210" y="110"/>
                                <a:pt x="210" y="110"/>
                              </a:cubicBezTo>
                              <a:cubicBezTo>
                                <a:pt x="211" y="110"/>
                                <a:pt x="211" y="110"/>
                                <a:pt x="211" y="110"/>
                              </a:cubicBezTo>
                              <a:cubicBezTo>
                                <a:pt x="215" y="119"/>
                                <a:pt x="215" y="119"/>
                                <a:pt x="215" y="119"/>
                              </a:cubicBezTo>
                              <a:cubicBezTo>
                                <a:pt x="214" y="119"/>
                                <a:pt x="214" y="119"/>
                                <a:pt x="214" y="119"/>
                              </a:cubicBezTo>
                              <a:moveTo>
                                <a:pt x="226" y="102"/>
                              </a:moveTo>
                              <a:cubicBezTo>
                                <a:pt x="217" y="99"/>
                                <a:pt x="217" y="99"/>
                                <a:pt x="217" y="99"/>
                              </a:cubicBezTo>
                              <a:cubicBezTo>
                                <a:pt x="218" y="98"/>
                                <a:pt x="218" y="98"/>
                                <a:pt x="218" y="98"/>
                              </a:cubicBezTo>
                              <a:cubicBezTo>
                                <a:pt x="226" y="101"/>
                                <a:pt x="226" y="101"/>
                                <a:pt x="226" y="101"/>
                              </a:cubicBezTo>
                              <a:cubicBezTo>
                                <a:pt x="226" y="102"/>
                                <a:pt x="226" y="102"/>
                                <a:pt x="226" y="102"/>
                              </a:cubicBezTo>
                              <a:moveTo>
                                <a:pt x="208" y="90"/>
                              </a:moveTo>
                              <a:cubicBezTo>
                                <a:pt x="207" y="90"/>
                                <a:pt x="207" y="90"/>
                                <a:pt x="207" y="90"/>
                              </a:cubicBezTo>
                              <a:cubicBezTo>
                                <a:pt x="208" y="81"/>
                                <a:pt x="208" y="81"/>
                                <a:pt x="208" y="81"/>
                              </a:cubicBezTo>
                              <a:cubicBezTo>
                                <a:pt x="209" y="81"/>
                                <a:pt x="209" y="81"/>
                                <a:pt x="209" y="81"/>
                              </a:cubicBezTo>
                              <a:cubicBezTo>
                                <a:pt x="208" y="90"/>
                                <a:pt x="208" y="90"/>
                                <a:pt x="208" y="90"/>
                              </a:cubicBezTo>
                              <a:moveTo>
                                <a:pt x="223" y="81"/>
                              </a:moveTo>
                              <a:cubicBezTo>
                                <a:pt x="222" y="80"/>
                                <a:pt x="222" y="80"/>
                                <a:pt x="222" y="80"/>
                              </a:cubicBezTo>
                              <a:cubicBezTo>
                                <a:pt x="231" y="78"/>
                                <a:pt x="231" y="78"/>
                                <a:pt x="231" y="78"/>
                              </a:cubicBezTo>
                              <a:cubicBezTo>
                                <a:pt x="231" y="79"/>
                                <a:pt x="231" y="79"/>
                                <a:pt x="231" y="79"/>
                              </a:cubicBezTo>
                              <a:cubicBezTo>
                                <a:pt x="223" y="81"/>
                                <a:pt x="223" y="81"/>
                                <a:pt x="223" y="81"/>
                              </a:cubicBezTo>
                              <a:moveTo>
                                <a:pt x="215" y="72"/>
                              </a:moveTo>
                              <a:cubicBezTo>
                                <a:pt x="214" y="72"/>
                                <a:pt x="214" y="72"/>
                                <a:pt x="214" y="72"/>
                              </a:cubicBezTo>
                              <a:cubicBezTo>
                                <a:pt x="220" y="65"/>
                                <a:pt x="220" y="65"/>
                                <a:pt x="220" y="65"/>
                              </a:cubicBezTo>
                              <a:cubicBezTo>
                                <a:pt x="221" y="66"/>
                                <a:pt x="221" y="66"/>
                                <a:pt x="221" y="66"/>
                              </a:cubicBezTo>
                              <a:cubicBezTo>
                                <a:pt x="215" y="72"/>
                                <a:pt x="215" y="72"/>
                                <a:pt x="215" y="72"/>
                              </a:cubicBezTo>
                              <a:moveTo>
                                <a:pt x="244" y="61"/>
                              </a:moveTo>
                              <a:cubicBezTo>
                                <a:pt x="239" y="56"/>
                                <a:pt x="239" y="56"/>
                                <a:pt x="239" y="56"/>
                              </a:cubicBezTo>
                              <a:cubicBezTo>
                                <a:pt x="240" y="56"/>
                                <a:pt x="240" y="56"/>
                                <a:pt x="240" y="56"/>
                              </a:cubicBezTo>
                              <a:cubicBezTo>
                                <a:pt x="243" y="60"/>
                                <a:pt x="243" y="60"/>
                                <a:pt x="243" y="60"/>
                              </a:cubicBezTo>
                              <a:cubicBezTo>
                                <a:pt x="243" y="60"/>
                                <a:pt x="243" y="61"/>
                                <a:pt x="244" y="61"/>
                              </a:cubicBezTo>
                              <a:moveTo>
                                <a:pt x="226" y="43"/>
                              </a:moveTo>
                              <a:cubicBezTo>
                                <a:pt x="225" y="43"/>
                                <a:pt x="225" y="43"/>
                                <a:pt x="225" y="43"/>
                              </a:cubicBezTo>
                              <a:cubicBezTo>
                                <a:pt x="229" y="34"/>
                                <a:pt x="229" y="34"/>
                                <a:pt x="229" y="34"/>
                              </a:cubicBezTo>
                              <a:cubicBezTo>
                                <a:pt x="229" y="35"/>
                                <a:pt x="229" y="35"/>
                                <a:pt x="229" y="35"/>
                              </a:cubicBezTo>
                              <a:cubicBezTo>
                                <a:pt x="226" y="43"/>
                                <a:pt x="226" y="43"/>
                                <a:pt x="226" y="43"/>
                              </a:cubicBezTo>
                              <a:moveTo>
                                <a:pt x="224" y="0"/>
                              </a:moveTo>
                              <a:cubicBezTo>
                                <a:pt x="224" y="1"/>
                                <a:pt x="217" y="132"/>
                                <a:pt x="134" y="177"/>
                              </a:cubicBezTo>
                              <a:cubicBezTo>
                                <a:pt x="142" y="177"/>
                                <a:pt x="142" y="177"/>
                                <a:pt x="142" y="177"/>
                              </a:cubicBezTo>
                              <a:cubicBezTo>
                                <a:pt x="142" y="178"/>
                                <a:pt x="142" y="178"/>
                                <a:pt x="142" y="178"/>
                              </a:cubicBezTo>
                              <a:cubicBezTo>
                                <a:pt x="133" y="178"/>
                                <a:pt x="133" y="178"/>
                                <a:pt x="133" y="178"/>
                              </a:cubicBezTo>
                              <a:cubicBezTo>
                                <a:pt x="123" y="183"/>
                                <a:pt x="113" y="186"/>
                                <a:pt x="101" y="189"/>
                              </a:cubicBezTo>
                              <a:cubicBezTo>
                                <a:pt x="100" y="189"/>
                                <a:pt x="99" y="189"/>
                                <a:pt x="98" y="189"/>
                              </a:cubicBezTo>
                              <a:cubicBezTo>
                                <a:pt x="96" y="191"/>
                                <a:pt x="96" y="191"/>
                                <a:pt x="96" y="191"/>
                              </a:cubicBezTo>
                              <a:cubicBezTo>
                                <a:pt x="96" y="191"/>
                                <a:pt x="96" y="191"/>
                                <a:pt x="96" y="191"/>
                              </a:cubicBezTo>
                              <a:cubicBezTo>
                                <a:pt x="96" y="190"/>
                                <a:pt x="96" y="190"/>
                                <a:pt x="96" y="190"/>
                              </a:cubicBezTo>
                              <a:cubicBezTo>
                                <a:pt x="79" y="193"/>
                                <a:pt x="66" y="194"/>
                                <a:pt x="54" y="194"/>
                              </a:cubicBezTo>
                              <a:cubicBezTo>
                                <a:pt x="30" y="194"/>
                                <a:pt x="16" y="188"/>
                                <a:pt x="6" y="182"/>
                              </a:cubicBezTo>
                              <a:cubicBezTo>
                                <a:pt x="6" y="182"/>
                                <a:pt x="6" y="182"/>
                                <a:pt x="6" y="182"/>
                              </a:cubicBezTo>
                              <a:cubicBezTo>
                                <a:pt x="5" y="182"/>
                                <a:pt x="5" y="182"/>
                                <a:pt x="5" y="182"/>
                              </a:cubicBezTo>
                              <a:cubicBezTo>
                                <a:pt x="5" y="182"/>
                                <a:pt x="5" y="182"/>
                                <a:pt x="5" y="182"/>
                              </a:cubicBezTo>
                              <a:cubicBezTo>
                                <a:pt x="4" y="181"/>
                                <a:pt x="2" y="180"/>
                                <a:pt x="0" y="179"/>
                              </a:cubicBezTo>
                              <a:cubicBezTo>
                                <a:pt x="17" y="201"/>
                                <a:pt x="38" y="220"/>
                                <a:pt x="62" y="233"/>
                              </a:cubicBezTo>
                              <a:cubicBezTo>
                                <a:pt x="61" y="233"/>
                                <a:pt x="61" y="233"/>
                                <a:pt x="61" y="233"/>
                              </a:cubicBezTo>
                              <a:cubicBezTo>
                                <a:pt x="61" y="233"/>
                                <a:pt x="61" y="233"/>
                                <a:pt x="61" y="233"/>
                              </a:cubicBezTo>
                              <a:cubicBezTo>
                                <a:pt x="69" y="231"/>
                                <a:pt x="69" y="231"/>
                                <a:pt x="69" y="231"/>
                              </a:cubicBezTo>
                              <a:cubicBezTo>
                                <a:pt x="70" y="232"/>
                                <a:pt x="70" y="232"/>
                                <a:pt x="70" y="232"/>
                              </a:cubicBezTo>
                              <a:cubicBezTo>
                                <a:pt x="62" y="233"/>
                                <a:pt x="62" y="233"/>
                                <a:pt x="62" y="233"/>
                              </a:cubicBezTo>
                              <a:cubicBezTo>
                                <a:pt x="73" y="239"/>
                                <a:pt x="85" y="244"/>
                                <a:pt x="96" y="246"/>
                              </a:cubicBezTo>
                              <a:cubicBezTo>
                                <a:pt x="95" y="246"/>
                                <a:pt x="95" y="246"/>
                                <a:pt x="95" y="246"/>
                              </a:cubicBezTo>
                              <a:cubicBezTo>
                                <a:pt x="96" y="245"/>
                                <a:pt x="96" y="245"/>
                                <a:pt x="96" y="245"/>
                              </a:cubicBezTo>
                              <a:cubicBezTo>
                                <a:pt x="98" y="241"/>
                                <a:pt x="98" y="241"/>
                                <a:pt x="98" y="241"/>
                              </a:cubicBezTo>
                              <a:cubicBezTo>
                                <a:pt x="98" y="242"/>
                                <a:pt x="98" y="242"/>
                                <a:pt x="98" y="242"/>
                              </a:cubicBezTo>
                              <a:cubicBezTo>
                                <a:pt x="97" y="244"/>
                                <a:pt x="97" y="244"/>
                                <a:pt x="97" y="244"/>
                              </a:cubicBezTo>
                              <a:cubicBezTo>
                                <a:pt x="96" y="246"/>
                                <a:pt x="96" y="246"/>
                                <a:pt x="96" y="246"/>
                              </a:cubicBezTo>
                              <a:cubicBezTo>
                                <a:pt x="104" y="248"/>
                                <a:pt x="111" y="249"/>
                                <a:pt x="119" y="249"/>
                              </a:cubicBezTo>
                              <a:cubicBezTo>
                                <a:pt x="120" y="249"/>
                                <a:pt x="122" y="249"/>
                                <a:pt x="123" y="249"/>
                              </a:cubicBezTo>
                              <a:cubicBezTo>
                                <a:pt x="126" y="249"/>
                                <a:pt x="129" y="248"/>
                                <a:pt x="131" y="248"/>
                              </a:cubicBezTo>
                              <a:cubicBezTo>
                                <a:pt x="129" y="252"/>
                                <a:pt x="126" y="255"/>
                                <a:pt x="124" y="257"/>
                              </a:cubicBezTo>
                              <a:cubicBezTo>
                                <a:pt x="123" y="258"/>
                                <a:pt x="122" y="259"/>
                                <a:pt x="122" y="260"/>
                              </a:cubicBezTo>
                              <a:cubicBezTo>
                                <a:pt x="122" y="263"/>
                                <a:pt x="126" y="267"/>
                                <a:pt x="128" y="267"/>
                              </a:cubicBezTo>
                              <a:cubicBezTo>
                                <a:pt x="128" y="268"/>
                                <a:pt x="129" y="268"/>
                                <a:pt x="130" y="268"/>
                              </a:cubicBezTo>
                              <a:cubicBezTo>
                                <a:pt x="134" y="268"/>
                                <a:pt x="141" y="266"/>
                                <a:pt x="141" y="266"/>
                              </a:cubicBezTo>
                              <a:cubicBezTo>
                                <a:pt x="141" y="266"/>
                                <a:pt x="152" y="264"/>
                                <a:pt x="154" y="262"/>
                              </a:cubicBezTo>
                              <a:cubicBezTo>
                                <a:pt x="154" y="262"/>
                                <a:pt x="154" y="262"/>
                                <a:pt x="154" y="262"/>
                              </a:cubicBezTo>
                              <a:cubicBezTo>
                                <a:pt x="155" y="261"/>
                                <a:pt x="156" y="258"/>
                                <a:pt x="156" y="255"/>
                              </a:cubicBezTo>
                              <a:cubicBezTo>
                                <a:pt x="156" y="253"/>
                                <a:pt x="156" y="251"/>
                                <a:pt x="153" y="251"/>
                              </a:cubicBezTo>
                              <a:cubicBezTo>
                                <a:pt x="153" y="251"/>
                                <a:pt x="153" y="251"/>
                                <a:pt x="153" y="251"/>
                              </a:cubicBezTo>
                              <a:cubicBezTo>
                                <a:pt x="153" y="251"/>
                                <a:pt x="153" y="251"/>
                                <a:pt x="153" y="251"/>
                              </a:cubicBezTo>
                              <a:cubicBezTo>
                                <a:pt x="151" y="251"/>
                                <a:pt x="149" y="250"/>
                                <a:pt x="147" y="248"/>
                              </a:cubicBezTo>
                              <a:cubicBezTo>
                                <a:pt x="146" y="248"/>
                                <a:pt x="144" y="247"/>
                                <a:pt x="143" y="246"/>
                              </a:cubicBezTo>
                              <a:cubicBezTo>
                                <a:pt x="143" y="246"/>
                                <a:pt x="143" y="246"/>
                                <a:pt x="143" y="246"/>
                              </a:cubicBezTo>
                              <a:cubicBezTo>
                                <a:pt x="143" y="246"/>
                                <a:pt x="143" y="246"/>
                                <a:pt x="143" y="246"/>
                              </a:cubicBezTo>
                              <a:cubicBezTo>
                                <a:pt x="206" y="229"/>
                                <a:pt x="244" y="148"/>
                                <a:pt x="244" y="78"/>
                              </a:cubicBezTo>
                              <a:cubicBezTo>
                                <a:pt x="244" y="67"/>
                                <a:pt x="243" y="56"/>
                                <a:pt x="241" y="45"/>
                              </a:cubicBezTo>
                              <a:cubicBezTo>
                                <a:pt x="241" y="45"/>
                                <a:pt x="241" y="44"/>
                                <a:pt x="241" y="44"/>
                              </a:cubicBezTo>
                              <a:cubicBezTo>
                                <a:pt x="241" y="44"/>
                                <a:pt x="241" y="44"/>
                                <a:pt x="241" y="44"/>
                              </a:cubicBezTo>
                              <a:cubicBezTo>
                                <a:pt x="241" y="44"/>
                                <a:pt x="241" y="43"/>
                                <a:pt x="241" y="43"/>
                              </a:cubicBezTo>
                              <a:cubicBezTo>
                                <a:pt x="241" y="43"/>
                                <a:pt x="241" y="43"/>
                                <a:pt x="241" y="43"/>
                              </a:cubicBezTo>
                              <a:cubicBezTo>
                                <a:pt x="241" y="43"/>
                                <a:pt x="241" y="43"/>
                                <a:pt x="241" y="43"/>
                              </a:cubicBezTo>
                              <a:cubicBezTo>
                                <a:pt x="241" y="43"/>
                                <a:pt x="241" y="43"/>
                                <a:pt x="241" y="43"/>
                              </a:cubicBezTo>
                              <a:cubicBezTo>
                                <a:pt x="241" y="43"/>
                                <a:pt x="241" y="43"/>
                                <a:pt x="241" y="43"/>
                              </a:cubicBezTo>
                              <a:cubicBezTo>
                                <a:pt x="241" y="43"/>
                                <a:pt x="241" y="43"/>
                                <a:pt x="241" y="43"/>
                              </a:cubicBezTo>
                              <a:cubicBezTo>
                                <a:pt x="241" y="43"/>
                                <a:pt x="241" y="43"/>
                                <a:pt x="241" y="43"/>
                              </a:cubicBezTo>
                              <a:cubicBezTo>
                                <a:pt x="241" y="43"/>
                                <a:pt x="241" y="43"/>
                                <a:pt x="241" y="43"/>
                              </a:cubicBezTo>
                              <a:cubicBezTo>
                                <a:pt x="241" y="43"/>
                                <a:pt x="241" y="43"/>
                                <a:pt x="241" y="43"/>
                              </a:cubicBezTo>
                              <a:cubicBezTo>
                                <a:pt x="237" y="27"/>
                                <a:pt x="232" y="13"/>
                                <a:pt x="224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3" name="Freeform 311">
                        <a:extLst>
                          <a:ext uri="{FF2B5EF4-FFF2-40B4-BE49-F238E27FC236}">
                            <a16:creationId xmlns:a16="http://schemas.microsoft.com/office/drawing/2014/main" id="{82127D63-F628-4919-B3E1-C6FC3E9CC0E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24200" y="2066925"/>
                          <a:ext cx="41254" cy="48492"/>
                        </a:xfrm>
                        <a:custGeom>
                          <a:avLst/>
                          <a:gdLst>
                            <a:gd name="T0" fmla="*/ 10 w 10"/>
                            <a:gd name="T1" fmla="*/ 0 h 12"/>
                            <a:gd name="T2" fmla="*/ 0 w 10"/>
                            <a:gd name="T3" fmla="*/ 12 h 12"/>
                            <a:gd name="T4" fmla="*/ 1 w 10"/>
                            <a:gd name="T5" fmla="*/ 12 h 12"/>
                            <a:gd name="T6" fmla="*/ 10 w 10"/>
                            <a:gd name="T7" fmla="*/ 2 h 12"/>
                            <a:gd name="T8" fmla="*/ 10 w 10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2">
                              <a:moveTo>
                                <a:pt x="10" y="0"/>
                              </a:moveTo>
                              <a:lnTo>
                                <a:pt x="0" y="12"/>
                              </a:lnTo>
                              <a:lnTo>
                                <a:pt x="1" y="12"/>
                              </a:lnTo>
                              <a:lnTo>
                                <a:pt x="10" y="2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4" name="Freeform 312">
                        <a:extLst>
                          <a:ext uri="{FF2B5EF4-FFF2-40B4-BE49-F238E27FC236}">
                            <a16:creationId xmlns:a16="http://schemas.microsoft.com/office/drawing/2014/main" id="{6C9534E5-E8B8-46F6-9755-8796F399996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76600" y="2219325"/>
                          <a:ext cx="41254" cy="48492"/>
                        </a:xfrm>
                        <a:custGeom>
                          <a:avLst/>
                          <a:gdLst>
                            <a:gd name="T0" fmla="*/ 10 w 10"/>
                            <a:gd name="T1" fmla="*/ 0 h 12"/>
                            <a:gd name="T2" fmla="*/ 0 w 10"/>
                            <a:gd name="T3" fmla="*/ 12 h 12"/>
                            <a:gd name="T4" fmla="*/ 1 w 10"/>
                            <a:gd name="T5" fmla="*/ 12 h 12"/>
                            <a:gd name="T6" fmla="*/ 10 w 10"/>
                            <a:gd name="T7" fmla="*/ 2 h 12"/>
                            <a:gd name="T8" fmla="*/ 10 w 10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2">
                              <a:moveTo>
                                <a:pt x="10" y="0"/>
                              </a:moveTo>
                              <a:lnTo>
                                <a:pt x="0" y="12"/>
                              </a:lnTo>
                              <a:lnTo>
                                <a:pt x="1" y="12"/>
                              </a:lnTo>
                              <a:lnTo>
                                <a:pt x="10" y="2"/>
                              </a:ln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5" name="Freeform 313">
                        <a:extLst>
                          <a:ext uri="{FF2B5EF4-FFF2-40B4-BE49-F238E27FC236}">
                            <a16:creationId xmlns:a16="http://schemas.microsoft.com/office/drawing/2014/main" id="{56A4F5ED-BF7C-4E3D-84CB-F6D22745DD9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705225" y="790575"/>
                          <a:ext cx="28877" cy="64656"/>
                        </a:xfrm>
                        <a:custGeom>
                          <a:avLst/>
                          <a:gdLst>
                            <a:gd name="T0" fmla="*/ 7 w 7"/>
                            <a:gd name="T1" fmla="*/ 0 h 16"/>
                            <a:gd name="T2" fmla="*/ 0 w 7"/>
                            <a:gd name="T3" fmla="*/ 16 h 16"/>
                            <a:gd name="T4" fmla="*/ 2 w 7"/>
                            <a:gd name="T5" fmla="*/ 16 h 16"/>
                            <a:gd name="T6" fmla="*/ 7 w 7"/>
                            <a:gd name="T7" fmla="*/ 2 h 16"/>
                            <a:gd name="T8" fmla="*/ 7 w 7"/>
                            <a:gd name="T9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6">
                              <a:moveTo>
                                <a:pt x="7" y="0"/>
                              </a:moveTo>
                              <a:lnTo>
                                <a:pt x="0" y="16"/>
                              </a:lnTo>
                              <a:lnTo>
                                <a:pt x="2" y="16"/>
                              </a:lnTo>
                              <a:lnTo>
                                <a:pt x="7" y="2"/>
                              </a:lnTo>
                              <a:lnTo>
                                <a:pt x="7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6" name="Freeform 314">
                        <a:extLst>
                          <a:ext uri="{FF2B5EF4-FFF2-40B4-BE49-F238E27FC236}">
                            <a16:creationId xmlns:a16="http://schemas.microsoft.com/office/drawing/2014/main" id="{AE77059A-C339-4AF9-A55D-1043E48E516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857625" y="942975"/>
                          <a:ext cx="28877" cy="64656"/>
                        </a:xfrm>
                        <a:custGeom>
                          <a:avLst/>
                          <a:gdLst>
                            <a:gd name="T0" fmla="*/ 7 w 7"/>
                            <a:gd name="T1" fmla="*/ 0 h 16"/>
                            <a:gd name="T2" fmla="*/ 0 w 7"/>
                            <a:gd name="T3" fmla="*/ 16 h 16"/>
                            <a:gd name="T4" fmla="*/ 2 w 7"/>
                            <a:gd name="T5" fmla="*/ 16 h 16"/>
                            <a:gd name="T6" fmla="*/ 7 w 7"/>
                            <a:gd name="T7" fmla="*/ 2 h 16"/>
                            <a:gd name="T8" fmla="*/ 7 w 7"/>
                            <a:gd name="T9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6">
                              <a:moveTo>
                                <a:pt x="7" y="0"/>
                              </a:moveTo>
                              <a:lnTo>
                                <a:pt x="0" y="16"/>
                              </a:lnTo>
                              <a:lnTo>
                                <a:pt x="2" y="16"/>
                              </a:lnTo>
                              <a:lnTo>
                                <a:pt x="7" y="2"/>
                              </a:lnTo>
                              <a:lnTo>
                                <a:pt x="7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7" name="Freeform 315">
                        <a:extLst>
                          <a:ext uri="{FF2B5EF4-FFF2-40B4-BE49-F238E27FC236}">
                            <a16:creationId xmlns:a16="http://schemas.microsoft.com/office/drawing/2014/main" id="{2E318C26-FEC1-49C5-9765-20C193A7CCF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810000" y="942975"/>
                          <a:ext cx="37128" cy="36369"/>
                        </a:xfrm>
                        <a:custGeom>
                          <a:avLst/>
                          <a:gdLst>
                            <a:gd name="T0" fmla="*/ 1 w 5"/>
                            <a:gd name="T1" fmla="*/ 0 h 5"/>
                            <a:gd name="T2" fmla="*/ 0 w 5"/>
                            <a:gd name="T3" fmla="*/ 0 h 5"/>
                            <a:gd name="T4" fmla="*/ 5 w 5"/>
                            <a:gd name="T5" fmla="*/ 5 h 5"/>
                            <a:gd name="T6" fmla="*/ 4 w 5"/>
                            <a:gd name="T7" fmla="*/ 4 h 5"/>
                            <a:gd name="T8" fmla="*/ 1 w 5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" h="5">
                              <a:moveTo>
                                <a:pt x="1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5" y="5"/>
                                <a:pt x="5" y="5"/>
                                <a:pt x="5" y="5"/>
                              </a:cubicBezTo>
                              <a:cubicBezTo>
                                <a:pt x="4" y="5"/>
                                <a:pt x="4" y="4"/>
                                <a:pt x="4" y="4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8" name="Rectangle 316">
                        <a:extLst>
                          <a:ext uri="{FF2B5EF4-FFF2-40B4-BE49-F238E27FC236}">
                            <a16:creationId xmlns:a16="http://schemas.microsoft.com/office/drawing/2014/main" id="{52386AB0-998E-4FB7-8777-6434481090FE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3276600" y="2038350"/>
                          <a:ext cx="8251" cy="92942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9" name="Rectangle 317">
                        <a:extLst>
                          <a:ext uri="{FF2B5EF4-FFF2-40B4-BE49-F238E27FC236}">
                            <a16:creationId xmlns:a16="http://schemas.microsoft.com/office/drawing/2014/main" id="{AFC1EDE6-EBE5-4516-BD1A-F04779FF8679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3429000" y="2190750"/>
                          <a:ext cx="8251" cy="929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0" name="Freeform 318">
                        <a:extLst>
                          <a:ext uri="{FF2B5EF4-FFF2-40B4-BE49-F238E27FC236}">
                            <a16:creationId xmlns:a16="http://schemas.microsoft.com/office/drawing/2014/main" id="{2EF4D788-9643-4DB6-868A-3CF70F0D6F6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52775" y="2162175"/>
                          <a:ext cx="49504" cy="44451"/>
                        </a:xfrm>
                        <a:custGeom>
                          <a:avLst/>
                          <a:gdLst>
                            <a:gd name="T0" fmla="*/ 2 w 12"/>
                            <a:gd name="T1" fmla="*/ 0 h 11"/>
                            <a:gd name="T2" fmla="*/ 0 w 12"/>
                            <a:gd name="T3" fmla="*/ 2 h 11"/>
                            <a:gd name="T4" fmla="*/ 4 w 12"/>
                            <a:gd name="T5" fmla="*/ 4 h 11"/>
                            <a:gd name="T6" fmla="*/ 10 w 12"/>
                            <a:gd name="T7" fmla="*/ 11 h 11"/>
                            <a:gd name="T8" fmla="*/ 12 w 12"/>
                            <a:gd name="T9" fmla="*/ 11 h 11"/>
                            <a:gd name="T10" fmla="*/ 5 w 12"/>
                            <a:gd name="T11" fmla="*/ 4 h 11"/>
                            <a:gd name="T12" fmla="*/ 2 w 12"/>
                            <a:gd name="T13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2" h="11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4" y="4"/>
                              </a:lnTo>
                              <a:lnTo>
                                <a:pt x="10" y="11"/>
                              </a:lnTo>
                              <a:lnTo>
                                <a:pt x="12" y="11"/>
                              </a:lnTo>
                              <a:lnTo>
                                <a:pt x="5" y="4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1" name="Freeform 319">
                        <a:extLst>
                          <a:ext uri="{FF2B5EF4-FFF2-40B4-BE49-F238E27FC236}">
                            <a16:creationId xmlns:a16="http://schemas.microsoft.com/office/drawing/2014/main" id="{C0B67CA5-6080-4B4B-A3F4-CCB7063E42A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52775" y="2181225"/>
                          <a:ext cx="49504" cy="44451"/>
                        </a:xfrm>
                        <a:custGeom>
                          <a:avLst/>
                          <a:gdLst>
                            <a:gd name="T0" fmla="*/ 2 w 12"/>
                            <a:gd name="T1" fmla="*/ 0 h 11"/>
                            <a:gd name="T2" fmla="*/ 0 w 12"/>
                            <a:gd name="T3" fmla="*/ 2 h 11"/>
                            <a:gd name="T4" fmla="*/ 4 w 12"/>
                            <a:gd name="T5" fmla="*/ 4 h 11"/>
                            <a:gd name="T6" fmla="*/ 10 w 12"/>
                            <a:gd name="T7" fmla="*/ 11 h 11"/>
                            <a:gd name="T8" fmla="*/ 12 w 12"/>
                            <a:gd name="T9" fmla="*/ 11 h 11"/>
                            <a:gd name="T10" fmla="*/ 5 w 12"/>
                            <a:gd name="T11" fmla="*/ 4 h 11"/>
                            <a:gd name="T12" fmla="*/ 2 w 12"/>
                            <a:gd name="T13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2" h="11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4" y="4"/>
                              </a:lnTo>
                              <a:lnTo>
                                <a:pt x="10" y="11"/>
                              </a:lnTo>
                              <a:lnTo>
                                <a:pt x="12" y="11"/>
                              </a:lnTo>
                              <a:lnTo>
                                <a:pt x="5" y="4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2" name="Freeform 320">
                        <a:extLst>
                          <a:ext uri="{FF2B5EF4-FFF2-40B4-BE49-F238E27FC236}">
                            <a16:creationId xmlns:a16="http://schemas.microsoft.com/office/drawing/2014/main" id="{EA805A36-2603-45FD-9B88-2E951FC1B61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90875" y="1924050"/>
                          <a:ext cx="24752" cy="84861"/>
                        </a:xfrm>
                        <a:custGeom>
                          <a:avLst/>
                          <a:gdLst>
                            <a:gd name="T0" fmla="*/ 2 w 6"/>
                            <a:gd name="T1" fmla="*/ 0 h 21"/>
                            <a:gd name="T2" fmla="*/ 0 w 6"/>
                            <a:gd name="T3" fmla="*/ 0 h 21"/>
                            <a:gd name="T4" fmla="*/ 4 w 6"/>
                            <a:gd name="T5" fmla="*/ 21 h 21"/>
                            <a:gd name="T6" fmla="*/ 6 w 6"/>
                            <a:gd name="T7" fmla="*/ 19 h 21"/>
                            <a:gd name="T8" fmla="*/ 2 w 6"/>
                            <a:gd name="T9" fmla="*/ 0 h 2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21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4" y="21"/>
                              </a:lnTo>
                              <a:lnTo>
                                <a:pt x="6" y="19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3" name="Freeform 321">
                        <a:extLst>
                          <a:ext uri="{FF2B5EF4-FFF2-40B4-BE49-F238E27FC236}">
                            <a16:creationId xmlns:a16="http://schemas.microsoft.com/office/drawing/2014/main" id="{3AD837C7-90BB-4CD4-8F9D-42C3EC7393C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43275" y="2076450"/>
                          <a:ext cx="24752" cy="84861"/>
                        </a:xfrm>
                        <a:custGeom>
                          <a:avLst/>
                          <a:gdLst>
                            <a:gd name="T0" fmla="*/ 2 w 6"/>
                            <a:gd name="T1" fmla="*/ 0 h 21"/>
                            <a:gd name="T2" fmla="*/ 0 w 6"/>
                            <a:gd name="T3" fmla="*/ 0 h 21"/>
                            <a:gd name="T4" fmla="*/ 4 w 6"/>
                            <a:gd name="T5" fmla="*/ 21 h 21"/>
                            <a:gd name="T6" fmla="*/ 6 w 6"/>
                            <a:gd name="T7" fmla="*/ 19 h 21"/>
                            <a:gd name="T8" fmla="*/ 2 w 6"/>
                            <a:gd name="T9" fmla="*/ 0 h 2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21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4" y="21"/>
                              </a:lnTo>
                              <a:lnTo>
                                <a:pt x="6" y="19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4" name="Freeform 322">
                        <a:extLst>
                          <a:ext uri="{FF2B5EF4-FFF2-40B4-BE49-F238E27FC236}">
                            <a16:creationId xmlns:a16="http://schemas.microsoft.com/office/drawing/2014/main" id="{8EE4E723-3555-4FE6-844D-106126FD4EA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71825" y="1790700"/>
                          <a:ext cx="37128" cy="60614"/>
                        </a:xfrm>
                        <a:custGeom>
                          <a:avLst/>
                          <a:gdLst>
                            <a:gd name="T0" fmla="*/ 9 w 9"/>
                            <a:gd name="T1" fmla="*/ 0 h 15"/>
                            <a:gd name="T2" fmla="*/ 0 w 9"/>
                            <a:gd name="T3" fmla="*/ 14 h 15"/>
                            <a:gd name="T4" fmla="*/ 2 w 9"/>
                            <a:gd name="T5" fmla="*/ 15 h 15"/>
                            <a:gd name="T6" fmla="*/ 9 w 9"/>
                            <a:gd name="T7" fmla="*/ 2 h 15"/>
                            <a:gd name="T8" fmla="*/ 9 w 9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5">
                              <a:moveTo>
                                <a:pt x="9" y="0"/>
                              </a:moveTo>
                              <a:lnTo>
                                <a:pt x="0" y="14"/>
                              </a:lnTo>
                              <a:lnTo>
                                <a:pt x="2" y="15"/>
                              </a:lnTo>
                              <a:lnTo>
                                <a:pt x="9" y="2"/>
                              </a:lnTo>
                              <a:lnTo>
                                <a:pt x="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5" name="Freeform 323">
                        <a:extLst>
                          <a:ext uri="{FF2B5EF4-FFF2-40B4-BE49-F238E27FC236}">
                            <a16:creationId xmlns:a16="http://schemas.microsoft.com/office/drawing/2014/main" id="{33618AD3-622A-47BC-9120-BA7B49F1674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24225" y="1943100"/>
                          <a:ext cx="37128" cy="60614"/>
                        </a:xfrm>
                        <a:custGeom>
                          <a:avLst/>
                          <a:gdLst>
                            <a:gd name="T0" fmla="*/ 9 w 9"/>
                            <a:gd name="T1" fmla="*/ 0 h 15"/>
                            <a:gd name="T2" fmla="*/ 0 w 9"/>
                            <a:gd name="T3" fmla="*/ 14 h 15"/>
                            <a:gd name="T4" fmla="*/ 2 w 9"/>
                            <a:gd name="T5" fmla="*/ 15 h 15"/>
                            <a:gd name="T6" fmla="*/ 9 w 9"/>
                            <a:gd name="T7" fmla="*/ 2 h 15"/>
                            <a:gd name="T8" fmla="*/ 9 w 9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5">
                              <a:moveTo>
                                <a:pt x="9" y="0"/>
                              </a:moveTo>
                              <a:lnTo>
                                <a:pt x="0" y="14"/>
                              </a:lnTo>
                              <a:lnTo>
                                <a:pt x="2" y="15"/>
                              </a:lnTo>
                              <a:lnTo>
                                <a:pt x="9" y="2"/>
                              </a:lnTo>
                              <a:lnTo>
                                <a:pt x="9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6" name="Freeform 324">
                        <a:extLst>
                          <a:ext uri="{FF2B5EF4-FFF2-40B4-BE49-F238E27FC236}">
                            <a16:creationId xmlns:a16="http://schemas.microsoft.com/office/drawing/2014/main" id="{F1118686-6C2F-4102-8D67-AF4224A5A44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29000" y="1924050"/>
                          <a:ext cx="66006" cy="64656"/>
                        </a:xfrm>
                        <a:custGeom>
                          <a:avLst/>
                          <a:gdLst>
                            <a:gd name="T0" fmla="*/ 0 w 16"/>
                            <a:gd name="T1" fmla="*/ 0 h 16"/>
                            <a:gd name="T2" fmla="*/ 0 w 16"/>
                            <a:gd name="T3" fmla="*/ 2 h 16"/>
                            <a:gd name="T4" fmla="*/ 16 w 16"/>
                            <a:gd name="T5" fmla="*/ 16 h 16"/>
                            <a:gd name="T6" fmla="*/ 16 w 16"/>
                            <a:gd name="T7" fmla="*/ 14 h 16"/>
                            <a:gd name="T8" fmla="*/ 0 w 16"/>
                            <a:gd name="T9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16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6" y="16"/>
                              </a:lnTo>
                              <a:lnTo>
                                <a:pt x="16" y="1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7" name="Freeform 325">
                        <a:extLst>
                          <a:ext uri="{FF2B5EF4-FFF2-40B4-BE49-F238E27FC236}">
                            <a16:creationId xmlns:a16="http://schemas.microsoft.com/office/drawing/2014/main" id="{8DE4865F-193D-4668-AF0C-CDE9404356F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81400" y="2076450"/>
                          <a:ext cx="66006" cy="64656"/>
                        </a:xfrm>
                        <a:custGeom>
                          <a:avLst/>
                          <a:gdLst>
                            <a:gd name="T0" fmla="*/ 0 w 16"/>
                            <a:gd name="T1" fmla="*/ 0 h 16"/>
                            <a:gd name="T2" fmla="*/ 0 w 16"/>
                            <a:gd name="T3" fmla="*/ 2 h 16"/>
                            <a:gd name="T4" fmla="*/ 16 w 16"/>
                            <a:gd name="T5" fmla="*/ 16 h 16"/>
                            <a:gd name="T6" fmla="*/ 16 w 16"/>
                            <a:gd name="T7" fmla="*/ 14 h 16"/>
                            <a:gd name="T8" fmla="*/ 0 w 16"/>
                            <a:gd name="T9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16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6" y="16"/>
                              </a:lnTo>
                              <a:lnTo>
                                <a:pt x="16" y="1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8" name="Rectangle 326">
                        <a:extLst>
                          <a:ext uri="{FF2B5EF4-FFF2-40B4-BE49-F238E27FC236}">
                            <a16:creationId xmlns:a16="http://schemas.microsoft.com/office/drawing/2014/main" id="{DB1D541C-DC4A-4727-B30F-D1BF3A42A19B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3419475" y="1457325"/>
                          <a:ext cx="78381" cy="8082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9" name="Rectangle 327">
                        <a:extLst>
                          <a:ext uri="{FF2B5EF4-FFF2-40B4-BE49-F238E27FC236}">
                            <a16:creationId xmlns:a16="http://schemas.microsoft.com/office/drawing/2014/main" id="{69F5B924-137D-4E19-A2A7-8CE71F52D43D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3419475" y="1495425"/>
                          <a:ext cx="78381" cy="80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0" name="Freeform 328">
                        <a:extLst>
                          <a:ext uri="{FF2B5EF4-FFF2-40B4-BE49-F238E27FC236}">
                            <a16:creationId xmlns:a16="http://schemas.microsoft.com/office/drawing/2014/main" id="{31A65239-7940-49C9-A10B-FB7AE0701B0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90925" y="1628775"/>
                          <a:ext cx="41254" cy="40410"/>
                        </a:xfrm>
                        <a:custGeom>
                          <a:avLst/>
                          <a:gdLst>
                            <a:gd name="T0" fmla="*/ 8 w 10"/>
                            <a:gd name="T1" fmla="*/ 0 h 10"/>
                            <a:gd name="T2" fmla="*/ 0 w 10"/>
                            <a:gd name="T3" fmla="*/ 10 h 10"/>
                            <a:gd name="T4" fmla="*/ 1 w 10"/>
                            <a:gd name="T5" fmla="*/ 10 h 10"/>
                            <a:gd name="T6" fmla="*/ 10 w 10"/>
                            <a:gd name="T7" fmla="*/ 1 h 10"/>
                            <a:gd name="T8" fmla="*/ 8 w 10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8" y="0"/>
                              </a:moveTo>
                              <a:lnTo>
                                <a:pt x="0" y="10"/>
                              </a:lnTo>
                              <a:lnTo>
                                <a:pt x="1" y="10"/>
                              </a:lnTo>
                              <a:lnTo>
                                <a:pt x="10" y="1"/>
                              </a:lnTo>
                              <a:lnTo>
                                <a:pt x="8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1" name="Freeform 329">
                        <a:extLst>
                          <a:ext uri="{FF2B5EF4-FFF2-40B4-BE49-F238E27FC236}">
                            <a16:creationId xmlns:a16="http://schemas.microsoft.com/office/drawing/2014/main" id="{4EE3823A-8176-41BB-8A61-7B8241BA1F3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90925" y="1647825"/>
                          <a:ext cx="41254" cy="40410"/>
                        </a:xfrm>
                        <a:custGeom>
                          <a:avLst/>
                          <a:gdLst>
                            <a:gd name="T0" fmla="*/ 8 w 10"/>
                            <a:gd name="T1" fmla="*/ 0 h 10"/>
                            <a:gd name="T2" fmla="*/ 0 w 10"/>
                            <a:gd name="T3" fmla="*/ 10 h 10"/>
                            <a:gd name="T4" fmla="*/ 1 w 10"/>
                            <a:gd name="T5" fmla="*/ 10 h 10"/>
                            <a:gd name="T6" fmla="*/ 10 w 10"/>
                            <a:gd name="T7" fmla="*/ 1 h 10"/>
                            <a:gd name="T8" fmla="*/ 8 w 10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8" y="0"/>
                              </a:moveTo>
                              <a:lnTo>
                                <a:pt x="0" y="10"/>
                              </a:lnTo>
                              <a:lnTo>
                                <a:pt x="1" y="10"/>
                              </a:lnTo>
                              <a:lnTo>
                                <a:pt x="10" y="1"/>
                              </a:lnTo>
                              <a:lnTo>
                                <a:pt x="8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2" name="Freeform 330">
                        <a:extLst>
                          <a:ext uri="{FF2B5EF4-FFF2-40B4-BE49-F238E27FC236}">
                            <a16:creationId xmlns:a16="http://schemas.microsoft.com/office/drawing/2014/main" id="{DE22E63B-E502-4772-8C20-2A25B501B22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62350" y="1838325"/>
                          <a:ext cx="53630" cy="36369"/>
                        </a:xfrm>
                        <a:custGeom>
                          <a:avLst/>
                          <a:gdLst>
                            <a:gd name="T0" fmla="*/ 0 w 13"/>
                            <a:gd name="T1" fmla="*/ 0 h 9"/>
                            <a:gd name="T2" fmla="*/ 0 w 13"/>
                            <a:gd name="T3" fmla="*/ 2 h 9"/>
                            <a:gd name="T4" fmla="*/ 12 w 13"/>
                            <a:gd name="T5" fmla="*/ 9 h 9"/>
                            <a:gd name="T6" fmla="*/ 13 w 13"/>
                            <a:gd name="T7" fmla="*/ 7 h 9"/>
                            <a:gd name="T8" fmla="*/ 0 w 13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3" h="9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2" y="9"/>
                              </a:lnTo>
                              <a:lnTo>
                                <a:pt x="13" y="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3" name="Freeform 331">
                        <a:extLst>
                          <a:ext uri="{FF2B5EF4-FFF2-40B4-BE49-F238E27FC236}">
                            <a16:creationId xmlns:a16="http://schemas.microsoft.com/office/drawing/2014/main" id="{16246B0A-8317-4F18-8D11-0D94A2B95FA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62350" y="1857375"/>
                          <a:ext cx="53630" cy="36369"/>
                        </a:xfrm>
                        <a:custGeom>
                          <a:avLst/>
                          <a:gdLst>
                            <a:gd name="T0" fmla="*/ 0 w 13"/>
                            <a:gd name="T1" fmla="*/ 0 h 9"/>
                            <a:gd name="T2" fmla="*/ 0 w 13"/>
                            <a:gd name="T3" fmla="*/ 2 h 9"/>
                            <a:gd name="T4" fmla="*/ 12 w 13"/>
                            <a:gd name="T5" fmla="*/ 9 h 9"/>
                            <a:gd name="T6" fmla="*/ 13 w 13"/>
                            <a:gd name="T7" fmla="*/ 7 h 9"/>
                            <a:gd name="T8" fmla="*/ 0 w 13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3" h="9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2" y="9"/>
                              </a:lnTo>
                              <a:lnTo>
                                <a:pt x="13" y="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4" name="Freeform 332">
                        <a:extLst>
                          <a:ext uri="{FF2B5EF4-FFF2-40B4-BE49-F238E27FC236}">
                            <a16:creationId xmlns:a16="http://schemas.microsoft.com/office/drawing/2014/main" id="{CEF9E934-AEF3-47AE-94DE-A89336C2973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52825" y="1733550"/>
                          <a:ext cx="66006" cy="12123"/>
                        </a:xfrm>
                        <a:custGeom>
                          <a:avLst/>
                          <a:gdLst>
                            <a:gd name="T0" fmla="*/ 16 w 16"/>
                            <a:gd name="T1" fmla="*/ 0 h 3"/>
                            <a:gd name="T2" fmla="*/ 0 w 16"/>
                            <a:gd name="T3" fmla="*/ 3 h 3"/>
                            <a:gd name="T4" fmla="*/ 0 w 16"/>
                            <a:gd name="T5" fmla="*/ 3 h 3"/>
                            <a:gd name="T6" fmla="*/ 16 w 16"/>
                            <a:gd name="T7" fmla="*/ 2 h 3"/>
                            <a:gd name="T8" fmla="*/ 16 w 16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3">
                              <a:moveTo>
                                <a:pt x="16" y="0"/>
                              </a:moveTo>
                              <a:lnTo>
                                <a:pt x="0" y="3"/>
                              </a:lnTo>
                              <a:lnTo>
                                <a:pt x="0" y="3"/>
                              </a:lnTo>
                              <a:lnTo>
                                <a:pt x="16" y="2"/>
                              </a:lnTo>
                              <a:lnTo>
                                <a:pt x="1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5" name="Freeform 333">
                        <a:extLst>
                          <a:ext uri="{FF2B5EF4-FFF2-40B4-BE49-F238E27FC236}">
                            <a16:creationId xmlns:a16="http://schemas.microsoft.com/office/drawing/2014/main" id="{B3189307-4818-4DA9-88BE-C1B638BED6E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52825" y="1771650"/>
                          <a:ext cx="66006" cy="12123"/>
                        </a:xfrm>
                        <a:custGeom>
                          <a:avLst/>
                          <a:gdLst>
                            <a:gd name="T0" fmla="*/ 16 w 16"/>
                            <a:gd name="T1" fmla="*/ 0 h 3"/>
                            <a:gd name="T2" fmla="*/ 0 w 16"/>
                            <a:gd name="T3" fmla="*/ 3 h 3"/>
                            <a:gd name="T4" fmla="*/ 0 w 16"/>
                            <a:gd name="T5" fmla="*/ 3 h 3"/>
                            <a:gd name="T6" fmla="*/ 16 w 16"/>
                            <a:gd name="T7" fmla="*/ 2 h 3"/>
                            <a:gd name="T8" fmla="*/ 16 w 16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3">
                              <a:moveTo>
                                <a:pt x="16" y="0"/>
                              </a:moveTo>
                              <a:lnTo>
                                <a:pt x="0" y="3"/>
                              </a:lnTo>
                              <a:lnTo>
                                <a:pt x="0" y="3"/>
                              </a:lnTo>
                              <a:lnTo>
                                <a:pt x="16" y="2"/>
                              </a:lnTo>
                              <a:lnTo>
                                <a:pt x="16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6" name="Freeform 334">
                        <a:extLst>
                          <a:ext uri="{FF2B5EF4-FFF2-40B4-BE49-F238E27FC236}">
                            <a16:creationId xmlns:a16="http://schemas.microsoft.com/office/drawing/2014/main" id="{1DA70195-71F3-49FB-9A25-4D4001E3FA7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29025" y="1009650"/>
                          <a:ext cx="49504" cy="44451"/>
                        </a:xfrm>
                        <a:custGeom>
                          <a:avLst/>
                          <a:gdLst>
                            <a:gd name="T0" fmla="*/ 10 w 12"/>
                            <a:gd name="T1" fmla="*/ 0 h 11"/>
                            <a:gd name="T2" fmla="*/ 0 w 12"/>
                            <a:gd name="T3" fmla="*/ 11 h 11"/>
                            <a:gd name="T4" fmla="*/ 2 w 12"/>
                            <a:gd name="T5" fmla="*/ 11 h 11"/>
                            <a:gd name="T6" fmla="*/ 12 w 12"/>
                            <a:gd name="T7" fmla="*/ 1 h 11"/>
                            <a:gd name="T8" fmla="*/ 10 w 12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1">
                              <a:moveTo>
                                <a:pt x="10" y="0"/>
                              </a:moveTo>
                              <a:lnTo>
                                <a:pt x="0" y="11"/>
                              </a:lnTo>
                              <a:lnTo>
                                <a:pt x="2" y="11"/>
                              </a:lnTo>
                              <a:lnTo>
                                <a:pt x="12" y="1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7" name="Freeform 335">
                        <a:extLst>
                          <a:ext uri="{FF2B5EF4-FFF2-40B4-BE49-F238E27FC236}">
                            <a16:creationId xmlns:a16="http://schemas.microsoft.com/office/drawing/2014/main" id="{3F52B8F4-63CE-4364-A3BE-0BB1B6C352B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29025" y="1028700"/>
                          <a:ext cx="49504" cy="44451"/>
                        </a:xfrm>
                        <a:custGeom>
                          <a:avLst/>
                          <a:gdLst>
                            <a:gd name="T0" fmla="*/ 10 w 12"/>
                            <a:gd name="T1" fmla="*/ 0 h 11"/>
                            <a:gd name="T2" fmla="*/ 0 w 12"/>
                            <a:gd name="T3" fmla="*/ 11 h 11"/>
                            <a:gd name="T4" fmla="*/ 2 w 12"/>
                            <a:gd name="T5" fmla="*/ 11 h 11"/>
                            <a:gd name="T6" fmla="*/ 12 w 12"/>
                            <a:gd name="T7" fmla="*/ 1 h 11"/>
                            <a:gd name="T8" fmla="*/ 10 w 12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1">
                              <a:moveTo>
                                <a:pt x="10" y="0"/>
                              </a:moveTo>
                              <a:lnTo>
                                <a:pt x="0" y="11"/>
                              </a:lnTo>
                              <a:lnTo>
                                <a:pt x="2" y="11"/>
                              </a:lnTo>
                              <a:lnTo>
                                <a:pt x="12" y="1"/>
                              </a:ln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8" name="Freeform 336">
                        <a:extLst>
                          <a:ext uri="{FF2B5EF4-FFF2-40B4-BE49-F238E27FC236}">
                            <a16:creationId xmlns:a16="http://schemas.microsoft.com/office/drawing/2014/main" id="{9C892637-1D7A-46BA-A676-713005E2878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86175" y="1095375"/>
                          <a:ext cx="61879" cy="20205"/>
                        </a:xfrm>
                        <a:custGeom>
                          <a:avLst/>
                          <a:gdLst>
                            <a:gd name="T0" fmla="*/ 15 w 15"/>
                            <a:gd name="T1" fmla="*/ 0 h 5"/>
                            <a:gd name="T2" fmla="*/ 0 w 15"/>
                            <a:gd name="T3" fmla="*/ 3 h 5"/>
                            <a:gd name="T4" fmla="*/ 2 w 15"/>
                            <a:gd name="T5" fmla="*/ 5 h 5"/>
                            <a:gd name="T6" fmla="*/ 15 w 15"/>
                            <a:gd name="T7" fmla="*/ 1 h 5"/>
                            <a:gd name="T8" fmla="*/ 15 w 15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5">
                              <a:moveTo>
                                <a:pt x="15" y="0"/>
                              </a:moveTo>
                              <a:lnTo>
                                <a:pt x="0" y="3"/>
                              </a:lnTo>
                              <a:lnTo>
                                <a:pt x="2" y="5"/>
                              </a:lnTo>
                              <a:lnTo>
                                <a:pt x="15" y="1"/>
                              </a:lnTo>
                              <a:lnTo>
                                <a:pt x="1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9" name="Freeform 337">
                        <a:extLst>
                          <a:ext uri="{FF2B5EF4-FFF2-40B4-BE49-F238E27FC236}">
                            <a16:creationId xmlns:a16="http://schemas.microsoft.com/office/drawing/2014/main" id="{2FD56FC9-232F-4D1A-8E7D-8B21D2B5956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86175" y="1133475"/>
                          <a:ext cx="61879" cy="20205"/>
                        </a:xfrm>
                        <a:custGeom>
                          <a:avLst/>
                          <a:gdLst>
                            <a:gd name="T0" fmla="*/ 15 w 15"/>
                            <a:gd name="T1" fmla="*/ 0 h 5"/>
                            <a:gd name="T2" fmla="*/ 0 w 15"/>
                            <a:gd name="T3" fmla="*/ 3 h 5"/>
                            <a:gd name="T4" fmla="*/ 2 w 15"/>
                            <a:gd name="T5" fmla="*/ 5 h 5"/>
                            <a:gd name="T6" fmla="*/ 15 w 15"/>
                            <a:gd name="T7" fmla="*/ 1 h 5"/>
                            <a:gd name="T8" fmla="*/ 15 w 15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5">
                              <a:moveTo>
                                <a:pt x="15" y="0"/>
                              </a:moveTo>
                              <a:lnTo>
                                <a:pt x="0" y="3"/>
                              </a:lnTo>
                              <a:lnTo>
                                <a:pt x="2" y="5"/>
                              </a:lnTo>
                              <a:lnTo>
                                <a:pt x="15" y="1"/>
                              </a:lnTo>
                              <a:lnTo>
                                <a:pt x="1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0" name="Freeform 338">
                        <a:extLst>
                          <a:ext uri="{FF2B5EF4-FFF2-40B4-BE49-F238E27FC236}">
                            <a16:creationId xmlns:a16="http://schemas.microsoft.com/office/drawing/2014/main" id="{F2AC2896-01E9-4688-942C-B0920C5CAF7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48075" y="1228725"/>
                          <a:ext cx="66006" cy="28287"/>
                        </a:xfrm>
                        <a:custGeom>
                          <a:avLst/>
                          <a:gdLst>
                            <a:gd name="T0" fmla="*/ 2 w 16"/>
                            <a:gd name="T1" fmla="*/ 0 h 7"/>
                            <a:gd name="T2" fmla="*/ 0 w 16"/>
                            <a:gd name="T3" fmla="*/ 2 h 7"/>
                            <a:gd name="T4" fmla="*/ 16 w 16"/>
                            <a:gd name="T5" fmla="*/ 7 h 7"/>
                            <a:gd name="T6" fmla="*/ 16 w 16"/>
                            <a:gd name="T7" fmla="*/ 5 h 7"/>
                            <a:gd name="T8" fmla="*/ 2 w 16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7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6" y="7"/>
                              </a:lnTo>
                              <a:lnTo>
                                <a:pt x="16" y="5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1" name="Freeform 339">
                        <a:extLst>
                          <a:ext uri="{FF2B5EF4-FFF2-40B4-BE49-F238E27FC236}">
                            <a16:creationId xmlns:a16="http://schemas.microsoft.com/office/drawing/2014/main" id="{D7C3D2A8-0F6E-413C-9E53-FB0D1676222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48075" y="1247775"/>
                          <a:ext cx="66006" cy="28287"/>
                        </a:xfrm>
                        <a:custGeom>
                          <a:avLst/>
                          <a:gdLst>
                            <a:gd name="T0" fmla="*/ 2 w 16"/>
                            <a:gd name="T1" fmla="*/ 0 h 7"/>
                            <a:gd name="T2" fmla="*/ 0 w 16"/>
                            <a:gd name="T3" fmla="*/ 2 h 7"/>
                            <a:gd name="T4" fmla="*/ 16 w 16"/>
                            <a:gd name="T5" fmla="*/ 7 h 7"/>
                            <a:gd name="T6" fmla="*/ 16 w 16"/>
                            <a:gd name="T7" fmla="*/ 5 h 7"/>
                            <a:gd name="T8" fmla="*/ 2 w 16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7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6" y="7"/>
                              </a:lnTo>
                              <a:lnTo>
                                <a:pt x="16" y="5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2" name="Freeform 340">
                        <a:extLst>
                          <a:ext uri="{FF2B5EF4-FFF2-40B4-BE49-F238E27FC236}">
                            <a16:creationId xmlns:a16="http://schemas.microsoft.com/office/drawing/2014/main" id="{259C69D4-5BC1-4C5E-98FA-DEB8C04C18F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733800" y="1466850"/>
                          <a:ext cx="8251" cy="56574"/>
                        </a:xfrm>
                        <a:custGeom>
                          <a:avLst/>
                          <a:gdLst>
                            <a:gd name="T0" fmla="*/ 2 w 2"/>
                            <a:gd name="T1" fmla="*/ 0 h 14"/>
                            <a:gd name="T2" fmla="*/ 0 w 2"/>
                            <a:gd name="T3" fmla="*/ 12 h 14"/>
                            <a:gd name="T4" fmla="*/ 2 w 2"/>
                            <a:gd name="T5" fmla="*/ 14 h 14"/>
                            <a:gd name="T6" fmla="*/ 2 w 2"/>
                            <a:gd name="T7" fmla="*/ 0 h 14"/>
                            <a:gd name="T8" fmla="*/ 2 w 2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14">
                              <a:moveTo>
                                <a:pt x="2" y="0"/>
                              </a:moveTo>
                              <a:lnTo>
                                <a:pt x="0" y="12"/>
                              </a:lnTo>
                              <a:lnTo>
                                <a:pt x="2" y="14"/>
                              </a:lnTo>
                              <a:lnTo>
                                <a:pt x="2" y="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3" name="Freeform 341">
                        <a:extLst>
                          <a:ext uri="{FF2B5EF4-FFF2-40B4-BE49-F238E27FC236}">
                            <a16:creationId xmlns:a16="http://schemas.microsoft.com/office/drawing/2014/main" id="{DAFD01CA-9AF7-4B47-A426-3FB9AA09A29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886200" y="1619250"/>
                          <a:ext cx="8251" cy="56574"/>
                        </a:xfrm>
                        <a:custGeom>
                          <a:avLst/>
                          <a:gdLst>
                            <a:gd name="T0" fmla="*/ 2 w 2"/>
                            <a:gd name="T1" fmla="*/ 0 h 14"/>
                            <a:gd name="T2" fmla="*/ 0 w 2"/>
                            <a:gd name="T3" fmla="*/ 12 h 14"/>
                            <a:gd name="T4" fmla="*/ 2 w 2"/>
                            <a:gd name="T5" fmla="*/ 14 h 14"/>
                            <a:gd name="T6" fmla="*/ 2 w 2"/>
                            <a:gd name="T7" fmla="*/ 0 h 14"/>
                            <a:gd name="T8" fmla="*/ 2 w 2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14">
                              <a:moveTo>
                                <a:pt x="2" y="0"/>
                              </a:moveTo>
                              <a:lnTo>
                                <a:pt x="0" y="12"/>
                              </a:lnTo>
                              <a:lnTo>
                                <a:pt x="2" y="14"/>
                              </a:lnTo>
                              <a:lnTo>
                                <a:pt x="2" y="0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4" name="Freeform 342">
                        <a:extLst>
                          <a:ext uri="{FF2B5EF4-FFF2-40B4-BE49-F238E27FC236}">
                            <a16:creationId xmlns:a16="http://schemas.microsoft.com/office/drawing/2014/main" id="{2A6743BD-92A4-4F12-AE73-A0F313C17FA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724275" y="1609725"/>
                          <a:ext cx="16501" cy="16164"/>
                        </a:xfrm>
                        <a:custGeom>
                          <a:avLst/>
                          <a:gdLst>
                            <a:gd name="T0" fmla="*/ 0 w 4"/>
                            <a:gd name="T1" fmla="*/ 0 h 4"/>
                            <a:gd name="T2" fmla="*/ 0 w 4"/>
                            <a:gd name="T3" fmla="*/ 2 h 4"/>
                            <a:gd name="T4" fmla="*/ 4 w 4"/>
                            <a:gd name="T5" fmla="*/ 4 h 4"/>
                            <a:gd name="T6" fmla="*/ 4 w 4"/>
                            <a:gd name="T7" fmla="*/ 2 h 4"/>
                            <a:gd name="T8" fmla="*/ 0 w 4"/>
                            <a:gd name="T9" fmla="*/ 0 h 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4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4" y="4"/>
                              </a:lnTo>
                              <a:lnTo>
                                <a:pt x="4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5" name="Freeform 343">
                        <a:extLst>
                          <a:ext uri="{FF2B5EF4-FFF2-40B4-BE49-F238E27FC236}">
                            <a16:creationId xmlns:a16="http://schemas.microsoft.com/office/drawing/2014/main" id="{4892A9A2-FF49-4991-BFE6-EA8C961FE07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724275" y="1647825"/>
                          <a:ext cx="16501" cy="16164"/>
                        </a:xfrm>
                        <a:custGeom>
                          <a:avLst/>
                          <a:gdLst>
                            <a:gd name="T0" fmla="*/ 0 w 4"/>
                            <a:gd name="T1" fmla="*/ 0 h 4"/>
                            <a:gd name="T2" fmla="*/ 0 w 4"/>
                            <a:gd name="T3" fmla="*/ 2 h 4"/>
                            <a:gd name="T4" fmla="*/ 4 w 4"/>
                            <a:gd name="T5" fmla="*/ 4 h 4"/>
                            <a:gd name="T6" fmla="*/ 4 w 4"/>
                            <a:gd name="T7" fmla="*/ 2 h 4"/>
                            <a:gd name="T8" fmla="*/ 0 w 4"/>
                            <a:gd name="T9" fmla="*/ 0 h 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4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4" y="4"/>
                              </a:lnTo>
                              <a:lnTo>
                                <a:pt x="4" y="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6" name="Freeform 344">
                        <a:extLst>
                          <a:ext uri="{FF2B5EF4-FFF2-40B4-BE49-F238E27FC236}">
                            <a16:creationId xmlns:a16="http://schemas.microsoft.com/office/drawing/2014/main" id="{82A700B4-A10F-46C7-AE83-5D0758518E5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19475" y="1533525"/>
                          <a:ext cx="57755" cy="28287"/>
                        </a:xfrm>
                        <a:custGeom>
                          <a:avLst/>
                          <a:gdLst>
                            <a:gd name="T0" fmla="*/ 0 w 14"/>
                            <a:gd name="T1" fmla="*/ 0 h 7"/>
                            <a:gd name="T2" fmla="*/ 0 w 14"/>
                            <a:gd name="T3" fmla="*/ 2 h 7"/>
                            <a:gd name="T4" fmla="*/ 14 w 14"/>
                            <a:gd name="T5" fmla="*/ 7 h 7"/>
                            <a:gd name="T6" fmla="*/ 14 w 14"/>
                            <a:gd name="T7" fmla="*/ 7 h 7"/>
                            <a:gd name="T8" fmla="*/ 0 w 14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7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7"/>
                              </a:lnTo>
                              <a:lnTo>
                                <a:pt x="14" y="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7" name="Freeform 345">
                        <a:extLst>
                          <a:ext uri="{FF2B5EF4-FFF2-40B4-BE49-F238E27FC236}">
                            <a16:creationId xmlns:a16="http://schemas.microsoft.com/office/drawing/2014/main" id="{D3AC26A6-B09C-4985-8EED-FC261385AE0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19475" y="1552575"/>
                          <a:ext cx="57755" cy="28287"/>
                        </a:xfrm>
                        <a:custGeom>
                          <a:avLst/>
                          <a:gdLst>
                            <a:gd name="T0" fmla="*/ 0 w 14"/>
                            <a:gd name="T1" fmla="*/ 0 h 7"/>
                            <a:gd name="T2" fmla="*/ 0 w 14"/>
                            <a:gd name="T3" fmla="*/ 2 h 7"/>
                            <a:gd name="T4" fmla="*/ 14 w 14"/>
                            <a:gd name="T5" fmla="*/ 7 h 7"/>
                            <a:gd name="T6" fmla="*/ 14 w 14"/>
                            <a:gd name="T7" fmla="*/ 7 h 7"/>
                            <a:gd name="T8" fmla="*/ 0 w 14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7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7"/>
                              </a:lnTo>
                              <a:lnTo>
                                <a:pt x="14" y="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8" name="Freeform 346">
                        <a:extLst>
                          <a:ext uri="{FF2B5EF4-FFF2-40B4-BE49-F238E27FC236}">
                            <a16:creationId xmlns:a16="http://schemas.microsoft.com/office/drawing/2014/main" id="{58C3A413-7DE4-4AA4-89AE-5DFD1575DF4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05175" y="1600200"/>
                          <a:ext cx="49504" cy="48492"/>
                        </a:xfrm>
                        <a:custGeom>
                          <a:avLst/>
                          <a:gdLst>
                            <a:gd name="T0" fmla="*/ 11 w 12"/>
                            <a:gd name="T1" fmla="*/ 0 h 12"/>
                            <a:gd name="T2" fmla="*/ 0 w 12"/>
                            <a:gd name="T3" fmla="*/ 12 h 12"/>
                            <a:gd name="T4" fmla="*/ 0 w 12"/>
                            <a:gd name="T5" fmla="*/ 12 h 12"/>
                            <a:gd name="T6" fmla="*/ 12 w 12"/>
                            <a:gd name="T7" fmla="*/ 2 h 12"/>
                            <a:gd name="T8" fmla="*/ 11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1" y="0"/>
                              </a:moveTo>
                              <a:lnTo>
                                <a:pt x="0" y="12"/>
                              </a:lnTo>
                              <a:lnTo>
                                <a:pt x="0" y="12"/>
                              </a:lnTo>
                              <a:lnTo>
                                <a:pt x="12" y="2"/>
                              </a:lnTo>
                              <a:lnTo>
                                <a:pt x="1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9" name="Freeform 347">
                        <a:extLst>
                          <a:ext uri="{FF2B5EF4-FFF2-40B4-BE49-F238E27FC236}">
                            <a16:creationId xmlns:a16="http://schemas.microsoft.com/office/drawing/2014/main" id="{4C4E2667-FAFF-4662-B678-5BEB8BD8E5B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57575" y="1752600"/>
                          <a:ext cx="49504" cy="48492"/>
                        </a:xfrm>
                        <a:custGeom>
                          <a:avLst/>
                          <a:gdLst>
                            <a:gd name="T0" fmla="*/ 11 w 12"/>
                            <a:gd name="T1" fmla="*/ 0 h 12"/>
                            <a:gd name="T2" fmla="*/ 0 w 12"/>
                            <a:gd name="T3" fmla="*/ 12 h 12"/>
                            <a:gd name="T4" fmla="*/ 0 w 12"/>
                            <a:gd name="T5" fmla="*/ 12 h 12"/>
                            <a:gd name="T6" fmla="*/ 12 w 12"/>
                            <a:gd name="T7" fmla="*/ 2 h 12"/>
                            <a:gd name="T8" fmla="*/ 11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1" y="0"/>
                              </a:moveTo>
                              <a:lnTo>
                                <a:pt x="0" y="12"/>
                              </a:lnTo>
                              <a:lnTo>
                                <a:pt x="0" y="12"/>
                              </a:lnTo>
                              <a:lnTo>
                                <a:pt x="12" y="2"/>
                              </a:lnTo>
                              <a:lnTo>
                                <a:pt x="1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0" name="Freeform 348">
                        <a:extLst>
                          <a:ext uri="{FF2B5EF4-FFF2-40B4-BE49-F238E27FC236}">
                            <a16:creationId xmlns:a16="http://schemas.microsoft.com/office/drawing/2014/main" id="{BE0CA014-38D5-48C3-92B8-1FDAD52555A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24225" y="1809750"/>
                          <a:ext cx="28877" cy="60614"/>
                        </a:xfrm>
                        <a:custGeom>
                          <a:avLst/>
                          <a:gdLst>
                            <a:gd name="T0" fmla="*/ 2 w 7"/>
                            <a:gd name="T1" fmla="*/ 0 h 15"/>
                            <a:gd name="T2" fmla="*/ 0 w 7"/>
                            <a:gd name="T3" fmla="*/ 0 h 15"/>
                            <a:gd name="T4" fmla="*/ 7 w 7"/>
                            <a:gd name="T5" fmla="*/ 15 h 15"/>
                            <a:gd name="T6" fmla="*/ 7 w 7"/>
                            <a:gd name="T7" fmla="*/ 15 h 15"/>
                            <a:gd name="T8" fmla="*/ 2 w 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7" y="15"/>
                              </a:lnTo>
                              <a:lnTo>
                                <a:pt x="7" y="15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1" name="Freeform 349">
                        <a:extLst>
                          <a:ext uri="{FF2B5EF4-FFF2-40B4-BE49-F238E27FC236}">
                            <a16:creationId xmlns:a16="http://schemas.microsoft.com/office/drawing/2014/main" id="{2EF8F429-9091-45BF-BBEA-583502A6FAC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76625" y="1962150"/>
                          <a:ext cx="28877" cy="60614"/>
                        </a:xfrm>
                        <a:custGeom>
                          <a:avLst/>
                          <a:gdLst>
                            <a:gd name="T0" fmla="*/ 2 w 7"/>
                            <a:gd name="T1" fmla="*/ 0 h 15"/>
                            <a:gd name="T2" fmla="*/ 0 w 7"/>
                            <a:gd name="T3" fmla="*/ 0 h 15"/>
                            <a:gd name="T4" fmla="*/ 7 w 7"/>
                            <a:gd name="T5" fmla="*/ 15 h 15"/>
                            <a:gd name="T6" fmla="*/ 7 w 7"/>
                            <a:gd name="T7" fmla="*/ 15 h 15"/>
                            <a:gd name="T8" fmla="*/ 2 w 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7" y="15"/>
                              </a:lnTo>
                              <a:lnTo>
                                <a:pt x="7" y="15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2" name="Freeform 350">
                        <a:extLst>
                          <a:ext uri="{FF2B5EF4-FFF2-40B4-BE49-F238E27FC236}">
                            <a16:creationId xmlns:a16="http://schemas.microsoft.com/office/drawing/2014/main" id="{480D5076-B4A5-4C62-AAC0-F04AD72EA38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62325" y="1733550"/>
                          <a:ext cx="70131" cy="36369"/>
                        </a:xfrm>
                        <a:custGeom>
                          <a:avLst/>
                          <a:gdLst>
                            <a:gd name="T0" fmla="*/ 15 w 17"/>
                            <a:gd name="T1" fmla="*/ 0 h 9"/>
                            <a:gd name="T2" fmla="*/ 0 w 17"/>
                            <a:gd name="T3" fmla="*/ 7 h 9"/>
                            <a:gd name="T4" fmla="*/ 0 w 17"/>
                            <a:gd name="T5" fmla="*/ 9 h 9"/>
                            <a:gd name="T6" fmla="*/ 17 w 17"/>
                            <a:gd name="T7" fmla="*/ 2 h 9"/>
                            <a:gd name="T8" fmla="*/ 15 w 17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7" h="9">
                              <a:moveTo>
                                <a:pt x="15" y="0"/>
                              </a:moveTo>
                              <a:lnTo>
                                <a:pt x="0" y="7"/>
                              </a:lnTo>
                              <a:lnTo>
                                <a:pt x="0" y="9"/>
                              </a:lnTo>
                              <a:lnTo>
                                <a:pt x="17" y="2"/>
                              </a:lnTo>
                              <a:lnTo>
                                <a:pt x="1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3" name="Freeform 351">
                        <a:extLst>
                          <a:ext uri="{FF2B5EF4-FFF2-40B4-BE49-F238E27FC236}">
                            <a16:creationId xmlns:a16="http://schemas.microsoft.com/office/drawing/2014/main" id="{B5F375B2-F3BA-478E-BFE9-18704D9FD50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62325" y="1752600"/>
                          <a:ext cx="70131" cy="36369"/>
                        </a:xfrm>
                        <a:custGeom>
                          <a:avLst/>
                          <a:gdLst>
                            <a:gd name="T0" fmla="*/ 15 w 17"/>
                            <a:gd name="T1" fmla="*/ 0 h 9"/>
                            <a:gd name="T2" fmla="*/ 0 w 17"/>
                            <a:gd name="T3" fmla="*/ 7 h 9"/>
                            <a:gd name="T4" fmla="*/ 0 w 17"/>
                            <a:gd name="T5" fmla="*/ 9 h 9"/>
                            <a:gd name="T6" fmla="*/ 17 w 17"/>
                            <a:gd name="T7" fmla="*/ 2 h 9"/>
                            <a:gd name="T8" fmla="*/ 15 w 17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7" h="9">
                              <a:moveTo>
                                <a:pt x="15" y="0"/>
                              </a:moveTo>
                              <a:lnTo>
                                <a:pt x="0" y="7"/>
                              </a:lnTo>
                              <a:lnTo>
                                <a:pt x="0" y="9"/>
                              </a:lnTo>
                              <a:lnTo>
                                <a:pt x="17" y="2"/>
                              </a:lnTo>
                              <a:lnTo>
                                <a:pt x="1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4" name="Freeform 352">
                        <a:extLst>
                          <a:ext uri="{FF2B5EF4-FFF2-40B4-BE49-F238E27FC236}">
                            <a16:creationId xmlns:a16="http://schemas.microsoft.com/office/drawing/2014/main" id="{C830B06D-87A0-4F51-BB97-35B54228BCC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00450" y="1314450"/>
                          <a:ext cx="37128" cy="60614"/>
                        </a:xfrm>
                        <a:custGeom>
                          <a:avLst/>
                          <a:gdLst>
                            <a:gd name="T0" fmla="*/ 2 w 9"/>
                            <a:gd name="T1" fmla="*/ 0 h 15"/>
                            <a:gd name="T2" fmla="*/ 0 w 9"/>
                            <a:gd name="T3" fmla="*/ 0 h 15"/>
                            <a:gd name="T4" fmla="*/ 7 w 9"/>
                            <a:gd name="T5" fmla="*/ 15 h 15"/>
                            <a:gd name="T6" fmla="*/ 9 w 9"/>
                            <a:gd name="T7" fmla="*/ 15 h 15"/>
                            <a:gd name="T8" fmla="*/ 2 w 9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5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7" y="15"/>
                              </a:lnTo>
                              <a:lnTo>
                                <a:pt x="9" y="15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5" name="Freeform 353">
                        <a:extLst>
                          <a:ext uri="{FF2B5EF4-FFF2-40B4-BE49-F238E27FC236}">
                            <a16:creationId xmlns:a16="http://schemas.microsoft.com/office/drawing/2014/main" id="{733E5F30-6F39-4DCD-A325-D5FED16EB68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752850" y="1466850"/>
                          <a:ext cx="37128" cy="60614"/>
                        </a:xfrm>
                        <a:custGeom>
                          <a:avLst/>
                          <a:gdLst>
                            <a:gd name="T0" fmla="*/ 2 w 9"/>
                            <a:gd name="T1" fmla="*/ 0 h 15"/>
                            <a:gd name="T2" fmla="*/ 0 w 9"/>
                            <a:gd name="T3" fmla="*/ 0 h 15"/>
                            <a:gd name="T4" fmla="*/ 7 w 9"/>
                            <a:gd name="T5" fmla="*/ 15 h 15"/>
                            <a:gd name="T6" fmla="*/ 9 w 9"/>
                            <a:gd name="T7" fmla="*/ 15 h 15"/>
                            <a:gd name="T8" fmla="*/ 2 w 9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5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7" y="15"/>
                              </a:lnTo>
                              <a:lnTo>
                                <a:pt x="9" y="15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6" name="Freeform 354">
                        <a:extLst>
                          <a:ext uri="{FF2B5EF4-FFF2-40B4-BE49-F238E27FC236}">
                            <a16:creationId xmlns:a16="http://schemas.microsoft.com/office/drawing/2014/main" id="{EAC340A8-3BC3-4872-BF49-AD5179F844F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81400" y="1114425"/>
                          <a:ext cx="16501" cy="60614"/>
                        </a:xfrm>
                        <a:custGeom>
                          <a:avLst/>
                          <a:gdLst>
                            <a:gd name="T0" fmla="*/ 2 w 4"/>
                            <a:gd name="T1" fmla="*/ 0 h 15"/>
                            <a:gd name="T2" fmla="*/ 0 w 4"/>
                            <a:gd name="T3" fmla="*/ 15 h 15"/>
                            <a:gd name="T4" fmla="*/ 2 w 4"/>
                            <a:gd name="T5" fmla="*/ 15 h 15"/>
                            <a:gd name="T6" fmla="*/ 4 w 4"/>
                            <a:gd name="T7" fmla="*/ 0 h 15"/>
                            <a:gd name="T8" fmla="*/ 2 w 4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15">
                              <a:moveTo>
                                <a:pt x="2" y="0"/>
                              </a:moveTo>
                              <a:lnTo>
                                <a:pt x="0" y="15"/>
                              </a:lnTo>
                              <a:lnTo>
                                <a:pt x="2" y="15"/>
                              </a:lnTo>
                              <a:lnTo>
                                <a:pt x="4" y="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7" name="Freeform 355">
                        <a:extLst>
                          <a:ext uri="{FF2B5EF4-FFF2-40B4-BE49-F238E27FC236}">
                            <a16:creationId xmlns:a16="http://schemas.microsoft.com/office/drawing/2014/main" id="{95FBB69F-10CD-4772-91BE-B697E1AF47E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733800" y="1266825"/>
                          <a:ext cx="16501" cy="60614"/>
                        </a:xfrm>
                        <a:custGeom>
                          <a:avLst/>
                          <a:gdLst>
                            <a:gd name="T0" fmla="*/ 2 w 4"/>
                            <a:gd name="T1" fmla="*/ 0 h 15"/>
                            <a:gd name="T2" fmla="*/ 0 w 4"/>
                            <a:gd name="T3" fmla="*/ 15 h 15"/>
                            <a:gd name="T4" fmla="*/ 2 w 4"/>
                            <a:gd name="T5" fmla="*/ 15 h 15"/>
                            <a:gd name="T6" fmla="*/ 4 w 4"/>
                            <a:gd name="T7" fmla="*/ 0 h 15"/>
                            <a:gd name="T8" fmla="*/ 2 w 4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15">
                              <a:moveTo>
                                <a:pt x="2" y="0"/>
                              </a:moveTo>
                              <a:lnTo>
                                <a:pt x="0" y="15"/>
                              </a:lnTo>
                              <a:lnTo>
                                <a:pt x="2" y="15"/>
                              </a:lnTo>
                              <a:lnTo>
                                <a:pt x="4" y="0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8" name="Rectangle 356">
                        <a:extLst>
                          <a:ext uri="{FF2B5EF4-FFF2-40B4-BE49-F238E27FC236}">
                            <a16:creationId xmlns:a16="http://schemas.microsoft.com/office/drawing/2014/main" id="{C1DF2D74-9EF6-4462-AE98-28F79315EE36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3448050" y="1800225"/>
                          <a:ext cx="4125" cy="56574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9" name="Rectangle 357">
                        <a:extLst>
                          <a:ext uri="{FF2B5EF4-FFF2-40B4-BE49-F238E27FC236}">
                            <a16:creationId xmlns:a16="http://schemas.microsoft.com/office/drawing/2014/main" id="{4E52663F-FB2D-4CDE-B793-DA3AD7535267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3600450" y="1952625"/>
                          <a:ext cx="4125" cy="565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0" name="Freeform 358">
                        <a:extLst>
                          <a:ext uri="{FF2B5EF4-FFF2-40B4-BE49-F238E27FC236}">
                            <a16:creationId xmlns:a16="http://schemas.microsoft.com/office/drawing/2014/main" id="{9B85C001-96B5-4191-BD83-F1AE9787CE0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71875" y="1495425"/>
                          <a:ext cx="45379" cy="40410"/>
                        </a:xfrm>
                        <a:custGeom>
                          <a:avLst/>
                          <a:gdLst>
                            <a:gd name="T0" fmla="*/ 9 w 11"/>
                            <a:gd name="T1" fmla="*/ 0 h 10"/>
                            <a:gd name="T2" fmla="*/ 0 w 11"/>
                            <a:gd name="T3" fmla="*/ 10 h 10"/>
                            <a:gd name="T4" fmla="*/ 2 w 11"/>
                            <a:gd name="T5" fmla="*/ 10 h 10"/>
                            <a:gd name="T6" fmla="*/ 11 w 11"/>
                            <a:gd name="T7" fmla="*/ 2 h 10"/>
                            <a:gd name="T8" fmla="*/ 9 w 11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" h="10">
                              <a:moveTo>
                                <a:pt x="9" y="0"/>
                              </a:moveTo>
                              <a:lnTo>
                                <a:pt x="0" y="10"/>
                              </a:lnTo>
                              <a:lnTo>
                                <a:pt x="2" y="10"/>
                              </a:lnTo>
                              <a:lnTo>
                                <a:pt x="11" y="2"/>
                              </a:lnTo>
                              <a:lnTo>
                                <a:pt x="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1" name="Freeform 359">
                        <a:extLst>
                          <a:ext uri="{FF2B5EF4-FFF2-40B4-BE49-F238E27FC236}">
                            <a16:creationId xmlns:a16="http://schemas.microsoft.com/office/drawing/2014/main" id="{B00617CA-E88E-4850-B8C1-780ED964D19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71875" y="1514475"/>
                          <a:ext cx="45379" cy="40410"/>
                        </a:xfrm>
                        <a:custGeom>
                          <a:avLst/>
                          <a:gdLst>
                            <a:gd name="T0" fmla="*/ 9 w 11"/>
                            <a:gd name="T1" fmla="*/ 0 h 10"/>
                            <a:gd name="T2" fmla="*/ 0 w 11"/>
                            <a:gd name="T3" fmla="*/ 10 h 10"/>
                            <a:gd name="T4" fmla="*/ 2 w 11"/>
                            <a:gd name="T5" fmla="*/ 10 h 10"/>
                            <a:gd name="T6" fmla="*/ 11 w 11"/>
                            <a:gd name="T7" fmla="*/ 2 h 10"/>
                            <a:gd name="T8" fmla="*/ 9 w 11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" h="10">
                              <a:moveTo>
                                <a:pt x="9" y="0"/>
                              </a:moveTo>
                              <a:lnTo>
                                <a:pt x="0" y="10"/>
                              </a:lnTo>
                              <a:lnTo>
                                <a:pt x="2" y="10"/>
                              </a:lnTo>
                              <a:lnTo>
                                <a:pt x="11" y="2"/>
                              </a:lnTo>
                              <a:lnTo>
                                <a:pt x="9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2" name="Freeform 360">
                        <a:extLst>
                          <a:ext uri="{FF2B5EF4-FFF2-40B4-BE49-F238E27FC236}">
                            <a16:creationId xmlns:a16="http://schemas.microsoft.com/office/drawing/2014/main" id="{66CA2B40-037B-48BF-B5ED-187D395D954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57525" y="1781175"/>
                          <a:ext cx="66006" cy="8082"/>
                        </a:xfrm>
                        <a:custGeom>
                          <a:avLst/>
                          <a:gdLst>
                            <a:gd name="T0" fmla="*/ 9 w 9"/>
                            <a:gd name="T1" fmla="*/ 0 h 1"/>
                            <a:gd name="T2" fmla="*/ 1 w 9"/>
                            <a:gd name="T3" fmla="*/ 0 h 1"/>
                            <a:gd name="T4" fmla="*/ 0 w 9"/>
                            <a:gd name="T5" fmla="*/ 1 h 1"/>
                            <a:gd name="T6" fmla="*/ 9 w 9"/>
                            <a:gd name="T7" fmla="*/ 1 h 1"/>
                            <a:gd name="T8" fmla="*/ 9 w 9"/>
                            <a:gd name="T9" fmla="*/ 0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">
                              <a:moveTo>
                                <a:pt x="9" y="0"/>
                              </a:move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cubicBezTo>
                                <a:pt x="1" y="0"/>
                                <a:pt x="0" y="0"/>
                                <a:pt x="0" y="1"/>
                              </a:cubicBezTo>
                              <a:cubicBezTo>
                                <a:pt x="9" y="1"/>
                                <a:pt x="9" y="1"/>
                                <a:pt x="9" y="1"/>
                              </a:cubicBezTo>
                              <a:cubicBezTo>
                                <a:pt x="9" y="0"/>
                                <a:pt x="9" y="0"/>
                                <a:pt x="9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3" name="Freeform 361">
                        <a:extLst>
                          <a:ext uri="{FF2B5EF4-FFF2-40B4-BE49-F238E27FC236}">
                            <a16:creationId xmlns:a16="http://schemas.microsoft.com/office/drawing/2014/main" id="{38A0F7B5-908D-49B1-8439-675EEF69473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810000" y="1362075"/>
                          <a:ext cx="12376" cy="12123"/>
                        </a:xfrm>
                        <a:custGeom>
                          <a:avLst/>
                          <a:gdLst>
                            <a:gd name="T0" fmla="*/ 2 w 2"/>
                            <a:gd name="T1" fmla="*/ 0 h 2"/>
                            <a:gd name="T2" fmla="*/ 0 w 2"/>
                            <a:gd name="T3" fmla="*/ 1 h 2"/>
                            <a:gd name="T4" fmla="*/ 1 w 2"/>
                            <a:gd name="T5" fmla="*/ 2 h 2"/>
                            <a:gd name="T6" fmla="*/ 1 w 2"/>
                            <a:gd name="T7" fmla="*/ 1 h 2"/>
                            <a:gd name="T8" fmla="*/ 2 w 2"/>
                            <a:gd name="T9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2">
                              <a:moveTo>
                                <a:pt x="2" y="0"/>
                              </a:move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1" y="2"/>
                                <a:pt x="1" y="2"/>
                                <a:pt x="1" y="2"/>
                              </a:cubicBezTo>
                              <a:cubicBezTo>
                                <a:pt x="1" y="1"/>
                                <a:pt x="1" y="1"/>
                                <a:pt x="1" y="1"/>
                              </a:cubicBezTo>
                              <a:cubicBezTo>
                                <a:pt x="1" y="1"/>
                                <a:pt x="1" y="0"/>
                                <a:pt x="2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4" name="Freeform 362">
                        <a:extLst>
                          <a:ext uri="{FF2B5EF4-FFF2-40B4-BE49-F238E27FC236}">
                            <a16:creationId xmlns:a16="http://schemas.microsoft.com/office/drawing/2014/main" id="{805B7037-8501-4A66-ACE3-15A2D11673F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00375" y="2000250"/>
                          <a:ext cx="86632" cy="8082"/>
                        </a:xfrm>
                        <a:custGeom>
                          <a:avLst/>
                          <a:gdLst>
                            <a:gd name="T0" fmla="*/ 21 w 21"/>
                            <a:gd name="T1" fmla="*/ 0 h 2"/>
                            <a:gd name="T2" fmla="*/ 16 w 21"/>
                            <a:gd name="T3" fmla="*/ 0 h 2"/>
                            <a:gd name="T4" fmla="*/ 0 w 21"/>
                            <a:gd name="T5" fmla="*/ 0 h 2"/>
                            <a:gd name="T6" fmla="*/ 0 w 21"/>
                            <a:gd name="T7" fmla="*/ 2 h 2"/>
                            <a:gd name="T8" fmla="*/ 16 w 21"/>
                            <a:gd name="T9" fmla="*/ 2 h 2"/>
                            <a:gd name="T10" fmla="*/ 21 w 21"/>
                            <a:gd name="T11" fmla="*/ 2 h 2"/>
                            <a:gd name="T12" fmla="*/ 21 w 21"/>
                            <a:gd name="T13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21" h="2">
                              <a:moveTo>
                                <a:pt x="21" y="0"/>
                              </a:moveTo>
                              <a:lnTo>
                                <a:pt x="16" y="0"/>
                              </a:ln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16" y="2"/>
                              </a:lnTo>
                              <a:lnTo>
                                <a:pt x="21" y="2"/>
                              </a:lnTo>
                              <a:lnTo>
                                <a:pt x="2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5" name="Freeform 363">
                        <a:extLst>
                          <a:ext uri="{FF2B5EF4-FFF2-40B4-BE49-F238E27FC236}">
                            <a16:creationId xmlns:a16="http://schemas.microsoft.com/office/drawing/2014/main" id="{3A8C007E-3D04-46A5-A77A-8D92139764B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00375" y="2038350"/>
                          <a:ext cx="86632" cy="8082"/>
                        </a:xfrm>
                        <a:custGeom>
                          <a:avLst/>
                          <a:gdLst>
                            <a:gd name="T0" fmla="*/ 21 w 21"/>
                            <a:gd name="T1" fmla="*/ 0 h 2"/>
                            <a:gd name="T2" fmla="*/ 16 w 21"/>
                            <a:gd name="T3" fmla="*/ 0 h 2"/>
                            <a:gd name="T4" fmla="*/ 0 w 21"/>
                            <a:gd name="T5" fmla="*/ 0 h 2"/>
                            <a:gd name="T6" fmla="*/ 0 w 21"/>
                            <a:gd name="T7" fmla="*/ 2 h 2"/>
                            <a:gd name="T8" fmla="*/ 16 w 21"/>
                            <a:gd name="T9" fmla="*/ 2 h 2"/>
                            <a:gd name="T10" fmla="*/ 21 w 21"/>
                            <a:gd name="T11" fmla="*/ 2 h 2"/>
                            <a:gd name="T12" fmla="*/ 21 w 21"/>
                            <a:gd name="T13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21" h="2">
                              <a:moveTo>
                                <a:pt x="21" y="0"/>
                              </a:moveTo>
                              <a:lnTo>
                                <a:pt x="16" y="0"/>
                              </a:ln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16" y="2"/>
                              </a:lnTo>
                              <a:lnTo>
                                <a:pt x="21" y="2"/>
                              </a:lnTo>
                              <a:lnTo>
                                <a:pt x="2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6" name="Freeform 364">
                        <a:extLst>
                          <a:ext uri="{FF2B5EF4-FFF2-40B4-BE49-F238E27FC236}">
                            <a16:creationId xmlns:a16="http://schemas.microsoft.com/office/drawing/2014/main" id="{F9214A01-DD0A-49E6-A96F-D36FBF4A70C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95625" y="2314575"/>
                          <a:ext cx="61879" cy="36369"/>
                        </a:xfrm>
                        <a:custGeom>
                          <a:avLst/>
                          <a:gdLst>
                            <a:gd name="T0" fmla="*/ 13 w 15"/>
                            <a:gd name="T1" fmla="*/ 0 h 9"/>
                            <a:gd name="T2" fmla="*/ 8 w 15"/>
                            <a:gd name="T3" fmla="*/ 4 h 9"/>
                            <a:gd name="T4" fmla="*/ 0 w 15"/>
                            <a:gd name="T5" fmla="*/ 7 h 9"/>
                            <a:gd name="T6" fmla="*/ 0 w 15"/>
                            <a:gd name="T7" fmla="*/ 9 h 9"/>
                            <a:gd name="T8" fmla="*/ 8 w 15"/>
                            <a:gd name="T9" fmla="*/ 5 h 9"/>
                            <a:gd name="T10" fmla="*/ 15 w 15"/>
                            <a:gd name="T11" fmla="*/ 2 h 9"/>
                            <a:gd name="T12" fmla="*/ 13 w 15"/>
                            <a:gd name="T13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5" h="9">
                              <a:moveTo>
                                <a:pt x="13" y="0"/>
                              </a:moveTo>
                              <a:lnTo>
                                <a:pt x="8" y="4"/>
                              </a:lnTo>
                              <a:lnTo>
                                <a:pt x="0" y="7"/>
                              </a:lnTo>
                              <a:lnTo>
                                <a:pt x="0" y="9"/>
                              </a:lnTo>
                              <a:lnTo>
                                <a:pt x="8" y="5"/>
                              </a:lnTo>
                              <a:lnTo>
                                <a:pt x="15" y="2"/>
                              </a:lnTo>
                              <a:lnTo>
                                <a:pt x="1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7" name="Freeform 365">
                        <a:extLst>
                          <a:ext uri="{FF2B5EF4-FFF2-40B4-BE49-F238E27FC236}">
                            <a16:creationId xmlns:a16="http://schemas.microsoft.com/office/drawing/2014/main" id="{A98BDC3D-B038-4ED6-A695-2F0C13EF82E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95625" y="2333625"/>
                          <a:ext cx="61879" cy="36369"/>
                        </a:xfrm>
                        <a:custGeom>
                          <a:avLst/>
                          <a:gdLst>
                            <a:gd name="T0" fmla="*/ 13 w 15"/>
                            <a:gd name="T1" fmla="*/ 0 h 9"/>
                            <a:gd name="T2" fmla="*/ 8 w 15"/>
                            <a:gd name="T3" fmla="*/ 4 h 9"/>
                            <a:gd name="T4" fmla="*/ 0 w 15"/>
                            <a:gd name="T5" fmla="*/ 7 h 9"/>
                            <a:gd name="T6" fmla="*/ 0 w 15"/>
                            <a:gd name="T7" fmla="*/ 9 h 9"/>
                            <a:gd name="T8" fmla="*/ 8 w 15"/>
                            <a:gd name="T9" fmla="*/ 5 h 9"/>
                            <a:gd name="T10" fmla="*/ 15 w 15"/>
                            <a:gd name="T11" fmla="*/ 2 h 9"/>
                            <a:gd name="T12" fmla="*/ 13 w 15"/>
                            <a:gd name="T13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5" h="9">
                              <a:moveTo>
                                <a:pt x="13" y="0"/>
                              </a:moveTo>
                              <a:lnTo>
                                <a:pt x="8" y="4"/>
                              </a:lnTo>
                              <a:lnTo>
                                <a:pt x="0" y="7"/>
                              </a:lnTo>
                              <a:lnTo>
                                <a:pt x="0" y="9"/>
                              </a:lnTo>
                              <a:lnTo>
                                <a:pt x="8" y="5"/>
                              </a:lnTo>
                              <a:lnTo>
                                <a:pt x="15" y="2"/>
                              </a:lnTo>
                              <a:lnTo>
                                <a:pt x="13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8" name="Freeform 366">
                        <a:extLst>
                          <a:ext uri="{FF2B5EF4-FFF2-40B4-BE49-F238E27FC236}">
                            <a16:creationId xmlns:a16="http://schemas.microsoft.com/office/drawing/2014/main" id="{4ABF6EC3-5625-4EC1-A790-04AF932C92B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47975" y="2009775"/>
                          <a:ext cx="41254" cy="40410"/>
                        </a:xfrm>
                        <a:custGeom>
                          <a:avLst/>
                          <a:gdLst>
                            <a:gd name="T0" fmla="*/ 10 w 10"/>
                            <a:gd name="T1" fmla="*/ 0 h 10"/>
                            <a:gd name="T2" fmla="*/ 0 w 10"/>
                            <a:gd name="T3" fmla="*/ 10 h 10"/>
                            <a:gd name="T4" fmla="*/ 1 w 10"/>
                            <a:gd name="T5" fmla="*/ 10 h 10"/>
                            <a:gd name="T6" fmla="*/ 10 w 10"/>
                            <a:gd name="T7" fmla="*/ 0 h 10"/>
                            <a:gd name="T8" fmla="*/ 10 w 10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10" y="0"/>
                              </a:moveTo>
                              <a:lnTo>
                                <a:pt x="0" y="10"/>
                              </a:lnTo>
                              <a:lnTo>
                                <a:pt x="1" y="10"/>
                              </a:lnTo>
                              <a:lnTo>
                                <a:pt x="10" y="0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9" name="Freeform 367">
                        <a:extLst>
                          <a:ext uri="{FF2B5EF4-FFF2-40B4-BE49-F238E27FC236}">
                            <a16:creationId xmlns:a16="http://schemas.microsoft.com/office/drawing/2014/main" id="{5321A4FC-F422-45AE-AE8C-324955D5ED6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47975" y="2028825"/>
                          <a:ext cx="41254" cy="40410"/>
                        </a:xfrm>
                        <a:custGeom>
                          <a:avLst/>
                          <a:gdLst>
                            <a:gd name="T0" fmla="*/ 10 w 10"/>
                            <a:gd name="T1" fmla="*/ 0 h 10"/>
                            <a:gd name="T2" fmla="*/ 0 w 10"/>
                            <a:gd name="T3" fmla="*/ 10 h 10"/>
                            <a:gd name="T4" fmla="*/ 1 w 10"/>
                            <a:gd name="T5" fmla="*/ 10 h 10"/>
                            <a:gd name="T6" fmla="*/ 10 w 10"/>
                            <a:gd name="T7" fmla="*/ 0 h 10"/>
                            <a:gd name="T8" fmla="*/ 10 w 10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10" y="0"/>
                              </a:moveTo>
                              <a:lnTo>
                                <a:pt x="0" y="10"/>
                              </a:lnTo>
                              <a:lnTo>
                                <a:pt x="1" y="10"/>
                              </a:lnTo>
                              <a:lnTo>
                                <a:pt x="10" y="0"/>
                              </a:ln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0" name="Freeform 368">
                        <a:extLst>
                          <a:ext uri="{FF2B5EF4-FFF2-40B4-BE49-F238E27FC236}">
                            <a16:creationId xmlns:a16="http://schemas.microsoft.com/office/drawing/2014/main" id="{4E6B1FDF-A3CD-4AD1-97DC-48BE229E7A6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19425" y="2162175"/>
                          <a:ext cx="12376" cy="64656"/>
                        </a:xfrm>
                        <a:custGeom>
                          <a:avLst/>
                          <a:gdLst>
                            <a:gd name="T0" fmla="*/ 1 w 3"/>
                            <a:gd name="T1" fmla="*/ 0 h 16"/>
                            <a:gd name="T2" fmla="*/ 0 w 3"/>
                            <a:gd name="T3" fmla="*/ 11 h 16"/>
                            <a:gd name="T4" fmla="*/ 0 w 3"/>
                            <a:gd name="T5" fmla="*/ 16 h 16"/>
                            <a:gd name="T6" fmla="*/ 1 w 3"/>
                            <a:gd name="T7" fmla="*/ 16 h 16"/>
                            <a:gd name="T8" fmla="*/ 1 w 3"/>
                            <a:gd name="T9" fmla="*/ 11 h 16"/>
                            <a:gd name="T10" fmla="*/ 3 w 3"/>
                            <a:gd name="T11" fmla="*/ 0 h 16"/>
                            <a:gd name="T12" fmla="*/ 1 w 3"/>
                            <a:gd name="T13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3" h="16">
                              <a:moveTo>
                                <a:pt x="1" y="0"/>
                              </a:moveTo>
                              <a:lnTo>
                                <a:pt x="0" y="11"/>
                              </a:lnTo>
                              <a:lnTo>
                                <a:pt x="0" y="16"/>
                              </a:lnTo>
                              <a:lnTo>
                                <a:pt x="1" y="16"/>
                              </a:lnTo>
                              <a:lnTo>
                                <a:pt x="1" y="11"/>
                              </a:lnTo>
                              <a:lnTo>
                                <a:pt x="3" y="0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1" name="Freeform 369">
                        <a:extLst>
                          <a:ext uri="{FF2B5EF4-FFF2-40B4-BE49-F238E27FC236}">
                            <a16:creationId xmlns:a16="http://schemas.microsoft.com/office/drawing/2014/main" id="{506C3F1D-E4A6-44B5-ADF1-5CA2254765C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71825" y="2314575"/>
                          <a:ext cx="12376" cy="64656"/>
                        </a:xfrm>
                        <a:custGeom>
                          <a:avLst/>
                          <a:gdLst>
                            <a:gd name="T0" fmla="*/ 1 w 3"/>
                            <a:gd name="T1" fmla="*/ 0 h 16"/>
                            <a:gd name="T2" fmla="*/ 0 w 3"/>
                            <a:gd name="T3" fmla="*/ 11 h 16"/>
                            <a:gd name="T4" fmla="*/ 0 w 3"/>
                            <a:gd name="T5" fmla="*/ 16 h 16"/>
                            <a:gd name="T6" fmla="*/ 1 w 3"/>
                            <a:gd name="T7" fmla="*/ 16 h 16"/>
                            <a:gd name="T8" fmla="*/ 1 w 3"/>
                            <a:gd name="T9" fmla="*/ 11 h 16"/>
                            <a:gd name="T10" fmla="*/ 3 w 3"/>
                            <a:gd name="T11" fmla="*/ 0 h 16"/>
                            <a:gd name="T12" fmla="*/ 1 w 3"/>
                            <a:gd name="T13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3" h="16">
                              <a:moveTo>
                                <a:pt x="1" y="0"/>
                              </a:moveTo>
                              <a:lnTo>
                                <a:pt x="0" y="11"/>
                              </a:lnTo>
                              <a:lnTo>
                                <a:pt x="0" y="16"/>
                              </a:lnTo>
                              <a:lnTo>
                                <a:pt x="1" y="16"/>
                              </a:lnTo>
                              <a:lnTo>
                                <a:pt x="1" y="11"/>
                              </a:lnTo>
                              <a:lnTo>
                                <a:pt x="3" y="0"/>
                              </a:lnTo>
                              <a:lnTo>
                                <a:pt x="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2" name="Freeform 370">
                        <a:extLst>
                          <a:ext uri="{FF2B5EF4-FFF2-40B4-BE49-F238E27FC236}">
                            <a16:creationId xmlns:a16="http://schemas.microsoft.com/office/drawing/2014/main" id="{4758E801-C2F1-4324-9AF9-85F03681D73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95600" y="2181225"/>
                          <a:ext cx="28877" cy="60614"/>
                        </a:xfrm>
                        <a:custGeom>
                          <a:avLst/>
                          <a:gdLst>
                            <a:gd name="T0" fmla="*/ 2 w 7"/>
                            <a:gd name="T1" fmla="*/ 0 h 15"/>
                            <a:gd name="T2" fmla="*/ 0 w 7"/>
                            <a:gd name="T3" fmla="*/ 0 h 15"/>
                            <a:gd name="T4" fmla="*/ 4 w 7"/>
                            <a:gd name="T5" fmla="*/ 10 h 15"/>
                            <a:gd name="T6" fmla="*/ 6 w 7"/>
                            <a:gd name="T7" fmla="*/ 15 h 15"/>
                            <a:gd name="T8" fmla="*/ 7 w 7"/>
                            <a:gd name="T9" fmla="*/ 15 h 15"/>
                            <a:gd name="T10" fmla="*/ 6 w 7"/>
                            <a:gd name="T11" fmla="*/ 10 h 15"/>
                            <a:gd name="T12" fmla="*/ 2 w 7"/>
                            <a:gd name="T13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4" y="10"/>
                              </a:lnTo>
                              <a:lnTo>
                                <a:pt x="6" y="15"/>
                              </a:lnTo>
                              <a:lnTo>
                                <a:pt x="7" y="15"/>
                              </a:lnTo>
                              <a:lnTo>
                                <a:pt x="6" y="1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3" name="Freeform 371">
                        <a:extLst>
                          <a:ext uri="{FF2B5EF4-FFF2-40B4-BE49-F238E27FC236}">
                            <a16:creationId xmlns:a16="http://schemas.microsoft.com/office/drawing/2014/main" id="{FD28AC5F-273B-4870-9DAD-FFF3322F3FC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48000" y="2333625"/>
                          <a:ext cx="28877" cy="60614"/>
                        </a:xfrm>
                        <a:custGeom>
                          <a:avLst/>
                          <a:gdLst>
                            <a:gd name="T0" fmla="*/ 2 w 7"/>
                            <a:gd name="T1" fmla="*/ 0 h 15"/>
                            <a:gd name="T2" fmla="*/ 0 w 7"/>
                            <a:gd name="T3" fmla="*/ 0 h 15"/>
                            <a:gd name="T4" fmla="*/ 4 w 7"/>
                            <a:gd name="T5" fmla="*/ 10 h 15"/>
                            <a:gd name="T6" fmla="*/ 6 w 7"/>
                            <a:gd name="T7" fmla="*/ 15 h 15"/>
                            <a:gd name="T8" fmla="*/ 7 w 7"/>
                            <a:gd name="T9" fmla="*/ 15 h 15"/>
                            <a:gd name="T10" fmla="*/ 6 w 7"/>
                            <a:gd name="T11" fmla="*/ 10 h 15"/>
                            <a:gd name="T12" fmla="*/ 2 w 7"/>
                            <a:gd name="T13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4" y="10"/>
                              </a:lnTo>
                              <a:lnTo>
                                <a:pt x="6" y="15"/>
                              </a:lnTo>
                              <a:lnTo>
                                <a:pt x="7" y="15"/>
                              </a:lnTo>
                              <a:lnTo>
                                <a:pt x="6" y="10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4" name="Freeform 372">
                        <a:extLst>
                          <a:ext uri="{FF2B5EF4-FFF2-40B4-BE49-F238E27FC236}">
                            <a16:creationId xmlns:a16="http://schemas.microsoft.com/office/drawing/2014/main" id="{09DD7CDC-8741-4CAD-810D-7144275708C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05050" y="1895475"/>
                          <a:ext cx="66006" cy="36369"/>
                        </a:xfrm>
                        <a:custGeom>
                          <a:avLst/>
                          <a:gdLst>
                            <a:gd name="T0" fmla="*/ 0 w 16"/>
                            <a:gd name="T1" fmla="*/ 0 h 9"/>
                            <a:gd name="T2" fmla="*/ 0 w 16"/>
                            <a:gd name="T3" fmla="*/ 0 h 9"/>
                            <a:gd name="T4" fmla="*/ 14 w 16"/>
                            <a:gd name="T5" fmla="*/ 9 h 9"/>
                            <a:gd name="T6" fmla="*/ 16 w 16"/>
                            <a:gd name="T7" fmla="*/ 7 h 9"/>
                            <a:gd name="T8" fmla="*/ 0 w 16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9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4" y="9"/>
                              </a:lnTo>
                              <a:lnTo>
                                <a:pt x="16" y="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5" name="Freeform 373">
                        <a:extLst>
                          <a:ext uri="{FF2B5EF4-FFF2-40B4-BE49-F238E27FC236}">
                            <a16:creationId xmlns:a16="http://schemas.microsoft.com/office/drawing/2014/main" id="{463913FE-720E-424E-8C7F-FA633CC0C61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05050" y="1914525"/>
                          <a:ext cx="66006" cy="36369"/>
                        </a:xfrm>
                        <a:custGeom>
                          <a:avLst/>
                          <a:gdLst>
                            <a:gd name="T0" fmla="*/ 0 w 16"/>
                            <a:gd name="T1" fmla="*/ 0 h 9"/>
                            <a:gd name="T2" fmla="*/ 0 w 16"/>
                            <a:gd name="T3" fmla="*/ 0 h 9"/>
                            <a:gd name="T4" fmla="*/ 14 w 16"/>
                            <a:gd name="T5" fmla="*/ 9 h 9"/>
                            <a:gd name="T6" fmla="*/ 16 w 16"/>
                            <a:gd name="T7" fmla="*/ 7 h 9"/>
                            <a:gd name="T8" fmla="*/ 0 w 16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9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4" y="9"/>
                              </a:lnTo>
                              <a:lnTo>
                                <a:pt x="16" y="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6" name="Freeform 374">
                        <a:extLst>
                          <a:ext uri="{FF2B5EF4-FFF2-40B4-BE49-F238E27FC236}">
                            <a16:creationId xmlns:a16="http://schemas.microsoft.com/office/drawing/2014/main" id="{1C8CC451-62B8-4C78-9AC6-697C2020D57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43175" y="2152650"/>
                          <a:ext cx="61879" cy="12123"/>
                        </a:xfrm>
                        <a:custGeom>
                          <a:avLst/>
                          <a:gdLst>
                            <a:gd name="T0" fmla="*/ 8 w 9"/>
                            <a:gd name="T1" fmla="*/ 0 h 2"/>
                            <a:gd name="T2" fmla="*/ 0 w 9"/>
                            <a:gd name="T3" fmla="*/ 2 h 2"/>
                            <a:gd name="T4" fmla="*/ 0 w 9"/>
                            <a:gd name="T5" fmla="*/ 2 h 2"/>
                            <a:gd name="T6" fmla="*/ 1 w 9"/>
                            <a:gd name="T7" fmla="*/ 2 h 2"/>
                            <a:gd name="T8" fmla="*/ 1 w 9"/>
                            <a:gd name="T9" fmla="*/ 2 h 2"/>
                            <a:gd name="T10" fmla="*/ 9 w 9"/>
                            <a:gd name="T11" fmla="*/ 1 h 2"/>
                            <a:gd name="T12" fmla="*/ 8 w 9"/>
                            <a:gd name="T13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9" h="2">
                              <a:moveTo>
                                <a:pt x="8" y="0"/>
                              </a:moveTo>
                              <a:cubicBezTo>
                                <a:pt x="0" y="2"/>
                                <a:pt x="0" y="2"/>
                                <a:pt x="0" y="2"/>
                              </a:cubicBezTo>
                              <a:cubicBezTo>
                                <a:pt x="0" y="2"/>
                                <a:pt x="0" y="2"/>
                                <a:pt x="0" y="2"/>
                              </a:cubicBezTo>
                              <a:cubicBezTo>
                                <a:pt x="1" y="2"/>
                                <a:pt x="1" y="2"/>
                                <a:pt x="1" y="2"/>
                              </a:cubicBezTo>
                              <a:cubicBezTo>
                                <a:pt x="1" y="2"/>
                                <a:pt x="1" y="2"/>
                                <a:pt x="1" y="2"/>
                              </a:cubicBezTo>
                              <a:cubicBezTo>
                                <a:pt x="9" y="1"/>
                                <a:pt x="9" y="1"/>
                                <a:pt x="9" y="1"/>
                              </a:cubicBezTo>
                              <a:cubicBezTo>
                                <a:pt x="8" y="0"/>
                                <a:pt x="8" y="0"/>
                                <a:pt x="8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7" name="Freeform 375">
                        <a:extLst>
                          <a:ext uri="{FF2B5EF4-FFF2-40B4-BE49-F238E27FC236}">
                            <a16:creationId xmlns:a16="http://schemas.microsoft.com/office/drawing/2014/main" id="{49477DBB-76EF-416E-A54F-6B709C6259E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43175" y="2053097"/>
                          <a:ext cx="57755" cy="28287"/>
                        </a:xfrm>
                        <a:custGeom>
                          <a:avLst/>
                          <a:gdLst>
                            <a:gd name="T0" fmla="*/ 2 w 14"/>
                            <a:gd name="T1" fmla="*/ 0 h 7"/>
                            <a:gd name="T2" fmla="*/ 0 w 14"/>
                            <a:gd name="T3" fmla="*/ 0 h 7"/>
                            <a:gd name="T4" fmla="*/ 14 w 14"/>
                            <a:gd name="T5" fmla="*/ 7 h 7"/>
                            <a:gd name="T6" fmla="*/ 14 w 14"/>
                            <a:gd name="T7" fmla="*/ 5 h 7"/>
                            <a:gd name="T8" fmla="*/ 2 w 14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7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14" y="7"/>
                              </a:lnTo>
                              <a:lnTo>
                                <a:pt x="14" y="5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8" name="Freeform 376">
                        <a:extLst>
                          <a:ext uri="{FF2B5EF4-FFF2-40B4-BE49-F238E27FC236}">
                            <a16:creationId xmlns:a16="http://schemas.microsoft.com/office/drawing/2014/main" id="{09FE28CE-ED9E-4209-94FA-97BE4E046AD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43175" y="2066925"/>
                          <a:ext cx="57755" cy="28287"/>
                        </a:xfrm>
                        <a:custGeom>
                          <a:avLst/>
                          <a:gdLst>
                            <a:gd name="T0" fmla="*/ 2 w 14"/>
                            <a:gd name="T1" fmla="*/ 0 h 7"/>
                            <a:gd name="T2" fmla="*/ 0 w 14"/>
                            <a:gd name="T3" fmla="*/ 0 h 7"/>
                            <a:gd name="T4" fmla="*/ 14 w 14"/>
                            <a:gd name="T5" fmla="*/ 7 h 7"/>
                            <a:gd name="T6" fmla="*/ 14 w 14"/>
                            <a:gd name="T7" fmla="*/ 5 h 7"/>
                            <a:gd name="T8" fmla="*/ 2 w 14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7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14" y="7"/>
                              </a:lnTo>
                              <a:lnTo>
                                <a:pt x="14" y="5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9" name="Freeform 377">
                        <a:extLst>
                          <a:ext uri="{FF2B5EF4-FFF2-40B4-BE49-F238E27FC236}">
                            <a16:creationId xmlns:a16="http://schemas.microsoft.com/office/drawing/2014/main" id="{8DF3FF5C-4246-4332-B066-C1CA1EF2E2C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67000" y="1943100"/>
                          <a:ext cx="33003" cy="56574"/>
                        </a:xfrm>
                        <a:custGeom>
                          <a:avLst/>
                          <a:gdLst>
                            <a:gd name="T0" fmla="*/ 2 w 8"/>
                            <a:gd name="T1" fmla="*/ 0 h 14"/>
                            <a:gd name="T2" fmla="*/ 0 w 8"/>
                            <a:gd name="T3" fmla="*/ 0 h 14"/>
                            <a:gd name="T4" fmla="*/ 8 w 8"/>
                            <a:gd name="T5" fmla="*/ 14 h 14"/>
                            <a:gd name="T6" fmla="*/ 8 w 8"/>
                            <a:gd name="T7" fmla="*/ 14 h 14"/>
                            <a:gd name="T8" fmla="*/ 2 w 8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4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8" y="14"/>
                              </a:lnTo>
                              <a:lnTo>
                                <a:pt x="8" y="14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0" name="Freeform 378">
                        <a:extLst>
                          <a:ext uri="{FF2B5EF4-FFF2-40B4-BE49-F238E27FC236}">
                            <a16:creationId xmlns:a16="http://schemas.microsoft.com/office/drawing/2014/main" id="{64D0E4C0-09BF-4622-A703-1E94B2CB9AF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19400" y="2095500"/>
                          <a:ext cx="33003" cy="56574"/>
                        </a:xfrm>
                        <a:custGeom>
                          <a:avLst/>
                          <a:gdLst>
                            <a:gd name="T0" fmla="*/ 2 w 8"/>
                            <a:gd name="T1" fmla="*/ 0 h 14"/>
                            <a:gd name="T2" fmla="*/ 0 w 8"/>
                            <a:gd name="T3" fmla="*/ 0 h 14"/>
                            <a:gd name="T4" fmla="*/ 8 w 8"/>
                            <a:gd name="T5" fmla="*/ 14 h 14"/>
                            <a:gd name="T6" fmla="*/ 8 w 8"/>
                            <a:gd name="T7" fmla="*/ 14 h 14"/>
                            <a:gd name="T8" fmla="*/ 2 w 8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4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8" y="14"/>
                              </a:lnTo>
                              <a:lnTo>
                                <a:pt x="8" y="14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1" name="Freeform 379">
                        <a:extLst>
                          <a:ext uri="{FF2B5EF4-FFF2-40B4-BE49-F238E27FC236}">
                            <a16:creationId xmlns:a16="http://schemas.microsoft.com/office/drawing/2014/main" id="{CAAE0CEC-2388-4852-B507-BAE47F4E91E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14625" y="2105025"/>
                          <a:ext cx="61879" cy="28287"/>
                        </a:xfrm>
                        <a:custGeom>
                          <a:avLst/>
                          <a:gdLst>
                            <a:gd name="T0" fmla="*/ 2 w 15"/>
                            <a:gd name="T1" fmla="*/ 0 h 7"/>
                            <a:gd name="T2" fmla="*/ 0 w 15"/>
                            <a:gd name="T3" fmla="*/ 2 h 7"/>
                            <a:gd name="T4" fmla="*/ 15 w 15"/>
                            <a:gd name="T5" fmla="*/ 7 h 7"/>
                            <a:gd name="T6" fmla="*/ 15 w 15"/>
                            <a:gd name="T7" fmla="*/ 7 h 7"/>
                            <a:gd name="T8" fmla="*/ 2 w 15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7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5" y="7"/>
                              </a:lnTo>
                              <a:lnTo>
                                <a:pt x="15" y="7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2" name="Freeform 380">
                        <a:extLst>
                          <a:ext uri="{FF2B5EF4-FFF2-40B4-BE49-F238E27FC236}">
                            <a16:creationId xmlns:a16="http://schemas.microsoft.com/office/drawing/2014/main" id="{5C342AD3-388A-4831-9411-0D43C764053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14625" y="2124075"/>
                          <a:ext cx="61879" cy="28287"/>
                        </a:xfrm>
                        <a:custGeom>
                          <a:avLst/>
                          <a:gdLst>
                            <a:gd name="T0" fmla="*/ 2 w 15"/>
                            <a:gd name="T1" fmla="*/ 0 h 7"/>
                            <a:gd name="T2" fmla="*/ 0 w 15"/>
                            <a:gd name="T3" fmla="*/ 2 h 7"/>
                            <a:gd name="T4" fmla="*/ 15 w 15"/>
                            <a:gd name="T5" fmla="*/ 7 h 7"/>
                            <a:gd name="T6" fmla="*/ 15 w 15"/>
                            <a:gd name="T7" fmla="*/ 7 h 7"/>
                            <a:gd name="T8" fmla="*/ 2 w 15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7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5" y="7"/>
                              </a:lnTo>
                              <a:lnTo>
                                <a:pt x="15" y="7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3" name="Freeform 381">
                        <a:extLst>
                          <a:ext uri="{FF2B5EF4-FFF2-40B4-BE49-F238E27FC236}">
                            <a16:creationId xmlns:a16="http://schemas.microsoft.com/office/drawing/2014/main" id="{5ECCCA1F-8C8F-4854-A9D4-88B7AAE7262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90825" y="1866900"/>
                          <a:ext cx="12376" cy="12123"/>
                        </a:xfrm>
                        <a:custGeom>
                          <a:avLst/>
                          <a:gdLst>
                            <a:gd name="T0" fmla="*/ 2 w 2"/>
                            <a:gd name="T1" fmla="*/ 0 h 2"/>
                            <a:gd name="T2" fmla="*/ 0 w 2"/>
                            <a:gd name="T3" fmla="*/ 1 h 2"/>
                            <a:gd name="T4" fmla="*/ 0 w 2"/>
                            <a:gd name="T5" fmla="*/ 2 h 2"/>
                            <a:gd name="T6" fmla="*/ 0 w 2"/>
                            <a:gd name="T7" fmla="*/ 2 h 2"/>
                            <a:gd name="T8" fmla="*/ 2 w 2"/>
                            <a:gd name="T9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2">
                              <a:moveTo>
                                <a:pt x="2" y="0"/>
                              </a:moveTo>
                              <a:cubicBezTo>
                                <a:pt x="1" y="0"/>
                                <a:pt x="1" y="1"/>
                                <a:pt x="0" y="1"/>
                              </a:cubicBezTo>
                              <a:cubicBezTo>
                                <a:pt x="0" y="2"/>
                                <a:pt x="0" y="2"/>
                                <a:pt x="0" y="2"/>
                              </a:cubicBezTo>
                              <a:cubicBezTo>
                                <a:pt x="0" y="2"/>
                                <a:pt x="0" y="2"/>
                                <a:pt x="0" y="2"/>
                              </a:cubicBezTo>
                              <a:cubicBezTo>
                                <a:pt x="2" y="0"/>
                                <a:pt x="2" y="0"/>
                                <a:pt x="2" y="0"/>
                              </a:cubicBezTo>
                            </a:path>
                          </a:pathLst>
                        </a:custGeom>
                        <a:solidFill>
                          <a:srgbClr val="2E8FA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4" name="Freeform 382">
                        <a:extLst>
                          <a:ext uri="{FF2B5EF4-FFF2-40B4-BE49-F238E27FC236}">
                            <a16:creationId xmlns:a16="http://schemas.microsoft.com/office/drawing/2014/main" id="{E33805AD-97AA-41BB-A0D9-08C0BFC6A55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152650" y="1809750"/>
                          <a:ext cx="4125" cy="0"/>
                        </a:xfrm>
                        <a:custGeom>
                          <a:avLst/>
                          <a:gdLst>
                            <a:gd name="T0" fmla="*/ 0 w 1"/>
                            <a:gd name="T1" fmla="*/ 0 w 1"/>
                            <a:gd name="T2" fmla="*/ 1 w 1"/>
                            <a:gd name="T3" fmla="*/ 1 w 1"/>
                            <a:gd name="T4" fmla="*/ 0 w 1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  <a:cxn ang="0">
                              <a:pos x="T2" y="0"/>
                            </a:cxn>
                            <a:cxn ang="0">
                              <a:pos x="T3" y="0"/>
                            </a:cxn>
                            <a:cxn ang="0">
                              <a:pos x="T4" y="0"/>
                            </a:cxn>
                          </a:cxnLst>
                          <a:rect l="0" t="0" r="r" b="b"/>
                          <a:pathLst>
                            <a:path w="1"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cubicBezTo>
                                <a:pt x="1" y="0"/>
                                <a:pt x="1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rgbClr val="2E8FA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5" name="Freeform 383">
                        <a:extLst>
                          <a:ext uri="{FF2B5EF4-FFF2-40B4-BE49-F238E27FC236}">
                            <a16:creationId xmlns:a16="http://schemas.microsoft.com/office/drawing/2014/main" id="{D64D3F88-FD2E-4C16-9FFF-E89167F6636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14650" y="1866900"/>
                          <a:ext cx="57755" cy="44451"/>
                        </a:xfrm>
                        <a:custGeom>
                          <a:avLst/>
                          <a:gdLst>
                            <a:gd name="T0" fmla="*/ 2 w 14"/>
                            <a:gd name="T1" fmla="*/ 0 h 11"/>
                            <a:gd name="T2" fmla="*/ 0 w 14"/>
                            <a:gd name="T3" fmla="*/ 1 h 11"/>
                            <a:gd name="T4" fmla="*/ 12 w 14"/>
                            <a:gd name="T5" fmla="*/ 11 h 11"/>
                            <a:gd name="T6" fmla="*/ 14 w 14"/>
                            <a:gd name="T7" fmla="*/ 11 h 11"/>
                            <a:gd name="T8" fmla="*/ 2 w 14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11">
                              <a:moveTo>
                                <a:pt x="2" y="0"/>
                              </a:moveTo>
                              <a:lnTo>
                                <a:pt x="0" y="1"/>
                              </a:lnTo>
                              <a:lnTo>
                                <a:pt x="12" y="11"/>
                              </a:lnTo>
                              <a:lnTo>
                                <a:pt x="14" y="11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6" name="Freeform 384">
                        <a:extLst>
                          <a:ext uri="{FF2B5EF4-FFF2-40B4-BE49-F238E27FC236}">
                            <a16:creationId xmlns:a16="http://schemas.microsoft.com/office/drawing/2014/main" id="{3AEAF9CF-DAC3-4669-9B89-4907BA51D86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14650" y="1885950"/>
                          <a:ext cx="57755" cy="44451"/>
                        </a:xfrm>
                        <a:custGeom>
                          <a:avLst/>
                          <a:gdLst>
                            <a:gd name="T0" fmla="*/ 2 w 14"/>
                            <a:gd name="T1" fmla="*/ 0 h 11"/>
                            <a:gd name="T2" fmla="*/ 0 w 14"/>
                            <a:gd name="T3" fmla="*/ 1 h 11"/>
                            <a:gd name="T4" fmla="*/ 12 w 14"/>
                            <a:gd name="T5" fmla="*/ 11 h 11"/>
                            <a:gd name="T6" fmla="*/ 14 w 14"/>
                            <a:gd name="T7" fmla="*/ 11 h 11"/>
                            <a:gd name="T8" fmla="*/ 2 w 14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11">
                              <a:moveTo>
                                <a:pt x="2" y="0"/>
                              </a:moveTo>
                              <a:lnTo>
                                <a:pt x="0" y="1"/>
                              </a:lnTo>
                              <a:lnTo>
                                <a:pt x="12" y="11"/>
                              </a:lnTo>
                              <a:lnTo>
                                <a:pt x="14" y="11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7" name="Freeform 385">
                        <a:extLst>
                          <a:ext uri="{FF2B5EF4-FFF2-40B4-BE49-F238E27FC236}">
                            <a16:creationId xmlns:a16="http://schemas.microsoft.com/office/drawing/2014/main" id="{1711DFF0-8A19-42DE-8393-1C882B62220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90825" y="2219325"/>
                          <a:ext cx="20627" cy="32328"/>
                        </a:xfrm>
                        <a:custGeom>
                          <a:avLst/>
                          <a:gdLst>
                            <a:gd name="T0" fmla="*/ 3 w 3"/>
                            <a:gd name="T1" fmla="*/ 0 h 5"/>
                            <a:gd name="T2" fmla="*/ 1 w 3"/>
                            <a:gd name="T3" fmla="*/ 4 h 5"/>
                            <a:gd name="T4" fmla="*/ 0 w 3"/>
                            <a:gd name="T5" fmla="*/ 5 h 5"/>
                            <a:gd name="T6" fmla="*/ 1 w 3"/>
                            <a:gd name="T7" fmla="*/ 5 h 5"/>
                            <a:gd name="T8" fmla="*/ 1 w 3"/>
                            <a:gd name="T9" fmla="*/ 5 h 5"/>
                            <a:gd name="T10" fmla="*/ 2 w 3"/>
                            <a:gd name="T11" fmla="*/ 3 h 5"/>
                            <a:gd name="T12" fmla="*/ 3 w 3"/>
                            <a:gd name="T13" fmla="*/ 1 h 5"/>
                            <a:gd name="T14" fmla="*/ 3 w 3"/>
                            <a:gd name="T15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0" t="0" r="r" b="b"/>
                          <a:pathLst>
                            <a:path w="3" h="5">
                              <a:moveTo>
                                <a:pt x="3" y="0"/>
                              </a:moveTo>
                              <a:cubicBezTo>
                                <a:pt x="1" y="4"/>
                                <a:pt x="1" y="4"/>
                                <a:pt x="1" y="4"/>
                              </a:cubicBezTo>
                              <a:cubicBezTo>
                                <a:pt x="0" y="5"/>
                                <a:pt x="0" y="5"/>
                                <a:pt x="0" y="5"/>
                              </a:cubicBezTo>
                              <a:cubicBezTo>
                                <a:pt x="1" y="5"/>
                                <a:pt x="1" y="5"/>
                                <a:pt x="1" y="5"/>
                              </a:cubicBezTo>
                              <a:cubicBezTo>
                                <a:pt x="1" y="5"/>
                                <a:pt x="1" y="5"/>
                                <a:pt x="1" y="5"/>
                              </a:cubicBezTo>
                              <a:cubicBezTo>
                                <a:pt x="2" y="3"/>
                                <a:pt x="2" y="3"/>
                                <a:pt x="2" y="3"/>
                              </a:cubicBezTo>
                              <a:cubicBezTo>
                                <a:pt x="3" y="1"/>
                                <a:pt x="3" y="1"/>
                                <a:pt x="3" y="1"/>
                              </a:cubicBezTo>
                              <a:cubicBezTo>
                                <a:pt x="3" y="0"/>
                                <a:pt x="3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8" name="Rectangle 386">
                        <a:extLst>
                          <a:ext uri="{FF2B5EF4-FFF2-40B4-BE49-F238E27FC236}">
                            <a16:creationId xmlns:a16="http://schemas.microsoft.com/office/drawing/2014/main" id="{74972FF8-16B5-4350-9335-AEE261C047DC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2971800" y="2352675"/>
                          <a:ext cx="4125" cy="4041"/>
                        </a:xfrm>
                        <a:prstGeom prst="rect">
                          <a:avLst/>
                        </a:prstGeom>
                        <a:solidFill>
                          <a:srgbClr val="2E8FA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9" name="Freeform 387">
                        <a:extLst>
                          <a:ext uri="{FF2B5EF4-FFF2-40B4-BE49-F238E27FC236}">
                            <a16:creationId xmlns:a16="http://schemas.microsoft.com/office/drawing/2014/main" id="{807F8D95-D2B2-4F32-9BE1-455B31FD800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1950" y="466725"/>
                          <a:ext cx="0" cy="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0" name="AutoShape 389">
                        <a:extLst>
                          <a:ext uri="{FF2B5EF4-FFF2-40B4-BE49-F238E27FC236}">
                            <a16:creationId xmlns:a16="http://schemas.microsoft.com/office/drawing/2014/main" id="{D1DAA6C9-4F8F-45DE-88C7-CD591E3160E9}"/>
                          </a:ext>
                        </a:extLst>
                      </wps:cNvPr>
                      <wps:cNvSpPr>
                        <a:spLocks noChangeAspect="1" noChangeArrowheads="1" noTextEdit="1"/>
                      </wps:cNvSpPr>
                      <wps:spPr bwMode="auto">
                        <a:xfrm rot="16408236">
                          <a:off x="3695700" y="1857375"/>
                          <a:ext cx="526553" cy="853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1" name="Freeform 391">
                        <a:extLst>
                          <a:ext uri="{FF2B5EF4-FFF2-40B4-BE49-F238E27FC236}">
                            <a16:creationId xmlns:a16="http://schemas.microsoft.com/office/drawing/2014/main" id="{4C83E436-45E3-4F2E-8AB3-C434FFEE72D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3419475" y="2600325"/>
                          <a:ext cx="192121" cy="185005"/>
                        </a:xfrm>
                        <a:custGeom>
                          <a:avLst/>
                          <a:gdLst>
                            <a:gd name="T0" fmla="*/ 31 w 31"/>
                            <a:gd name="T1" fmla="*/ 13 h 30"/>
                            <a:gd name="T2" fmla="*/ 30 w 31"/>
                            <a:gd name="T3" fmla="*/ 10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5 w 31"/>
                            <a:gd name="T11" fmla="*/ 1 h 30"/>
                            <a:gd name="T12" fmla="*/ 11 w 31"/>
                            <a:gd name="T13" fmla="*/ 8 h 30"/>
                            <a:gd name="T14" fmla="*/ 10 w 31"/>
                            <a:gd name="T15" fmla="*/ 9 h 30"/>
                            <a:gd name="T16" fmla="*/ 2 w 31"/>
                            <a:gd name="T17" fmla="*/ 10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7 w 31"/>
                            <a:gd name="T23" fmla="*/ 20 h 30"/>
                            <a:gd name="T24" fmla="*/ 6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4 w 31"/>
                            <a:gd name="T33" fmla="*/ 29 h 30"/>
                            <a:gd name="T34" fmla="*/ 26 w 31"/>
                            <a:gd name="T35" fmla="*/ 28 h 30"/>
                            <a:gd name="T36" fmla="*/ 25 w 31"/>
                            <a:gd name="T37" fmla="*/ 20 h 30"/>
                            <a:gd name="T38" fmla="*/ 25 w 31"/>
                            <a:gd name="T39" fmla="*/ 19 h 30"/>
                            <a:gd name="T40" fmla="*/ 31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1" y="13"/>
                              </a:moveTo>
                              <a:cubicBezTo>
                                <a:pt x="31" y="12"/>
                                <a:pt x="31" y="11"/>
                                <a:pt x="30" y="10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2" y="9"/>
                                <a:pt x="21" y="8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7" y="0"/>
                                <a:pt x="15" y="0"/>
                                <a:pt x="15" y="1"/>
                              </a:cubicBezTo>
                              <a:cubicBezTo>
                                <a:pt x="11" y="8"/>
                                <a:pt x="11" y="8"/>
                                <a:pt x="11" y="8"/>
                              </a:cubicBezTo>
                              <a:cubicBezTo>
                                <a:pt x="10" y="8"/>
                                <a:pt x="10" y="9"/>
                                <a:pt x="10" y="9"/>
                              </a:cubicBezTo>
                              <a:cubicBezTo>
                                <a:pt x="2" y="10"/>
                                <a:pt x="2" y="10"/>
                                <a:pt x="2" y="10"/>
                              </a:cubicBezTo>
                              <a:cubicBezTo>
                                <a:pt x="1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7" y="19"/>
                                <a:pt x="7" y="20"/>
                                <a:pt x="7" y="20"/>
                              </a:cubicBezTo>
                              <a:cubicBezTo>
                                <a:pt x="6" y="28"/>
                                <a:pt x="6" y="28"/>
                                <a:pt x="6" y="28"/>
                              </a:cubicBezTo>
                              <a:cubicBezTo>
                                <a:pt x="6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6" y="26"/>
                                <a:pt x="16" y="26"/>
                                <a:pt x="16" y="26"/>
                              </a:cubicBezTo>
                              <a:cubicBezTo>
                                <a:pt x="24" y="29"/>
                                <a:pt x="24" y="29"/>
                                <a:pt x="24" y="29"/>
                              </a:cubicBezTo>
                              <a:cubicBezTo>
                                <a:pt x="25" y="30"/>
                                <a:pt x="26" y="29"/>
                                <a:pt x="26" y="28"/>
                              </a:cubicBezTo>
                              <a:cubicBezTo>
                                <a:pt x="25" y="20"/>
                                <a:pt x="25" y="20"/>
                                <a:pt x="25" y="20"/>
                              </a:cubicBezTo>
                              <a:cubicBezTo>
                                <a:pt x="25" y="20"/>
                                <a:pt x="25" y="19"/>
                                <a:pt x="25" y="19"/>
                              </a:cubicBezTo>
                              <a:lnTo>
                                <a:pt x="31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2" name="Freeform 392">
                        <a:extLst>
                          <a:ext uri="{FF2B5EF4-FFF2-40B4-BE49-F238E27FC236}">
                            <a16:creationId xmlns:a16="http://schemas.microsoft.com/office/drawing/2014/main" id="{67BAC354-1FEE-4D08-92F5-F3B80624F79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3848100" y="2171700"/>
                          <a:ext cx="195678" cy="185005"/>
                        </a:xfrm>
                        <a:custGeom>
                          <a:avLst/>
                          <a:gdLst>
                            <a:gd name="T0" fmla="*/ 30 w 31"/>
                            <a:gd name="T1" fmla="*/ 13 h 30"/>
                            <a:gd name="T2" fmla="*/ 29 w 31"/>
                            <a:gd name="T3" fmla="*/ 11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4 w 31"/>
                            <a:gd name="T11" fmla="*/ 1 h 30"/>
                            <a:gd name="T12" fmla="*/ 10 w 31"/>
                            <a:gd name="T13" fmla="*/ 8 h 30"/>
                            <a:gd name="T14" fmla="*/ 9 w 31"/>
                            <a:gd name="T15" fmla="*/ 9 h 30"/>
                            <a:gd name="T16" fmla="*/ 1 w 31"/>
                            <a:gd name="T17" fmla="*/ 11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6 w 31"/>
                            <a:gd name="T23" fmla="*/ 20 h 30"/>
                            <a:gd name="T24" fmla="*/ 5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3 w 31"/>
                            <a:gd name="T33" fmla="*/ 29 h 30"/>
                            <a:gd name="T34" fmla="*/ 25 w 31"/>
                            <a:gd name="T35" fmla="*/ 28 h 30"/>
                            <a:gd name="T36" fmla="*/ 24 w 31"/>
                            <a:gd name="T37" fmla="*/ 20 h 30"/>
                            <a:gd name="T38" fmla="*/ 25 w 31"/>
                            <a:gd name="T39" fmla="*/ 19 h 30"/>
                            <a:gd name="T40" fmla="*/ 30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0" y="13"/>
                              </a:moveTo>
                              <a:cubicBezTo>
                                <a:pt x="31" y="12"/>
                                <a:pt x="30" y="11"/>
                                <a:pt x="29" y="11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1" y="9"/>
                                <a:pt x="21" y="9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6" y="0"/>
                                <a:pt x="15" y="0"/>
                                <a:pt x="14" y="1"/>
                              </a:cubicBezTo>
                              <a:cubicBezTo>
                                <a:pt x="10" y="8"/>
                                <a:pt x="10" y="8"/>
                                <a:pt x="10" y="8"/>
                              </a:cubicBezTo>
                              <a:cubicBezTo>
                                <a:pt x="10" y="9"/>
                                <a:pt x="10" y="9"/>
                                <a:pt x="9" y="9"/>
                              </a:cubicBezTo>
                              <a:cubicBezTo>
                                <a:pt x="1" y="11"/>
                                <a:pt x="1" y="11"/>
                                <a:pt x="1" y="11"/>
                              </a:cubicBezTo>
                              <a:cubicBezTo>
                                <a:pt x="0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6" y="19"/>
                                <a:pt x="6" y="20"/>
                                <a:pt x="6" y="20"/>
                              </a:cubicBezTo>
                              <a:cubicBezTo>
                                <a:pt x="5" y="28"/>
                                <a:pt x="5" y="28"/>
                                <a:pt x="5" y="28"/>
                              </a:cubicBezTo>
                              <a:cubicBezTo>
                                <a:pt x="5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5" y="26"/>
                                <a:pt x="16" y="26"/>
                                <a:pt x="16" y="26"/>
                              </a:cubicBezTo>
                              <a:cubicBezTo>
                                <a:pt x="23" y="29"/>
                                <a:pt x="23" y="29"/>
                                <a:pt x="23" y="29"/>
                              </a:cubicBezTo>
                              <a:cubicBezTo>
                                <a:pt x="24" y="30"/>
                                <a:pt x="25" y="29"/>
                                <a:pt x="25" y="28"/>
                              </a:cubicBezTo>
                              <a:cubicBezTo>
                                <a:pt x="24" y="20"/>
                                <a:pt x="24" y="20"/>
                                <a:pt x="24" y="20"/>
                              </a:cubicBezTo>
                              <a:cubicBezTo>
                                <a:pt x="24" y="20"/>
                                <a:pt x="25" y="19"/>
                                <a:pt x="25" y="19"/>
                              </a:cubicBezTo>
                              <a:lnTo>
                                <a:pt x="30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3" name="Freeform 393">
                        <a:extLst>
                          <a:ext uri="{FF2B5EF4-FFF2-40B4-BE49-F238E27FC236}">
                            <a16:creationId xmlns:a16="http://schemas.microsoft.com/office/drawing/2014/main" id="{6F9AA552-4111-4E3B-83B3-EF4DFC5304E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4324350" y="2428875"/>
                          <a:ext cx="195678" cy="188563"/>
                        </a:xfrm>
                        <a:custGeom>
                          <a:avLst/>
                          <a:gdLst>
                            <a:gd name="T0" fmla="*/ 30 w 31"/>
                            <a:gd name="T1" fmla="*/ 13 h 30"/>
                            <a:gd name="T2" fmla="*/ 29 w 31"/>
                            <a:gd name="T3" fmla="*/ 11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4 w 31"/>
                            <a:gd name="T11" fmla="*/ 1 h 30"/>
                            <a:gd name="T12" fmla="*/ 10 w 31"/>
                            <a:gd name="T13" fmla="*/ 8 h 30"/>
                            <a:gd name="T14" fmla="*/ 9 w 31"/>
                            <a:gd name="T15" fmla="*/ 9 h 30"/>
                            <a:gd name="T16" fmla="*/ 2 w 31"/>
                            <a:gd name="T17" fmla="*/ 11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7 w 31"/>
                            <a:gd name="T23" fmla="*/ 20 h 30"/>
                            <a:gd name="T24" fmla="*/ 6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3 w 31"/>
                            <a:gd name="T33" fmla="*/ 29 h 30"/>
                            <a:gd name="T34" fmla="*/ 26 w 31"/>
                            <a:gd name="T35" fmla="*/ 28 h 30"/>
                            <a:gd name="T36" fmla="*/ 25 w 31"/>
                            <a:gd name="T37" fmla="*/ 20 h 30"/>
                            <a:gd name="T38" fmla="*/ 25 w 31"/>
                            <a:gd name="T39" fmla="*/ 19 h 30"/>
                            <a:gd name="T40" fmla="*/ 30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0" y="13"/>
                              </a:moveTo>
                              <a:cubicBezTo>
                                <a:pt x="31" y="12"/>
                                <a:pt x="31" y="11"/>
                                <a:pt x="29" y="11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1" y="9"/>
                                <a:pt x="21" y="9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6" y="0"/>
                                <a:pt x="15" y="0"/>
                                <a:pt x="14" y="1"/>
                              </a:cubicBezTo>
                              <a:cubicBezTo>
                                <a:pt x="10" y="8"/>
                                <a:pt x="10" y="8"/>
                                <a:pt x="10" y="8"/>
                              </a:cubicBezTo>
                              <a:cubicBezTo>
                                <a:pt x="10" y="9"/>
                                <a:pt x="10" y="9"/>
                                <a:pt x="9" y="9"/>
                              </a:cubicBezTo>
                              <a:cubicBezTo>
                                <a:pt x="2" y="11"/>
                                <a:pt x="2" y="11"/>
                                <a:pt x="2" y="11"/>
                              </a:cubicBezTo>
                              <a:cubicBezTo>
                                <a:pt x="1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6" y="19"/>
                                <a:pt x="7" y="20"/>
                                <a:pt x="7" y="20"/>
                              </a:cubicBezTo>
                              <a:cubicBezTo>
                                <a:pt x="6" y="28"/>
                                <a:pt x="6" y="28"/>
                                <a:pt x="6" y="28"/>
                              </a:cubicBezTo>
                              <a:cubicBezTo>
                                <a:pt x="6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5" y="26"/>
                                <a:pt x="16" y="26"/>
                                <a:pt x="16" y="26"/>
                              </a:cubicBezTo>
                              <a:cubicBezTo>
                                <a:pt x="23" y="29"/>
                                <a:pt x="23" y="29"/>
                                <a:pt x="23" y="29"/>
                              </a:cubicBezTo>
                              <a:cubicBezTo>
                                <a:pt x="24" y="30"/>
                                <a:pt x="26" y="29"/>
                                <a:pt x="26" y="28"/>
                              </a:cubicBezTo>
                              <a:cubicBezTo>
                                <a:pt x="25" y="20"/>
                                <a:pt x="25" y="20"/>
                                <a:pt x="25" y="20"/>
                              </a:cubicBezTo>
                              <a:cubicBezTo>
                                <a:pt x="25" y="20"/>
                                <a:pt x="25" y="19"/>
                                <a:pt x="25" y="19"/>
                              </a:cubicBezTo>
                              <a:lnTo>
                                <a:pt x="30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4" name="AutoShape 389">
                        <a:extLst>
                          <a:ext uri="{FF2B5EF4-FFF2-40B4-BE49-F238E27FC236}">
                            <a16:creationId xmlns:a16="http://schemas.microsoft.com/office/drawing/2014/main" id="{AD8DFCCD-7089-4FD7-B0C1-0217B93C46BB}"/>
                          </a:ext>
                        </a:extLst>
                      </wps:cNvPr>
                      <wps:cNvSpPr>
                        <a:spLocks noChangeAspect="1" noChangeArrowheads="1" noTextEdit="1"/>
                      </wps:cNvSpPr>
                      <wps:spPr bwMode="auto">
                        <a:xfrm rot="16408236">
                          <a:off x="1781175" y="2085975"/>
                          <a:ext cx="526553" cy="853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5" name="Freeform 391">
                        <a:extLst>
                          <a:ext uri="{FF2B5EF4-FFF2-40B4-BE49-F238E27FC236}">
                            <a16:creationId xmlns:a16="http://schemas.microsoft.com/office/drawing/2014/main" id="{30BB1EAF-97A2-4FCD-A8C1-08ECAFE330F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276225" y="3305175"/>
                          <a:ext cx="192121" cy="185005"/>
                        </a:xfrm>
                        <a:custGeom>
                          <a:avLst/>
                          <a:gdLst>
                            <a:gd name="T0" fmla="*/ 31 w 31"/>
                            <a:gd name="T1" fmla="*/ 13 h 30"/>
                            <a:gd name="T2" fmla="*/ 30 w 31"/>
                            <a:gd name="T3" fmla="*/ 10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5 w 31"/>
                            <a:gd name="T11" fmla="*/ 1 h 30"/>
                            <a:gd name="T12" fmla="*/ 11 w 31"/>
                            <a:gd name="T13" fmla="*/ 8 h 30"/>
                            <a:gd name="T14" fmla="*/ 10 w 31"/>
                            <a:gd name="T15" fmla="*/ 9 h 30"/>
                            <a:gd name="T16" fmla="*/ 2 w 31"/>
                            <a:gd name="T17" fmla="*/ 10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7 w 31"/>
                            <a:gd name="T23" fmla="*/ 20 h 30"/>
                            <a:gd name="T24" fmla="*/ 6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4 w 31"/>
                            <a:gd name="T33" fmla="*/ 29 h 30"/>
                            <a:gd name="T34" fmla="*/ 26 w 31"/>
                            <a:gd name="T35" fmla="*/ 28 h 30"/>
                            <a:gd name="T36" fmla="*/ 25 w 31"/>
                            <a:gd name="T37" fmla="*/ 20 h 30"/>
                            <a:gd name="T38" fmla="*/ 25 w 31"/>
                            <a:gd name="T39" fmla="*/ 19 h 30"/>
                            <a:gd name="T40" fmla="*/ 31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1" y="13"/>
                              </a:moveTo>
                              <a:cubicBezTo>
                                <a:pt x="31" y="12"/>
                                <a:pt x="31" y="11"/>
                                <a:pt x="30" y="10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2" y="9"/>
                                <a:pt x="21" y="8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7" y="0"/>
                                <a:pt x="15" y="0"/>
                                <a:pt x="15" y="1"/>
                              </a:cubicBezTo>
                              <a:cubicBezTo>
                                <a:pt x="11" y="8"/>
                                <a:pt x="11" y="8"/>
                                <a:pt x="11" y="8"/>
                              </a:cubicBezTo>
                              <a:cubicBezTo>
                                <a:pt x="10" y="8"/>
                                <a:pt x="10" y="9"/>
                                <a:pt x="10" y="9"/>
                              </a:cubicBezTo>
                              <a:cubicBezTo>
                                <a:pt x="2" y="10"/>
                                <a:pt x="2" y="10"/>
                                <a:pt x="2" y="10"/>
                              </a:cubicBezTo>
                              <a:cubicBezTo>
                                <a:pt x="1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7" y="19"/>
                                <a:pt x="7" y="20"/>
                                <a:pt x="7" y="20"/>
                              </a:cubicBezTo>
                              <a:cubicBezTo>
                                <a:pt x="6" y="28"/>
                                <a:pt x="6" y="28"/>
                                <a:pt x="6" y="28"/>
                              </a:cubicBezTo>
                              <a:cubicBezTo>
                                <a:pt x="6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6" y="26"/>
                                <a:pt x="16" y="26"/>
                                <a:pt x="16" y="26"/>
                              </a:cubicBezTo>
                              <a:cubicBezTo>
                                <a:pt x="24" y="29"/>
                                <a:pt x="24" y="29"/>
                                <a:pt x="24" y="29"/>
                              </a:cubicBezTo>
                              <a:cubicBezTo>
                                <a:pt x="25" y="30"/>
                                <a:pt x="26" y="29"/>
                                <a:pt x="26" y="28"/>
                              </a:cubicBezTo>
                              <a:cubicBezTo>
                                <a:pt x="25" y="20"/>
                                <a:pt x="25" y="20"/>
                                <a:pt x="25" y="20"/>
                              </a:cubicBezTo>
                              <a:cubicBezTo>
                                <a:pt x="25" y="20"/>
                                <a:pt x="25" y="19"/>
                                <a:pt x="25" y="19"/>
                              </a:cubicBezTo>
                              <a:lnTo>
                                <a:pt x="31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6" name="Freeform 392">
                        <a:extLst>
                          <a:ext uri="{FF2B5EF4-FFF2-40B4-BE49-F238E27FC236}">
                            <a16:creationId xmlns:a16="http://schemas.microsoft.com/office/drawing/2014/main" id="{7A210B89-AF06-4001-B109-C5B769ABEF3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2066925" y="2390775"/>
                          <a:ext cx="195678" cy="185005"/>
                        </a:xfrm>
                        <a:custGeom>
                          <a:avLst/>
                          <a:gdLst>
                            <a:gd name="T0" fmla="*/ 30 w 31"/>
                            <a:gd name="T1" fmla="*/ 13 h 30"/>
                            <a:gd name="T2" fmla="*/ 29 w 31"/>
                            <a:gd name="T3" fmla="*/ 11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4 w 31"/>
                            <a:gd name="T11" fmla="*/ 1 h 30"/>
                            <a:gd name="T12" fmla="*/ 10 w 31"/>
                            <a:gd name="T13" fmla="*/ 8 h 30"/>
                            <a:gd name="T14" fmla="*/ 9 w 31"/>
                            <a:gd name="T15" fmla="*/ 9 h 30"/>
                            <a:gd name="T16" fmla="*/ 1 w 31"/>
                            <a:gd name="T17" fmla="*/ 11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6 w 31"/>
                            <a:gd name="T23" fmla="*/ 20 h 30"/>
                            <a:gd name="T24" fmla="*/ 5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3 w 31"/>
                            <a:gd name="T33" fmla="*/ 29 h 30"/>
                            <a:gd name="T34" fmla="*/ 25 w 31"/>
                            <a:gd name="T35" fmla="*/ 28 h 30"/>
                            <a:gd name="T36" fmla="*/ 24 w 31"/>
                            <a:gd name="T37" fmla="*/ 20 h 30"/>
                            <a:gd name="T38" fmla="*/ 25 w 31"/>
                            <a:gd name="T39" fmla="*/ 19 h 30"/>
                            <a:gd name="T40" fmla="*/ 30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0" y="13"/>
                              </a:moveTo>
                              <a:cubicBezTo>
                                <a:pt x="31" y="12"/>
                                <a:pt x="30" y="11"/>
                                <a:pt x="29" y="11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1" y="9"/>
                                <a:pt x="21" y="9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6" y="0"/>
                                <a:pt x="15" y="0"/>
                                <a:pt x="14" y="1"/>
                              </a:cubicBezTo>
                              <a:cubicBezTo>
                                <a:pt x="10" y="8"/>
                                <a:pt x="10" y="8"/>
                                <a:pt x="10" y="8"/>
                              </a:cubicBezTo>
                              <a:cubicBezTo>
                                <a:pt x="10" y="9"/>
                                <a:pt x="10" y="9"/>
                                <a:pt x="9" y="9"/>
                              </a:cubicBezTo>
                              <a:cubicBezTo>
                                <a:pt x="1" y="11"/>
                                <a:pt x="1" y="11"/>
                                <a:pt x="1" y="11"/>
                              </a:cubicBezTo>
                              <a:cubicBezTo>
                                <a:pt x="0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6" y="19"/>
                                <a:pt x="6" y="20"/>
                                <a:pt x="6" y="20"/>
                              </a:cubicBezTo>
                              <a:cubicBezTo>
                                <a:pt x="5" y="28"/>
                                <a:pt x="5" y="28"/>
                                <a:pt x="5" y="28"/>
                              </a:cubicBezTo>
                              <a:cubicBezTo>
                                <a:pt x="5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5" y="26"/>
                                <a:pt x="16" y="26"/>
                                <a:pt x="16" y="26"/>
                              </a:cubicBezTo>
                              <a:cubicBezTo>
                                <a:pt x="23" y="29"/>
                                <a:pt x="23" y="29"/>
                                <a:pt x="23" y="29"/>
                              </a:cubicBezTo>
                              <a:cubicBezTo>
                                <a:pt x="24" y="30"/>
                                <a:pt x="25" y="29"/>
                                <a:pt x="25" y="28"/>
                              </a:cubicBezTo>
                              <a:cubicBezTo>
                                <a:pt x="24" y="20"/>
                                <a:pt x="24" y="20"/>
                                <a:pt x="24" y="20"/>
                              </a:cubicBezTo>
                              <a:cubicBezTo>
                                <a:pt x="24" y="20"/>
                                <a:pt x="25" y="19"/>
                                <a:pt x="25" y="19"/>
                              </a:cubicBezTo>
                              <a:lnTo>
                                <a:pt x="30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7" name="Freeform 393">
                        <a:extLst>
                          <a:ext uri="{FF2B5EF4-FFF2-40B4-BE49-F238E27FC236}">
                            <a16:creationId xmlns:a16="http://schemas.microsoft.com/office/drawing/2014/main" id="{72456A56-6A3E-42C4-8217-99A0F08086E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2533650" y="2628900"/>
                          <a:ext cx="195678" cy="188563"/>
                        </a:xfrm>
                        <a:custGeom>
                          <a:avLst/>
                          <a:gdLst>
                            <a:gd name="T0" fmla="*/ 30 w 31"/>
                            <a:gd name="T1" fmla="*/ 13 h 30"/>
                            <a:gd name="T2" fmla="*/ 29 w 31"/>
                            <a:gd name="T3" fmla="*/ 11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4 w 31"/>
                            <a:gd name="T11" fmla="*/ 1 h 30"/>
                            <a:gd name="T12" fmla="*/ 10 w 31"/>
                            <a:gd name="T13" fmla="*/ 8 h 30"/>
                            <a:gd name="T14" fmla="*/ 9 w 31"/>
                            <a:gd name="T15" fmla="*/ 9 h 30"/>
                            <a:gd name="T16" fmla="*/ 2 w 31"/>
                            <a:gd name="T17" fmla="*/ 11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7 w 31"/>
                            <a:gd name="T23" fmla="*/ 20 h 30"/>
                            <a:gd name="T24" fmla="*/ 6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3 w 31"/>
                            <a:gd name="T33" fmla="*/ 29 h 30"/>
                            <a:gd name="T34" fmla="*/ 26 w 31"/>
                            <a:gd name="T35" fmla="*/ 28 h 30"/>
                            <a:gd name="T36" fmla="*/ 25 w 31"/>
                            <a:gd name="T37" fmla="*/ 20 h 30"/>
                            <a:gd name="T38" fmla="*/ 25 w 31"/>
                            <a:gd name="T39" fmla="*/ 19 h 30"/>
                            <a:gd name="T40" fmla="*/ 30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0" y="13"/>
                              </a:moveTo>
                              <a:cubicBezTo>
                                <a:pt x="31" y="12"/>
                                <a:pt x="31" y="11"/>
                                <a:pt x="29" y="11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1" y="9"/>
                                <a:pt x="21" y="9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6" y="0"/>
                                <a:pt x="15" y="0"/>
                                <a:pt x="14" y="1"/>
                              </a:cubicBezTo>
                              <a:cubicBezTo>
                                <a:pt x="10" y="8"/>
                                <a:pt x="10" y="8"/>
                                <a:pt x="10" y="8"/>
                              </a:cubicBezTo>
                              <a:cubicBezTo>
                                <a:pt x="10" y="9"/>
                                <a:pt x="10" y="9"/>
                                <a:pt x="9" y="9"/>
                              </a:cubicBezTo>
                              <a:cubicBezTo>
                                <a:pt x="2" y="11"/>
                                <a:pt x="2" y="11"/>
                                <a:pt x="2" y="11"/>
                              </a:cubicBezTo>
                              <a:cubicBezTo>
                                <a:pt x="1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6" y="19"/>
                                <a:pt x="7" y="20"/>
                                <a:pt x="7" y="20"/>
                              </a:cubicBezTo>
                              <a:cubicBezTo>
                                <a:pt x="6" y="28"/>
                                <a:pt x="6" y="28"/>
                                <a:pt x="6" y="28"/>
                              </a:cubicBezTo>
                              <a:cubicBezTo>
                                <a:pt x="6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5" y="26"/>
                                <a:pt x="16" y="26"/>
                                <a:pt x="16" y="26"/>
                              </a:cubicBezTo>
                              <a:cubicBezTo>
                                <a:pt x="23" y="29"/>
                                <a:pt x="23" y="29"/>
                                <a:pt x="23" y="29"/>
                              </a:cubicBezTo>
                              <a:cubicBezTo>
                                <a:pt x="24" y="30"/>
                                <a:pt x="26" y="29"/>
                                <a:pt x="26" y="28"/>
                              </a:cubicBezTo>
                              <a:cubicBezTo>
                                <a:pt x="25" y="20"/>
                                <a:pt x="25" y="20"/>
                                <a:pt x="25" y="20"/>
                              </a:cubicBezTo>
                              <a:cubicBezTo>
                                <a:pt x="25" y="20"/>
                                <a:pt x="25" y="19"/>
                                <a:pt x="25" y="19"/>
                              </a:cubicBezTo>
                              <a:lnTo>
                                <a:pt x="30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8" name="AutoShape 389">
                        <a:extLst>
                          <a:ext uri="{FF2B5EF4-FFF2-40B4-BE49-F238E27FC236}">
                            <a16:creationId xmlns:a16="http://schemas.microsoft.com/office/drawing/2014/main" id="{B1B35B67-6351-4D6D-B432-05723A770CC0}"/>
                          </a:ext>
                        </a:extLst>
                      </wps:cNvPr>
                      <wps:cNvSpPr>
                        <a:spLocks noChangeAspect="1" noChangeArrowheads="1" noTextEdit="1"/>
                      </wps:cNvSpPr>
                      <wps:spPr bwMode="auto">
                        <a:xfrm rot="16408236">
                          <a:off x="561975" y="3562350"/>
                          <a:ext cx="526553" cy="853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9" name="Freeform 391">
                        <a:extLst>
                          <a:ext uri="{FF2B5EF4-FFF2-40B4-BE49-F238E27FC236}">
                            <a16:creationId xmlns:a16="http://schemas.microsoft.com/office/drawing/2014/main" id="{561DF431-4994-48A7-A2AF-6B6BAE5CFB2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381000" y="4038600"/>
                          <a:ext cx="192121" cy="185005"/>
                        </a:xfrm>
                        <a:custGeom>
                          <a:avLst/>
                          <a:gdLst>
                            <a:gd name="T0" fmla="*/ 31 w 31"/>
                            <a:gd name="T1" fmla="*/ 13 h 30"/>
                            <a:gd name="T2" fmla="*/ 30 w 31"/>
                            <a:gd name="T3" fmla="*/ 10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5 w 31"/>
                            <a:gd name="T11" fmla="*/ 1 h 30"/>
                            <a:gd name="T12" fmla="*/ 11 w 31"/>
                            <a:gd name="T13" fmla="*/ 8 h 30"/>
                            <a:gd name="T14" fmla="*/ 10 w 31"/>
                            <a:gd name="T15" fmla="*/ 9 h 30"/>
                            <a:gd name="T16" fmla="*/ 2 w 31"/>
                            <a:gd name="T17" fmla="*/ 10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7 w 31"/>
                            <a:gd name="T23" fmla="*/ 20 h 30"/>
                            <a:gd name="T24" fmla="*/ 6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4 w 31"/>
                            <a:gd name="T33" fmla="*/ 29 h 30"/>
                            <a:gd name="T34" fmla="*/ 26 w 31"/>
                            <a:gd name="T35" fmla="*/ 28 h 30"/>
                            <a:gd name="T36" fmla="*/ 25 w 31"/>
                            <a:gd name="T37" fmla="*/ 20 h 30"/>
                            <a:gd name="T38" fmla="*/ 25 w 31"/>
                            <a:gd name="T39" fmla="*/ 19 h 30"/>
                            <a:gd name="T40" fmla="*/ 31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1" y="13"/>
                              </a:moveTo>
                              <a:cubicBezTo>
                                <a:pt x="31" y="12"/>
                                <a:pt x="31" y="11"/>
                                <a:pt x="30" y="10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2" y="9"/>
                                <a:pt x="21" y="8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7" y="0"/>
                                <a:pt x="15" y="0"/>
                                <a:pt x="15" y="1"/>
                              </a:cubicBezTo>
                              <a:cubicBezTo>
                                <a:pt x="11" y="8"/>
                                <a:pt x="11" y="8"/>
                                <a:pt x="11" y="8"/>
                              </a:cubicBezTo>
                              <a:cubicBezTo>
                                <a:pt x="10" y="8"/>
                                <a:pt x="10" y="9"/>
                                <a:pt x="10" y="9"/>
                              </a:cubicBezTo>
                              <a:cubicBezTo>
                                <a:pt x="2" y="10"/>
                                <a:pt x="2" y="10"/>
                                <a:pt x="2" y="10"/>
                              </a:cubicBezTo>
                              <a:cubicBezTo>
                                <a:pt x="1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7" y="19"/>
                                <a:pt x="7" y="20"/>
                                <a:pt x="7" y="20"/>
                              </a:cubicBezTo>
                              <a:cubicBezTo>
                                <a:pt x="6" y="28"/>
                                <a:pt x="6" y="28"/>
                                <a:pt x="6" y="28"/>
                              </a:cubicBezTo>
                              <a:cubicBezTo>
                                <a:pt x="6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6" y="26"/>
                                <a:pt x="16" y="26"/>
                                <a:pt x="16" y="26"/>
                              </a:cubicBezTo>
                              <a:cubicBezTo>
                                <a:pt x="24" y="29"/>
                                <a:pt x="24" y="29"/>
                                <a:pt x="24" y="29"/>
                              </a:cubicBezTo>
                              <a:cubicBezTo>
                                <a:pt x="25" y="30"/>
                                <a:pt x="26" y="29"/>
                                <a:pt x="26" y="28"/>
                              </a:cubicBezTo>
                              <a:cubicBezTo>
                                <a:pt x="25" y="20"/>
                                <a:pt x="25" y="20"/>
                                <a:pt x="25" y="20"/>
                              </a:cubicBezTo>
                              <a:cubicBezTo>
                                <a:pt x="25" y="20"/>
                                <a:pt x="25" y="19"/>
                                <a:pt x="25" y="19"/>
                              </a:cubicBezTo>
                              <a:lnTo>
                                <a:pt x="31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0" name="Freeform 392">
                        <a:extLst>
                          <a:ext uri="{FF2B5EF4-FFF2-40B4-BE49-F238E27FC236}">
                            <a16:creationId xmlns:a16="http://schemas.microsoft.com/office/drawing/2014/main" id="{0C38DB04-4DEA-4B4E-B333-400E4DE741E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742950" y="3743325"/>
                          <a:ext cx="195678" cy="185005"/>
                        </a:xfrm>
                        <a:custGeom>
                          <a:avLst/>
                          <a:gdLst>
                            <a:gd name="T0" fmla="*/ 30 w 31"/>
                            <a:gd name="T1" fmla="*/ 13 h 30"/>
                            <a:gd name="T2" fmla="*/ 29 w 31"/>
                            <a:gd name="T3" fmla="*/ 11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4 w 31"/>
                            <a:gd name="T11" fmla="*/ 1 h 30"/>
                            <a:gd name="T12" fmla="*/ 10 w 31"/>
                            <a:gd name="T13" fmla="*/ 8 h 30"/>
                            <a:gd name="T14" fmla="*/ 9 w 31"/>
                            <a:gd name="T15" fmla="*/ 9 h 30"/>
                            <a:gd name="T16" fmla="*/ 1 w 31"/>
                            <a:gd name="T17" fmla="*/ 11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6 w 31"/>
                            <a:gd name="T23" fmla="*/ 20 h 30"/>
                            <a:gd name="T24" fmla="*/ 5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3 w 31"/>
                            <a:gd name="T33" fmla="*/ 29 h 30"/>
                            <a:gd name="T34" fmla="*/ 25 w 31"/>
                            <a:gd name="T35" fmla="*/ 28 h 30"/>
                            <a:gd name="T36" fmla="*/ 24 w 31"/>
                            <a:gd name="T37" fmla="*/ 20 h 30"/>
                            <a:gd name="T38" fmla="*/ 25 w 31"/>
                            <a:gd name="T39" fmla="*/ 19 h 30"/>
                            <a:gd name="T40" fmla="*/ 30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0" y="13"/>
                              </a:moveTo>
                              <a:cubicBezTo>
                                <a:pt x="31" y="12"/>
                                <a:pt x="30" y="11"/>
                                <a:pt x="29" y="11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1" y="9"/>
                                <a:pt x="21" y="9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6" y="0"/>
                                <a:pt x="15" y="0"/>
                                <a:pt x="14" y="1"/>
                              </a:cubicBezTo>
                              <a:cubicBezTo>
                                <a:pt x="10" y="8"/>
                                <a:pt x="10" y="8"/>
                                <a:pt x="10" y="8"/>
                              </a:cubicBezTo>
                              <a:cubicBezTo>
                                <a:pt x="10" y="9"/>
                                <a:pt x="10" y="9"/>
                                <a:pt x="9" y="9"/>
                              </a:cubicBezTo>
                              <a:cubicBezTo>
                                <a:pt x="1" y="11"/>
                                <a:pt x="1" y="11"/>
                                <a:pt x="1" y="11"/>
                              </a:cubicBezTo>
                              <a:cubicBezTo>
                                <a:pt x="0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6" y="19"/>
                                <a:pt x="6" y="20"/>
                                <a:pt x="6" y="20"/>
                              </a:cubicBezTo>
                              <a:cubicBezTo>
                                <a:pt x="5" y="28"/>
                                <a:pt x="5" y="28"/>
                                <a:pt x="5" y="28"/>
                              </a:cubicBezTo>
                              <a:cubicBezTo>
                                <a:pt x="5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5" y="26"/>
                                <a:pt x="16" y="26"/>
                                <a:pt x="16" y="26"/>
                              </a:cubicBezTo>
                              <a:cubicBezTo>
                                <a:pt x="23" y="29"/>
                                <a:pt x="23" y="29"/>
                                <a:pt x="23" y="29"/>
                              </a:cubicBezTo>
                              <a:cubicBezTo>
                                <a:pt x="24" y="30"/>
                                <a:pt x="25" y="29"/>
                                <a:pt x="25" y="28"/>
                              </a:cubicBezTo>
                              <a:cubicBezTo>
                                <a:pt x="24" y="20"/>
                                <a:pt x="24" y="20"/>
                                <a:pt x="24" y="20"/>
                              </a:cubicBezTo>
                              <a:cubicBezTo>
                                <a:pt x="24" y="20"/>
                                <a:pt x="25" y="19"/>
                                <a:pt x="25" y="19"/>
                              </a:cubicBezTo>
                              <a:lnTo>
                                <a:pt x="30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1" name="Freeform 393">
                        <a:extLst>
                          <a:ext uri="{FF2B5EF4-FFF2-40B4-BE49-F238E27FC236}">
                            <a16:creationId xmlns:a16="http://schemas.microsoft.com/office/drawing/2014/main" id="{7ACED83C-7BA4-4922-89E1-606CDA685A8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1057275" y="4105275"/>
                          <a:ext cx="195678" cy="188563"/>
                        </a:xfrm>
                        <a:custGeom>
                          <a:avLst/>
                          <a:gdLst>
                            <a:gd name="T0" fmla="*/ 30 w 31"/>
                            <a:gd name="T1" fmla="*/ 13 h 30"/>
                            <a:gd name="T2" fmla="*/ 29 w 31"/>
                            <a:gd name="T3" fmla="*/ 11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4 w 31"/>
                            <a:gd name="T11" fmla="*/ 1 h 30"/>
                            <a:gd name="T12" fmla="*/ 10 w 31"/>
                            <a:gd name="T13" fmla="*/ 8 h 30"/>
                            <a:gd name="T14" fmla="*/ 9 w 31"/>
                            <a:gd name="T15" fmla="*/ 9 h 30"/>
                            <a:gd name="T16" fmla="*/ 2 w 31"/>
                            <a:gd name="T17" fmla="*/ 11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7 w 31"/>
                            <a:gd name="T23" fmla="*/ 20 h 30"/>
                            <a:gd name="T24" fmla="*/ 6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3 w 31"/>
                            <a:gd name="T33" fmla="*/ 29 h 30"/>
                            <a:gd name="T34" fmla="*/ 26 w 31"/>
                            <a:gd name="T35" fmla="*/ 28 h 30"/>
                            <a:gd name="T36" fmla="*/ 25 w 31"/>
                            <a:gd name="T37" fmla="*/ 20 h 30"/>
                            <a:gd name="T38" fmla="*/ 25 w 31"/>
                            <a:gd name="T39" fmla="*/ 19 h 30"/>
                            <a:gd name="T40" fmla="*/ 30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0" y="13"/>
                              </a:moveTo>
                              <a:cubicBezTo>
                                <a:pt x="31" y="12"/>
                                <a:pt x="31" y="11"/>
                                <a:pt x="29" y="11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1" y="9"/>
                                <a:pt x="21" y="9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6" y="0"/>
                                <a:pt x="15" y="0"/>
                                <a:pt x="14" y="1"/>
                              </a:cubicBezTo>
                              <a:cubicBezTo>
                                <a:pt x="10" y="8"/>
                                <a:pt x="10" y="8"/>
                                <a:pt x="10" y="8"/>
                              </a:cubicBezTo>
                              <a:cubicBezTo>
                                <a:pt x="10" y="9"/>
                                <a:pt x="10" y="9"/>
                                <a:pt x="9" y="9"/>
                              </a:cubicBezTo>
                              <a:cubicBezTo>
                                <a:pt x="2" y="11"/>
                                <a:pt x="2" y="11"/>
                                <a:pt x="2" y="11"/>
                              </a:cubicBezTo>
                              <a:cubicBezTo>
                                <a:pt x="1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6" y="19"/>
                                <a:pt x="7" y="20"/>
                                <a:pt x="7" y="20"/>
                              </a:cubicBezTo>
                              <a:cubicBezTo>
                                <a:pt x="6" y="28"/>
                                <a:pt x="6" y="28"/>
                                <a:pt x="6" y="28"/>
                              </a:cubicBezTo>
                              <a:cubicBezTo>
                                <a:pt x="6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5" y="26"/>
                                <a:pt x="16" y="26"/>
                                <a:pt x="16" y="26"/>
                              </a:cubicBezTo>
                              <a:cubicBezTo>
                                <a:pt x="23" y="29"/>
                                <a:pt x="23" y="29"/>
                                <a:pt x="23" y="29"/>
                              </a:cubicBezTo>
                              <a:cubicBezTo>
                                <a:pt x="24" y="30"/>
                                <a:pt x="26" y="29"/>
                                <a:pt x="26" y="28"/>
                              </a:cubicBezTo>
                              <a:cubicBezTo>
                                <a:pt x="25" y="20"/>
                                <a:pt x="25" y="20"/>
                                <a:pt x="25" y="20"/>
                              </a:cubicBezTo>
                              <a:cubicBezTo>
                                <a:pt x="25" y="20"/>
                                <a:pt x="25" y="19"/>
                                <a:pt x="25" y="19"/>
                              </a:cubicBezTo>
                              <a:lnTo>
                                <a:pt x="30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2" name="Freeform 392">
                        <a:extLst>
                          <a:ext uri="{FF2B5EF4-FFF2-40B4-BE49-F238E27FC236}">
                            <a16:creationId xmlns:a16="http://schemas.microsoft.com/office/drawing/2014/main" id="{DE3C9098-FED2-4C62-B21F-0E2D381191D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1304925" y="3609975"/>
                          <a:ext cx="195678" cy="185005"/>
                        </a:xfrm>
                        <a:custGeom>
                          <a:avLst/>
                          <a:gdLst>
                            <a:gd name="T0" fmla="*/ 30 w 31"/>
                            <a:gd name="T1" fmla="*/ 13 h 30"/>
                            <a:gd name="T2" fmla="*/ 29 w 31"/>
                            <a:gd name="T3" fmla="*/ 11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4 w 31"/>
                            <a:gd name="T11" fmla="*/ 1 h 30"/>
                            <a:gd name="T12" fmla="*/ 10 w 31"/>
                            <a:gd name="T13" fmla="*/ 8 h 30"/>
                            <a:gd name="T14" fmla="*/ 9 w 31"/>
                            <a:gd name="T15" fmla="*/ 9 h 30"/>
                            <a:gd name="T16" fmla="*/ 1 w 31"/>
                            <a:gd name="T17" fmla="*/ 11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6 w 31"/>
                            <a:gd name="T23" fmla="*/ 20 h 30"/>
                            <a:gd name="T24" fmla="*/ 5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3 w 31"/>
                            <a:gd name="T33" fmla="*/ 29 h 30"/>
                            <a:gd name="T34" fmla="*/ 25 w 31"/>
                            <a:gd name="T35" fmla="*/ 28 h 30"/>
                            <a:gd name="T36" fmla="*/ 24 w 31"/>
                            <a:gd name="T37" fmla="*/ 20 h 30"/>
                            <a:gd name="T38" fmla="*/ 25 w 31"/>
                            <a:gd name="T39" fmla="*/ 19 h 30"/>
                            <a:gd name="T40" fmla="*/ 30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0" y="13"/>
                              </a:moveTo>
                              <a:cubicBezTo>
                                <a:pt x="31" y="12"/>
                                <a:pt x="30" y="11"/>
                                <a:pt x="29" y="11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1" y="9"/>
                                <a:pt x="21" y="9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6" y="0"/>
                                <a:pt x="15" y="0"/>
                                <a:pt x="14" y="1"/>
                              </a:cubicBezTo>
                              <a:cubicBezTo>
                                <a:pt x="10" y="8"/>
                                <a:pt x="10" y="8"/>
                                <a:pt x="10" y="8"/>
                              </a:cubicBezTo>
                              <a:cubicBezTo>
                                <a:pt x="10" y="9"/>
                                <a:pt x="10" y="9"/>
                                <a:pt x="9" y="9"/>
                              </a:cubicBezTo>
                              <a:cubicBezTo>
                                <a:pt x="1" y="11"/>
                                <a:pt x="1" y="11"/>
                                <a:pt x="1" y="11"/>
                              </a:cubicBezTo>
                              <a:cubicBezTo>
                                <a:pt x="0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6" y="19"/>
                                <a:pt x="6" y="20"/>
                                <a:pt x="6" y="20"/>
                              </a:cubicBezTo>
                              <a:cubicBezTo>
                                <a:pt x="5" y="28"/>
                                <a:pt x="5" y="28"/>
                                <a:pt x="5" y="28"/>
                              </a:cubicBezTo>
                              <a:cubicBezTo>
                                <a:pt x="5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5" y="26"/>
                                <a:pt x="16" y="26"/>
                                <a:pt x="16" y="26"/>
                              </a:cubicBezTo>
                              <a:cubicBezTo>
                                <a:pt x="23" y="29"/>
                                <a:pt x="23" y="29"/>
                                <a:pt x="23" y="29"/>
                              </a:cubicBezTo>
                              <a:cubicBezTo>
                                <a:pt x="24" y="30"/>
                                <a:pt x="25" y="29"/>
                                <a:pt x="25" y="28"/>
                              </a:cubicBezTo>
                              <a:cubicBezTo>
                                <a:pt x="24" y="20"/>
                                <a:pt x="24" y="20"/>
                                <a:pt x="24" y="20"/>
                              </a:cubicBezTo>
                              <a:cubicBezTo>
                                <a:pt x="24" y="20"/>
                                <a:pt x="25" y="19"/>
                                <a:pt x="25" y="19"/>
                              </a:cubicBezTo>
                              <a:lnTo>
                                <a:pt x="30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3" name="AutoShape 389">
                        <a:extLst>
                          <a:ext uri="{FF2B5EF4-FFF2-40B4-BE49-F238E27FC236}">
                            <a16:creationId xmlns:a16="http://schemas.microsoft.com/office/drawing/2014/main" id="{547CD73F-59F0-4720-8AD5-7AC9BABA7BFB}"/>
                          </a:ext>
                        </a:extLst>
                      </wps:cNvPr>
                      <wps:cNvSpPr>
                        <a:spLocks noChangeAspect="1" noChangeArrowheads="1" noTextEdit="1"/>
                      </wps:cNvSpPr>
                      <wps:spPr bwMode="auto">
                        <a:xfrm rot="16408236">
                          <a:off x="5553075" y="3562350"/>
                          <a:ext cx="526553" cy="853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4" name="Freeform 391">
                        <a:extLst>
                          <a:ext uri="{FF2B5EF4-FFF2-40B4-BE49-F238E27FC236}">
                            <a16:creationId xmlns:a16="http://schemas.microsoft.com/office/drawing/2014/main" id="{BB873352-2C10-4096-B361-A2D1FC39A18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5410200" y="3914775"/>
                          <a:ext cx="192121" cy="185005"/>
                        </a:xfrm>
                        <a:custGeom>
                          <a:avLst/>
                          <a:gdLst>
                            <a:gd name="T0" fmla="*/ 31 w 31"/>
                            <a:gd name="T1" fmla="*/ 13 h 30"/>
                            <a:gd name="T2" fmla="*/ 30 w 31"/>
                            <a:gd name="T3" fmla="*/ 10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5 w 31"/>
                            <a:gd name="T11" fmla="*/ 1 h 30"/>
                            <a:gd name="T12" fmla="*/ 11 w 31"/>
                            <a:gd name="T13" fmla="*/ 8 h 30"/>
                            <a:gd name="T14" fmla="*/ 10 w 31"/>
                            <a:gd name="T15" fmla="*/ 9 h 30"/>
                            <a:gd name="T16" fmla="*/ 2 w 31"/>
                            <a:gd name="T17" fmla="*/ 10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7 w 31"/>
                            <a:gd name="T23" fmla="*/ 20 h 30"/>
                            <a:gd name="T24" fmla="*/ 6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4 w 31"/>
                            <a:gd name="T33" fmla="*/ 29 h 30"/>
                            <a:gd name="T34" fmla="*/ 26 w 31"/>
                            <a:gd name="T35" fmla="*/ 28 h 30"/>
                            <a:gd name="T36" fmla="*/ 25 w 31"/>
                            <a:gd name="T37" fmla="*/ 20 h 30"/>
                            <a:gd name="T38" fmla="*/ 25 w 31"/>
                            <a:gd name="T39" fmla="*/ 19 h 30"/>
                            <a:gd name="T40" fmla="*/ 31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1" y="13"/>
                              </a:moveTo>
                              <a:cubicBezTo>
                                <a:pt x="31" y="12"/>
                                <a:pt x="31" y="11"/>
                                <a:pt x="30" y="10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2" y="9"/>
                                <a:pt x="21" y="8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7" y="0"/>
                                <a:pt x="15" y="0"/>
                                <a:pt x="15" y="1"/>
                              </a:cubicBezTo>
                              <a:cubicBezTo>
                                <a:pt x="11" y="8"/>
                                <a:pt x="11" y="8"/>
                                <a:pt x="11" y="8"/>
                              </a:cubicBezTo>
                              <a:cubicBezTo>
                                <a:pt x="10" y="8"/>
                                <a:pt x="10" y="9"/>
                                <a:pt x="10" y="9"/>
                              </a:cubicBezTo>
                              <a:cubicBezTo>
                                <a:pt x="2" y="10"/>
                                <a:pt x="2" y="10"/>
                                <a:pt x="2" y="10"/>
                              </a:cubicBezTo>
                              <a:cubicBezTo>
                                <a:pt x="1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7" y="19"/>
                                <a:pt x="7" y="20"/>
                                <a:pt x="7" y="20"/>
                              </a:cubicBezTo>
                              <a:cubicBezTo>
                                <a:pt x="6" y="28"/>
                                <a:pt x="6" y="28"/>
                                <a:pt x="6" y="28"/>
                              </a:cubicBezTo>
                              <a:cubicBezTo>
                                <a:pt x="6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6" y="26"/>
                                <a:pt x="16" y="26"/>
                                <a:pt x="16" y="26"/>
                              </a:cubicBezTo>
                              <a:cubicBezTo>
                                <a:pt x="24" y="29"/>
                                <a:pt x="24" y="29"/>
                                <a:pt x="24" y="29"/>
                              </a:cubicBezTo>
                              <a:cubicBezTo>
                                <a:pt x="25" y="30"/>
                                <a:pt x="26" y="29"/>
                                <a:pt x="26" y="28"/>
                              </a:cubicBezTo>
                              <a:cubicBezTo>
                                <a:pt x="25" y="20"/>
                                <a:pt x="25" y="20"/>
                                <a:pt x="25" y="20"/>
                              </a:cubicBezTo>
                              <a:cubicBezTo>
                                <a:pt x="25" y="20"/>
                                <a:pt x="25" y="19"/>
                                <a:pt x="25" y="19"/>
                              </a:cubicBezTo>
                              <a:lnTo>
                                <a:pt x="31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5" name="Freeform 392">
                        <a:extLst>
                          <a:ext uri="{FF2B5EF4-FFF2-40B4-BE49-F238E27FC236}">
                            <a16:creationId xmlns:a16="http://schemas.microsoft.com/office/drawing/2014/main" id="{B216A101-9181-4467-80B1-FC83F36257A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5991225" y="3600450"/>
                          <a:ext cx="195678" cy="185005"/>
                        </a:xfrm>
                        <a:custGeom>
                          <a:avLst/>
                          <a:gdLst>
                            <a:gd name="T0" fmla="*/ 30 w 31"/>
                            <a:gd name="T1" fmla="*/ 13 h 30"/>
                            <a:gd name="T2" fmla="*/ 29 w 31"/>
                            <a:gd name="T3" fmla="*/ 11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4 w 31"/>
                            <a:gd name="T11" fmla="*/ 1 h 30"/>
                            <a:gd name="T12" fmla="*/ 10 w 31"/>
                            <a:gd name="T13" fmla="*/ 8 h 30"/>
                            <a:gd name="T14" fmla="*/ 9 w 31"/>
                            <a:gd name="T15" fmla="*/ 9 h 30"/>
                            <a:gd name="T16" fmla="*/ 1 w 31"/>
                            <a:gd name="T17" fmla="*/ 11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6 w 31"/>
                            <a:gd name="T23" fmla="*/ 20 h 30"/>
                            <a:gd name="T24" fmla="*/ 5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3 w 31"/>
                            <a:gd name="T33" fmla="*/ 29 h 30"/>
                            <a:gd name="T34" fmla="*/ 25 w 31"/>
                            <a:gd name="T35" fmla="*/ 28 h 30"/>
                            <a:gd name="T36" fmla="*/ 24 w 31"/>
                            <a:gd name="T37" fmla="*/ 20 h 30"/>
                            <a:gd name="T38" fmla="*/ 25 w 31"/>
                            <a:gd name="T39" fmla="*/ 19 h 30"/>
                            <a:gd name="T40" fmla="*/ 30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0" y="13"/>
                              </a:moveTo>
                              <a:cubicBezTo>
                                <a:pt x="31" y="12"/>
                                <a:pt x="30" y="11"/>
                                <a:pt x="29" y="11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1" y="9"/>
                                <a:pt x="21" y="9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6" y="0"/>
                                <a:pt x="15" y="0"/>
                                <a:pt x="14" y="1"/>
                              </a:cubicBezTo>
                              <a:cubicBezTo>
                                <a:pt x="10" y="8"/>
                                <a:pt x="10" y="8"/>
                                <a:pt x="10" y="8"/>
                              </a:cubicBezTo>
                              <a:cubicBezTo>
                                <a:pt x="10" y="9"/>
                                <a:pt x="10" y="9"/>
                                <a:pt x="9" y="9"/>
                              </a:cubicBezTo>
                              <a:cubicBezTo>
                                <a:pt x="1" y="11"/>
                                <a:pt x="1" y="11"/>
                                <a:pt x="1" y="11"/>
                              </a:cubicBezTo>
                              <a:cubicBezTo>
                                <a:pt x="0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6" y="19"/>
                                <a:pt x="6" y="20"/>
                                <a:pt x="6" y="20"/>
                              </a:cubicBezTo>
                              <a:cubicBezTo>
                                <a:pt x="5" y="28"/>
                                <a:pt x="5" y="28"/>
                                <a:pt x="5" y="28"/>
                              </a:cubicBezTo>
                              <a:cubicBezTo>
                                <a:pt x="5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5" y="26"/>
                                <a:pt x="16" y="26"/>
                                <a:pt x="16" y="26"/>
                              </a:cubicBezTo>
                              <a:cubicBezTo>
                                <a:pt x="23" y="29"/>
                                <a:pt x="23" y="29"/>
                                <a:pt x="23" y="29"/>
                              </a:cubicBezTo>
                              <a:cubicBezTo>
                                <a:pt x="24" y="30"/>
                                <a:pt x="25" y="29"/>
                                <a:pt x="25" y="28"/>
                              </a:cubicBezTo>
                              <a:cubicBezTo>
                                <a:pt x="24" y="20"/>
                                <a:pt x="24" y="20"/>
                                <a:pt x="24" y="20"/>
                              </a:cubicBezTo>
                              <a:cubicBezTo>
                                <a:pt x="24" y="20"/>
                                <a:pt x="25" y="19"/>
                                <a:pt x="25" y="19"/>
                              </a:cubicBezTo>
                              <a:lnTo>
                                <a:pt x="30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6" name="Freeform 393">
                        <a:extLst>
                          <a:ext uri="{FF2B5EF4-FFF2-40B4-BE49-F238E27FC236}">
                            <a16:creationId xmlns:a16="http://schemas.microsoft.com/office/drawing/2014/main" id="{44530C30-9BDA-4B57-AEE0-07FFF6E333E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6029325" y="4057650"/>
                          <a:ext cx="195678" cy="188563"/>
                        </a:xfrm>
                        <a:custGeom>
                          <a:avLst/>
                          <a:gdLst>
                            <a:gd name="T0" fmla="*/ 30 w 31"/>
                            <a:gd name="T1" fmla="*/ 13 h 30"/>
                            <a:gd name="T2" fmla="*/ 29 w 31"/>
                            <a:gd name="T3" fmla="*/ 11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4 w 31"/>
                            <a:gd name="T11" fmla="*/ 1 h 30"/>
                            <a:gd name="T12" fmla="*/ 10 w 31"/>
                            <a:gd name="T13" fmla="*/ 8 h 30"/>
                            <a:gd name="T14" fmla="*/ 9 w 31"/>
                            <a:gd name="T15" fmla="*/ 9 h 30"/>
                            <a:gd name="T16" fmla="*/ 2 w 31"/>
                            <a:gd name="T17" fmla="*/ 11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7 w 31"/>
                            <a:gd name="T23" fmla="*/ 20 h 30"/>
                            <a:gd name="T24" fmla="*/ 6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3 w 31"/>
                            <a:gd name="T33" fmla="*/ 29 h 30"/>
                            <a:gd name="T34" fmla="*/ 26 w 31"/>
                            <a:gd name="T35" fmla="*/ 28 h 30"/>
                            <a:gd name="T36" fmla="*/ 25 w 31"/>
                            <a:gd name="T37" fmla="*/ 20 h 30"/>
                            <a:gd name="T38" fmla="*/ 25 w 31"/>
                            <a:gd name="T39" fmla="*/ 19 h 30"/>
                            <a:gd name="T40" fmla="*/ 30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0" y="13"/>
                              </a:moveTo>
                              <a:cubicBezTo>
                                <a:pt x="31" y="12"/>
                                <a:pt x="31" y="11"/>
                                <a:pt x="29" y="11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1" y="9"/>
                                <a:pt x="21" y="9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6" y="0"/>
                                <a:pt x="15" y="0"/>
                                <a:pt x="14" y="1"/>
                              </a:cubicBezTo>
                              <a:cubicBezTo>
                                <a:pt x="10" y="8"/>
                                <a:pt x="10" y="8"/>
                                <a:pt x="10" y="8"/>
                              </a:cubicBezTo>
                              <a:cubicBezTo>
                                <a:pt x="10" y="9"/>
                                <a:pt x="10" y="9"/>
                                <a:pt x="9" y="9"/>
                              </a:cubicBezTo>
                              <a:cubicBezTo>
                                <a:pt x="2" y="11"/>
                                <a:pt x="2" y="11"/>
                                <a:pt x="2" y="11"/>
                              </a:cubicBezTo>
                              <a:cubicBezTo>
                                <a:pt x="1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6" y="19"/>
                                <a:pt x="7" y="20"/>
                                <a:pt x="7" y="20"/>
                              </a:cubicBezTo>
                              <a:cubicBezTo>
                                <a:pt x="6" y="28"/>
                                <a:pt x="6" y="28"/>
                                <a:pt x="6" y="28"/>
                              </a:cubicBezTo>
                              <a:cubicBezTo>
                                <a:pt x="6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5" y="26"/>
                                <a:pt x="16" y="26"/>
                                <a:pt x="16" y="26"/>
                              </a:cubicBezTo>
                              <a:cubicBezTo>
                                <a:pt x="23" y="29"/>
                                <a:pt x="23" y="29"/>
                                <a:pt x="23" y="29"/>
                              </a:cubicBezTo>
                              <a:cubicBezTo>
                                <a:pt x="24" y="30"/>
                                <a:pt x="26" y="29"/>
                                <a:pt x="26" y="28"/>
                              </a:cubicBezTo>
                              <a:cubicBezTo>
                                <a:pt x="25" y="20"/>
                                <a:pt x="25" y="20"/>
                                <a:pt x="25" y="20"/>
                              </a:cubicBezTo>
                              <a:cubicBezTo>
                                <a:pt x="25" y="20"/>
                                <a:pt x="25" y="19"/>
                                <a:pt x="25" y="19"/>
                              </a:cubicBezTo>
                              <a:lnTo>
                                <a:pt x="30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8" name="Freeform 391">
                        <a:extLst>
                          <a:ext uri="{FF2B5EF4-FFF2-40B4-BE49-F238E27FC236}">
                            <a16:creationId xmlns:a16="http://schemas.microsoft.com/office/drawing/2014/main" id="{E833A422-4581-40A3-BB5F-1126E28AA5D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5172075" y="3476625"/>
                          <a:ext cx="192121" cy="185005"/>
                        </a:xfrm>
                        <a:custGeom>
                          <a:avLst/>
                          <a:gdLst>
                            <a:gd name="T0" fmla="*/ 31 w 31"/>
                            <a:gd name="T1" fmla="*/ 13 h 30"/>
                            <a:gd name="T2" fmla="*/ 30 w 31"/>
                            <a:gd name="T3" fmla="*/ 10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5 w 31"/>
                            <a:gd name="T11" fmla="*/ 1 h 30"/>
                            <a:gd name="T12" fmla="*/ 11 w 31"/>
                            <a:gd name="T13" fmla="*/ 8 h 30"/>
                            <a:gd name="T14" fmla="*/ 10 w 31"/>
                            <a:gd name="T15" fmla="*/ 9 h 30"/>
                            <a:gd name="T16" fmla="*/ 2 w 31"/>
                            <a:gd name="T17" fmla="*/ 10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7 w 31"/>
                            <a:gd name="T23" fmla="*/ 20 h 30"/>
                            <a:gd name="T24" fmla="*/ 6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4 w 31"/>
                            <a:gd name="T33" fmla="*/ 29 h 30"/>
                            <a:gd name="T34" fmla="*/ 26 w 31"/>
                            <a:gd name="T35" fmla="*/ 28 h 30"/>
                            <a:gd name="T36" fmla="*/ 25 w 31"/>
                            <a:gd name="T37" fmla="*/ 20 h 30"/>
                            <a:gd name="T38" fmla="*/ 25 w 31"/>
                            <a:gd name="T39" fmla="*/ 19 h 30"/>
                            <a:gd name="T40" fmla="*/ 31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1" y="13"/>
                              </a:moveTo>
                              <a:cubicBezTo>
                                <a:pt x="31" y="12"/>
                                <a:pt x="31" y="11"/>
                                <a:pt x="30" y="10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2" y="9"/>
                                <a:pt x="21" y="8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7" y="0"/>
                                <a:pt x="15" y="0"/>
                                <a:pt x="15" y="1"/>
                              </a:cubicBezTo>
                              <a:cubicBezTo>
                                <a:pt x="11" y="8"/>
                                <a:pt x="11" y="8"/>
                                <a:pt x="11" y="8"/>
                              </a:cubicBezTo>
                              <a:cubicBezTo>
                                <a:pt x="10" y="8"/>
                                <a:pt x="10" y="9"/>
                                <a:pt x="10" y="9"/>
                              </a:cubicBezTo>
                              <a:cubicBezTo>
                                <a:pt x="2" y="10"/>
                                <a:pt x="2" y="10"/>
                                <a:pt x="2" y="10"/>
                              </a:cubicBezTo>
                              <a:cubicBezTo>
                                <a:pt x="1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7" y="19"/>
                                <a:pt x="7" y="20"/>
                                <a:pt x="7" y="20"/>
                              </a:cubicBezTo>
                              <a:cubicBezTo>
                                <a:pt x="6" y="28"/>
                                <a:pt x="6" y="28"/>
                                <a:pt x="6" y="28"/>
                              </a:cubicBezTo>
                              <a:cubicBezTo>
                                <a:pt x="6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6" y="26"/>
                                <a:pt x="16" y="26"/>
                                <a:pt x="16" y="26"/>
                              </a:cubicBezTo>
                              <a:cubicBezTo>
                                <a:pt x="24" y="29"/>
                                <a:pt x="24" y="29"/>
                                <a:pt x="24" y="29"/>
                              </a:cubicBezTo>
                              <a:cubicBezTo>
                                <a:pt x="25" y="30"/>
                                <a:pt x="26" y="29"/>
                                <a:pt x="26" y="28"/>
                              </a:cubicBezTo>
                              <a:cubicBezTo>
                                <a:pt x="25" y="20"/>
                                <a:pt x="25" y="20"/>
                                <a:pt x="25" y="20"/>
                              </a:cubicBezTo>
                              <a:cubicBezTo>
                                <a:pt x="25" y="20"/>
                                <a:pt x="25" y="19"/>
                                <a:pt x="25" y="19"/>
                              </a:cubicBezTo>
                              <a:lnTo>
                                <a:pt x="31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05A164C5" id="Group 412" o:spid="_x0000_s1026" alt="&quot;&quot;" style="position:absolute;margin-left:0;margin-top:0;width:525.65pt;height:360.1pt;z-index:251731968;mso-width-percent:1000;mso-height-percent:1000;mso-position-horizontal:center;mso-position-horizontal-relative:page;mso-position-vertical:center;mso-position-vertical-relative:page;mso-width-percent:1000;mso-height-percent:1000" coordsize="66756,457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">
              <v:rect id="Rectangle 3" o:spid="_x0000_s1027" style="position:absolute;left:1544;top:1;width:64196;height:457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" fillcolor="white [3212]" stroked="f"/>
              <v:shape id="Freeform 5" o:spid="_x0000_s1028" style="position:absolute;left:33623;top:190;width:16625;height:19437;visibility:visible;mso-wrap-style:square;v-text-anchor:top" coordsize="235,2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" path="m235,117c235,52,182,,117,,52,,,52,,117v,63,50,143,112,147c110,267,107,269,105,270v-5,2,-1,8,1,9c108,280,117,281,117,281v,,9,-1,11,-2c130,278,134,272,129,270v-2,-1,-4,-3,-7,-6c185,260,235,180,235,117e" fillcolor="#b6d429 [3205]" stroked="f">
                <v:path arrowok="t" o:connecttype="custom" o:connectlocs="1662516,809311;827721,0;0,809311;792348,1826139;742826,1867642;749901,1929897;827721,1943731;905541,1929897;912615,1867642;863093,1826139;1662516,809311" o:connectangles="0,0,0,0,0,0,0,0,0,0,0"/>
              </v:shape>
              <v:shape id="Freeform 6" o:spid="_x0000_s1029" style="position:absolute;left:41433;top:18383;width:83;height:0;visibility:visible;mso-wrap-style:square;v-text-anchor:top" coordsize="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" path="m1,v,,,,,c1,,1,,1,t,c1,,1,,1,v,,,,,m1,v,,,,,c1,,1,,1,t,c1,,1,,1,v,,,,,m,c,,,,,,,,,,,m,c,,,,,,,,,,,m,c,,,,,,,,,,,m,c,,,,,,,,,,,e" fillcolor="#dae994" stroked="f">
                <v:path arrowok="t" o:connecttype="custom" o:connectlocs="8251,0;8251,0;8251,0;8251,0;8251,0;8251,0;8251,0;8251,0;8251,0;8251,0;8251,0;8251,0;0,0;0,0;0,0;0,0;0,0;0,0;0,0;0,0;0,0;0,0;0,0;0,0" o:connectangles="0,0,0,0,0,0,0,0,0,0,0,0,0,0,0,0,0,0,0,0,0,0,0,0"/>
                <o:lock v:ext="edit" verticies="t"/>
              </v:shape>
              <v:shape id="Freeform 7" o:spid="_x0000_s1030" style="position:absolute;left:37338;top:11144;width:10065;height:8445;visibility:visible;mso-wrap-style:square;v-text-anchor:top" coordsize="142,1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" path="m136,c115,28,85,52,44,52,30,52,18,51,9,49,6,59,3,68,,77v17,15,36,26,58,28c58,105,58,105,58,105v,,,,,c58,105,58,105,58,105v,,,,,c58,105,58,105,58,105v,,,,,c58,105,58,105,58,105v1,,1,,1,c59,105,59,105,59,105v,,,,,c59,105,59,105,59,105v,,,,,c59,105,59,105,59,105v,,,,,c59,105,59,105,59,105v,,,,,c59,105,59,105,59,105v,,,,,c57,108,54,110,52,111v-2,,-2,2,-2,3c50,116,52,120,53,120v2,1,11,2,11,2c64,122,73,121,75,120v1,,4,-4,4,-6c79,113,78,111,76,111v-2,-1,-4,-3,-7,-6c69,105,69,105,69,105v,,,,,c97,103,122,86,142,63,137,42,134,21,136,e" fillcolor="#879e1e [2405]" stroked="f">
                <v:path arrowok="t" o:connecttype="custom" o:connectlocs="964054,0;311900,359982;63798,339214;0,533050;411141,726887;411141,726887;411141,726887;411141,726887;411141,726887;411141,726887;411141,726887;411141,726887;418229,726887;418229,726887;418229,726887;418229,726887;418229,726887;418229,726887;418229,726887;418229,726887;418229,726887;418229,726887;418229,726887;368609,768423;354432,789191;375698,830728;453673,844573;531648,830728;560002,789191;538736,768423;489116,726887;489116,726887;489116,726887;1006586,436132;964054,0" o:connectangles="0,0,0,0,0,0,0,0,0,0,0,0,0,0,0,0,0,0,0,0,0,0,0,0,0,0,0,0,0,0,0,0,0,0,0"/>
              </v:shape>
              <v:shape id="Freeform 8" o:spid="_x0000_s1031" style="position:absolute;left:36195;top:952;width:7301;height:4970;visibility:visible;mso-wrap-style:square;v-text-anchor:top" coordsize="103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" path="m88,c80,,70,2,67,3,48,8,29,16,16,30,9,37,4,44,,51v5,6,10,14,14,21c15,72,15,71,16,70,22,58,33,48,44,39,50,35,56,30,63,27,75,23,94,25,99,11,103,3,96,,88,e" fillcolor="#d3e67d [1941]" stroked="f">
                <v:path arrowok="t" o:connecttype="custom" o:connectlocs="623849,0;474976,20710;113427,207103;0,352074;99249,497046;113427,483239;311925,269233;446619,186392;701830,75938;623849,0" o:connectangles="0,0,0,0,0,0,0,0,0,0"/>
              </v:shape>
              <v:shape id="Freeform 9" o:spid="_x0000_s1032" style="position:absolute;left:47244;top:11525;width:18894;height:21862;visibility:visible;mso-wrap-style:square;v-text-anchor:top" coordsize="267,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" path="m264,140c267,68,211,7,139,4,67,,6,56,3,129,,199,52,290,121,297v-3,3,-6,6,-8,7c107,305,111,313,114,314v2,1,12,2,12,2c126,316,136,316,138,315v2,-1,7,-8,2,-10c137,304,134,301,132,298v70,-2,129,-88,132,-158e" fillcolor="#7ecad9 [3206]" stroked="f">
                <v:path arrowok="t" o:connecttype="custom" o:connectlocs="1868181,968566;983625,27673;21229,892464;856249,2054744;799638,2103172;806714,2172355;891632,2186192;976549,2179274;990702,2110090;934090,2061662;1868181,968566" o:connectangles="0,0,0,0,0,0,0,0,0,0,0"/>
              </v:shape>
              <v:shape id="Freeform 10" o:spid="_x0000_s1033" style="position:absolute;left:55721;top:21050;width:10189;height:11072;visibility:visible;mso-wrap-style:square;v-text-anchor:top" coordsize="144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" path="m1,160v,,,,,c1,160,1,160,1,160t,c1,160,1,160,1,160v,,,,,m,160v,,,,,c,160,,160,,160t,c,160,,160,,160v,,,,,m,160v,,,,,c,160,,160,,160t,c,160,,160,,160v,,,,,m,160v,,,,,c,160,,160,,160m144,v,1,,2,,3c144,2,144,1,144,t,c144,,144,,144,v,,,,,m144,v,,,,,c144,,144,,144,e" fillcolor="#bee4ec" stroked="f">
                <v:path arrowok="t" o:connecttype="custom" o:connectlocs="7076,1107240;7076,1107240;7076,1107240;7076,1107240;7076,1107240;7076,1107240;0,1107240;0,1107240;0,1107240;0,1107240;0,1107240;0,1107240;0,1107240;0,1107240;0,1107240;0,1107240;0,1107240;0,1107240;0,1107240;0,1107240;0,1107240;1018962,0;1018962,20761;1018962,0;1018962,0;1018962,0;1018962,0;1018962,0;1018962,0;1018962,0" o:connectangles="0,0,0,0,0,0,0,0,0,0,0,0,0,0,0,0,0,0,0,0,0,0,0,0,0,0,0,0,0,0"/>
                <o:lock v:ext="edit" verticies="t"/>
              </v:shape>
              <v:shape id="Freeform 11" o:spid="_x0000_s1034" style="position:absolute;left:48577;top:18192;width:17326;height:15194;visibility:visible;mso-wrap-style:square;v-text-anchor:top" coordsize="245,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" path="m239,v,,-42,142,-146,142c91,142,90,142,88,142,28,139,12,123,,110v20,46,56,86,101,91c101,201,101,201,101,201v,,,,,c101,201,101,201,101,201v,,,,,c101,201,101,201,101,201v,,,,,c101,201,101,201,101,201v,,,,,c101,201,101,201,101,201v1,,1,,1,c102,201,102,201,102,201v,,,,,c102,201,102,201,102,201v,,,,,c102,201,102,201,102,201v,,,,,c99,204,96,207,94,208v-2,,-3,1,-3,3c91,214,93,217,95,218v2,1,12,2,12,2c107,220,107,220,107,220v2,,10,,12,-1c120,218,123,215,123,212v,-1,-1,-3,-2,-3c118,208,115,205,113,202v,,,,,c113,202,113,202,113,202,183,200,242,114,245,44v,,,,,c245,43,245,42,245,41v,,,,,c245,41,245,41,245,41v,,,,,c245,41,245,41,245,41,245,26,243,13,239,e" fillcolor="#3baec5 [2406]" stroked="f">
                <v:path arrowok="t" o:connecttype="custom" o:connectlocs="1690215,0;657699,980719;622339,980719;0,759712;714275,1388201;714275,1388201;714275,1388201;714275,1388201;714275,1388201;714275,1388201;714275,1388201;714275,1388201;714275,1388201;714275,1388201;721347,1388201;721347,1388201;721347,1388201;721347,1388201;721347,1388201;721347,1388201;721347,1388201;664771,1436546;643555,1457266;671843,1505611;756707,1519424;756707,1519424;841571,1512518;869860,1464172;855715,1443453;799139,1395107;799139,1395107;799139,1395107;1732647,303885;1732647,303885;1732647,283165;1732647,283165;1732647,283165;1732647,283165;1732647,283165;1690215,0" o:connectangles="0,0,0,0,0,0,0,0,0,0,0,0,0,0,0,0,0,0,0,0,0,0,0,0,0,0,0,0,0,0,0,0,0,0,0,0,0,0,0,0"/>
              </v:shape>
              <v:shape id="Freeform 12" o:spid="_x0000_s1035" style="position:absolute;left:46005;top:1143;width:20751;height:22589;visibility:visible;mso-wrap-style:square;v-text-anchor:top" coordsize="293,3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" path="m273,184c293,114,253,41,183,21,113,,39,41,19,111,,180,29,281,95,305v-3,2,-7,4,-9,4c80,310,82,318,84,320v2,1,12,5,12,5c96,325,105,327,108,326v2,,9,-6,4,-9c110,315,108,312,106,308v69,15,148,-56,167,-124e" fillcolor="#ff7278 [3207]" stroked="f">
                <v:path arrowok="t" o:connecttype="custom" o:connectlocs="1933409,1271080;1296022,145069;134560,766793;672798,2106953;609059,2134585;594895,2210574;679880,2245114;764865,2252022;793194,2189850;750701,2127677;1933409,1271080" o:connectangles="0,0,0,0,0,0,0,0,0,0,0"/>
              </v:shape>
              <v:shape id="Freeform 13" o:spid="_x0000_s1036" style="position:absolute;left:60388;top:10763;width:495;height:44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" path="m3,c2,,,1,,2,,4,1,5,2,6v1,,1,,1,c5,6,6,5,6,4,7,2,6,,4,,4,,3,,3,e" fillcolor="#ff151e [2407]" stroked="f">
                <v:path arrowok="t" o:connecttype="custom" o:connectlocs="21216,0;0,14817;14144,44451;21216,44451;42432,29634;28288,0;21216,0" o:connectangles="0,0,0,0,0,0,0"/>
              </v:shape>
              <v:shape id="Freeform 14" o:spid="_x0000_s1037" style="position:absolute;left:61531;top:6477;width:495;height:484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" path="m4,c2,,1,1,1,3,,4,1,6,3,7v,,,,1,c5,7,6,6,7,4,7,3,6,1,5,1,4,,4,,4,e" fillcolor="#ff151e [2407]" stroked="f">
                <v:path arrowok="t" o:connecttype="custom" o:connectlocs="28288,0;7072,20782;21216,48492;28288,48492;49504,27710;35360,6927;28288,0" o:connectangles="0,0,0,0,0,0,0"/>
              </v:shape>
              <v:shape id="Freeform 15" o:spid="_x0000_s1038" style="position:absolute;left:63055;top:9334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" path="m4,c2,,1,1,,2,,4,1,6,3,6v,,,,1,c5,6,6,5,7,4,7,2,6,,4,v,,,,,e" fillcolor="#ff151e [2407]" stroked="f">
                <v:path arrowok="t" o:connecttype="custom" o:connectlocs="28288,0;0,13470;21216,40410;28288,40410;49504,26940;28288,0;28288,0" o:connectangles="0,0,0,0,0,0,0"/>
              </v:shape>
              <v:shape id="Freeform 16" o:spid="_x0000_s1039" style="position:absolute;left:58769;top:8001;width:495;height:484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" path="m3,c2,,1,1,,3,,4,1,6,2,7v1,,1,,1,c5,7,6,6,6,4,7,3,6,1,4,v,,,,-1,e" fillcolor="#ff151e [2407]" stroked="f">
                <v:path arrowok="t" o:connecttype="custom" o:connectlocs="21216,0;0,20782;14144,48492;21216,48492;42432,27710;28288,0;21216,0" o:connectangles="0,0,0,0,0,0,0"/>
              </v:shape>
              <v:shape id="Freeform 17" o:spid="_x0000_s1040" style="position:absolute;left:60007;top:3810;width:495;height:44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" path="m4,c2,,1,1,1,2,,4,1,6,3,6v,,1,,1,c5,6,6,5,7,4,7,2,6,1,5,,4,,4,,4,e" fillcolor="#ff151e [2407]" stroked="f">
                <v:path arrowok="t" o:connecttype="custom" o:connectlocs="28288,0;7072,14817;21216,44451;28288,44451;49504,29634;35360,0;28288,0" o:connectangles="0,0,0,0,0,0,0"/>
              </v:shape>
              <v:shape id="Freeform 18" o:spid="_x0000_s1041" style="position:absolute;left:55911;top:9620;width:495;height:485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" path="m4,c2,,1,1,1,2,,4,1,6,3,6v,,1,1,1,1c5,7,7,6,7,4,7,3,6,1,5,,4,,4,,4,e" fillcolor="#ff151e [2407]" stroked="f">
                <v:path arrowok="t" o:connecttype="custom" o:connectlocs="28288,0;7072,13855;21216,41565;28288,48492;49504,27710;35360,0;28288,0" o:connectangles="0,0,0,0,0,0,0"/>
              </v:shape>
              <v:shape id="Freeform 19" o:spid="_x0000_s1042" style="position:absolute;left:57245;top:5334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" path="m3,c2,,1,1,,2,,4,1,6,3,6v,,,,,c5,6,6,5,6,4,7,2,6,,4,v,,,,-1,e" fillcolor="#ff151e [2407]" stroked="f">
                <v:path arrowok="t" o:connecttype="custom" o:connectlocs="21216,0;0,13470;21216,40410;21216,40410;42432,26940;28288,0;21216,0" o:connectangles="0,0,0,0,0,0,0"/>
              </v:shape>
              <v:shape id="Freeform 20" o:spid="_x0000_s1043" style="position:absolute;left:59055;top:15049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" path="m4,c2,,1,1,1,2,,4,1,6,3,6v,,,,1,c5,6,6,5,7,4,7,2,6,1,4,v,,,,,e" fillcolor="#ff151e [2407]" stroked="f">
                <v:path arrowok="t" o:connecttype="custom" o:connectlocs="28288,0;7072,13470;21216,40410;28288,40410;49504,26940;28288,0;28288,0" o:connectangles="0,0,0,0,0,0,0"/>
              </v:shape>
              <v:shape id="Freeform 21" o:spid="_x0000_s1044" style="position:absolute;left:56292;top:16573;width:495;height:445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" path="m3,c2,,,1,,2,,4,1,6,2,6v1,,1,,1,c5,6,6,5,6,4,7,2,6,,4,,4,,3,,3,e" fillcolor="#ff151e [2407]" stroked="f">
                <v:path arrowok="t" o:connecttype="custom" o:connectlocs="21216,0;0,14817;14144,44451;21216,44451;42432,29634;28288,0;21216,0" o:connectangles="0,0,0,0,0,0,0"/>
              </v:shape>
              <v:shape id="Freeform 22" o:spid="_x0000_s1045" style="position:absolute;left:61817;top:13525;width:536;height:404;visibility:visible;mso-wrap-style:square;v-text-anchor:top" coordsize="8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" path="m4,c3,,1,1,1,2,,4,1,6,3,6v,,1,,1,c5,6,7,6,7,4,8,2,7,1,5,,5,,4,,4,e" fillcolor="#ff151e [2407]" stroked="f">
                <v:path arrowok="t" o:connecttype="custom" o:connectlocs="26815,0;6704,13470;20111,40410;26815,40410;46926,26940;33519,0;26815,0" o:connectangles="0,0,0,0,0,0,0"/>
              </v:shape>
              <v:shape id="Freeform 23" o:spid="_x0000_s1046" style="position:absolute;left:57531;top:12287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" path="m4,c2,,1,,1,2,,4,1,5,3,6v,,,,1,c5,6,6,5,7,4,7,2,6,,5,,4,,4,,4,e" fillcolor="#ff151e [2407]" stroked="f">
                <v:path arrowok="t" o:connecttype="custom" o:connectlocs="28288,0;7072,13470;21216,40410;28288,40410;49504,26940;35360,0;28288,0" o:connectangles="0,0,0,0,0,0,0"/>
              </v:shape>
              <v:shape id="Freeform 24" o:spid="_x0000_s1047" style="position:absolute;left:53530;top:18097;width:413;height:81;visibility:visible;mso-wrap-style:square;v-text-anchor:top" coordsize="6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" path="m3,c2,,1,,,1v2,,4,,6,c5,1,4,,4,,3,,3,,3,e" fillcolor="#ff3338" stroked="f">
                <v:path arrowok="t" o:connecttype="custom" o:connectlocs="20627,0;0,8082;41254,8082;27503,0;20627,0" o:connectangles="0,0,0,0,0"/>
              </v:shape>
              <v:shape id="Freeform 25" o:spid="_x0000_s1048" style="position:absolute;left:54768;top:13811;width:495;height:485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" path="m3,c2,,1,1,,3,,4,1,6,2,7v1,,1,,1,c5,7,6,6,6,4,7,3,6,1,4,1,4,,4,,3,e" fillcolor="#ff151e [2407]" stroked="f">
                <v:path arrowok="t" o:connecttype="custom" o:connectlocs="21216,0;0,20782;14144,48492;21216,48492;42432,27710;28288,6927;21216,0" o:connectangles="0,0,0,0,0,0,0"/>
              </v:shape>
              <v:shape id="Freeform 26" o:spid="_x0000_s1049" style="position:absolute;left:64674;top:12001;width:165;height:16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" path="m2,c1,,1,1,,2v,,,,,c1,1,1,,2,e" fillcolor="#ff3338" stroked="f">
                <v:path arrowok="t" o:connecttype="custom" o:connectlocs="16501,0;0,16164;0,16164;16501,0" o:connectangles="0,0,0,0"/>
              </v:shape>
              <v:shape id="Freeform 27" o:spid="_x0000_s1050" style="position:absolute;left:52292;top:22288;width:289;height:121;visibility:visible;mso-wrap-style:square;v-text-anchor:top" coordsize="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" path="m3,1c2,2,1,2,,2v,,,,,c1,2,2,2,3,1m4,v,,,,,c4,,4,,4,v,,,,,e" fillcolor="#7e5a66" stroked="f">
                <v:path arrowok="t" o:connecttype="custom" o:connectlocs="21658,6062;0,12123;0,12123;21658,6062;28877,0;28877,0;28877,0;28877,0" o:connectangles="0,0,0,0,0,0,0,0"/>
                <o:lock v:ext="edit" verticies="t"/>
              </v:shape>
              <v:shape id="Freeform 28" o:spid="_x0000_s1051" style="position:absolute;left:51625;top:8382;width:495;height:44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" path="m4,c2,,1,,1,2,,4,1,5,3,6v,,,,1,c5,6,6,5,7,4,7,2,6,,4,v,,,,,e" fillcolor="#ff151e [2407]" stroked="f">
                <v:path arrowok="t" o:connecttype="custom" o:connectlocs="28288,0;7072,14817;21216,44451;28288,44451;49504,29634;28288,0;28288,0" o:connectangles="0,0,0,0,0,0,0"/>
              </v:shape>
              <v:shape id="Freeform 29" o:spid="_x0000_s1052" style="position:absolute;left:54387;top:6858;width:578;height:404;visibility:visible;mso-wrap-style:square;v-text-anchor:top" coordsize="8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" path="m4,c3,,1,1,1,2,,4,1,5,3,6v,,1,,1,c5,6,7,5,7,4,8,2,7,,5,,5,,4,,4,e" fillcolor="#ff151e [2407]" stroked="f">
                <v:path arrowok="t" o:connecttype="custom" o:connectlocs="28878,0;7219,13470;21658,40410;28878,40410;50536,26940;36097,0;28878,0" o:connectangles="0,0,0,0,0,0,0"/>
              </v:shape>
              <v:shape id="Freeform 30" o:spid="_x0000_s1053" style="position:absolute;left:50101;top:5619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" path="m4,c2,,1,1,1,2,,4,1,6,3,6v,,,,,c4,5,5,4,7,2,6,1,6,1,5,,4,,4,,4,e" fillcolor="#ff151e [2407]" stroked="f">
                <v:path arrowok="t" o:connecttype="custom" o:connectlocs="28288,0;7072,13470;21216,40410;21216,40410;49504,13470;35360,0;28288,0" o:connectangles="0,0,0,0,0,0,0"/>
              </v:shape>
              <v:shape id="Freeform 31" o:spid="_x0000_s1054" style="position:absolute;left:55626;top:2571;width:495;height:485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" path="m4,c2,,1,1,,3,,4,1,6,3,7v,,,,1,c5,7,6,6,7,5,7,3,6,1,4,1,4,,4,,4,e" fillcolor="#ff151e [2407]" stroked="f">
                <v:path arrowok="t" o:connecttype="custom" o:connectlocs="28288,0;0,20782;21216,48492;28288,48492;49504,34637;28288,6927;28288,0" o:connectangles="0,0,0,0,0,0,0"/>
              </v:shape>
              <v:shape id="Freeform 32" o:spid="_x0000_s1055" style="position:absolute;left:50387;top:12573;width:536;height:404;visibility:visible;mso-wrap-style:square;v-text-anchor:top" coordsize="8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" path="m4,c3,,1,1,1,2,,4,1,6,3,6v,,1,,1,c5,6,7,5,7,4,8,2,7,,5,,5,,4,,4,e" fillcolor="#ff151e [2407]" stroked="f">
                <v:path arrowok="t" o:connecttype="custom" o:connectlocs="26815,0;6704,13470;20111,40410;26815,40410;46926,26940;33519,0;26815,0" o:connectangles="0,0,0,0,0,0,0"/>
              </v:shape>
              <v:shape id="Freeform 33" o:spid="_x0000_s1056" style="position:absolute;left:51911;top:15335;width:495;height:485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" path="m4,c2,,1,1,1,3,,4,1,6,3,7v,,1,,1,c5,7,7,6,7,4,7,3,6,1,5,,4,,4,,4,e" fillcolor="#ff151e [2407]" stroked="f">
                <v:path arrowok="t" o:connecttype="custom" o:connectlocs="28288,0;7072,20782;21216,48492;28288,48492;49504,27710;35360,0;28288,0" o:connectangles="0,0,0,0,0,0,0"/>
              </v:shape>
              <v:shape id="Freeform 34" o:spid="_x0000_s1057" style="position:absolute;left:47625;top:14097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" path="m4,c2,,1,1,1,2,,4,1,5,3,6v,,,,1,c5,6,6,5,7,4,7,2,6,,4,v,,,,,e" fillcolor="#ff151e [2407]" stroked="f">
                <v:path arrowok="t" o:connecttype="custom" o:connectlocs="28288,0;7072,13470;21216,40410;28288,40410;49504,26940;28288,0;28288,0" o:connectangles="0,0,0,0,0,0,0"/>
              </v:shape>
              <v:shape id="Freeform 35" o:spid="_x0000_s1058" style="position:absolute;left:53149;top:11049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" path="m3,c2,,1,1,,2,,4,1,6,3,6v,,,,,c5,6,6,5,6,4,7,2,6,1,4,v,,,,-1,e" fillcolor="#ff151e [2407]" stroked="f">
                <v:path arrowok="t" o:connecttype="custom" o:connectlocs="21216,0;0,13470;21216,40410;21216,40410;42432,26940;28288,0;21216,0" o:connectangles="0,0,0,0,0,0,0"/>
              </v:shape>
              <v:shape id="Freeform 36" o:spid="_x0000_s1059" style="position:absolute;left:48863;top:9810;width:495;height:485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" path="m3,c2,,,1,,3,,4,1,6,2,7v1,,1,,1,c5,7,6,6,6,5,7,3,6,1,4,1,4,,3,,3,e" fillcolor="#ff151e [2407]" stroked="f">
                <v:path arrowok="t" o:connecttype="custom" o:connectlocs="21216,0;0,20782;14144,48492;21216,48492;42432,34637;28288,6927;21216,0" o:connectangles="0,0,0,0,0,0,0"/>
              </v:shape>
              <v:shape id="Freeform 37" o:spid="_x0000_s1060" style="position:absolute;left:64484;top:13620;width:907;height:2263;visibility:visible;mso-wrap-style:square;v-text-anchor:top" coordsize="13,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" path="m12,4c9,14,5,24,,33v,,,,,c5,24,9,14,12,4m13,1v,,,1,-1,2c13,2,13,1,13,1m13,v,,,,,c13,,13,,13,t,c13,,13,,13,v,,,,,e" fillcolor="#ffb8bb" stroked="f">
                <v:path arrowok="t" o:connecttype="custom" o:connectlocs="83777,27430;0,226297;0,226297;83777,27430;90758,6857;83777,20572;90758,6857;90758,0;90758,0;90758,0;90758,0;90758,0;90758,0" o:connectangles="0,0,0,0,0,0,0,0,0,0,0,0,0"/>
                <o:lock v:ext="edit" verticies="t"/>
              </v:shape>
              <v:shape id="Freeform 38" o:spid="_x0000_s1061" style="position:absolute;left:52482;top:15906;width:11964;height:6628;visibility:visible;mso-wrap-style:square;v-text-anchor:top" coordsize="16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" path="m3,91v,,,,,c3,91,3,91,3,91t,c3,91,3,91,3,91v,,,,,m3,91v,,,,,c3,91,3,91,3,91t,c3,91,3,91,3,91v,,,,,m2,91v1,,1,,1,c3,91,3,91,2,91t,c2,91,2,91,2,91v,,,,,m2,91v,,,,,c2,91,2,91,2,91t,c2,91,2,91,2,91v,,,,,m2,90v,,,1,,1c2,91,2,90,2,90t,c2,90,2,90,2,90v,,,,,m1,90v,,,,,c1,90,1,90,1,90t,c1,90,1,90,1,90v,,,,,m1,90v,,,,,c1,90,1,90,1,90t,c1,90,1,90,1,90v,,,,,m1,90v,,,,,c1,90,1,90,1,90m,90v,,,,,c,90,,90,,90t,c,90,,90,,90v,,,,,m169,c142,51,87,96,33,96v,,,,,c87,96,142,51,169,v,,,,,e" fillcolor="#7e929f" stroked="f">
                <v:path arrowok="t" o:connecttype="custom" o:connectlocs="21237,628210;21237,628210;21237,628210;21237,628210;21237,628210;21237,628210;21237,628210;21237,628210;21237,628210;21237,628210;21237,628210;21237,628210;14158,628210;21237,628210;14158,628210;14158,628210;14158,628210;14158,628210;14158,628210;14158,628210;14158,628210;14158,628210;14158,628210;14158,628210;14158,621307;14158,628210;14158,621307;14158,621307;14158,621307;14158,621307;7079,621307;7079,621307;7079,621307;7079,621307;7079,621307;7079,621307;7079,621307;7079,621307;7079,621307;7079,621307;7079,621307;7079,621307;7079,621307;7079,621307;7079,621307;0,621307;0,621307;0,621307;0,621307;0,621307;0,621307;1196352,0;233607,662727;233607,662727;1196352,0;1196352,0" o:connectangles="0,0,0,0,0,0,0,0,0,0,0,0,0,0,0,0,0,0,0,0,0,0,0,0,0,0,0,0,0,0,0,0,0,0,0,0,0,0,0,0,0,0,0,0,0,0,0,0,0,0,0,0,0,0,0,0"/>
                <o:lock v:ext="edit" verticies="t"/>
              </v:shape>
              <v:shape id="Freeform 39" o:spid="_x0000_s1062" style="position:absolute;left:47148;top:10763;width:18606;height:12971;visibility:visible;mso-wrap-style:square;v-text-anchor:top" coordsize="263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" path="m77,167v,1,-1,1,-1,1c76,168,77,168,77,168v,-1,,-1,,-1m116,151v-1,,-1,,-1,c113,151,112,149,113,147v,-1,1,-2,3,-2c116,145,116,145,116,145v2,1,3,2,3,4c118,151,117,151,116,151m54,134v,,,,-1,c52,133,51,132,51,130v1,-2,2,-2,3,-2c55,128,55,128,55,128v2,,3,2,2,4c57,133,56,134,54,134t101,-4c155,130,154,130,154,130v-2,-1,-3,-3,-2,-4c152,124,154,123,155,123v,,1,,1,c158,124,159,126,158,127v,2,-2,3,-3,3m194,108v,,,,,c192,107,191,105,191,104v1,-2,2,-3,3,-3c195,101,195,101,195,102v2,,3,2,2,3c197,107,196,108,194,108m32,95v,,,-1,,-1c30,94,29,92,29,90v1,-1,2,-2,3,-2c33,88,33,88,33,88v2,1,3,3,3,4c35,94,34,95,32,95m234,86v,,-1,,-1,c231,85,230,84,231,82v,-2,1,-2,3,-2c234,80,234,80,235,80v1,,2,2,2,4c237,85,235,86,234,86m262,v,,-4,8,-12,19c250,18,251,18,251,18v1,,1,,1,c254,19,255,21,254,22v,2,-1,3,-3,3c251,25,251,25,251,25v-2,-1,-3,-2,-3,-4c225,52,174,108,111,108v-5,,-10,,-14,-1c97,108,97,109,97,110v-1,1,-2,2,-3,2c93,112,93,112,93,112v-2,-1,-3,-2,-2,-4c91,107,91,107,91,107v-3,-1,-7,-2,-11,-3c21,87,10,68,,52v9,49,35,96,76,113c76,165,76,165,76,165v,,,,,c76,165,76,165,76,165v1,,1,,1,c77,165,77,165,77,165v,,,,,c77,165,77,165,77,165v,,,,,c77,165,77,165,77,165v,,,,,c77,165,77,165,77,165v,,,,,c77,165,77,165,77,165v,,1,,1,c78,165,78,165,78,165v,,,,,c78,165,78,166,78,166v,,,,,c78,166,78,166,78,166v,,,,,c78,166,78,166,78,166v,,,,,c78,166,78,166,78,166v,,,,,c79,166,79,166,79,166v,,,,,c79,166,79,166,79,166v,,,,,c79,166,79,166,79,166v,,,,,c79,166,79,166,79,166v,,,,,c79,166,79,166,79,166v,,,,,c79,166,79,166,79,166v,,,,,c79,167,78,167,77,167v2,1,3,2,2,4c79,172,78,173,76,173v,,,,-1,c74,173,73,171,73,169v,,,,,c72,170,71,170,70,170v-3,,-4,2,-4,5c66,177,67,180,68,181v2,1,12,5,12,5c80,186,88,188,91,188v,,1,,1,-1c94,187,101,181,96,178v,,,,,c94,176,92,173,90,169v,,,,,c90,169,90,169,90,169v6,2,13,2,19,2c163,171,218,126,245,75v5,-9,9,-19,12,-29c257,46,257,45,257,45v,,,,,c258,44,258,43,258,43v,,,-1,,-1c258,42,258,42,258,42v,,,,,c258,42,258,42,258,42v4,-14,5,-28,4,-42e" fillcolor="#ff151e [2407]" stroked="f">
                <v:path arrowok="t" o:connecttype="custom" o:connectlocs="544719,1159171;813541,1041874;820615,1000475;382011,924577;382011,883178;382011,924577;1075289,869379;1117735,876278;1372408,745182;1379483,703783;226377,655484;226377,607185;226377,655484;1634156,565786;1676602,579586;1768567,131097;1796865,151796;1754419,144896;686204,758981;643759,745182;0,358791;537645,1138472;544719,1138472;544719,1138472;544719,1138472;551793,1138472;551793,1145372;551793,1145372;551793,1145372;558867,1145372;558867,1145372;558867,1145372;558867,1145372;558867,1179871;516422,1166071;466902,1207470;643759,1297168;679130,1228170;636684,1166071;1818087,317392;1825162,296693;1825162,289793" o:connectangles="0,0,0,0,0,0,0,0,0,0,0,0,0,0,0,0,0,0,0,0,0,0,0,0,0,0,0,0,0,0,0,0,0,0,0,0,0,0,0,0,0,0"/>
                <o:lock v:ext="edit" verticies="t"/>
              </v:shape>
              <v:shape id="Freeform 40" o:spid="_x0000_s1063" style="position:absolute;left:63341;top:16287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" path="m4,c2,,1,,1,2,,4,1,5,3,6v,,1,,1,c5,6,7,5,7,4,7,2,6,,5,,4,,4,,4,e" fillcolor="#b70007 [1607]" stroked="f">
                <v:path arrowok="t" o:connecttype="custom" o:connectlocs="28288,0;7072,13470;21216,40410;28288,40410;49504,26940;35360,0;28288,0" o:connectangles="0,0,0,0,0,0,0"/>
              </v:shape>
              <v:shape id="Freeform 41" o:spid="_x0000_s1064" style="position:absolute;left:57816;top:19240;width:537;height:485;visibility:visible;mso-wrap-style:square;v-text-anchor:top" coordsize="8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" path="m4,c3,,1,1,1,3,,4,1,6,3,7v,,1,,1,c5,7,7,6,7,4,8,3,7,1,5,,5,,4,,4,e" fillcolor="#b70007 [1607]" stroked="f">
                <v:path arrowok="t" o:connecttype="custom" o:connectlocs="26815,0;6704,20782;20111,48492;26815,48492;46926,27710;33519,0;26815,0" o:connectangles="0,0,0,0,0,0,0"/>
              </v:shape>
              <v:shape id="Freeform 42" o:spid="_x0000_s1065" style="position:absolute;left:60579;top:17716;width:495;height:485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" path="m3,c2,,1,1,,3,,4,1,6,3,7v,,,,,c5,7,6,6,6,4,7,3,6,1,4,1,4,,4,,3,e" fillcolor="#b70007 [1607]" stroked="f">
                <v:path arrowok="t" o:connecttype="custom" o:connectlocs="21216,0;0,20782;21216,48492;21216,48492;42432,27710;28288,6927;21216,0" o:connectangles="0,0,0,0,0,0,0"/>
              </v:shape>
              <v:shape id="Freeform 43" o:spid="_x0000_s1066" style="position:absolute;left:53530;top:18097;width:495;height:323;visibility:visible;mso-wrap-style:square;v-text-anchor:top" coordsize="7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" path="m1,v,,,,,1c,3,1,4,3,5v,,,,1,c5,5,6,4,7,3,7,2,7,1,7,,5,,3,,1,e" fillcolor="#b70007 [1607]" stroked="f">
                <v:path arrowok="t" o:connecttype="custom" o:connectlocs="7072,0;7072,6466;21216,32328;28288,32328;49504,19397;49504,0;7072,0" o:connectangles="0,0,0,0,0,0,0"/>
              </v:shape>
              <v:shape id="Freeform 44" o:spid="_x0000_s1067" style="position:absolute;left:64674;top:12001;width:495;height:485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" path="m3,c3,,2,,2,1,1,1,1,2,,3,,5,1,6,3,7v,,,,,c5,7,6,6,6,4,7,3,6,1,4,v,,,,-1,e" fillcolor="#b70007 [1607]" stroked="f">
                <v:path arrowok="t" o:connecttype="custom" o:connectlocs="21216,0;14144,6927;0,20782;21216,48492;21216,48492;42432,27710;28288,0;21216,0" o:connectangles="0,0,0,0,0,0,0,0"/>
              </v:shape>
              <v:shape id="Freeform 45" o:spid="_x0000_s1068" style="position:absolute;left:55054;top:20764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" path="m4,c2,,1,1,1,2,,4,1,6,3,6v,,,,1,c5,6,6,6,7,4,7,2,6,1,4,v,,,,,e" fillcolor="#b70007 [1607]" stroked="f">
                <v:path arrowok="t" o:connecttype="custom" o:connectlocs="28288,0;7072,13470;21216,40410;28288,40410;49504,26940;28288,0;28288,0" o:connectangles="0,0,0,0,0,0,0"/>
              </v:shape>
              <v:shape id="Freeform 46" o:spid="_x0000_s1069" style="position:absolute;left:52292;top:22288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" path="m4,v,,,,,c4,1,4,1,4,1v,,-1,,-1,c2,2,1,2,,2v,,,,,c,4,1,6,2,6v1,,1,,1,c5,6,6,5,6,4,7,2,6,1,4,e" fillcolor="#b70007 [1607]" stroked="f">
                <v:path arrowok="t" o:connecttype="custom" o:connectlocs="28288,0;28288,0;28288,6735;21216,6735;0,13470;0,13470;14144,40410;21216,40410;42432,26940;28288,0" o:connectangles="0,0,0,0,0,0,0,0,0,0"/>
              </v:shape>
              <v:shape id="Freeform 47" o:spid="_x0000_s1070" style="position:absolute;left:49149;top:16764;width:495;height:484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" path="m3,c2,,1,1,,2,,4,1,6,3,6v,,,1,,1c5,7,6,6,7,4,7,3,6,1,4,v,,,,-1,e" fillcolor="#b70007 [1607]" stroked="f">
                <v:path arrowok="t" o:connecttype="custom" o:connectlocs="21216,0;0,13855;21216,41565;21216,48492;49504,27710;28288,0;21216,0" o:connectangles="0,0,0,0,0,0,0"/>
              </v:shape>
              <v:shape id="Freeform 48" o:spid="_x0000_s1071" style="position:absolute;left:50673;top:19621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" path="m3,c2,,1,,,2,,4,1,5,2,6v1,,1,,1,c5,6,6,5,6,4,7,2,6,,4,v,,,,-1,e" fillcolor="#b70007 [1607]" stroked="f">
                <v:path arrowok="t" o:connecttype="custom" o:connectlocs="21216,0;0,13470;14144,40410;21216,40410;42432,26940;28288,0;21216,0" o:connectangles="0,0,0,0,0,0,0"/>
              </v:shape>
              <v:shape id="Freeform 49" o:spid="_x0000_s1072" style="position:absolute;left:49434;top:3429;width:10314;height:4727;visibility:visible;mso-wrap-style:square;v-text-anchor:top" coordsize="146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" path="m53,17v,,,,-1,c51,16,50,14,50,13v,-2,2,-3,3,-3c53,10,54,10,54,10v2,1,3,3,2,4c56,16,55,17,53,17m99,c79,,60,4,43,13,32,20,23,27,17,34v,1,,1,,2c16,38,15,39,14,39v-1,,-1,-1,-1,-1c4,50,,60,2,64v1,3,4,4,8,4c16,68,23,65,31,57,41,46,56,38,70,33v8,-4,17,-6,25,-7c97,26,98,25,99,25v4,,7,1,11,1c113,27,117,27,120,27v8,,14,-2,19,-8c146,11,139,7,130,4,122,1,111,1,107,1,104,1,101,,99,e" fillcolor="#ffaaad [1943]" stroked="f">
                <v:path arrowok="t" o:connecttype="custom" o:connectlocs="374390,118200;367326,118200;353198,90388;374390,69529;381454,69529;395582,97341;374390,118200;699332,0;303750,90388;120087,236400;120087,250305;98895,271164;91831,264211;14128,444987;70640,472799;218983,396317;494477,229447;671076,180776;699332,173823;777035,180776;847675,187729;981890,132106;918315,27812;755844,6953;699332,0" o:connectangles="0,0,0,0,0,0,0,0,0,0,0,0,0,0,0,0,0,0,0,0,0,0,0,0,0"/>
                <o:lock v:ext="edit" verticies="t"/>
              </v:shape>
              <v:shape id="Freeform 50" o:spid="_x0000_s1073" style="position:absolute;left:52863;top:4095;width:495;height:485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" path="m3,c2,,,1,,3,,4,1,6,2,7v1,,1,,1,c5,7,6,6,6,4,7,3,6,1,4,,4,,3,,3,e" fillcolor="#ff151e [2407]" stroked="f">
                <v:path arrowok="t" o:connecttype="custom" o:connectlocs="21216,0;0,20782;14144,48492;21216,48492;42432,27710;28288,0;21216,0" o:connectangles="0,0,0,0,0,0,0"/>
              </v:shape>
              <v:shape id="Freeform 51" o:spid="_x0000_s1074" style="position:absolute;left:50292;top:5715;width:288;height:363;visibility:visible;mso-wrap-style:square;v-text-anchor:top" coordsize="4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" path="m4,c2,2,1,3,,4v,,,1,1,1c2,5,3,4,4,2,4,1,4,1,4,e" fillcolor="#ff151e [2407]" stroked="f">
                <v:path arrowok="t" o:connecttype="custom" o:connectlocs="28877,0;0,29095;7219,36369;28877,14548;28877,0" o:connectangles="0,0,0,0,0"/>
              </v:shape>
              <v:shape id="Freeform 52" o:spid="_x0000_s1075" style="position:absolute;top:13239;width:19017;height:20488;visibility:visible;mso-wrap-style:square;v-text-anchor:top" coordsize="269,2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" path="m249,98c228,35,161,,98,21,35,41,,109,21,172v20,61,93,123,155,107c175,282,173,286,171,287v-4,3,2,8,4,9c177,296,186,294,186,294v,,9,-4,10,-5c198,287,200,280,195,279v-3,,-6,-1,-9,-3c245,252,269,159,249,98e" fillcolor="#faaf40 [3204]" stroked="f">
                <v:path arrowok="t" o:connecttype="custom" o:connectlocs="1760390,678318;692844,145354;148467,1190517;1244292,1931130;1208943,1986502;1237222,2048797;1314990,2034954;1385689,2000346;1378619,1931130;1314990,1910365;1760390,678318" o:connectangles="0,0,0,0,0,0,0,0,0,0,0"/>
              </v:shape>
              <v:shape id="Freeform 53" o:spid="_x0000_s1076" style="position:absolute;left:11620;top:21717;width:6848;height:11961;visibility:visible;mso-wrap-style:square;v-text-anchor:top" coordsize="97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" path="m21,171v,,,,,c21,171,21,171,21,171t,c21,171,21,171,21,171v,,,,,m21,171v,,,,,c21,171,21,171,21,171t,c21,171,21,171,21,171v,,,,,m21,171v,,,,,c21,171,21,171,21,171t,c21,171,21,171,21,171v,,,,,m5,167v,2,3,5,5,6c10,173,10,173,11,173v2,,9,-2,10,-2c20,171,13,173,11,173v-1,,-1,,-1,c8,172,5,169,5,167m,158v,,,,,c,158,,158,,158t11,-2c8,157,4,158,,158v4,,8,-1,11,-2c10,159,8,163,6,164v,,,,-1,c6,164,6,164,6,164v2,-1,4,-5,5,-8m89,v,,,,,c97,59,73,132,21,153,73,132,97,59,89,e" fillcolor="#fcd79f" stroked="f">
                <v:path arrowok="t" o:connecttype="custom" o:connectlocs="148257,1182314;148257,1182314;148257,1182314;148257,1182314;148257,1182314;148257,1182314;148257,1182314;148257,1182314;148257,1182314;148257,1182314;148257,1182314;148257,1182314;148257,1182314;148257,1182314;148257,1182314;148257,1182314;148257,1182314;148257,1182314;35299,1154657;70599,1196142;77659,1196142;148257,1182314;77659,1196142;70599,1196142;35299,1154657;0,1092430;0,1092430;0,1092430;77659,1078602;0,1092430;77659,1078602;42359,1133915;35299,1133915;42359,1133915;77659,1078602;628329,0;628329,0;148257,1057860;628329,0" o:connectangles="0,0,0,0,0,0,0,0,0,0,0,0,0,0,0,0,0,0,0,0,0,0,0,0,0,0,0,0,0,0,0,0,0,0,0,0,0,0,0"/>
                <o:lock v:ext="edit" verticies="t"/>
              </v:shape>
              <v:shape id="Freeform 54" o:spid="_x0000_s1077" style="position:absolute;left:4191;top:21717;width:14356;height:11961;visibility:visible;mso-wrap-style:square;v-text-anchor:top" coordsize="203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" path="m195,v-6,1,-12,1,-18,1c173,1,170,1,166,1,158,42,138,92,86,109v-23,7,-39,10,-51,10c18,119,8,114,,110v27,28,63,49,97,49c100,159,103,158,106,158v,,,,,c106,158,106,158,106,158v4,,8,-1,11,-2c116,159,114,163,112,164v,,,,-1,c111,165,111,166,111,167v,2,3,5,5,6c116,173,116,173,117,173v2,,9,-2,10,-2c127,171,127,171,127,171v,,,,,c127,171,127,171,127,171v,,,,,c127,171,127,171,127,171v,,,,,c127,171,127,171,127,171v,,,,,c127,171,127,171,127,171v,,,,,c127,171,127,171,127,171v,,,,,c127,171,127,171,127,171v,,9,-4,10,-5c138,165,139,163,139,160v,-2,-1,-4,-3,-4c133,156,130,155,127,153v,,,,,c127,153,127,153,127,153v,,,,,c179,132,203,59,195,e" fillcolor="#e48a06 [2404]" stroked="f">
                <v:path arrowok="t" o:connecttype="custom" o:connectlocs="1379046,0;1251749,6914;1173957,6914;608195,753639;247521,822780;0,760553;685987,1099344;749635,1092430;749635,1092430;749635,1092430;827427,1078602;792067,1133915;784995,1133915;784995,1154657;820355,1196142;827427,1196142;898148,1182314;898148,1182314;898148,1182314;898148,1182314;898148,1182314;898148,1182314;898148,1182314;898148,1182314;898148,1182314;898148,1182314;898148,1182314;898148,1182314;898148,1182314;898148,1182314;968868,1147743;983012,1106258;961796,1078602;898148,1057860;898148,1057860;898148,1057860;898148,1057860;1379046,0" o:connectangles="0,0,0,0,0,0,0,0,0,0,0,0,0,0,0,0,0,0,0,0,0,0,0,0,0,0,0,0,0,0,0,0,0,0,0,0,0,0"/>
              </v:shape>
              <v:shape id="Freeform 55" o:spid="_x0000_s1078" style="position:absolute;left:2286;top:15716;width:5362;height:7274;visibility:visible;mso-wrap-style:square;v-text-anchor:top" coordsize="76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" path="m63,c60,2,58,3,57,4,40,14,24,28,15,45,,76,4,100,10,104v1,1,2,1,3,1c19,105,26,98,28,85,30,71,38,57,45,46,50,40,55,33,61,28v4,-3,9,-6,15,-9c71,13,66,7,63,e" fillcolor="#fcce8c [1940]" stroked="f">
                <v:path arrowok="t" o:connecttype="custom" o:connectlocs="444561,0;402222,27710;105848,311736;70565,720457;91735,727384;197583,588835;317544,318663;430448,193969;536296,131622;444561,0" o:connectangles="0,0,0,0,0,0,0,0,0,0"/>
              </v:shape>
              <v:shape id="Freeform 56" o:spid="_x0000_s1079" style="position:absolute;left:4191;top:1143;width:20502;height:21942;visibility:visible;mso-wrap-style:square;v-text-anchor:top" coordsize="290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" path="m261,90c230,27,154,,90,31,27,61,,138,31,201v30,62,116,116,179,91c209,295,207,299,206,301v-4,4,3,9,5,9c214,310,223,306,223,306v,,8,-5,10,-7c234,297,235,289,230,290v-3,,-7,-1,-10,-3c279,254,290,152,261,90e" fillcolor="#b6d429 [3205]" stroked="f">
                <v:path arrowok="t" o:connecttype="custom" o:connectlocs="1845269,622980;636300,214582;219170,1391322;1484699,2021224;1456419,2083522;1491769,2145820;1576609,2118132;1647309,2069678;1626099,2007380;1555399,1986614;1845269,622980" o:connectangles="0,0,0,0,0,0,0,0,0,0,0"/>
              </v:shape>
              <v:shape id="Freeform 57" o:spid="_x0000_s1080" style="position:absolute;left:18383;top:21336;width:701;height:767;visibility:visible;mso-wrap-style:square;v-text-anchor:top" coordsize="10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" path="m,3v,,,,,c,3,,3,,3m10,c7,1,4,2,1,3,4,2,7,1,10,,9,3,7,7,6,9,5,10,5,11,5,11v,,,-1,1,-2c7,7,9,3,10,e" fillcolor="#dae994" stroked="f">
                <v:path arrowok="t" o:connecttype="custom" o:connectlocs="0,20940;0,20940;0,20940;70131,0;7013,20940;70131,0;42079,62819;35066,76779;42079,62819;70131,0" o:connectangles="0,0,0,0,0,0,0,0,0,0"/>
                <o:lock v:ext="edit" verticies="t"/>
              </v:shape>
              <v:shape id="Freeform 58" o:spid="_x0000_s1081" style="position:absolute;left:9906;top:15335;width:12169;height:7274;visibility:visible;mso-wrap-style:square;v-text-anchor:top" coordsize="172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" path="m137,c126,17,111,32,90,42,61,56,41,60,27,60,15,60,7,58,,56,28,78,63,93,96,93v8,,16,-1,24,-3c120,90,120,90,120,90v,,,,1,c124,89,127,88,130,87v-1,3,-3,7,-4,9c125,97,125,98,125,98v,4,5,7,6,7c131,105,131,105,132,105v2,,11,-4,11,-4c143,101,151,96,153,94v,,1,-2,1,-4c154,87,153,84,150,84v,,,1,,1c149,85,149,85,149,85v-2,,-6,-2,-9,-3c140,82,140,82,140,82v,,,,,c153,75,163,65,172,52,161,41,152,28,144,15v,,,,,c144,15,144,15,144,15,142,10,139,5,137,e" fillcolor="#879e1e [2405]" stroked="f">
                <v:path arrowok="t" o:connecttype="custom" o:connectlocs="969337,0;636791,290954;191037,415648;0,387938;679244,644254;849054,623472;849054,623472;856130,623472;919809,602690;891507,665037;884432,678892;926884,727384;933960,727384;1011790,699674;1082544,651182;1089620,623472;1061318,581907;1061318,588835;1054243,588835;990563,568052;990563,568052;990563,568052;1216978,360228;1018865,103912;1018865,103912;1018865,103912;969337,0" o:connectangles="0,0,0,0,0,0,0,0,0,0,0,0,0,0,0,0,0,0,0,0,0,0,0,0,0,0,0"/>
              </v:shape>
              <v:shape id="Freeform 59" o:spid="_x0000_s1082" style="position:absolute;left:6762;top:3714;width:6023;height:8850;visibility:visible;mso-wrap-style:square;v-text-anchor:top" coordsize="85,1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" path="m77,c74,,71,1,68,2,60,6,52,13,49,15,32,28,18,45,11,65,,99,7,125,14,128v1,,2,,3,c23,128,30,119,30,104,30,90,37,74,43,62,47,54,51,47,56,40,65,30,85,24,84,7,84,2,81,,77,e" fillcolor="#d3e67d [1941]" stroked="f">
                <v:path arrowok="t" o:connecttype="custom" o:connectlocs="545614,0;481841,13828;347209,103709;77945,449405;99203,884983;120460,884983;212577,719049;304693,428664;396810,276557;595215,48398;545614,0" o:connectangles="0,0,0,0,0,0,0,0,0,0,0"/>
              </v:shape>
              <v:shape id="Freeform 60" o:spid="_x0000_s1083" style="position:absolute;left:17430;width:21782;height:24124;visibility:visible;mso-wrap-style:square;v-text-anchor:top" coordsize="308,3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" path="m293,126c278,49,203,,126,15,50,31,,105,15,182v15,75,93,157,168,147c181,333,178,336,176,338v-5,3,1,10,4,10c183,349,193,347,193,347v,,11,-2,13,-4c208,342,211,333,205,332v-3,-1,-7,-3,-10,-5c268,307,308,201,293,126e" fillcolor="#7ecad9 [3206]" stroked="f">
                <v:path arrowok="t" o:connecttype="custom" o:connectlocs="2072105,870985;891076,103689;106080,1258089;1294181,2274237;1244677,2336451;1272965,2405576;1364902,2398664;1456838,2371014;1449766,2294975;1379046,2260412;2072105,870985" o:connectangles="0,0,0,0,0,0,0,0,0,0,0"/>
              </v:shape>
              <v:shape id="Freeform 61" o:spid="_x0000_s1084" style="position:absolute;left:28384;top:6762;width:413;height:485;visibility:visible;mso-wrap-style:square;v-text-anchor:top" coordsize="10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" path="m9,l,12r2,l10,2,9,xe" fillcolor="#3baec5 [2406]" stroked="f">
                <v:path arrowok="t" o:connecttype="custom" o:connectlocs="37129,0;0,48492;8251,48492;41254,8082;37129,0" o:connectangles="0,0,0,0,0"/>
              </v:shape>
              <v:shape id="Freeform 62" o:spid="_x0000_s1085" style="position:absolute;left:29908;top:8286;width:413;height:485;visibility:visible;mso-wrap-style:square;v-text-anchor:top" coordsize="10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" path="m9,l,12r2,l10,2,9,e" filled="f" stroked="f">
                <v:path arrowok="t" o:connecttype="custom" o:connectlocs="37129,0;0,48492;8251,48492;41254,8082;37129,0" o:connectangles="0,0,0,0,0"/>
              </v:shape>
              <v:shape id="Freeform 63" o:spid="_x0000_s1086" style="position:absolute;left:36099;top:5524;width:289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" path="m5,l,13r,2l7,,5,xe" fillcolor="#3baec5 [2406]" stroked="f">
                <v:path arrowok="t" o:connecttype="custom" o:connectlocs="20626,0;0,52533;0,60615;28877,0;20626,0" o:connectangles="0,0,0,0,0"/>
              </v:shape>
              <v:shape id="Freeform 64" o:spid="_x0000_s1087" style="position:absolute;left:37623;top:7048;width:289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" path="m5,l,13r,2l7,,5,e" filled="f" stroked="f">
                <v:path arrowok="t" o:connecttype="custom" o:connectlocs="20626,0;0,52533;0,60615;28877,0;20626,0" o:connectangles="0,0,0,0,0"/>
              </v:shape>
              <v:shape id="Freeform 65" o:spid="_x0000_s1088" style="position:absolute;left:34099;top:6381;width:413;height:404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" path="m2,l,1,9,8r,2l10,8r,l2,xe" fillcolor="#3baec5 [2406]" stroked="f">
                <v:path arrowok="t" o:connecttype="custom" o:connectlocs="8251,0;0,4041;37129,32328;37129,40410;41254,32328;41254,32328;8251,0" o:connectangles="0,0,0,0,0,0,0"/>
              </v:shape>
              <v:shape id="Freeform 66" o:spid="_x0000_s1089" style="position:absolute;left:34099;top:6572;width:413;height:404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" path="m2,l,1,9,8r,2l10,8r,l2,e" filled="f" stroked="f">
                <v:path arrowok="t" o:connecttype="custom" o:connectlocs="8251,0;0,4041;37129,32328;37129,40410;41254,32328;41254,32328;8251,0" o:connectangles="0,0,0,0,0,0,0"/>
              </v:shape>
              <v:shape id="Freeform 67" o:spid="_x0000_s1090" style="position:absolute;left:29813;top:6477;width:82;height:889;visibility:visible;mso-wrap-style:square;v-text-anchor:top" coordsize="2,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" path="m2,l,22r2,l2,r,xe" fillcolor="#3baec5 [2406]" stroked="f">
                <v:path arrowok="t" o:connecttype="custom" o:connectlocs="8251,0;0,88902;8251,88902;8251,0;8251,0" o:connectangles="0,0,0,0,0"/>
              </v:shape>
              <v:shape id="Freeform 68" o:spid="_x0000_s1091" style="position:absolute;left:31337;top:8001;width:82;height:889;visibility:visible;mso-wrap-style:square;v-text-anchor:top" coordsize="2,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" path="m2,l,22r2,l2,r,e" filled="f" stroked="f">
                <v:path arrowok="t" o:connecttype="custom" o:connectlocs="8251,0;0,88902;8251,88902;8251,0;8251,0" o:connectangles="0,0,0,0,0"/>
              </v:shape>
              <v:shape id="Freeform 69" o:spid="_x0000_s1092" style="position:absolute;left:33242;top:5905;width:247;height:566;visibility:visible;mso-wrap-style:square;v-text-anchor:top" coordsize="6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" path="m2,l,,4,14r2,l2,xe" fillcolor="#3baec5 [2406]" stroked="f">
                <v:path arrowok="t" o:connecttype="custom" o:connectlocs="8251,0;0,0;16501,56574;24752,56574;8251,0" o:connectangles="0,0,0,0,0"/>
              </v:shape>
              <v:shape id="Freeform 70" o:spid="_x0000_s1093" style="position:absolute;left:34766;top:7429;width:247;height:566;visibility:visible;mso-wrap-style:square;v-text-anchor:top" coordsize="6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" path="m2,l,,4,14r2,l2,e" filled="f" stroked="f">
                <v:path arrowok="t" o:connecttype="custom" o:connectlocs="8251,0;0,0;16501,56574;24752,56574;8251,0" o:connectangles="0,0,0,0,0"/>
              </v:shape>
              <v:shape id="Freeform 71" o:spid="_x0000_s1094" style="position:absolute;left:28575;top:2095;width:495;height:768;visibility:visible;mso-wrap-style:square;v-text-anchor:top" coordsize="12,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" path="m2,l,2,10,19r2,-2l2,xe" fillcolor="#3baec5 [2406]" stroked="f">
                <v:path arrowok="t" o:connecttype="custom" o:connectlocs="8251,0;0,8082;41253,76779;49504,68697;8251,0" o:connectangles="0,0,0,0,0"/>
              </v:shape>
              <v:shape id="Freeform 72" o:spid="_x0000_s1095" style="position:absolute;left:30099;top:3619;width:495;height:768;visibility:visible;mso-wrap-style:square;v-text-anchor:top" coordsize="12,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" path="m2,l,2,10,19r2,-2l2,e" filled="f" stroked="f">
                <v:path arrowok="t" o:connecttype="custom" o:connectlocs="8251,0;0,8082;41253,76779;49504,68697;8251,0" o:connectangles="0,0,0,0,0"/>
              </v:shape>
              <v:shape id="Freeform 73" o:spid="_x0000_s1096" style="position:absolute;left:27813;top:762;width:206;height:484;visibility:visible;mso-wrap-style:square;v-text-anchor:top" coordsize="5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" path="m5,l4,,,12r2,l5,xe" fillcolor="#3baec5 [2406]" stroked="f">
                <v:path arrowok="t" o:connecttype="custom" o:connectlocs="20627,0;16502,0;0,48492;8251,48492;20627,0" o:connectangles="0,0,0,0,0"/>
              </v:shape>
              <v:shape id="Freeform 74" o:spid="_x0000_s1097" style="position:absolute;left:29337;top:2286;width:206;height:484;visibility:visible;mso-wrap-style:square;v-text-anchor:top" coordsize="5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" path="m5,l4,,,12r2,l5,e" filled="f" stroked="f">
                <v:path arrowok="t" o:connecttype="custom" o:connectlocs="20627,0;16502,0;0,48492;8251,48492;20627,0" o:connectangles="0,0,0,0,0"/>
              </v:shape>
              <v:shape id="Freeform 75" o:spid="_x0000_s1098" style="position:absolute;left:29146;top:5334;width:206;height:848;visibility:visible;mso-wrap-style:square;v-text-anchor:top" coordsize="5,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" path="m2,l,,3,21,5,19,2,xe" fillcolor="#3baec5 [2406]" stroked="f">
                <v:path arrowok="t" o:connecttype="custom" o:connectlocs="8251,0;0,0;12376,84861;20627,76779;8251,0" o:connectangles="0,0,0,0,0"/>
              </v:shape>
              <v:shape id="Freeform 76" o:spid="_x0000_s1099" style="position:absolute;left:30670;top:6858;width:206;height:848;visibility:visible;mso-wrap-style:square;v-text-anchor:top" coordsize="5,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" path="m2,l,,3,21,5,19,2,e" filled="f" stroked="f">
                <v:path arrowok="t" o:connecttype="custom" o:connectlocs="8251,0;0,0;12376,84861;20627,76779;8251,0" o:connectangles="0,0,0,0,0"/>
              </v:shape>
              <v:shape id="Freeform 77" o:spid="_x0000_s1100" style="position:absolute;left:28860;top:4000;width:413;height:606;visibility:visible;mso-wrap-style:square;v-text-anchor:top" coordsize="10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" path="m9,l,14r2,1l10,2,9,xe" fillcolor="#3baec5 [2406]" stroked="f">
                <v:path arrowok="t" o:connecttype="custom" o:connectlocs="37129,0;0,56574;8251,60615;41254,8082;37129,0" o:connectangles="0,0,0,0,0"/>
              </v:shape>
              <v:shape id="Freeform 78" o:spid="_x0000_s1101" style="position:absolute;left:30384;top:5524;width:413;height:606;visibility:visible;mso-wrap-style:square;v-text-anchor:top" coordsize="10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" path="m9,l,14r2,1l10,2,9,e" filled="f" stroked="f">
                <v:path arrowok="t" o:connecttype="custom" o:connectlocs="37129,0;0,56574;8251,60615;41254,8082;37129,0" o:connectangles="0,0,0,0,0"/>
              </v:shape>
              <v:shape id="Freeform 79" o:spid="_x0000_s1102" style="position:absolute;left:31432;top:5334;width:701;height:606;visibility:visible;mso-wrap-style:square;v-text-anchor:top" coordsize="1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" path="m1,l,2,15,15r2,-1l1,xe" fillcolor="#3baec5 [2406]" stroked="f">
                <v:path arrowok="t" o:connecttype="custom" o:connectlocs="4125,0;0,8082;61880,60615;70131,56574;4125,0" o:connectangles="0,0,0,0,0"/>
              </v:shape>
              <v:shape id="Freeform 80" o:spid="_x0000_s1103" style="position:absolute;left:32956;top:6858;width:701;height:606;visibility:visible;mso-wrap-style:square;v-text-anchor:top" coordsize="1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" path="m1,l,2,15,15r2,-1l1,e" filled="f" stroked="f">
                <v:path arrowok="t" o:connecttype="custom" o:connectlocs="4125,0;0,8082;61880,60615;70131,56574;4125,0" o:connectangles="0,0,0,0,0"/>
              </v:shape>
              <v:shape id="Freeform 81" o:spid="_x0000_s1104" style="position:absolute;left:33147;top:2381;width:371;height:444;visibility:visible;mso-wrap-style:square;v-text-anchor:top" coordsize="9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" path="m9,l,11r2,l9,2,9,xe" fillcolor="#3baec5 [2406]" stroked="f">
                <v:path arrowok="t" o:connecttype="custom" o:connectlocs="37128,0;0,44451;8251,44451;37128,8082;37128,0" o:connectangles="0,0,0,0,0"/>
              </v:shape>
              <v:shape id="Freeform 82" o:spid="_x0000_s1105" style="position:absolute;left:33147;top:2571;width:371;height:445;visibility:visible;mso-wrap-style:square;v-text-anchor:top" coordsize="9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" path="m9,l,11r2,l9,2,9,e" filled="f" stroked="f">
                <v:path arrowok="t" o:connecttype="custom" o:connectlocs="37128,0;0,44451;8251,44451;37128,8082;37128,0" o:connectangles="0,0,0,0,0"/>
              </v:shape>
              <v:shape id="Freeform 83" o:spid="_x0000_s1106" style="position:absolute;left:32861;top:4476;width:660;height:404;visibility:visible;mso-wrap-style:square;v-text-anchor:top" coordsize="16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" path="m,l,2r16,8l16,8,,xe" fillcolor="#3baec5 [2406]" stroked="f">
                <v:path arrowok="t" o:connecttype="custom" o:connectlocs="0,0;0,8082;66006,40410;66006,32328;0,0" o:connectangles="0,0,0,0,0"/>
              </v:shape>
              <v:shape id="Freeform 84" o:spid="_x0000_s1107" style="position:absolute;left:32861;top:4667;width:660;height:404;visibility:visible;mso-wrap-style:square;v-text-anchor:top" coordsize="16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" path="m,l,2r16,8l16,8,,e" filled="f" stroked="f">
                <v:path arrowok="t" o:connecttype="custom" o:connectlocs="0,0;0,8082;66006,40410;66006,32328;0,0" o:connectangles="0,0,0,0,0"/>
              </v:shape>
              <v:shape id="Freeform 85" o:spid="_x0000_s1108" style="position:absolute;left:33813;top:5334;width:413;height:202;visibility:visible;mso-wrap-style:square;v-text-anchor:top" coordsize="10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" path="m,l,2,10,5r,-1l,xe" fillcolor="#3baec5 [2406]" stroked="f">
                <v:path arrowok="t" o:connecttype="custom" o:connectlocs="0,0;0,8082;41254,20205;41254,16164;0,0" o:connectangles="0,0,0,0,0"/>
              </v:shape>
              <v:shape id="Freeform 86" o:spid="_x0000_s1109" style="position:absolute;left:33813;top:5715;width:413;height:202;visibility:visible;mso-wrap-style:square;v-text-anchor:top" coordsize="10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" path="m,l,2,10,5r,-1l,e" filled="f" stroked="f">
                <v:path arrowok="t" o:connecttype="custom" o:connectlocs="0,0;0,8082;41254,20205;41254,16164;0,0" o:connectangles="0,0,0,0,0"/>
              </v:shape>
              <v:shape id="Freeform 87" o:spid="_x0000_s1110" style="position:absolute;left:32670;top:3429;width:537;height:121;visibility:visible;mso-wrap-style:square;v-text-anchor:top" coordsize="13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" path="m13,l,3r,l13,2,13,xe" fillcolor="#3baec5 [2406]" stroked="f">
                <v:path arrowok="t" o:connecttype="custom" o:connectlocs="53630,0;0,12123;0,12123;53630,8082;53630,0" o:connectangles="0,0,0,0,0"/>
              </v:shape>
              <v:shape id="Freeform 88" o:spid="_x0000_s1111" style="position:absolute;left:32670;top:3810;width:537;height:121;visibility:visible;mso-wrap-style:square;v-text-anchor:top" coordsize="13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" path="m13,l,3r,l13,2,13,e" filled="f" stroked="f">
                <v:path arrowok="t" o:connecttype="custom" o:connectlocs="53630,0;0,12123;0,12123;53630,8082;53630,0" o:connectangles="0,0,0,0,0"/>
              </v:shape>
              <v:shape id="Freeform 89" o:spid="_x0000_s1112" style="position:absolute;left:34956;top:4000;width:454;height:202;visibility:visible;mso-wrap-style:square;v-text-anchor:top" coordsize="11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" path="m,l,,11,5r,-2l,xe" fillcolor="#3baec5 [2406]" stroked="f">
                <v:path arrowok="t" o:connecttype="custom" o:connectlocs="0,0;0,0;45379,20205;45379,12123;0,0" o:connectangles="0,0,0,0,0"/>
              </v:shape>
              <v:shape id="Freeform 90" o:spid="_x0000_s1113" style="position:absolute;left:34956;top:4381;width:454;height:202;visibility:visible;mso-wrap-style:square;v-text-anchor:top" coordsize="11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" path="m,l,,11,5r,-2l,e" filled="f" stroked="f">
                <v:path arrowok="t" o:connecttype="custom" o:connectlocs="0,0;0,0;45379,20205;45379,12123;0,0" o:connectangles="0,0,0,0,0"/>
              </v:shape>
              <v:shape id="Freeform 91" o:spid="_x0000_s1114" style="position:absolute;left:31337;top:1428;width:619;height:283;visibility:visible;mso-wrap-style:square;v-text-anchor:top" coordsize="15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" path="m2,l,2,14,7r1,l2,xe" fillcolor="#3baec5 [2406]" stroked="f">
                <v:path arrowok="t" o:connecttype="custom" o:connectlocs="8251,0;0,8082;57755,28287;61880,28287;8251,0" o:connectangles="0,0,0,0,0"/>
              </v:shape>
              <v:shape id="Freeform 92" o:spid="_x0000_s1115" style="position:absolute;left:31337;top:1619;width:619;height:283;visibility:visible;mso-wrap-style:square;v-text-anchor:top" coordsize="15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" path="m2,l,2,14,7r1,l2,e" filled="f" stroked="f">
                <v:path arrowok="t" o:connecttype="custom" o:connectlocs="8251,0;0,8082;57755,28287;61880,28287;8251,0" o:connectangles="0,0,0,0,0"/>
              </v:shape>
              <v:shape id="Freeform 93" o:spid="_x0000_s1116" style="position:absolute;left:29241;top:1143;width:619;height:161;visibility:visible;mso-wrap-style:square;v-text-anchor:top" coordsize="15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" path="m15,l,4r,l15,2,15,xe" fillcolor="#3baec5 [2406]" stroked="f">
                <v:path arrowok="t" o:connecttype="custom" o:connectlocs="61880,0;0,16164;0,16164;61880,8082;61880,0" o:connectangles="0,0,0,0,0"/>
              </v:shape>
              <v:shape id="Freeform 94" o:spid="_x0000_s1117" style="position:absolute;left:29241;top:1524;width:619;height:161;visibility:visible;mso-wrap-style:square;v-text-anchor:top" coordsize="15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" path="m15,l,4r,l15,2,15,e" filled="f" stroked="f">
                <v:path arrowok="t" o:connecttype="custom" o:connectlocs="61880,0;0,16164;0,16164;61880,8082;61880,0" o:connectangles="0,0,0,0,0"/>
              </v:shape>
              <v:shape id="Freeform 95" o:spid="_x0000_s1118" style="position:absolute;left:30099;top:2095;width:577;height:485;visibility:visible;mso-wrap-style:square;v-text-anchor:top" coordsize="14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" path="m12,l,12r2,l14,2,12,xe" fillcolor="#3baec5 [2406]" stroked="f">
                <v:path arrowok="t" o:connecttype="custom" o:connectlocs="49504,0;0,48492;8251,48492;57755,8082;49504,0" o:connectangles="0,0,0,0,0"/>
              </v:shape>
              <v:shape id="Freeform 96" o:spid="_x0000_s1119" style="position:absolute;left:31623;top:3619;width:577;height:485;visibility:visible;mso-wrap-style:square;v-text-anchor:top" coordsize="14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" path="m12,l,12r2,l14,2,12,e" filled="f" stroked="f">
                <v:path arrowok="t" o:connecttype="custom" o:connectlocs="49504,0;0,48492;8251,48492;57755,8082;49504,0" o:connectangles="0,0,0,0,0"/>
              </v:shape>
              <v:shape id="Freeform 97" o:spid="_x0000_s1120" style="position:absolute;left:30384;top:4286;width:289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" path="m1,l,,5,15r2,l1,xe" fillcolor="#3baec5 [2406]" stroked="f">
                <v:path arrowok="t" o:connecttype="custom" o:connectlocs="4125,0;0,0;20626,60615;28877,60615;4125,0" o:connectangles="0,0,0,0,0"/>
              </v:shape>
              <v:shape id="Freeform 98" o:spid="_x0000_s1121" style="position:absolute;left:31908;top:5810;width:289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" path="m1,l,,5,15r2,l1,e" filled="f" stroked="f">
                <v:path arrowok="t" o:connecttype="custom" o:connectlocs="4125,0;0,0;20626,60615;28877,60615;4125,0" o:connectangles="0,0,0,0,0"/>
              </v:shape>
              <v:shape id="Freeform 99" o:spid="_x0000_s1122" style="position:absolute;left:30765;top:3429;width:660;height:323;visibility:visible;mso-wrap-style:square;v-text-anchor:top" coordsize="16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" path="m16,l,7,,8,16,2,16,xe" fillcolor="#3baec5 [2406]" stroked="f">
                <v:path arrowok="t" o:connecttype="custom" o:connectlocs="66006,0;0,28287;0,32328;66006,8082;66006,0" o:connectangles="0,0,0,0,0"/>
              </v:shape>
              <v:shape id="Freeform 100" o:spid="_x0000_s1123" style="position:absolute;left:30765;top:3619;width:660;height:323;visibility:visible;mso-wrap-style:square;v-text-anchor:top" coordsize="16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" path="m16,l,7,,8,16,2,16,e" filled="f" stroked="f">
                <v:path arrowok="t" o:connecttype="custom" o:connectlocs="66006,0;0,28287;0,32328;66006,8082;66006,0" o:connectangles="0,0,0,0,0"/>
              </v:shape>
              <v:shape id="Freeform 101" o:spid="_x0000_s1124" style="position:absolute;left:31623;top:4095;width:82;height:566;visibility:visible;mso-wrap-style:square;v-text-anchor:top" coordsize="2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" path="m,l,14r,l2,,,xe" fillcolor="#3baec5 [2406]" stroked="f">
                <v:path arrowok="t" o:connecttype="custom" o:connectlocs="0,0;0,56574;0,56574;8251,0;0,0" o:connectangles="0,0,0,0,0"/>
              </v:shape>
              <v:shape id="Freeform 102" o:spid="_x0000_s1125" style="position:absolute;left:33147;top:5619;width:82;height:566;visibility:visible;mso-wrap-style:square;v-text-anchor:top" coordsize="2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" path="m,l,14r,l2,,,e" filled="f" stroked="f">
                <v:path arrowok="t" o:connecttype="custom" o:connectlocs="0,0;0,56574;0,56574;8251,0;0,0" o:connectangles="0,0,0,0,0"/>
              </v:shape>
              <v:rect id="Rectangle 103" o:spid="_x0000_s1126" style="position:absolute;left:27622;top:3905;width:784;height: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" fillcolor="#3baec5 [2406]" stroked="f"/>
              <v:rect id="Rectangle 104" o:spid="_x0000_s1127" style="position:absolute;left:27622;top:4286;width:784;height: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" filled="f" stroked="f"/>
              <v:shape id="Freeform 105" o:spid="_x0000_s1128" style="position:absolute;left:29241;top:9810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" path="m10,l,12r1,l12,,10,xe" fillcolor="#3baec5 [2406]" stroked="f">
                <v:path arrowok="t" o:connecttype="custom" o:connectlocs="41253,0;0,48492;4125,48492;49504,0;41253,0" o:connectangles="0,0,0,0,0"/>
              </v:shape>
              <v:shape id="Freeform 106" o:spid="_x0000_s1129" style="position:absolute;left:30765;top:11334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" path="m10,l,12r1,l12,,10,e" filled="f" stroked="f">
                <v:path arrowok="t" o:connecttype="custom" o:connectlocs="41253,0;0,48492;4125,48492;49504,0;41253,0" o:connectangles="0,0,0,0,0"/>
              </v:shape>
              <v:shape id="Freeform 107" o:spid="_x0000_s1130" style="position:absolute;left:33813;top:9525;width:495;height:484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" path="m2,l,2,12,12r,l2,xe" fillcolor="#3baec5 [2406]" stroked="f">
                <v:path arrowok="t" o:connecttype="custom" o:connectlocs="8251,0;0,8082;49504,48492;49504,48492;8251,0" o:connectangles="0,0,0,0,0"/>
              </v:shape>
              <v:shape id="Freeform 108" o:spid="_x0000_s1131" style="position:absolute;left:35337;top:11049;width:495;height:484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" path="m2,l,2,12,12r,l2,e" filled="f" stroked="f">
                <v:path arrowok="t" o:connecttype="custom" o:connectlocs="8251,0;0,8082;49504,48492;49504,48492;8251,0" o:connectangles="0,0,0,0,0"/>
              </v:shape>
              <v:shape id="Freeform 109" o:spid="_x0000_s1132" style="position:absolute;left:29718;top:8667;width:783;height:202;visibility:visible;mso-wrap-style:square;v-text-anchor:top" coordsize="19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" path="m,l,2,17,5,19,4,,xe" fillcolor="#3baec5 [2406]" stroked="f">
                <v:path arrowok="t" o:connecttype="custom" o:connectlocs="0,0;0,8082;70131,20205;78382,16164;0,0" o:connectangles="0,0,0,0,0"/>
              </v:shape>
              <v:shape id="Freeform 110" o:spid="_x0000_s1133" style="position:absolute;left:29718;top:9048;width:783;height:202;visibility:visible;mso-wrap-style:square;v-text-anchor:top" coordsize="19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" path="m,l,2,17,5,19,4,,e" filled="f" stroked="f">
                <v:path arrowok="t" o:connecttype="custom" o:connectlocs="0,0;0,8082;70131,20205;78382,16164;0,0" o:connectangles="0,0,0,0,0"/>
              </v:shape>
              <v:shape id="Freeform 111" o:spid="_x0000_s1134" style="position:absolute;left:29718;top:11144;width:123;height:606;visibility:visible;mso-wrap-style:square;v-text-anchor:top" coordsize="3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" path="m1,l,,1,15r2,l1,xe" fillcolor="#3baec5 [2406]" stroked="f">
                <v:path arrowok="t" o:connecttype="custom" o:connectlocs="4125,0;0,0;4125,60615;12376,60615;4125,0" o:connectangles="0,0,0,0,0"/>
              </v:shape>
              <v:shape id="Freeform 112" o:spid="_x0000_s1135" style="position:absolute;left:31242;top:12668;width:123;height:606;visibility:visible;mso-wrap-style:square;v-text-anchor:top" coordsize="3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" path="m1,l,,1,15r2,l1,e" filled="f" stroked="f">
                <v:path arrowok="t" o:connecttype="custom" o:connectlocs="4125,0;0,0;4125,60615;12376,60615;4125,0" o:connectangles="0,0,0,0,0"/>
              </v:shape>
              <v:shape id="Freeform 113" o:spid="_x0000_s1136" style="position:absolute;left:31432;top:16002;width:495;height:767;visibility:visible;mso-wrap-style:square;v-text-anchor:top" coordsize="12,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" path="m1,l,2,10,19r2,-1l1,xe" fillcolor="#3baec5 [2406]" stroked="f">
                <v:path arrowok="t" o:connecttype="custom" o:connectlocs="4125,0;0,8082;41253,76779;49504,72738;4125,0" o:connectangles="0,0,0,0,0"/>
              </v:shape>
              <v:shape id="Freeform 114" o:spid="_x0000_s1137" style="position:absolute;left:32956;top:17526;width:495;height:767;visibility:visible;mso-wrap-style:square;v-text-anchor:top" coordsize="12,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" path="m1,l,2,10,19r2,-1l1,e" filled="f" stroked="f">
                <v:path arrowok="t" o:connecttype="custom" o:connectlocs="4125,0;0,8082;41253,76779;49504,72738;4125,0" o:connectangles="0,0,0,0,0"/>
              </v:shape>
              <v:shape id="Freeform 115" o:spid="_x0000_s1138" style="position:absolute;left:30670;top:14382;width:330;height:808;visibility:visible;mso-wrap-style:square;v-text-anchor:top" coordsize="8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" path="m8,l,20r2,l8,r,xe" fillcolor="#3baec5 [2406]" stroked="f">
                <v:path arrowok="t" o:connecttype="custom" o:connectlocs="33003,0;0,80820;8251,80820;33003,0;33003,0" o:connectangles="0,0,0,0,0"/>
              </v:shape>
              <v:shape id="Freeform 116" o:spid="_x0000_s1139" style="position:absolute;left:32194;top:15906;width:330;height:808;visibility:visible;mso-wrap-style:square;v-text-anchor:top" coordsize="8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" path="m8,l,20r2,l8,r,e" filled="f" stroked="f">
                <v:path arrowok="t" o:connecttype="custom" o:connectlocs="33003,0;0,80820;8251,80820;33003,0;33003,0" o:connectangles="0,0,0,0,0"/>
              </v:shape>
              <v:shape id="Freeform 117" o:spid="_x0000_s1140" style="position:absolute;left:33718;top:7715;width:371;height:646;visibility:visible;mso-wrap-style:square;v-text-anchor:top" coordsize="9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" path="m9,l,14r,2l9,r,xe" fillcolor="#3baec5 [2406]" stroked="f">
                <v:path arrowok="t" o:connecttype="custom" o:connectlocs="37128,0;0,56574;0,64656;37128,0;37128,0" o:connectangles="0,0,0,0,0"/>
              </v:shape>
              <v:shape id="Freeform 118" o:spid="_x0000_s1141" style="position:absolute;left:35242;top:9239;width:371;height:646;visibility:visible;mso-wrap-style:square;v-text-anchor:top" coordsize="9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" path="m9,l,14r,2l9,r,e" filled="f" stroked="f">
                <v:path arrowok="t" o:connecttype="custom" o:connectlocs="37128,0;0,56574;0,64656;37128,0;37128,0" o:connectangles="0,0,0,0,0"/>
              </v:shape>
              <v:shape id="Freeform 119" o:spid="_x0000_s1142" style="position:absolute;left:34956;top:7429;width:743;height:485;visibility:visible;mso-wrap-style:square;v-text-anchor:top" coordsize="18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" path="m,l,2,17,12r1,-2l,xe" fillcolor="#3baec5 [2406]" stroked="f">
                <v:path arrowok="t" o:connecttype="custom" o:connectlocs="0,0;0,8082;70131,48492;74256,40410;0,0" o:connectangles="0,0,0,0,0"/>
              </v:shape>
              <v:shape id="Freeform 120" o:spid="_x0000_s1143" style="position:absolute;left:36480;top:8953;width:743;height:485;visibility:visible;mso-wrap-style:square;v-text-anchor:top" coordsize="18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" path="m,l,2,17,12r1,-2l,e" filled="f" stroked="f">
                <v:path arrowok="t" o:connecttype="custom" o:connectlocs="0,0;0,8082;70131,48492;74256,40410;0,0" o:connectangles="0,0,0,0,0"/>
              </v:shape>
              <v:shape id="Freeform 121" o:spid="_x0000_s1144" style="position:absolute;left:31908;top:8191;width:248;height:566;visibility:visible;mso-wrap-style:square;v-text-anchor:top" coordsize="6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" path="m2,l,,4,14r2,l2,xe" fillcolor="#3baec5 [2406]" stroked="f">
                <v:path arrowok="t" o:connecttype="custom" o:connectlocs="8251,0;0,0;16501,56574;24752,56574;8251,0" o:connectangles="0,0,0,0,0"/>
              </v:shape>
              <v:shape id="Freeform 122" o:spid="_x0000_s1145" style="position:absolute;left:33432;top:9715;width:248;height:566;visibility:visible;mso-wrap-style:square;v-text-anchor:top" coordsize="6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" path="m2,l,,4,14r2,l2,e" filled="f" stroked="f">
                <v:path arrowok="t" o:connecttype="custom" o:connectlocs="8251,0;0,0;16501,56574;24752,56574;8251,0" o:connectangles="0,0,0,0,0"/>
              </v:shape>
              <v:shape id="Freeform 123" o:spid="_x0000_s1146" style="position:absolute;left:30956;top:9239;width:660;height:283;visibility:visible;mso-wrap-style:square;v-text-anchor:top" coordsize="16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" path="m16,l,5,,7,16,2,16,xe" fillcolor="#3baec5 [2406]" stroked="f">
                <v:path arrowok="t" o:connecttype="custom" o:connectlocs="66006,0;0,20205;0,28287;66006,8082;66006,0" o:connectangles="0,0,0,0,0"/>
              </v:shape>
              <v:shape id="Freeform 124" o:spid="_x0000_s1147" style="position:absolute;left:30956;top:9429;width:660;height:283;visibility:visible;mso-wrap-style:square;v-text-anchor:top" coordsize="16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" path="m16,l,5,,7,16,2,16,e" filled="f" stroked="f">
                <v:path arrowok="t" o:connecttype="custom" o:connectlocs="66006,0;0,20205;0,28287;66006,8082;66006,0" o:connectangles="0,0,0,0,0"/>
              </v:shape>
              <v:shape id="Freeform 125" o:spid="_x0000_s1148" style="position:absolute;left:32575;top:9906;width:289;height:686;visibility:visible;mso-wrap-style:square;v-text-anchor:top" coordsize="7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" path="m2,l,2,5,17,7,15,2,xe" fillcolor="#3baec5 [2406]" stroked="f">
                <v:path arrowok="t" o:connecttype="custom" o:connectlocs="8251,0;0,8082;20626,68697;28877,60615;8251,0" o:connectangles="0,0,0,0,0"/>
              </v:shape>
              <v:shape id="Freeform 126" o:spid="_x0000_s1149" style="position:absolute;left:34099;top:11430;width:289;height:686;visibility:visible;mso-wrap-style:square;v-text-anchor:top" coordsize="7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" path="m2,l,2,5,17,7,15,2,e" filled="f" stroked="f">
                <v:path arrowok="t" o:connecttype="custom" o:connectlocs="8251,0;0,8082;20626,68697;28877,60615;8251,0" o:connectangles="0,0,0,0,0"/>
              </v:shape>
              <v:shape id="Freeform 127" o:spid="_x0000_s1150" style="position:absolute;left:32670;top:8763;width:619;height:363;visibility:visible;mso-wrap-style:square;v-text-anchor:top" coordsize="15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" path="m15,l,7,,9,15,2,15,xe" fillcolor="#3baec5 [2406]" stroked="f">
                <v:path arrowok="t" o:connecttype="custom" o:connectlocs="61880,0;0,28287;0,36369;61880,8082;61880,0" o:connectangles="0,0,0,0,0"/>
              </v:shape>
              <v:shape id="Freeform 128" o:spid="_x0000_s1151" style="position:absolute;left:32670;top:8953;width:619;height:364;visibility:visible;mso-wrap-style:square;v-text-anchor:top" coordsize="15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" path="m15,l,7,,9,15,2,15,e" filled="f" stroked="f">
                <v:path arrowok="t" o:connecttype="custom" o:connectlocs="61880,0;0,28287;0,36369;61880,8082;61880,0" o:connectangles="0,0,0,0,0"/>
              </v:shape>
              <v:shape id="Freeform 129" o:spid="_x0000_s1152" style="position:absolute;left:30765;top:11239;width:495;height:525;visibility:visible;mso-wrap-style:square;v-text-anchor:top" coordsize="12,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" path="m12,l,13r2,l12,1,12,xe" fillcolor="#3baec5 [2406]" stroked="f">
                <v:path arrowok="t" o:connecttype="custom" o:connectlocs="49504,0;0,52533;8251,52533;49504,4041;49504,0" o:connectangles="0,0,0,0,0"/>
              </v:shape>
              <v:shape id="Freeform 130" o:spid="_x0000_s1153" style="position:absolute;left:32289;top:12763;width:495;height:525;visibility:visible;mso-wrap-style:square;v-text-anchor:top" coordsize="12,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" path="m12,l,13r2,l12,1,12,e" filled="f" stroked="f">
                <v:path arrowok="t" o:connecttype="custom" o:connectlocs="49504,0;0,52533;8251,52533;49504,4041;49504,0" o:connectangles="0,0,0,0,0"/>
              </v:shape>
              <v:shape id="Freeform 131" o:spid="_x0000_s1154" style="position:absolute;left:34671;top:12287;width:495;height:404;visibility:visible;mso-wrap-style:square;v-text-anchor:top" coordsize="12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" path="m10,l,10r1,l12,,10,xe" fillcolor="#3baec5 [2406]" stroked="f">
                <v:path arrowok="t" o:connecttype="custom" o:connectlocs="41253,0;0,40410;4125,40410;49504,0;41253,0" o:connectangles="0,0,0,0,0"/>
              </v:shape>
              <v:shape id="Freeform 132" o:spid="_x0000_s1155" style="position:absolute;left:34671;top:12477;width:495;height:404;visibility:visible;mso-wrap-style:square;v-text-anchor:top" coordsize="12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" path="m10,l,10r1,l12,,10,e" filled="f" stroked="f">
                <v:path arrowok="t" o:connecttype="custom" o:connectlocs="41253,0;0,40410;4125,40410;49504,0;41253,0" o:connectangles="0,0,0,0,0"/>
              </v:shape>
              <v:shape id="Freeform 133" o:spid="_x0000_s1156" style="position:absolute;left:34194;top:10763;width:660;height:202;visibility:visible;mso-wrap-style:square;v-text-anchor:top" coordsize="16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" path="m16,l,3,2,5,16,1,16,xe" fillcolor="#3baec5 [2406]" stroked="f">
                <v:path arrowok="t" o:connecttype="custom" o:connectlocs="66006,0;0,12123;8251,20205;66006,4041;66006,0" o:connectangles="0,0,0,0,0"/>
              </v:shape>
              <v:shape id="Freeform 134" o:spid="_x0000_s1157" style="position:absolute;left:34194;top:11144;width:660;height:202;visibility:visible;mso-wrap-style:square;v-text-anchor:top" coordsize="16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" path="m16,l,3,2,5,16,1,16,e" filled="f" stroked="f">
                <v:path arrowok="t" o:connecttype="custom" o:connectlocs="66006,0;0,12123;8251,20205;66006,4041;66006,0" o:connectangles="0,0,0,0,0"/>
              </v:shape>
              <v:shape id="Freeform 135" o:spid="_x0000_s1158" style="position:absolute;left:32385;top:14097;width:577;height:323;visibility:visible;mso-wrap-style:square;v-text-anchor:top" coordsize="14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" path="m,l,2,14,8r,-1l,xe" fillcolor="#3baec5 [2406]" stroked="f">
                <v:path arrowok="t" o:connecttype="custom" o:connectlocs="0,0;0,8082;57755,32328;57755,28287;0,0" o:connectangles="0,0,0,0,0"/>
              </v:shape>
              <v:shape id="Freeform 136" o:spid="_x0000_s1159" style="position:absolute;left:32385;top:14287;width:577;height:323;visibility:visible;mso-wrap-style:square;v-text-anchor:top" coordsize="14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" path="m,l,2,14,8r,-1l,e" filled="f" stroked="f">
                <v:path arrowok="t" o:connecttype="custom" o:connectlocs="0,0;0,8082;57755,32328;57755,28287;0,0" o:connectangles="0,0,0,0,0"/>
              </v:shape>
              <v:shape id="Freeform 137" o:spid="_x0000_s1160" style="position:absolute;left:32099;top:15049;width:577;height:162;visibility:visible;mso-wrap-style:square;v-text-anchor:top" coordsize="14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" path="m14,l,4r,l14,2,14,xe" fillcolor="#3baec5 [2406]" stroked="f">
                <v:path arrowok="t" o:connecttype="custom" o:connectlocs="57755,0;0,16164;0,16164;57755,8082;57755,0" o:connectangles="0,0,0,0,0"/>
              </v:shape>
              <v:shape id="Freeform 138" o:spid="_x0000_s1161" style="position:absolute;left:32099;top:15430;width:577;height:162;visibility:visible;mso-wrap-style:square;v-text-anchor:top" coordsize="14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" path="m14,l,4r,l14,2,14,e" filled="f" stroked="f">
                <v:path arrowok="t" o:connecttype="custom" o:connectlocs="57755,0;0,16164;0,16164;57755,8082;57755,0" o:connectangles="0,0,0,0,0"/>
              </v:shape>
              <v:shape id="Freeform 139" o:spid="_x0000_s1162" style="position:absolute;left:33147;top:12763;width:618;height:121;visibility:visible;mso-wrap-style:square;v-text-anchor:top" coordsize="15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" path="m13,l,2,,3,15,2,13,xe" fillcolor="#3baec5 [2406]" stroked="f">
                <v:path arrowok="t" o:connecttype="custom" o:connectlocs="53629,0;0,8082;0,12123;61880,8082;53629,0" o:connectangles="0,0,0,0,0"/>
              </v:shape>
              <v:shape id="Freeform 140" o:spid="_x0000_s1163" style="position:absolute;left:33147;top:13144;width:618;height:121;visibility:visible;mso-wrap-style:square;v-text-anchor:top" coordsize="15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" path="m13,l,2,,3,15,2,13,e" filled="f" stroked="f">
                <v:path arrowok="t" o:connecttype="custom" o:connectlocs="53629,0;0,8082;0,12123;61880,8082;53629,0" o:connectangles="0,0,0,0,0"/>
              </v:shape>
              <v:shape id="Freeform 141" o:spid="_x0000_s1164" style="position:absolute;left:33147;top:11715;width:577;height:324;visibility:visible;mso-wrap-style:square;v-text-anchor:top" coordsize="14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" path="m2,l,1,14,8r,-2l2,xe" fillcolor="#3baec5 [2406]" stroked="f">
                <v:path arrowok="t" o:connecttype="custom" o:connectlocs="8251,0;0,4041;57755,32328;57755,24246;8251,0" o:connectangles="0,0,0,0,0"/>
              </v:shape>
              <v:shape id="Freeform 142" o:spid="_x0000_s1165" style="position:absolute;left:33147;top:11906;width:577;height:323;visibility:visible;mso-wrap-style:square;v-text-anchor:top" coordsize="14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" path="m2,l,1,14,8r,-2l2,e" filled="f" stroked="f">
                <v:path arrowok="t" o:connecttype="custom" o:connectlocs="8251,0;0,4041;57755,32328;57755,24246;8251,0" o:connectangles="0,0,0,0,0"/>
              </v:shape>
              <v:rect id="Rectangle 143" o:spid="_x0000_s1166" style="position:absolute;left:35052;top:9144;width:866;height: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" fillcolor="#3baec5 [2406]" stroked="f"/>
              <v:rect id="Rectangle 144" o:spid="_x0000_s1167" style="position:absolute;left:35052;top:9525;width:866;height: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" filled="f" stroked="f"/>
              <v:shape id="Freeform 145" o:spid="_x0000_s1168" style="position:absolute;left:30670;top:10191;width:784;height:404;visibility:visible;mso-wrap-style:square;v-text-anchor:top" coordsize="19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" path="m,l,,19,10r,l,xe" fillcolor="#3ea0b9" stroked="f">
                <v:path arrowok="t" o:connecttype="custom" o:connectlocs="0,0;0,0;78382,40410;78382,40410;0,0" o:connectangles="0,0,0,0,0"/>
              </v:shape>
              <v:shape id="Freeform 146" o:spid="_x0000_s1169" style="position:absolute;left:30670;top:10382;width:784;height:404;visibility:visible;mso-wrap-style:square;v-text-anchor:top" coordsize="19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" path="m,l,,19,10r,l,e" filled="f" stroked="f">
                <v:path arrowok="t" o:connecttype="custom" o:connectlocs="0,0;0,0;78382,40410;78382,40410;0,0" o:connectangles="0,0,0,0,0"/>
              </v:shape>
              <v:shape id="Freeform 147" o:spid="_x0000_s1170" style="position:absolute;left:29718;top:13430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" path="m11,l,12r2,l12,2,11,xe" fillcolor="#3baec5 [2406]" stroked="f">
                <v:path arrowok="t" o:connecttype="custom" o:connectlocs="45379,0;0,48492;8251,48492;49504,8082;45379,0" o:connectangles="0,0,0,0,0"/>
              </v:shape>
              <v:shape id="Freeform 148" o:spid="_x0000_s1171" style="position:absolute;left:31242;top:14954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" path="m11,l,12r2,l12,2,11,e" filled="f" stroked="f">
                <v:path arrowok="t" o:connecttype="custom" o:connectlocs="45379,0;0,48492;8251,48492;49504,8082;45379,0" o:connectangles="0,0,0,0,0"/>
              </v:shape>
              <v:shape id="Freeform 149" o:spid="_x0000_s1172" style="position:absolute;left:31813;top:12001;width:371;height:445;visibility:visible;mso-wrap-style:square;v-text-anchor:top" coordsize="9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" path="m9,l,9r2,2l9,r,xe" fillcolor="#3baec5 [2406]" stroked="f">
                <v:path arrowok="t" o:connecttype="custom" o:connectlocs="37128,0;0,36369;8251,44451;37128,0;37128,0" o:connectangles="0,0,0,0,0"/>
              </v:shape>
              <v:shape id="Freeform 150" o:spid="_x0000_s1173" style="position:absolute;left:31813;top:12192;width:371;height:444;visibility:visible;mso-wrap-style:square;v-text-anchor:top" coordsize="9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" path="m9,l,9r2,2l9,r,e" filled="f" stroked="f">
                <v:path arrowok="t" o:connecttype="custom" o:connectlocs="37128,0;0,36369;8251,44451;37128,0;37128,0" o:connectangles="0,0,0,0,0"/>
              </v:shape>
              <v:shape id="Freeform 151" o:spid="_x0000_s1174" style="position:absolute;left:36480;top:6667;width:330;height:566;visibility:visible;mso-wrap-style:square;v-text-anchor:top" coordsize="8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" path="m6,l,14r1,l8,,6,xe" fillcolor="#3baec5 [2406]" stroked="f">
                <v:path arrowok="t" o:connecttype="custom" o:connectlocs="24752,0;0,56574;4125,56574;33003,0;24752,0" o:connectangles="0,0,0,0,0"/>
              </v:shape>
              <v:shape id="Freeform 152" o:spid="_x0000_s1175" style="position:absolute;left:38004;top:8191;width:330;height:566;visibility:visible;mso-wrap-style:square;v-text-anchor:top" coordsize="8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" path="m6,l,14r1,l8,,6,e" filled="f" stroked="f">
                <v:path arrowok="t" o:connecttype="custom" o:connectlocs="24752,0;0,56574;4125,56574;33003,0;24752,0" o:connectangles="0,0,0,0,0"/>
              </v:shape>
              <v:shape id="Freeform 153" o:spid="_x0000_s1176" style="position:absolute;left:30480;top:17811;width:165;height:81;visibility:visible;mso-wrap-style:square;v-text-anchor:top" coordsize="2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" path="m2,c,,,,,,,1,,1,,1v1,,1,,1,c1,,2,,2,e" fillcolor="#3baec5 [2406]" stroked="f">
                <v:path arrowok="t" o:connecttype="custom" o:connectlocs="16501,0;0,0;0,8082;8251,8082;16501,0" o:connectangles="0,0,0,0,0"/>
              </v:shape>
              <v:shape id="Freeform 154" o:spid="_x0000_s1177" style="position:absolute;left:34194;top:13430;width:165;height:565;visibility:visible;mso-wrap-style:square;v-text-anchor:top" coordsize="4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" path="m2,l,14r2,l4,,2,xe" fillcolor="#3baec5 [2406]" stroked="f">
                <v:path arrowok="t" o:connecttype="custom" o:connectlocs="8251,0;0,56574;8251,56574;16501,0;8251,0" o:connectangles="0,0,0,0,0"/>
              </v:shape>
              <v:shape id="Freeform 155" o:spid="_x0000_s1178" style="position:absolute;left:35718;top:14954;width:165;height:565;visibility:visible;mso-wrap-style:square;v-text-anchor:top" coordsize="4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" path="m2,l,14r2,l4,,2,e" filled="f" stroked="f">
                <v:path arrowok="t" o:connecttype="custom" o:connectlocs="8251,0;0,56574;8251,56574;16501,0;8251,0" o:connectangles="0,0,0,0,0"/>
              </v:shape>
              <v:shape id="Freeform 156" o:spid="_x0000_s1179" style="position:absolute;left:28003;top:9239;width:660;height:363;visibility:visible;mso-wrap-style:square;v-text-anchor:top" coordsize="16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" path="m16,l11,3,,7,2,9,11,5,16,2,16,xe" fillcolor="#3baec5 [2406]" stroked="f">
                <v:path arrowok="t" o:connecttype="custom" o:connectlocs="66006,0;45379,12123;0,28287;8251,36369;45379,20205;66006,8082;66006,0" o:connectangles="0,0,0,0,0,0,0"/>
              </v:shape>
              <v:shape id="Freeform 157" o:spid="_x0000_s1180" style="position:absolute;left:28003;top:9429;width:660;height:364;visibility:visible;mso-wrap-style:square;v-text-anchor:top" coordsize="16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" path="m16,l11,3,,7,2,9,11,5,16,2,16,e" filled="f" stroked="f">
                <v:path arrowok="t" o:connecttype="custom" o:connectlocs="66006,0;45379,12123;0,28287;8251,36369;45379,20205;66006,8082;66006,0" o:connectangles="0,0,0,0,0,0,0"/>
              </v:shape>
              <v:shape id="Freeform 158" o:spid="_x0000_s1181" style="position:absolute;left:28479;top:11525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" path="m10,l,10r1,2l10,2r2,l10,r,xe" fillcolor="#3baec5 [2406]" stroked="f">
                <v:path arrowok="t" o:connecttype="custom" o:connectlocs="41253,0;0,40410;4125,48492;41253,8082;49504,8082;41253,0;41253,0" o:connectangles="0,0,0,0,0,0,0"/>
              </v:shape>
              <v:shape id="Freeform 159" o:spid="_x0000_s1182" style="position:absolute;left:30003;top:13049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" path="m10,l,10r1,2l10,2r2,l10,r,e" filled="f" stroked="f">
                <v:path arrowok="t" o:connecttype="custom" o:connectlocs="41253,0;0,40410;4125,48492;41253,8082;49504,8082;41253,0;41253,0" o:connectangles="0,0,0,0,0,0,0"/>
              </v:shape>
              <v:shape id="Freeform 160" o:spid="_x0000_s1183" style="position:absolute;left:28956;top:12477;width:660;height:243;visibility:visible;mso-wrap-style:square;v-text-anchor:top" coordsize="16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" path="m16,l2,4,,4,2,6,2,4,16,2,16,xe" fillcolor="#3baec5 [2406]" stroked="f">
                <v:path arrowok="t" o:connecttype="custom" o:connectlocs="66006,0;8251,16164;0,16164;8251,24246;8251,16164;66006,8082;66006,0" o:connectangles="0,0,0,0,0,0,0"/>
              </v:shape>
              <v:shape id="Freeform 161" o:spid="_x0000_s1184" style="position:absolute;left:28956;top:12858;width:660;height:243;visibility:visible;mso-wrap-style:square;v-text-anchor:top" coordsize="16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" path="m16,l2,4,,4,2,6,2,4,16,2,16,e" filled="f" stroked="f">
                <v:path arrowok="t" o:connecttype="custom" o:connectlocs="66006,0;8251,16164;0,16164;8251,24246;8251,16164;66006,8082;66006,0" o:connectangles="0,0,0,0,0,0,0"/>
              </v:shape>
              <v:shape id="Freeform 162" o:spid="_x0000_s1185" style="position:absolute;left:29718;top:15525;width:330;height:445;visibility:visible;mso-wrap-style:square;v-text-anchor:top" coordsize="8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" path="m8,l1,7,,9r,2l1,9,8,r,xe" fillcolor="#3baec5 [2406]" stroked="f">
                <v:path arrowok="t" o:connecttype="custom" o:connectlocs="33003,0;4125,28287;0,36369;0,44451;4125,36369;33003,0;33003,0" o:connectangles="0,0,0,0,0,0,0"/>
              </v:shape>
              <v:shape id="Freeform 163" o:spid="_x0000_s1186" style="position:absolute;left:29718;top:15716;width:330;height:444;visibility:visible;mso-wrap-style:square;v-text-anchor:top" coordsize="8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" path="m8,l1,7,,9r,2l1,9,8,r,e" filled="f" stroked="f">
                <v:path arrowok="t" o:connecttype="custom" o:connectlocs="33003,0;4125,28287;0,36369;0,44451;4125,36369;33003,0;33003,0" o:connectangles="0,0,0,0,0,0,0"/>
              </v:shape>
              <v:shape id="Freeform 164" o:spid="_x0000_s1187" style="position:absolute;left:31242;top:6953;width:206;height:404;visibility:visible;mso-wrap-style:square;v-text-anchor:top" coordsize="5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" path="m5,l,9r,1l2,10,2,9,5,r,xe" fillcolor="#3baec5 [2406]" stroked="f">
                <v:path arrowok="t" o:connecttype="custom" o:connectlocs="20627,0;0,36369;0,40410;8251,40410;8251,36369;20627,0;20627,0" o:connectangles="0,0,0,0,0,0,0"/>
              </v:shape>
              <v:shape id="Freeform 165" o:spid="_x0000_s1188" style="position:absolute;left:31242;top:7143;width:206;height:404;visibility:visible;mso-wrap-style:square;v-text-anchor:top" coordsize="5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" path="m5,l,9r,1l2,10,2,9,5,r,e" filled="f" stroked="f">
                <v:path arrowok="t" o:connecttype="custom" o:connectlocs="20627,0;0,36369;0,40410;8251,40410;8251,36369;20627,0;20627,0" o:connectangles="0,0,0,0,0,0,0"/>
              </v:shape>
              <v:shape id="Freeform 166" o:spid="_x0000_s1189" style="position:absolute;left:28765;top:7715;width:495;height:444;visibility:visible;mso-wrap-style:square;v-text-anchor:top" coordsize="12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" path="m1,l,2,1,4r9,7l12,11,3,4,1,xe" fillcolor="#3baec5 [2406]" stroked="f">
                <v:path arrowok="t" o:connecttype="custom" o:connectlocs="4125,0;0,8082;4125,16164;41253,44451;49504,44451;12376,16164;4125,0" o:connectangles="0,0,0,0,0,0,0"/>
              </v:shape>
              <v:shape id="Freeform 167" o:spid="_x0000_s1190" style="position:absolute;left:28765;top:7905;width:495;height:445;visibility:visible;mso-wrap-style:square;v-text-anchor:top" coordsize="12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" path="m1,l,2,1,4r9,7l12,11,3,4,1,e" filled="f" stroked="f">
                <v:path arrowok="t" o:connecttype="custom" o:connectlocs="4125,0;0,8082;4125,16164;41253,44451;49504,44451;12376,16164;4125,0" o:connectangles="0,0,0,0,0,0,0"/>
              </v:shape>
              <v:shape id="Freeform 168" o:spid="_x0000_s1191" style="position:absolute;left:26860;top:1619;width:371;height:283;visibility:visible;mso-wrap-style:square;v-text-anchor:top" coordsize="5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" path="m4,c,4,,4,,4v,,,,,c1,4,1,4,2,4,5,,5,,5,,4,,4,,4,e" fillcolor="#3baec5 [2406]" stroked="f">
                <v:path arrowok="t" o:connecttype="custom" o:connectlocs="29702,0;0,28287;0,28287;14851,28287;37128,0;29702,0" o:connectangles="0,0,0,0,0,0"/>
              </v:shape>
              <v:shape id="Freeform 169" o:spid="_x0000_s1192" style="position:absolute;left:26860;top:4000;width:289;height:121;visibility:visible;mso-wrap-style:square;v-text-anchor:top" coordsize="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" path="m1,c,,,,,,4,2,4,2,4,2v,,,,,c1,,1,,1,e" fillcolor="#3baec5 [2406]" stroked="f">
                <v:path arrowok="t" o:connecttype="custom" o:connectlocs="7219,0;0,0;28877,12123;28877,12123;7219,0" o:connectangles="0,0,0,0,0"/>
              </v:shape>
              <v:shape id="Freeform 170" o:spid="_x0000_s1193" style="position:absolute;left:27146;top:6096;width:825;height:80;visibility:visible;mso-wrap-style:square;v-text-anchor:top" coordsize="2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" path="m20,l14,,,,,2r14,l20,2,20,xe" fillcolor="#3baec5 [2406]" stroked="f">
                <v:path arrowok="t" o:connecttype="custom" o:connectlocs="82507,0;57755,0;0,0;0,8082;57755,8082;82507,8082;82507,0" o:connectangles="0,0,0,0,0,0,0"/>
              </v:shape>
              <v:shape id="Freeform 171" o:spid="_x0000_s1194" style="position:absolute;left:27146;top:6477;width:825;height:80;visibility:visible;mso-wrap-style:square;v-text-anchor:top" coordsize="2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" path="m20,l14,,,,,2r14,l20,2,20,e" filled="f" stroked="f">
                <v:path arrowok="t" o:connecttype="custom" o:connectlocs="82507,0;57755,0;0,0;0,8082;57755,8082;82507,8082;82507,0" o:connectangles="0,0,0,0,0,0,0"/>
              </v:shape>
              <v:shape id="Freeform 172" o:spid="_x0000_s1195" style="position:absolute;left:25622;top:6191;width:412;height:404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" path="m9,l,10r2,l10,,9,xe" fillcolor="#3baec5 [2406]" stroked="f">
                <v:path arrowok="t" o:connecttype="custom" o:connectlocs="37129,0;0,40410;8251,40410;41254,0;37129,0" o:connectangles="0,0,0,0,0"/>
              </v:shape>
              <v:shape id="Freeform 173" o:spid="_x0000_s1196" style="position:absolute;left:25622;top:6381;width:412;height:404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" path="m9,l,10r2,l10,,9,e" filled="f" stroked="f">
                <v:path arrowok="t" o:connecttype="custom" o:connectlocs="37129,0;0,40410;8251,40410;41254,0;37129,0" o:connectangles="0,0,0,0,0"/>
              </v:shape>
              <v:shape id="Freeform 174" o:spid="_x0000_s1197" style="position:absolute;left:27241;top:7715;width:206;height:646;visibility:visible;mso-wrap-style:square;v-text-anchor:top" coordsize="5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" path="m4,l2,11,,16r2,l4,11,5,,4,xe" fillcolor="#3baec5 [2406]" stroked="f">
                <v:path arrowok="t" o:connecttype="custom" o:connectlocs="16502,0;8251,44451;0,64656;8251,64656;16502,44451;20627,0;16502,0" o:connectangles="0,0,0,0,0,0,0"/>
              </v:shape>
              <v:shape id="Freeform 175" o:spid="_x0000_s1198" style="position:absolute;left:28765;top:9239;width:206;height:646;visibility:visible;mso-wrap-style:square;v-text-anchor:top" coordsize="5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" path="m4,l2,11,,16r2,l4,11,5,,4,e" filled="f" stroked="f">
                <v:path arrowok="t" o:connecttype="custom" o:connectlocs="16502,0;8251,44451;0,64656;8251,64656;16502,44451;20627,0;16502,0" o:connectangles="0,0,0,0,0,0,0"/>
              </v:shape>
              <v:shape id="Freeform 176" o:spid="_x0000_s1199" style="position:absolute;left:26193;top:7905;width:289;height:647;visibility:visible;mso-wrap-style:square;v-text-anchor:top" coordsize="7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" path="m,l,,3,11r2,5l7,16,5,11,,xe" fillcolor="#3baec5 [2406]" stroked="f">
                <v:path arrowok="t" o:connecttype="custom" o:connectlocs="0,0;0,0;12376,44451;20626,64656;28877,64656;20626,44451;0,0" o:connectangles="0,0,0,0,0,0,0"/>
              </v:shape>
              <v:shape id="Freeform 177" o:spid="_x0000_s1200" style="position:absolute;left:27717;top:9429;width:289;height:647;visibility:visible;mso-wrap-style:square;v-text-anchor:top" coordsize="7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" path="m,l,,3,11r2,5l7,16,5,11,,e" filled="f" stroked="f">
                <v:path arrowok="t" o:connecttype="custom" o:connectlocs="0,0;0,0;12376,44451;20626,64656;28877,64656;20626,44451;0,0" o:connectangles="0,0,0,0,0,0,0"/>
              </v:shape>
              <v:shape id="Freeform 178" o:spid="_x0000_s1201" style="position:absolute;left:23717;top:3429;width:41;height:80;visibility:visible;mso-wrap-style:square;v-text-anchor:top" coordsize="1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" path="m1,c,1,,1,,1v,,,,,c1,1,1,1,1,1,1,,1,,1,e" fillcolor="#3ea0b9" stroked="f">
                <v:path arrowok="t" o:connecttype="custom" o:connectlocs="4125,0;0,8082;0,8082;4125,8082;4125,0" o:connectangles="0,0,0,0,0"/>
              </v:shape>
              <v:shape id="Freeform 179" o:spid="_x0000_s1202" style="position:absolute;left:19907;top:9239;width:412;height:363;visibility:visible;mso-wrap-style:square;v-text-anchor:top" coordsize="1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" path="m2,l,,9,7r,2l10,9r,-2l2,xe" fillcolor="#3baec5 [2406]" stroked="f">
                <v:path arrowok="t" o:connecttype="custom" o:connectlocs="8251,0;0,0;37129,28287;37129,36369;41254,36369;41254,28287;8251,0" o:connectangles="0,0,0,0,0,0,0"/>
              </v:shape>
              <v:shape id="Freeform 180" o:spid="_x0000_s1203" style="position:absolute;left:19907;top:9429;width:412;height:364;visibility:visible;mso-wrap-style:square;v-text-anchor:top" coordsize="1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" path="m2,l,,9,7r,2l10,9r,-2l2,e" filled="f" stroked="f">
                <v:path arrowok="t" o:connecttype="custom" o:connectlocs="8251,0;0,0;37129,28287;37129,36369;41254,36369;41254,28287;8251,0" o:connectangles="0,0,0,0,0,0,0"/>
              </v:shape>
              <v:shape id="Freeform 181" o:spid="_x0000_s1204" style="position:absolute;left:22574;top:2381;width:289;height:363;visibility:visible;mso-wrap-style:square;v-text-anchor:top" coordsize="4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" path="m4,c4,,3,1,3,1,,5,,5,,5v1,,1,,1,c4,,4,,4,e" fillcolor="#3baec5 [2406]" stroked="f">
                <v:path arrowok="t" o:connecttype="custom" o:connectlocs="28877,0;21658,7274;0,36369;7219,36369;28877,0" o:connectangles="0,0,0,0,0"/>
              </v:shape>
              <v:shape id="Freeform 182" o:spid="_x0000_s1205" style="position:absolute;left:18954;top:8763;width:248;height:606;visibility:visible;mso-wrap-style:square;v-text-anchor:top" coordsize="6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" path="m2,l,,4,15r2,l2,xe" fillcolor="#3baec5 [2406]" stroked="f">
                <v:path arrowok="t" o:connecttype="custom" o:connectlocs="8251,0;0,0;16501,60615;24752,60615;8251,0" o:connectangles="0,0,0,0,0"/>
              </v:shape>
              <v:shape id="Freeform 183" o:spid="_x0000_s1206" style="position:absolute;left:20478;top:10287;width:248;height:606;visibility:visible;mso-wrap-style:square;v-text-anchor:top" coordsize="6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" path="m2,l,,4,15r2,l2,e" filled="f" stroked="f">
                <v:path arrowok="t" o:connecttype="custom" o:connectlocs="8251,0;0,0;16501,60615;24752,60615;8251,0" o:connectangles="0,0,0,0,0"/>
              </v:shape>
              <v:shape id="Freeform 184" o:spid="_x0000_s1207" style="position:absolute;left:18859;top:7429;width:371;height:242;visibility:visible;mso-wrap-style:square;v-text-anchor:top" coordsize="9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" path="m,l,2,9,6,9,4,,xe" fillcolor="#3baec5 [2406]" stroked="f">
                <v:path arrowok="t" o:connecttype="custom" o:connectlocs="0,0;0,8082;37128,24246;37128,16164;0,0" o:connectangles="0,0,0,0,0"/>
              </v:shape>
              <v:shape id="Freeform 185" o:spid="_x0000_s1208" style="position:absolute;left:18859;top:7810;width:371;height:242;visibility:visible;mso-wrap-style:square;v-text-anchor:top" coordsize="9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" path="m,l,2,9,6,9,4,,e" filled="f" stroked="f">
                <v:path arrowok="t" o:connecttype="custom" o:connectlocs="0,0;0,8082;37128,24246;37128,16164;0,0" o:connectangles="0,0,0,0,0"/>
              </v:shape>
              <v:shape id="Freeform 186" o:spid="_x0000_s1209" style="position:absolute;left:19526;top:8096;width:454;height:202;visibility:visible;mso-wrap-style:square;v-text-anchor:top" coordsize="11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" path="m,l,1,11,5r,-2l,xe" fillcolor="#3baec5 [2406]" stroked="f">
                <v:path arrowok="t" o:connecttype="custom" o:connectlocs="0,0;0,4041;45379,20205;45379,12123;0,0" o:connectangles="0,0,0,0,0"/>
              </v:shape>
              <v:shape id="Freeform 187" o:spid="_x0000_s1210" style="position:absolute;left:19526;top:8477;width:454;height:202;visibility:visible;mso-wrap-style:square;v-text-anchor:top" coordsize="11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" path="m,l,1,11,5r,-2l,e" filled="f" stroked="f">
                <v:path arrowok="t" o:connecttype="custom" o:connectlocs="0,0;0,4041;45379,20205;45379,12123;0,0" o:connectangles="0,0,0,0,0"/>
              </v:shape>
              <v:shape id="Freeform 188" o:spid="_x0000_s1211" style="position:absolute;left:20193;top:5048;width:701;height:363;visibility:visible;mso-wrap-style:square;v-text-anchor:top" coordsize="17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" path="m2,l,,15,9,17,7,2,xe" fillcolor="#3baec5 [2406]" stroked="f">
                <v:path arrowok="t" o:connecttype="custom" o:connectlocs="8251,0;0,0;61880,36369;70131,28287;8251,0" o:connectangles="0,0,0,0,0"/>
              </v:shape>
              <v:shape id="Freeform 189" o:spid="_x0000_s1212" style="position:absolute;left:20193;top:5238;width:701;height:364;visibility:visible;mso-wrap-style:square;v-text-anchor:top" coordsize="17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" path="m2,l,,15,9,17,7,2,e" filled="f" stroked="f">
                <v:path arrowok="t" o:connecttype="custom" o:connectlocs="8251,0;0,0;61880,36369;70131,28287;8251,0" o:connectangles="0,0,0,0,0"/>
              </v:shape>
              <v:shape id="Freeform 190" o:spid="_x0000_s1213" style="position:absolute;left:20764;top:6667;width:248;height:162;visibility:visible;mso-wrap-style:square;v-text-anchor:top" coordsize="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" path="m,c,1,,1,,1,3,2,3,2,3,2v,,,-1,,-1c,,,,,e" fillcolor="#3baec5 [2406]" stroked="f">
                <v:path arrowok="t" o:connecttype="custom" o:connectlocs="0,0;0,8082;24752,16164;24752,8082;0,0" o:connectangles="0,0,0,0,0"/>
              </v:shape>
              <v:shape id="Freeform 191" o:spid="_x0000_s1214" style="position:absolute;left:22764;top:7620;width:454;height:121;visibility:visible;mso-wrap-style:square;v-text-anchor:top" coordsize="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" path="m6,c1,1,1,1,1,1v,,,1,-1,1c6,1,6,1,6,1,6,,6,,6,e" fillcolor="#3baec5 [2406]" stroked="f">
                <v:path arrowok="t" o:connecttype="custom" o:connectlocs="45379,0;7563,6062;0,12123;45379,6062;45379,0" o:connectangles="0,0,0,0,0"/>
              </v:shape>
              <v:shape id="Freeform 192" o:spid="_x0000_s1215" style="position:absolute;left:24003;top:5905;width:165;height:16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" path="m1,c1,,,,,,1,2,1,2,1,2v1,,1,,1,c1,,1,,1,e" fillcolor="#3baec5 [2406]" stroked="f">
                <v:path arrowok="t" o:connecttype="custom" o:connectlocs="8251,0;0,0;8251,16164;16501,16164;8251,0" o:connectangles="0,0,0,0,0"/>
              </v:shape>
              <v:shape id="Freeform 193" o:spid="_x0000_s1216" style="position:absolute;left:21812;top:3333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" path="m10,l,12r2,l12,2,10,xe" fillcolor="#3baec5 [2406]" stroked="f">
                <v:path arrowok="t" o:connecttype="custom" o:connectlocs="41253,0;0,48492;8251,48492;49504,8082;41253,0" o:connectangles="0,0,0,0,0"/>
              </v:shape>
              <v:shape id="Freeform 194" o:spid="_x0000_s1217" style="position:absolute;left:23336;top:4857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" path="m10,l,12r2,l12,2,10,e" filled="f" stroked="f">
                <v:path arrowok="t" o:connecttype="custom" o:connectlocs="41253,0;0,48492;8251,48492;49504,8082;41253,0" o:connectangles="0,0,0,0,0"/>
              </v:shape>
              <v:shape id="Freeform 195" o:spid="_x0000_s1218" style="position:absolute;left:21812;top:4762;width:371;height:121;visibility:visible;mso-wrap-style:square;v-text-anchor:top" coordsize="5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" path="m,c,1,,1,,1,5,2,5,2,5,2,5,1,5,1,5,1,,,,,,e" fillcolor="#3baec5 [2406]" stroked="f">
                <v:path arrowok="t" o:connecttype="custom" o:connectlocs="0,0;0,6062;37128,12123;37128,6062;0,0" o:connectangles="0,0,0,0,0"/>
              </v:shape>
              <v:shape id="Freeform 196" o:spid="_x0000_s1219" style="position:absolute;left:24288;top:7239;width:660;height:282;visibility:visible;mso-wrap-style:square;v-text-anchor:top" coordsize="16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" path="m,l,2,16,7r,l,xe" fillcolor="#3baec5 [2406]" stroked="f">
                <v:path arrowok="t" o:connecttype="custom" o:connectlocs="0,0;0,8082;66006,28287;66006,28287;0,0" o:connectangles="0,0,0,0,0"/>
              </v:shape>
              <v:shape id="Freeform 197" o:spid="_x0000_s1220" style="position:absolute;left:24288;top:7429;width:660;height:283;visibility:visible;mso-wrap-style:square;v-text-anchor:top" coordsize="16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" path="m,l,2,16,7r,l,e" filled="f" stroked="f">
                <v:path arrowok="t" o:connecttype="custom" o:connectlocs="0,0;0,8082;66006,28287;66006,28287;0,0" o:connectangles="0,0,0,0,0"/>
              </v:shape>
              <v:shape id="Freeform 198" o:spid="_x0000_s1221" style="position:absolute;left:24765;top:2000;width:660;height:283;visibility:visible;mso-wrap-style:square;v-text-anchor:top" coordsize="16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" path="m,l,2,14,7,16,5,,xe" fillcolor="#3baec5 [2406]" stroked="f">
                <v:path arrowok="t" o:connecttype="custom" o:connectlocs="0,0;0,8082;57755,28287;66006,20205;0,0" o:connectangles="0,0,0,0,0"/>
              </v:shape>
              <v:shape id="Freeform 199" o:spid="_x0000_s1222" style="position:absolute;left:24765;top:2190;width:660;height:283;visibility:visible;mso-wrap-style:square;v-text-anchor:top" coordsize="16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" path="m,l,2,14,7,16,5,,e" filled="f" stroked="f">
                <v:path arrowok="t" o:connecttype="custom" o:connectlocs="0,0;0,8082;57755,28287;66006,20205;0,0" o:connectangles="0,0,0,0,0"/>
              </v:shape>
              <v:shape id="Freeform 200" o:spid="_x0000_s1223" style="position:absolute;left:26289;top:4762;width:577;height:485;visibility:visible;mso-wrap-style:square;v-text-anchor:top" coordsize="14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" path="m2,l,2,12,12r2,l2,xe" fillcolor="#3baec5 [2406]" stroked="f">
                <v:path arrowok="t" o:connecttype="custom" o:connectlocs="8251,0;0,8082;49504,48492;57755,48492;8251,0" o:connectangles="0,0,0,0,0"/>
              </v:shape>
              <v:shape id="Freeform 201" o:spid="_x0000_s1224" style="position:absolute;left:27813;top:6286;width:577;height:485;visibility:visible;mso-wrap-style:square;v-text-anchor:top" coordsize="14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" path="m2,l,2,12,12r2,l2,e" filled="f" stroked="f">
                <v:path arrowok="t" o:connecttype="custom" o:connectlocs="8251,0;0,8082;49504,48492;57755,48492;8251,0" o:connectangles="0,0,0,0,0"/>
              </v:shape>
              <v:shape id="Freeform 202" o:spid="_x0000_s1225" style="position:absolute;left:28670;top:13811;width:619;height:363;visibility:visible;mso-wrap-style:square;v-text-anchor:top" coordsize="15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" path="m,l,2,15,9r,-2l,xe" fillcolor="#3baec5 [2406]" stroked="f">
                <v:path arrowok="t" o:connecttype="custom" o:connectlocs="0,0;0,8082;61880,36369;61880,28287;0,0" o:connectangles="0,0,0,0,0"/>
              </v:shape>
              <v:shape id="Freeform 203" o:spid="_x0000_s1226" style="position:absolute;left:28670;top:14001;width:619;height:364;visibility:visible;mso-wrap-style:square;v-text-anchor:top" coordsize="15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" path="m,l,2,15,9r,-2l,e" filled="f" stroked="f">
                <v:path arrowok="t" o:connecttype="custom" o:connectlocs="0,0;0,8082;61880,36369;61880,28287;0,0" o:connectangles="0,0,0,0,0"/>
              </v:shape>
              <v:shape id="Freeform 204" o:spid="_x0000_s1227" style="position:absolute;left:29337;top:17621;width:701;height:323;visibility:visible;mso-wrap-style:square;v-text-anchor:top" coordsize="17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" path="m2,l,2,15,8r2,l2,xe" fillcolor="#3baec5 [2406]" stroked="f">
                <v:path arrowok="t" o:connecttype="custom" o:connectlocs="8251,0;0,8082;61880,32328;70131,32328;8251,0" o:connectangles="0,0,0,0,0"/>
              </v:shape>
              <v:shape id="Freeform 206" o:spid="_x0000_s1228" style="position:absolute;left:29337;top:17811;width:701;height:324;visibility:visible;mso-wrap-style:square;v-text-anchor:top" coordsize="17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" path="m2,l,2,15,8r2,l2,e" filled="f" stroked="f">
                <v:path arrowok="t" o:connecttype="custom" o:connectlocs="8251,0;0,8082;61880,32328;70131,32328;8251,0" o:connectangles="0,0,0,0,0"/>
              </v:shape>
              <v:shape id="Freeform 207" o:spid="_x0000_s1229" style="position:absolute;left:29241;top:16573;width:578;height:202;visibility:visible;mso-wrap-style:square;v-text-anchor:top" coordsize="14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" path="m14,l,4,,5,14,2,14,xe" fillcolor="#3baec5 [2406]" stroked="f">
                <v:path arrowok="t" o:connecttype="custom" o:connectlocs="57755,0;0,16164;0,20205;57755,8082;57755,0" o:connectangles="0,0,0,0,0"/>
              </v:shape>
              <v:shape id="Freeform 208" o:spid="_x0000_s1230" style="position:absolute;left:29241;top:16954;width:578;height:202;visibility:visible;mso-wrap-style:square;v-text-anchor:top" coordsize="14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" path="m14,l,4,,5,14,2,14,e" filled="f" stroked="f">
                <v:path arrowok="t" o:connecttype="custom" o:connectlocs="57755,0;0,16164;0,20205;57755,8082;57755,0" o:connectangles="0,0,0,0,0"/>
              </v:shape>
              <v:shape id="Freeform 209" o:spid="_x0000_s1231" style="position:absolute;left:25527;top:11430;width:577;height:484;visibility:visible;mso-wrap-style:square;v-text-anchor:top" coordsize="14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" path="m2,l,,12,12r2,-2l2,xe" fillcolor="#3baec5 [2406]" stroked="f">
                <v:path arrowok="t" o:connecttype="custom" o:connectlocs="8251,0;0,0;49504,48492;57755,40410;8251,0" o:connectangles="0,0,0,0,0"/>
              </v:shape>
              <v:shape id="Freeform 210" o:spid="_x0000_s1232" style="position:absolute;left:27051;top:12954;width:577;height:484;visibility:visible;mso-wrap-style:square;v-text-anchor:top" coordsize="14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" path="m2,l,,12,12r2,-2l2,e" filled="f" stroked="f">
                <v:path arrowok="t" o:connecttype="custom" o:connectlocs="8251,0;0,0;49504,48492;57755,40410;8251,0" o:connectangles="0,0,0,0,0"/>
              </v:shape>
              <v:shape id="Freeform 211" o:spid="_x0000_s1233" style="position:absolute;left:19526;top:12287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" path="m2,l,,12,12r,-2l2,xe" fillcolor="#3baec5 [2406]" stroked="f">
                <v:path arrowok="t" o:connecttype="custom" o:connectlocs="8251,0;0,0;49504,48492;49504,40410;8251,0" o:connectangles="0,0,0,0,0"/>
              </v:shape>
              <v:shape id="Freeform 212" o:spid="_x0000_s1234" style="position:absolute;left:21050;top:13811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" path="m2,l,,12,12r,-2l2,e" filled="f" stroked="f">
                <v:path arrowok="t" o:connecttype="custom" o:connectlocs="8251,0;0,0;49504,48492;49504,40410;8251,0" o:connectangles="0,0,0,0,0"/>
              </v:shape>
              <v:shape id="Freeform 213" o:spid="_x0000_s1235" style="position:absolute;left:22860;top:10763;width:288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" path="m7,l,13r2,2l7,r,xe" fillcolor="#3baec5 [2406]" stroked="f">
                <v:path arrowok="t" o:connecttype="custom" o:connectlocs="28877,0;0,52532;8251,60614;28877,0;28877,0" o:connectangles="0,0,0,0,0"/>
              </v:shape>
              <v:shape id="Freeform 214" o:spid="_x0000_s1236" style="position:absolute;left:24384;top:12287;width:288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" path="m7,l,13r2,2l7,r,e" filled="f" stroked="f">
                <v:path arrowok="t" o:connecttype="custom" o:connectlocs="28877,0;0,52532;8251,60614;28877,0;28877,0" o:connectangles="0,0,0,0,0"/>
              </v:shape>
              <v:shape id="Freeform 215" o:spid="_x0000_s1237" style="position:absolute;left:26574;top:17335;width:495;height:566;visibility:visible;mso-wrap-style:square;v-text-anchor:top" coordsize="12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" path="m,l,2,10,14r2,-2l,xe" fillcolor="#3baec5 [2406]" stroked="f">
                <v:path arrowok="t" o:connecttype="custom" o:connectlocs="0,0;0,8082;41253,56574;49504,48492;0,0" o:connectangles="0,0,0,0,0"/>
              </v:shape>
              <v:shape id="Freeform 216" o:spid="_x0000_s1238" style="position:absolute;left:28098;top:18859;width:495;height:566;visibility:visible;mso-wrap-style:square;v-text-anchor:top" coordsize="12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" path="m,l,2,10,14r2,-2l,e" filled="f" stroked="f">
                <v:path arrowok="t" o:connecttype="custom" o:connectlocs="0,0;0,8082;41253,56574;49504,48492;0,0" o:connectangles="0,0,0,0,0"/>
              </v:shape>
              <v:shape id="Freeform 217" o:spid="_x0000_s1239" style="position:absolute;left:23812;top:12192;width:495;height:484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" path="m2,l,1,10,12r2,-2l2,xe" fillcolor="#3baec5 [2406]" stroked="f">
                <v:path arrowok="t" o:connecttype="custom" o:connectlocs="8251,0;0,4041;41253,48492;49504,40410;8251,0" o:connectangles="0,0,0,0,0"/>
              </v:shape>
              <v:shape id="Freeform 218" o:spid="_x0000_s1240" style="position:absolute;left:25336;top:13716;width:495;height:484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" path="m2,l,1,10,12r2,-2l2,e" filled="f" stroked="f">
                <v:path arrowok="t" o:connecttype="custom" o:connectlocs="8251,0;0,4041;41253,48492;49504,40410;8251,0" o:connectangles="0,0,0,0,0"/>
              </v:shape>
              <v:shape id="Freeform 219" o:spid="_x0000_s1241" style="position:absolute;left:25431;top:16002;width:330;height:646;visibility:visible;mso-wrap-style:square;v-text-anchor:top" coordsize="8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" path="m8,l,16r,l8,r,xe" fillcolor="#3ea0b9" stroked="f">
                <v:path arrowok="t" o:connecttype="custom" o:connectlocs="33003,0;0,64656;0,64656;33003,0;33003,0" o:connectangles="0,0,0,0,0"/>
              </v:shape>
              <v:shape id="Freeform 220" o:spid="_x0000_s1242" style="position:absolute;left:26955;top:17526;width:330;height:646;visibility:visible;mso-wrap-style:square;v-text-anchor:top" coordsize="8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" path="m8,l,16r,l8,r,e" filled="f" stroked="f">
                <v:path arrowok="t" o:connecttype="custom" o:connectlocs="33003,0;0,64656;0,64656;33003,0;33003,0" o:connectangles="0,0,0,0,0"/>
              </v:shape>
              <v:shape id="Freeform 221" o:spid="_x0000_s1243" style="position:absolute;left:19526;top:10477;width:330;height:606;visibility:visible;mso-wrap-style:square;v-text-anchor:top" coordsize="8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" path="m8,l,15r,l8,1,8,xe" fillcolor="#3baec5 [2406]" stroked="f">
                <v:path arrowok="t" o:connecttype="custom" o:connectlocs="33003,0;0,60614;0,60614;33003,4041;33003,0" o:connectangles="0,0,0,0,0"/>
              </v:shape>
              <v:shape id="Freeform 222" o:spid="_x0000_s1244" style="position:absolute;left:21050;top:12001;width:330;height:606;visibility:visible;mso-wrap-style:square;v-text-anchor:top" coordsize="8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" path="m8,l,15r,l8,1,8,e" filled="f" stroked="f">
                <v:path arrowok="t" o:connecttype="custom" o:connectlocs="33003,0;0,60614;0,60614;33003,4041;33003,0" o:connectangles="0,0,0,0,0"/>
              </v:shape>
              <v:shape id="Freeform 223" o:spid="_x0000_s1245" style="position:absolute;left:20764;top:10287;width:784;height:444;visibility:visible;mso-wrap-style:square;v-text-anchor:top" coordsize="19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" path="m,l,,17,11r2,l,xe" fillcolor="#3baec5 [2406]" stroked="f">
                <v:path arrowok="t" o:connecttype="custom" o:connectlocs="0,0;0,0;70130,44451;78381,44451;0,0" o:connectangles="0,0,0,0,0"/>
              </v:shape>
              <v:shape id="Freeform 224" o:spid="_x0000_s1246" style="position:absolute;left:20764;top:10477;width:784;height:445;visibility:visible;mso-wrap-style:square;v-text-anchor:top" coordsize="19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" path="m,l,,17,11r2,l,e" filled="f" stroked="f">
                <v:path arrowok="t" o:connecttype="custom" o:connectlocs="0,0;0,0;70130,44451;78381,44451;0,0" o:connectangles="0,0,0,0,0"/>
              </v:shape>
              <v:shape id="Freeform 225" o:spid="_x0000_s1247" style="position:absolute;left:24003;top:9620;width:742;height:363;visibility:visible;mso-wrap-style:square;v-text-anchor:top" coordsize="18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" path="m1,l,2,18,9r,-2l1,xe" fillcolor="#3baec5 [2406]" stroked="f">
                <v:path arrowok="t" o:connecttype="custom" o:connectlocs="4125,0;0,8082;74256,36369;74256,28287;4125,0" o:connectangles="0,0,0,0,0"/>
              </v:shape>
              <v:shape id="Freeform 226" o:spid="_x0000_s1248" style="position:absolute;left:24003;top:9810;width:742;height:364;visibility:visible;mso-wrap-style:square;v-text-anchor:top" coordsize="18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" path="m1,l,2,18,9r,-2l1,e" filled="f" stroked="f">
                <v:path arrowok="t" o:connecttype="custom" o:connectlocs="4125,0;0,8082;74256,36369;74256,28287;4125,0" o:connectangles="0,0,0,0,0"/>
              </v:shape>
              <v:shape id="Freeform 227" o:spid="_x0000_s1249" style="position:absolute;left:24384;top:10763;width:330;height:727;visibility:visible;mso-wrap-style:square;v-text-anchor:top" coordsize="8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" path="m7,l,17r2,1l8,,7,xe" fillcolor="#3baec5 [2406]" stroked="f">
                <v:path arrowok="t" o:connecttype="custom" o:connectlocs="28878,0;0,68697;8251,72738;33003,0;28878,0" o:connectangles="0,0,0,0,0"/>
              </v:shape>
              <v:shape id="Freeform 228" o:spid="_x0000_s1250" style="position:absolute;left:25908;top:12287;width:330;height:727;visibility:visible;mso-wrap-style:square;v-text-anchor:top" coordsize="8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" path="m7,l,17r2,1l8,,7,e" filled="f" stroked="f">
                <v:path arrowok="t" o:connecttype="custom" o:connectlocs="28878,0;0,68697;8251,72738;33003,0;28878,0" o:connectangles="0,0,0,0,0"/>
              </v:shape>
              <v:shape id="Freeform 229" o:spid="_x0000_s1251" style="position:absolute;left:26003;top:9620;width:949;height:687;visibility:visible;mso-wrap-style:square;v-text-anchor:top" coordsize="23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" path="m21,l,15r,2l23,1,21,xe" fillcolor="#3baec5 [2406]" stroked="f">
                <v:path arrowok="t" o:connecttype="custom" o:connectlocs="86631,0;0,60615;0,68697;94882,4041;86631,0" o:connectangles="0,0,0,0,0"/>
              </v:shape>
              <v:shape id="Freeform 230" o:spid="_x0000_s1252" style="position:absolute;left:27527;top:11144;width:949;height:687;visibility:visible;mso-wrap-style:square;v-text-anchor:top" coordsize="23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" path="m21,l,15r,2l23,1,21,e" filled="f" stroked="f">
                <v:path arrowok="t" o:connecttype="custom" o:connectlocs="86631,0;0,60615;0,68697;94882,4041;86631,0" o:connectangles="0,0,0,0,0"/>
              </v:shape>
              <v:shape id="Freeform 231" o:spid="_x0000_s1253" style="position:absolute;left:27241;top:10572;width:413;height:485;visibility:visible;mso-wrap-style:square;v-text-anchor:top" coordsize="10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" path="m10,l,10r,2l10,2,10,xe" fillcolor="#3baec5 [2406]" stroked="f">
                <v:path arrowok="t" o:connecttype="custom" o:connectlocs="41254,0;0,40410;0,48492;41254,8082;41254,0" o:connectangles="0,0,0,0,0"/>
              </v:shape>
              <v:shape id="Freeform 232" o:spid="_x0000_s1254" style="position:absolute;left:28765;top:12096;width:413;height:485;visibility:visible;mso-wrap-style:square;v-text-anchor:top" coordsize="10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" path="m10,l,10r,2l10,2,10,e" filled="f" stroked="f">
                <v:path arrowok="t" o:connecttype="custom" o:connectlocs="41254,0;0,40410;0,48492;41254,8082;41254,0" o:connectangles="0,0,0,0,0"/>
              </v:shape>
              <v:shape id="Freeform 233" o:spid="_x0000_s1255" style="position:absolute;left:18478;top:11430;width:619;height:363;visibility:visible;mso-wrap-style:square;v-text-anchor:top" coordsize="15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" path="m15,l,7,,9r,l15,2,15,xe" fillcolor="#3baec5 [2406]" stroked="f">
                <v:path arrowok="t" o:connecttype="custom" o:connectlocs="61879,0;0,28287;0,36369;0,36369;61879,8082;61879,0" o:connectangles="0,0,0,0,0,0"/>
              </v:shape>
              <v:shape id="Freeform 234" o:spid="_x0000_s1256" style="position:absolute;left:18478;top:11620;width:619;height:364;visibility:visible;mso-wrap-style:square;v-text-anchor:top" coordsize="15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" path="m15,l,7,,9r,l15,2,15,e" filled="f" stroked="f">
                <v:path arrowok="t" o:connecttype="custom" o:connectlocs="61879,0;0,28287;0,36369;0,36369;61879,8082;61879,0" o:connectangles="0,0,0,0,0,0"/>
              </v:shape>
              <v:shape id="Freeform 235" o:spid="_x0000_s1257" style="position:absolute;left:20478;top:15049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" path="m10,l,11r2,1l12,2,10,xe" fillcolor="#3baec5 [2406]" stroked="f">
                <v:path arrowok="t" o:connecttype="custom" o:connectlocs="41253,0;0,44451;8251,48492;49504,8082;41253,0" o:connectangles="0,0,0,0,0"/>
              </v:shape>
              <v:shape id="Freeform 236" o:spid="_x0000_s1258" style="position:absolute;left:22002;top:16573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" path="m10,l,11r2,1l12,2,10,e" filled="f" stroked="f">
                <v:path arrowok="t" o:connecttype="custom" o:connectlocs="41253,0;0,44451;8251,48492;49504,8082;41253,0" o:connectangles="0,0,0,0,0"/>
              </v:shape>
              <v:shape id="Freeform 237" o:spid="_x0000_s1259" style="position:absolute;left:26003;top:14859;width:660;height:242;visibility:visible;mso-wrap-style:square;v-text-anchor:top" coordsize="16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" path="m,l,1,16,6r,-1l,xe" fillcolor="#3baec5 [2406]" stroked="f">
                <v:path arrowok="t" o:connecttype="custom" o:connectlocs="0,0;0,4041;66006,24246;66006,20205;0,0" o:connectangles="0,0,0,0,0"/>
              </v:shape>
              <v:shape id="Freeform 238" o:spid="_x0000_s1260" style="position:absolute;left:26003;top:15240;width:660;height:242;visibility:visible;mso-wrap-style:square;v-text-anchor:top" coordsize="16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" path="m,l,1,16,6r,-1l,e" filled="f" stroked="f">
                <v:path arrowok="t" o:connecttype="custom" o:connectlocs="0,0;0,4041;66006,24246;66006,20205;0,0" o:connectangles="0,0,0,0,0"/>
              </v:shape>
              <v:shape id="Freeform 239" o:spid="_x0000_s1261" style="position:absolute;left:22002;top:12858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" path="m11,l,10r2,2l12,,11,xe" fillcolor="#3baec5 [2406]" stroked="f">
                <v:path arrowok="t" o:connecttype="custom" o:connectlocs="45379,0;0,40410;8251,48492;49504,0;45379,0" o:connectangles="0,0,0,0,0"/>
              </v:shape>
              <v:shape id="Freeform 240" o:spid="_x0000_s1262" style="position:absolute;left:23526;top:14382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" path="m11,l,10r2,2l12,,11,e" filled="f" stroked="f">
                <v:path arrowok="t" o:connecttype="custom" o:connectlocs="45379,0;0,40410;8251,48492;49504,0;45379,0" o:connectangles="0,0,0,0,0"/>
              </v:shape>
              <v:shape id="Freeform 241" o:spid="_x0000_s1263" style="position:absolute;left:22669;top:13811;width:619;height:121;visibility:visible;mso-wrap-style:square;v-text-anchor:top" coordsize="15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" path="m15,l,2,2,3,15,2,15,xe" fillcolor="#3baec5 [2406]" stroked="f">
                <v:path arrowok="t" o:connecttype="custom" o:connectlocs="61879,0;0,8082;8251,12123;61879,8082;61879,0" o:connectangles="0,0,0,0,0"/>
              </v:shape>
              <v:shape id="Freeform 242" o:spid="_x0000_s1264" style="position:absolute;left:22669;top:14192;width:619;height:121;visibility:visible;mso-wrap-style:square;v-text-anchor:top" coordsize="15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" path="m15,l,2,2,3,15,2,15,e" filled="f" stroked="f">
                <v:path arrowok="t" o:connecttype="custom" o:connectlocs="61879,0;0,8082;8251,12123;61879,8082;61879,0" o:connectangles="0,0,0,0,0"/>
              </v:shape>
              <v:shape id="Freeform 243" o:spid="_x0000_s1265" style="position:absolute;left:22288;top:15049;width:660;height:283;visibility:visible;mso-wrap-style:square;v-text-anchor:top" coordsize="16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" path="m2,l,2,16,7r,l2,xe" fillcolor="#3baec5 [2406]" stroked="f">
                <v:path arrowok="t" o:connecttype="custom" o:connectlocs="8251,0;0,8082;66006,28287;66006,28287;8251,0" o:connectangles="0,0,0,0,0"/>
              </v:shape>
              <v:shape id="Freeform 244" o:spid="_x0000_s1266" style="position:absolute;left:22288;top:15240;width:660;height:282;visibility:visible;mso-wrap-style:square;v-text-anchor:top" coordsize="16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" path="m2,l,2,16,7r,l2,e" filled="f" stroked="f">
                <v:path arrowok="t" o:connecttype="custom" o:connectlocs="8251,0;0,8082;66006,28287;66006,28287;8251,0" o:connectangles="0,0,0,0,0"/>
              </v:shape>
              <v:shape id="Freeform 245" o:spid="_x0000_s1267" style="position:absolute;left:23145;top:17430;width:83;height:526;visibility:visible;mso-wrap-style:square;v-text-anchor:top" coordsize="2,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" path="m2,l,13r2,l2,r,xe" fillcolor="#3baec5 [2406]" stroked="f">
                <v:path arrowok="t" o:connecttype="custom" o:connectlocs="8251,0;0,52533;8251,52533;8251,0;8251,0" o:connectangles="0,0,0,0,0"/>
              </v:shape>
              <v:shape id="Freeform 246" o:spid="_x0000_s1268" style="position:absolute;left:24669;top:18954;width:83;height:526;visibility:visible;mso-wrap-style:square;v-text-anchor:top" coordsize="2,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" path="m2,l,13r2,l2,r,e" filled="f" stroked="f">
                <v:path arrowok="t" o:connecttype="custom" o:connectlocs="8251,0;0,52533;8251,52533;8251,0;8251,0" o:connectangles="0,0,0,0,0"/>
              </v:shape>
              <v:shape id="Freeform 247" o:spid="_x0000_s1269" style="position:absolute;left:27527;top:16859;width:660;height:121;visibility:visible;mso-wrap-style:square;v-text-anchor:top" coordsize="16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" path="m14,l,3r,l16,2,14,xe" fillcolor="#3baec5 [2406]" stroked="f">
                <v:path arrowok="t" o:connecttype="custom" o:connectlocs="57755,0;0,12123;0,12123;66006,8082;57755,0" o:connectangles="0,0,0,0,0"/>
              </v:shape>
              <v:shape id="Freeform 248" o:spid="_x0000_s1270" style="position:absolute;left:27527;top:17240;width:660;height:121;visibility:visible;mso-wrap-style:square;v-text-anchor:top" coordsize="16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" path="m14,l,3r,l16,2,14,e" filled="f" stroked="f">
                <v:path arrowok="t" o:connecttype="custom" o:connectlocs="57755,0;0,12123;0,12123;66006,8082;57755,0" o:connectangles="0,0,0,0,0"/>
              </v:shape>
              <v:shape id="Freeform 249" o:spid="_x0000_s1271" style="position:absolute;left:20002;top:13525;width:619;height:202;visibility:visible;mso-wrap-style:square;v-text-anchor:top" coordsize="15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" path="m15,l,4,1,5,15,2,15,xe" fillcolor="#3baec5 [2406]" stroked="f">
                <v:path arrowok="t" o:connecttype="custom" o:connectlocs="61879,0;0,16164;4125,20205;61879,8082;61879,0" o:connectangles="0,0,0,0,0"/>
              </v:shape>
              <v:shape id="Freeform 250" o:spid="_x0000_s1272" style="position:absolute;left:20002;top:13906;width:619;height:202;visibility:visible;mso-wrap-style:square;v-text-anchor:top" coordsize="15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" path="m15,l,4,1,5,15,2,15,e" filled="f" stroked="f">
                <v:path arrowok="t" o:connecttype="custom" o:connectlocs="61879,0;0,16164;4125,20205;61879,8082;61879,0" o:connectangles="0,0,0,0,0"/>
              </v:shape>
              <v:shape id="Freeform 251" o:spid="_x0000_s1273" style="position:absolute;left:24479;top:14859;width:454;height:444;visibility:visible;mso-wrap-style:square;v-text-anchor:top" coordsize="11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" path="m11,l,11r,l11,2,11,xe" fillcolor="#3baec5 [2406]" stroked="f">
                <v:path arrowok="t" o:connecttype="custom" o:connectlocs="45379,0;0,44451;0,44451;45379,8082;45379,0" o:connectangles="0,0,0,0,0"/>
              </v:shape>
              <v:shape id="Freeform 252" o:spid="_x0000_s1274" style="position:absolute;left:24479;top:15049;width:454;height:445;visibility:visible;mso-wrap-style:square;v-text-anchor:top" coordsize="11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" path="m11,l,11r,l11,2,11,e" filled="f" stroked="f">
                <v:path arrowok="t" o:connecttype="custom" o:connectlocs="45379,0;0,44451;0,44451;45379,8082;45379,0" o:connectangles="0,0,0,0,0"/>
              </v:shape>
              <v:shape id="Freeform 253" o:spid="_x0000_s1275" style="position:absolute;left:24288;top:13811;width:578;height:363;visibility:visible;mso-wrap-style:square;v-text-anchor:top" coordsize="14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" path="m,l,2,12,9,14,7,,xe" fillcolor="#3baec5 [2406]" stroked="f">
                <v:path arrowok="t" o:connecttype="custom" o:connectlocs="0,0;0,8082;49504,36369;57755,28287;0,0" o:connectangles="0,0,0,0,0"/>
              </v:shape>
              <v:shape id="Freeform 254" o:spid="_x0000_s1276" style="position:absolute;left:24288;top:14001;width:578;height:364;visibility:visible;mso-wrap-style:square;v-text-anchor:top" coordsize="14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" path="m,l,2,12,9,14,7,,e" filled="f" stroked="f">
                <v:path arrowok="t" o:connecttype="custom" o:connectlocs="0,0;0,8082;49504,36369;57755,28287;0,0" o:connectangles="0,0,0,0,0"/>
              </v:shape>
              <v:shape id="Freeform 255" o:spid="_x0000_s1277" style="position:absolute;left:25527;top:12763;width:165;height:566;visibility:visible;mso-wrap-style:square;v-text-anchor:top" coordsize="4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" path="m2,l,,2,14r2,l2,xe" fillcolor="#3baec5 [2406]" stroked="f">
                <v:path arrowok="t" o:connecttype="custom" o:connectlocs="8251,0;0,0;8251,56574;16501,56574;8251,0" o:connectangles="0,0,0,0,0"/>
              </v:shape>
              <v:shape id="Freeform 256" o:spid="_x0000_s1278" style="position:absolute;left:27051;top:14287;width:165;height:566;visibility:visible;mso-wrap-style:square;v-text-anchor:top" coordsize="4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" path="m2,l,,2,14r2,l2,e" filled="f" stroked="f">
                <v:path arrowok="t" o:connecttype="custom" o:connectlocs="8251,0;0,0;8251,56574;16501,56574;8251,0" o:connectangles="0,0,0,0,0"/>
              </v:shape>
              <v:shape id="Freeform 257" o:spid="_x0000_s1279" style="position:absolute;left:25527;top:21621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" path="m,c,,,,,,,,,,,,,,,,,e" fillcolor="#3ea0b9" stroked="f">
                <v:path arrowok="t" o:connecttype="custom" o:connectlocs="0,0;0,0;0,0;0,0" o:connectangles="0,0,0,0"/>
              </v:shape>
              <v:shape id="Freeform 258" o:spid="_x0000_s1280" style="position:absolute;left:24669;top:17240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" path="m10,l,12r1,l12,1,10,xe" fillcolor="#3baec5 [2406]" stroked="f">
                <v:path arrowok="t" o:connecttype="custom" o:connectlocs="41253,0;0,48492;4125,48492;49504,4041;41253,0" o:connectangles="0,0,0,0,0"/>
              </v:shape>
              <v:shape id="Freeform 259" o:spid="_x0000_s1281" style="position:absolute;left:26193;top:18764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" path="m10,l,12r1,l12,1,10,e" filled="f" stroked="f">
                <v:path arrowok="t" o:connecttype="custom" o:connectlocs="41253,0;0,48492;4125,48492;49504,4041;41253,0" o:connectangles="0,0,0,0,0"/>
              </v:shape>
              <v:shape id="Freeform 260" o:spid="_x0000_s1282" style="position:absolute;left:24765;top:18669;width:660;height:121;visibility:visible;mso-wrap-style:square;v-text-anchor:top" coordsize="16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" path="m,l,2,16,3r,-1l,xe" fillcolor="#3baec5 [2406]" stroked="f">
                <v:path arrowok="t" o:connecttype="custom" o:connectlocs="0,0;0,8082;66006,12123;66006,8082;0,0" o:connectangles="0,0,0,0,0"/>
              </v:shape>
              <v:shape id="Freeform 261" o:spid="_x0000_s1283" style="position:absolute;left:24765;top:19050;width:660;height:121;visibility:visible;mso-wrap-style:square;v-text-anchor:top" coordsize="16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" path="m,l,2,16,3r,-1l,e" filled="f" stroked="f">
                <v:path arrowok="t" o:connecttype="custom" o:connectlocs="0,0;0,8082;66006,12123;66006,8082;0,0" o:connectangles="0,0,0,0,0"/>
              </v:shape>
              <v:shape id="Freeform 262" o:spid="_x0000_s1284" style="position:absolute;left:27622;top:15906;width:619;height:283;visibility:visible;mso-wrap-style:square;v-text-anchor:top" coordsize="15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" path="m,l,2,15,7r,-2l,xe" fillcolor="#3baec5 [2406]" stroked="f">
                <v:path arrowok="t" o:connecttype="custom" o:connectlocs="0,0;0,8082;61879,28287;61879,20205;0,0" o:connectangles="0,0,0,0,0"/>
              </v:shape>
              <v:shape id="Freeform 263" o:spid="_x0000_s1285" style="position:absolute;left:27622;top:16097;width:619;height:283;visibility:visible;mso-wrap-style:square;v-text-anchor:top" coordsize="15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" path="m,l,2,15,7r,-2l,e" filled="f" stroked="f">
                <v:path arrowok="t" o:connecttype="custom" o:connectlocs="0,0;0,8082;61879,28287;61879,20205;0,0" o:connectangles="0,0,0,0,0"/>
              </v:shape>
              <v:shape id="Freeform 264" o:spid="_x0000_s1286" style="position:absolute;left:27908;top:18383;width:330;height:363;visibility:visible;mso-wrap-style:square;v-text-anchor:top" coordsize="5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" path="m4,c,5,,5,,5,1,5,1,4,2,4,5,1,5,1,5,1,4,,4,,4,e" fillcolor="#3baec5 [2406]" stroked="f">
                <v:path arrowok="t" o:connecttype="custom" o:connectlocs="26402,0;0,36369;13201,29095;33003,7274;26402,0" o:connectangles="0,0,0,0,0"/>
              </v:shape>
              <v:shape id="Freeform 265" o:spid="_x0000_s1287" style="position:absolute;left:19240;top:14668;width:206;height:162;visibility:visible;mso-wrap-style:square;v-text-anchor:top" coordsize="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" path="m,c,,,1,1,1,3,2,3,2,3,2,3,1,3,1,3,1,,,,,,e" fillcolor="#3baec5 [2406]" stroked="f">
                <v:path arrowok="t" o:connecttype="custom" o:connectlocs="0,0;6876,8082;20627,16164;20627,8082;0,0" o:connectangles="0,0,0,0,0"/>
              </v:shape>
              <v:rect id="Rectangle 266" o:spid="_x0000_s1288" style="position:absolute;left:26479;top:14001;width:536;height: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" fillcolor="#3baec5 [2406]" stroked="f"/>
              <v:rect id="Rectangle 267" o:spid="_x0000_s1289" style="position:absolute;left:26479;top:14382;width:536;height: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" filled="f" stroked="f"/>
              <v:rect id="Rectangle 268" o:spid="_x0000_s1290" style="position:absolute;left:20859;top:11906;width:867;height: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" fillcolor="#3baec5 [2406]" stroked="f"/>
              <v:rect id="Rectangle 269" o:spid="_x0000_s1291" style="position:absolute;left:20859;top:12477;width:867;height: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" filled="f" stroked="f"/>
              <v:shape id="Freeform 270" o:spid="_x0000_s1292" style="position:absolute;left:21812;top:15906;width:289;height:687;visibility:visible;mso-wrap-style:square;v-text-anchor:top" coordsize="7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" path="m,l,,5,17,7,15,,xe" fillcolor="#3baec5 [2406]" stroked="f">
                <v:path arrowok="t" o:connecttype="custom" o:connectlocs="0,0;0,0;20626,68697;28877,60615;0,0" o:connectangles="0,0,0,0,0"/>
              </v:shape>
              <v:shape id="Freeform 271" o:spid="_x0000_s1293" style="position:absolute;left:23336;top:17430;width:289;height:687;visibility:visible;mso-wrap-style:square;v-text-anchor:top" coordsize="7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" path="m,l,,5,17,7,15,,e" filled="f" stroked="f">
                <v:path arrowok="t" o:connecttype="custom" o:connectlocs="0,0;0,0;20626,68697;28877,60615;0,0" o:connectangles="0,0,0,0,0"/>
              </v:shape>
              <v:shape id="Freeform 272" o:spid="_x0000_s1294" style="position:absolute;left:26955;top:12573;width:578;height:202;visibility:visible;mso-wrap-style:square;v-text-anchor:top" coordsize="14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" path="m,l,2,14,5r,-1l,xe" fillcolor="#3baec5 [2406]" stroked="f">
                <v:path arrowok="t" o:connecttype="custom" o:connectlocs="0,0;0,8082;57755,20205;57755,16164;0,0" o:connectangles="0,0,0,0,0"/>
              </v:shape>
              <v:shape id="Freeform 273" o:spid="_x0000_s1295" style="position:absolute;left:26955;top:12954;width:578;height:202;visibility:visible;mso-wrap-style:square;v-text-anchor:top" coordsize="14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" path="m,l,2,14,5r,-1l,e" filled="f" stroked="f">
                <v:path arrowok="t" o:connecttype="custom" o:connectlocs="0,0;0,8082;57755,20205;57755,16164;0,0" o:connectangles="0,0,0,0,0"/>
              </v:shape>
              <v:shape id="Freeform 274" o:spid="_x0000_s1296" style="position:absolute;left:22193;top:9525;width:330;height:606;visibility:visible;mso-wrap-style:square;v-text-anchor:top" coordsize="8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" path="m7,l,14r1,1l8,,7,xe" fillcolor="#3baec5 [2406]" stroked="f">
                <v:path arrowok="t" o:connecttype="custom" o:connectlocs="28878,0;0,56573;4125,60614;33003,0;28878,0" o:connectangles="0,0,0,0,0"/>
              </v:shape>
              <v:shape id="Freeform 275" o:spid="_x0000_s1297" style="position:absolute;left:23717;top:11049;width:330;height:606;visibility:visible;mso-wrap-style:square;v-text-anchor:top" coordsize="8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" path="m7,l,14r1,1l8,,7,e" filled="f" stroked="f">
                <v:path arrowok="t" o:connecttype="custom" o:connectlocs="28878,0;0,56573;4125,60614;33003,0;28878,0" o:connectangles="0,0,0,0,0"/>
              </v:shape>
              <v:shape id="Freeform 276" o:spid="_x0000_s1298" style="position:absolute;left:28003;top:14382;width:371;height:647;visibility:visible;mso-wrap-style:square;v-text-anchor:top" coordsize="9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" path="m7,l,16r2,l9,2,7,xe" fillcolor="#3baec5 [2406]" stroked="f">
                <v:path arrowok="t" o:connecttype="custom" o:connectlocs="28877,0;0,64656;8251,64656;37128,8082;28877,0" o:connectangles="0,0,0,0,0"/>
              </v:shape>
              <v:shape id="Freeform 277" o:spid="_x0000_s1299" style="position:absolute;left:29527;top:15906;width:371;height:647;visibility:visible;mso-wrap-style:square;v-text-anchor:top" coordsize="9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" path="m7,l,16r2,l9,2,7,e" filled="f" stroked="f">
                <v:path arrowok="t" o:connecttype="custom" o:connectlocs="28877,0;0,64656;8251,64656;37128,8082;28877,0" o:connectangles="0,0,0,0,0"/>
              </v:shape>
              <v:shape id="Freeform 278" o:spid="_x0000_s1300" style="position:absolute;left:21526;top:14001;width:165;height:566;visibility:visible;mso-wrap-style:square;v-text-anchor:top" coordsize="4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" path="m2,l,14r2,l4,,2,xe" fillcolor="#3baec5 [2406]" stroked="f">
                <v:path arrowok="t" o:connecttype="custom" o:connectlocs="8251,0;0,56574;8251,56574;16501,0;8251,0" o:connectangles="0,0,0,0,0"/>
              </v:shape>
              <v:shape id="Freeform 279" o:spid="_x0000_s1301" style="position:absolute;left:23050;top:15525;width:165;height:566;visibility:visible;mso-wrap-style:square;v-text-anchor:top" coordsize="4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" path="m2,l,14r2,l4,,2,e" filled="f" stroked="f">
                <v:path arrowok="t" o:connecttype="custom" o:connectlocs="8251,0;0,56574;8251,56574;16501,0;8251,0" o:connectangles="0,0,0,0,0"/>
              </v:shape>
              <v:shape id="Freeform 280" o:spid="_x0000_s1302" style="position:absolute;left:21526;top:17811;width:413;height:364;visibility:visible;mso-wrap-style:square;v-text-anchor:top" coordsize="6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" path="m5,c,5,,5,,5v1,,1,,1,c6,,6,,6,,5,,5,,5,e" fillcolor="#3baec5 [2406]" stroked="f">
                <v:path arrowok="t" o:connecttype="custom" o:connectlocs="34378,0;0,36369;6876,36369;41254,0;34378,0" o:connectangles="0,0,0,0,0"/>
              </v:shape>
              <v:shape id="Freeform 281" o:spid="_x0000_s1303" style="position:absolute;left:20097;top:16383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" path="m,c,,,,,,,,,,,,,,,,,e" fillcolor="#4d9a14" stroked="f">
                <v:path arrowok="t" o:connecttype="custom" o:connectlocs="0,0;0,0;0,0;0,0" o:connectangles="0,0,0,0"/>
              </v:shape>
              <v:shape id="Freeform 282" o:spid="_x0000_s1304" style="position:absolute;left:20097;top:16192;width:83;height:202;visibility:visible;mso-wrap-style:square;v-text-anchor:top" coordsize="1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" path="m,c,1,,1,,1,,2,,2,,3v,,,,,c1,,1,,1,,,,,,,e" fillcolor="#3baec5 [2406]" stroked="f">
                <v:path arrowok="t" o:connecttype="custom" o:connectlocs="0,0;0,6735;0,20205;0,20205;8251,0;0,0" o:connectangles="0,0,0,0,0,0"/>
              </v:shape>
              <v:shape id="Freeform 283" o:spid="_x0000_s1305" style="position:absolute;left:23812;top:16097;width:413;height:404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" path="m9,l,10r2,l10,2,9,xe" fillcolor="#3baec5 [2406]" stroked="f">
                <v:path arrowok="t" o:connecttype="custom" o:connectlocs="37129,0;0,40410;8251,40410;41254,8082;37129,0" o:connectangles="0,0,0,0,0"/>
              </v:shape>
              <v:shape id="Freeform 284" o:spid="_x0000_s1306" style="position:absolute;left:23812;top:16287;width:413;height:404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" path="m9,l,10r2,l10,2,9,e" filled="f" stroked="f">
                <v:path arrowok="t" o:connecttype="custom" o:connectlocs="37129,0;0,40410;8251,40410;41254,8082;37129,0" o:connectangles="0,0,0,0,0"/>
              </v:shape>
              <v:shape id="Freeform 285" o:spid="_x0000_s1307" style="position:absolute;left:27908;top:22574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" path="m,c,,,,,,,,,,,,,,,,,e" fillcolor="#3ea0b9" stroked="f">
                <v:path arrowok="t" o:connecttype="custom" o:connectlocs="0,0;0,0;0,0;0,0" o:connectangles="0,0,0,0"/>
              </v:shape>
              <v:shape id="Freeform 286" o:spid="_x0000_s1308" style="position:absolute;left:23336;top:8667;width:165;height:647;visibility:visible;mso-wrap-style:square;v-text-anchor:top" coordsize="4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" path="m2,l,,,7r2,9l4,16,2,5,2,xe" fillcolor="#3baec5 [2406]" stroked="f">
                <v:path arrowok="t" o:connecttype="custom" o:connectlocs="8251,0;0,0;0,28287;8251,64656;16501,64656;8251,20205;8251,0" o:connectangles="0,0,0,0,0,0,0"/>
              </v:shape>
              <v:shape id="Freeform 287" o:spid="_x0000_s1309" style="position:absolute;left:24860;top:10191;width:165;height:647;visibility:visible;mso-wrap-style:square;v-text-anchor:top" coordsize="4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" path="m2,l,,,7r2,9l4,16,2,5,2,e" filled="f" stroked="f">
                <v:path arrowok="t" o:connecttype="custom" o:connectlocs="8251,0;0,0;0,28287;8251,64656;16501,64656;8251,20205;8251,0" o:connectangles="0,0,0,0,0,0,0"/>
              </v:shape>
              <v:shape id="Freeform 288" o:spid="_x0000_s1310" style="position:absolute;left:24860;top:8286;width:330;height:687;visibility:visible;mso-wrap-style:square;v-text-anchor:top" coordsize="8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" path="m7,l5,7,,17r2,l7,5,8,1,7,xe" fillcolor="#3baec5 [2406]" stroked="f">
                <v:path arrowok="t" o:connecttype="custom" o:connectlocs="28878,0;20627,28287;0,68697;8251,68697;28878,20205;33003,4041;28878,0" o:connectangles="0,0,0,0,0,0,0"/>
              </v:shape>
              <v:shape id="Freeform 289" o:spid="_x0000_s1311" style="position:absolute;left:26384;top:9810;width:330;height:687;visibility:visible;mso-wrap-style:square;v-text-anchor:top" coordsize="8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" path="m7,l5,7,,17r2,l7,5,8,1,7,e" filled="f" stroked="f">
                <v:path arrowok="t" o:connecttype="custom" o:connectlocs="28878,0;20627,28287;0,68697;8251,68697;28878,20205;33003,4041;28878,0" o:connectangles="0,0,0,0,0,0,0"/>
              </v:shape>
              <v:shape id="Freeform 290" o:spid="_x0000_s1312" style="position:absolute;left:20193;top:1809;width:8250;height:8486;visibility:visible;mso-wrap-style:square;v-text-anchor:top" coordsize="117,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" path="m23,102v,,,,,c26,93,26,93,26,93v1,1,1,1,1,1c23,102,23,102,23,102m41,73c33,69,33,69,33,69v,,,,,c41,72,41,72,41,72v,1,,1,,1m69,44v-1,,-1,,-1,c73,38,73,38,73,38v1,1,1,1,1,1c69,44,69,44,69,44m63,19v,,,,,c71,17,71,17,71,17v,1,,1,,1c63,19,63,19,63,19m88,16c87,15,87,15,87,15v9,-2,9,-2,9,-2c96,14,96,14,96,14v-8,2,-8,2,-8,2m106,v-2,,-4,,-7,1c98,1,97,1,96,2,94,3,94,3,94,3v,1,,1,,1c93,3,93,3,93,3,94,2,94,2,94,2,86,4,79,8,76,9,67,13,58,18,50,24v7,6,7,6,7,6c56,31,56,31,56,31,49,24,49,24,49,24,42,30,35,36,28,43v5,,5,,5,c33,44,33,44,33,44v-5,,-5,,-5,c25,47,23,50,21,53,17,59,14,66,11,72v3,1,3,1,3,1c14,74,14,74,14,74,11,73,11,73,11,73,,97,2,117,7,121v1,1,3,2,5,2c18,123,27,115,31,100v1,-5,3,-9,5,-14c34,86,34,86,34,86v,,,,,c37,85,37,85,37,85,42,76,48,68,54,60,51,54,51,54,51,54v,,,,,c55,60,55,60,55,60v,-1,1,-2,1,-2c62,51,69,44,77,39v5,-3,11,-6,17,-8c89,29,89,29,89,29v1,-1,1,-1,1,-1c95,31,95,31,95,31v9,-4,19,-9,21,-20c117,3,113,,106,e" fillcolor="#b1dee8 [1942]" stroked="f">
                <v:path arrowok="t" o:connecttype="custom" o:connectlocs="162192,703726;190400,648532;289126,503647;232711,476050;289126,503647;479526,303568;521837,269072;444266,131086;500681,117288;444266,131086;613511,103489;676977,96590;747496,0;676977,13799;662874,27597;662874,13799;352592,165583;394903,213878;197452,296669;232711,303568;148089,365662;98726,503647;77570,503647;84622,848611;253866,593338;239763,593338;380800,413957;359644,372561;394903,400158;662874,213878;634666,193180;818014,75892" o:connectangles="0,0,0,0,0,0,0,0,0,0,0,0,0,0,0,0,0,0,0,0,0,0,0,0,0,0,0,0,0,0,0,0"/>
                <o:lock v:ext="edit" verticies="t"/>
              </v:shape>
              <v:shape id="Freeform 291" o:spid="_x0000_s1313" style="position:absolute;left:26765;top:1905;width:206;height:161;visibility:visible;mso-wrap-style:square;v-text-anchor:top" coordsize="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" path="m3,c2,,2,,1,,,1,,1,,1,1,2,1,2,1,2,1,1,1,1,1,1,3,,3,,3,e" fillcolor="#3baec5 [2406]" stroked="f">
                <v:path arrowok="t" o:connecttype="custom" o:connectlocs="20627,0;6876,0;0,8082;6876,16164;6876,8082;20627,0" o:connectangles="0,0,0,0,0,0"/>
              </v:shape>
              <v:shape id="Freeform 292" o:spid="_x0000_s1314" style="position:absolute;left:26479;top:3714;width:454;height:202;visibility:visible;mso-wrap-style:square;v-text-anchor:top" coordsize="6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" path="m1,c,1,,1,,1,5,3,5,3,5,3v,,,,1,c1,,1,,1,e" fillcolor="#3baec5 [2406]" stroked="f">
                <v:path arrowok="t" o:connecttype="custom" o:connectlocs="7563,0;0,6735;37816,20205;45379,20205;7563,0" o:connectangles="0,0,0,0,0"/>
              </v:shape>
              <v:shape id="Freeform 293" o:spid="_x0000_s1315" style="position:absolute;left:26384;top:2667;width:619;height:202;visibility:visible;mso-wrap-style:square;v-text-anchor:top" coordsize="15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" path="m15,l,3,2,5,15,2,15,xe" fillcolor="#3baec5 [2406]" stroked="f">
                <v:path arrowok="t" o:connecttype="custom" o:connectlocs="61879,0;0,12123;8251,20205;61879,8082;61879,0" o:connectangles="0,0,0,0,0"/>
              </v:shape>
              <v:shape id="Freeform 294" o:spid="_x0000_s1316" style="position:absolute;left:26384;top:3048;width:619;height:202;visibility:visible;mso-wrap-style:square;v-text-anchor:top" coordsize="15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" path="m15,l,3,2,5,15,2,15,e" filled="f" stroked="f">
                <v:path arrowok="t" o:connecttype="custom" o:connectlocs="61879,0;0,12123;8251,20205;61879,8082;61879,0" o:connectangles="0,0,0,0,0"/>
              </v:shape>
              <v:shape id="Freeform 295" o:spid="_x0000_s1317" style="position:absolute;left:23717;top:3429;width:536;height:484;visibility:visible;mso-wrap-style:square;v-text-anchor:top" coordsize="8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" path="m1,c1,,1,,,,7,7,7,7,7,7,8,6,8,6,8,6,1,,1,,1,e" fillcolor="#3baec5 [2406]" stroked="f">
                <v:path arrowok="t" o:connecttype="custom" o:connectlocs="6704,0;0,0;46926,48492;53630,41565;6704,0" o:connectangles="0,0,0,0,0"/>
              </v:shape>
              <v:shape id="Freeform 296" o:spid="_x0000_s1318" style="position:absolute;left:21812;top:8286;width:289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" path="m5,l,15r,l7,2,5,xe" fillcolor="#3baec5 [2406]" stroked="f">
                <v:path arrowok="t" o:connecttype="custom" o:connectlocs="20626,0;0,60614;0,60614;28877,8082;20626,0" o:connectangles="0,0,0,0,0"/>
              </v:shape>
              <v:shape id="Freeform 297" o:spid="_x0000_s1319" style="position:absolute;left:23336;top:9810;width:289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" path="m5,l,15r,l7,2,5,e" filled="f" stroked="f">
                <v:path arrowok="t" o:connecttype="custom" o:connectlocs="20626,0;0,60614;0,60614;28877,8082;20626,0" o:connectangles="0,0,0,0,0"/>
              </v:shape>
              <v:shape id="Freeform 298" o:spid="_x0000_s1320" style="position:absolute;left:21050;top:6762;width:206;height:121;visibility:visible;mso-wrap-style:square;v-text-anchor:top" coordsize="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" path="m,c,,,1,,1,3,2,3,2,3,2,3,1,3,1,3,1,,,,,,e" fillcolor="#3baec5 [2406]" stroked="f">
                <v:path arrowok="t" o:connecttype="custom" o:connectlocs="0,0;0,6062;20627,12123;20627,6062;0,0" o:connectangles="0,0,0,0,0"/>
              </v:shape>
              <v:shape id="Freeform 299" o:spid="_x0000_s1321" style="position:absolute;left:24669;top:2952;width:537;height:121;visibility:visible;mso-wrap-style:square;v-text-anchor:top" coordsize="13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" path="m13,l,3r,l13,2,13,xe" fillcolor="#3baec5 [2406]" stroked="f">
                <v:path arrowok="t" o:connecttype="custom" o:connectlocs="53630,0;0,12123;0,12123;53630,8082;53630,0" o:connectangles="0,0,0,0,0"/>
              </v:shape>
              <v:shape id="Freeform 300" o:spid="_x0000_s1322" style="position:absolute;left:24669;top:3333;width:537;height:121;visibility:visible;mso-wrap-style:square;v-text-anchor:top" coordsize="13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" path="m13,l,3r,l13,2,13,e" filled="f" stroked="f">
                <v:path arrowok="t" o:connecttype="custom" o:connectlocs="53630,0;0,12123;0,12123;53630,8082;53630,0" o:connectangles="0,0,0,0,0"/>
              </v:shape>
              <v:shape id="Freeform 301" o:spid="_x0000_s1323" style="position:absolute;left:22669;top:7715;width:206;height:81;visibility:visible;mso-wrap-style:square;v-text-anchor:top" coordsize="3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" path="m3,c,1,,1,,1v,,,,,c2,1,2,1,2,1,3,1,3,,3,e" fillcolor="#3baec5 [2406]" stroked="f">
                <v:path arrowok="t" o:connecttype="custom" o:connectlocs="20627,0;0,8082;0,8082;13751,8082;20627,0" o:connectangles="0,0,0,0,0"/>
              </v:shape>
              <v:shape id="Freeform 302" o:spid="_x0000_s1324" style="position:absolute;left:22574;top:6572;width:577;height:283;visibility:visible;mso-wrap-style:square;v-text-anchor:top" coordsize="14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" path="m,l,,14,7r,-2l,xe" fillcolor="#3baec5 [2406]" stroked="f">
                <v:path arrowok="t" o:connecttype="custom" o:connectlocs="0,0;0,0;57755,28287;57755,20205;0,0" o:connectangles="0,0,0,0,0"/>
              </v:shape>
              <v:shape id="Freeform 303" o:spid="_x0000_s1325" style="position:absolute;left:22574;top:6762;width:577;height:283;visibility:visible;mso-wrap-style:square;v-text-anchor:top" coordsize="14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" path="m,l,,14,7r,-2l,e" filled="f" stroked="f">
                <v:path arrowok="t" o:connecttype="custom" o:connectlocs="0,0;0,0;57755,28287;57755,20205;0,0" o:connectangles="0,0,0,0,0"/>
              </v:shape>
              <v:shape id="Freeform 304" o:spid="_x0000_s1326" style="position:absolute;left:23812;top:5524;width:289;height:404;visibility:visible;mso-wrap-style:square;v-text-anchor:top" coordsize="4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" path="m,c,,,,,,3,6,3,6,3,6v,,1,,1,c,,,,,e" fillcolor="#3baec5 [2406]" stroked="f">
                <v:path arrowok="t" o:connecttype="custom" o:connectlocs="0,0;0,0;21658,40410;28877,40410;0,0" o:connectangles="0,0,0,0,0"/>
              </v:shape>
              <v:shape id="Freeform 305" o:spid="_x0000_s1327" style="position:absolute;left:22193;top:4762;width:330;height:81;visibility:visible;mso-wrap-style:square;v-text-anchor:top" coordsize="5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" path="m,c,,,,,1v5,,5,,5,c5,,5,,5,,,,,,,e" fillcolor="#3baec5 [2406]" stroked="f">
                <v:path arrowok="t" o:connecttype="custom" o:connectlocs="0,0;0,8082;33003,8082;33003,0;0,0" o:connectangles="0,0,0,0,0"/>
              </v:shape>
              <v:shape id="Freeform 306" o:spid="_x0000_s1328" style="position:absolute;left:25050;top:4476;width:454;height:404;visibility:visible;mso-wrap-style:square;v-text-anchor:top" coordsize="11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" path="m9,l,10r2,l11,2,9,xe" fillcolor="#3baec5 [2406]" stroked="f">
                <v:path arrowok="t" o:connecttype="custom" o:connectlocs="37128,0;0,40410;8251,40410;45379,8082;37128,0" o:connectangles="0,0,0,0,0"/>
              </v:shape>
              <v:shape id="Freeform 307" o:spid="_x0000_s1329" style="position:absolute;left:25050;top:4667;width:454;height:404;visibility:visible;mso-wrap-style:square;v-text-anchor:top" coordsize="11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" path="m9,l,10r2,l11,2,9,e" filled="f" stroked="f">
                <v:path arrowok="t" o:connecttype="custom" o:connectlocs="37128,0;0,40410;8251,40410;45379,8082;37128,0" o:connectangles="0,0,0,0,0"/>
              </v:shape>
              <v:shape id="Freeform 308" o:spid="_x0000_s1330" style="position:absolute;left:29718;top:22574;width:2433;height:1131;visibility:visible;mso-wrap-style:square;v-text-anchor:top" coordsize="34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" path="m34,9v,3,-1,6,-2,7c33,15,34,12,34,9m9,2c7,2,4,3,1,3,4,3,7,2,9,2,7,6,4,9,2,11,1,12,,13,,14,,13,1,12,2,11,4,9,7,6,9,2m21,v,,,,,c22,1,24,2,25,2,24,2,22,1,21,e" fillcolor="#bee4ec" stroked="f">
                <v:path arrowok="t" o:connecttype="custom" o:connectlocs="243395,63646;229078,113148;243395,63646;64428,14144;7159,21215;64428,14144;14317,77789;0,99005;14317,77789;64428,14144;150332,0;150332,0;178967,14144;150332,0" o:connectangles="0,0,0,0,0,0,0,0,0,0,0,0,0,0"/>
                <o:lock v:ext="edit" verticies="t"/>
              </v:shape>
              <v:shape id="Freeform 309" o:spid="_x0000_s1331" style="position:absolute;left:38195;top:8572;width:247;height:2425;visibility:visible;mso-wrap-style:square;v-text-anchor:top" coordsize="3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" path="m,1v,,,1,,1c2,13,3,24,3,35,3,24,2,13,,2,,2,,1,,1m,c,,,1,,1,,1,,,,m,c,,,,,,,,,,,m,c,,,,,,,,,,,m,c,,,,,,,,,,,m,c,,,,,,,,,,,e" fillcolor="#88be26" stroked="f">
                <v:path arrowok="t" o:connecttype="custom" o:connectlocs="0,6927;0,13855;24752,242460;0,13855;0,6927;0,0;0,6927;0,0;0,0;0,0;0,0;0,0;0,0;0,0;0,0;0,0;0,0;0,0;0,0;0,0" o:connectangles="0,0,0,0,0,0,0,0,0,0,0,0,0,0,0,0,0,0,0,0"/>
                <o:lock v:ext="edit" verticies="t"/>
              </v:shape>
              <v:shape id="Freeform 310" o:spid="_x0000_s1332" style="position:absolute;left:21145;top:5524;width:17285;height:18548;visibility:visible;mso-wrap-style:square;v-text-anchor:top" coordsize="244,2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" path="m122,260v,,,,,c122,260,122,260,122,260v,,,,,m138,259v,-1,,-1,,-1c143,256,143,256,143,256v3,-2,3,-2,3,-2c147,255,147,255,147,255v-4,2,-4,2,-4,2c138,259,138,259,138,259m114,244v-1,-3,-1,-3,-1,-3c111,235,111,235,111,235v1,,1,,1,c114,241,114,241,114,241v1,3,1,3,1,3c114,244,114,244,114,244t39,-6c149,234,149,234,149,234v-2,-1,-2,-1,-2,-1c148,232,148,232,148,232v2,2,2,2,2,2c154,238,154,238,154,238v-1,,-1,,-1,m129,241v-1,,-1,,-1,c128,238,128,238,128,238v1,-6,1,-6,1,-6c130,232,130,232,130,232v-1,6,-1,6,-1,6c129,241,129,241,129,241m94,229v-9,-3,-9,-3,-9,-3c86,225,86,225,86,225v8,4,8,4,8,4c94,229,94,229,94,229t49,-3c142,226,142,226,142,226v6,-7,6,-7,6,-7c148,220,148,220,148,220v-5,6,-5,6,-5,6m68,220v-8,-4,-8,-4,-8,-4c61,216,61,216,61,216v7,3,7,3,7,3c68,220,68,220,68,220t97,8c164,228,164,228,164,228v,-13,,-13,,-13c165,215,165,215,165,215v,13,,13,,13m104,216v-1,,-1,,-1,c109,210,109,210,109,210v,,,,,c104,216,104,216,104,216t21,-6c125,209,125,209,125,209v9,,9,,9,c137,209,137,209,137,209v,1,,1,,1c134,210,134,210,134,210v-9,,-9,,-9,m83,209v-5,-8,-5,-8,-5,-8c79,201,79,201,79,201v4,8,4,8,4,8c83,209,83,209,83,209t72,1c153,198,153,198,153,198v1,,1,,1,c156,209,156,209,156,209v-1,1,-1,1,-1,1m195,207v-9,-8,-9,-8,-9,-8c186,198,186,198,186,198v9,8,9,8,9,8c195,207,195,207,195,207m35,199v-8,-5,-8,-5,-8,-5c27,194,27,194,27,194v9,4,9,4,9,4c35,199,35,199,35,199t85,-2c113,191,113,191,113,191v1,-1,1,-1,1,-1c121,197,121,197,121,197v-1,,-1,,-1,m212,190v-7,-4,-7,-4,-7,-4c205,185,205,185,205,185v8,4,8,4,8,4c212,190,212,190,212,190t-37,1c171,182,171,182,171,182v1,,1,,1,c175,191,175,191,175,191v,,,,,m189,188v-1,,-1,,-1,c188,180,188,180,188,180v1,,1,,1,c189,188,189,188,189,188t-38,-1c150,186,150,186,150,186v5,-8,5,-8,5,-8c155,179,155,179,155,179v-4,8,-4,8,-4,8m176,176v,-1,,-1,,-1c185,171,185,171,185,171v1,1,1,1,1,1c176,176,176,176,176,176t27,-3c203,173,203,173,203,173v9,-2,9,-2,9,-2c212,172,212,172,212,172v-9,1,-9,1,-9,1m210,161v-1,,-1,,-1,c214,155,214,155,214,155v1,1,1,1,1,1c210,161,210,161,210,161t20,-6c228,154,228,154,228,154v,-1,,-1,,-1c230,154,230,154,230,154v,1,,1,,1m168,159v,,,,,c174,152,174,152,174,152v1,1,1,1,1,1c168,159,168,159,168,159t25,-13c185,143,185,143,185,143v,-1,,-1,,-1c193,146,193,146,193,146v,,,,,m207,142v-1,,-1,,-1,c211,136,211,136,211,136v1,1,1,1,1,1c207,142,207,142,207,142t23,-2c229,139,229,139,229,139v1,-7,1,-7,1,-7c230,132,230,132,230,132v,8,,8,,8m185,132v,-1,,-1,,-1c196,131,196,131,196,131v,1,,1,,1c185,132,185,132,185,132t56,-15c241,117,241,117,241,117v-1,,-1,1,-1,1c240,119,240,119,240,119v-1,-1,-1,-1,-1,-1c241,117,241,117,241,117t-27,2c210,110,210,110,210,110v1,,1,,1,c215,119,215,119,215,119v-1,,-1,,-1,m226,102v-9,-3,-9,-3,-9,-3c218,98,218,98,218,98v8,3,8,3,8,3c226,102,226,102,226,102m208,90v-1,,-1,,-1,c208,81,208,81,208,81v1,,1,,1,c208,90,208,90,208,90t15,-9c222,80,222,80,222,80v9,-2,9,-2,9,-2c231,79,231,79,231,79v-8,2,-8,2,-8,2m215,72v-1,,-1,,-1,c220,65,220,65,220,65v1,1,1,1,1,1c215,72,215,72,215,72m244,61v-5,-5,-5,-5,-5,-5c240,56,240,56,240,56v3,4,3,4,3,4c243,60,243,61,244,61m226,43v-1,,-1,,-1,c229,34,229,34,229,34v,1,,1,,1c226,43,226,43,226,43m224,v,1,-7,132,-90,177c142,177,142,177,142,177v,1,,1,,1c133,178,133,178,133,178v-10,5,-20,8,-32,11c100,189,99,189,98,189v-2,2,-2,2,-2,2c96,191,96,191,96,191v,-1,,-1,,-1c79,193,66,194,54,194,30,194,16,188,6,182v,,,,,c5,182,5,182,5,182v,,,,,c4,181,2,180,,179v17,22,38,41,62,54c61,233,61,233,61,233v,,,,,c69,231,69,231,69,231v1,1,1,1,1,1c62,233,62,233,62,233v11,6,23,11,34,13c95,246,95,246,95,246v1,-1,1,-1,1,-1c98,241,98,241,98,241v,1,,1,,1c97,244,97,244,97,244v-1,2,-1,2,-1,2c104,248,111,249,119,249v1,,3,,4,c126,249,129,248,131,248v-2,4,-5,7,-7,9c123,258,122,259,122,260v,3,4,7,6,7c128,268,129,268,130,268v4,,11,-2,11,-2c141,266,152,264,154,262v,,,,,c155,261,156,258,156,255v,-2,,-4,-3,-4c153,251,153,251,153,251v,,,,,c151,251,149,250,147,248v-1,,-3,-1,-4,-2c143,246,143,246,143,246v,,,,,c206,229,244,148,244,78v,-11,-1,-22,-3,-33c241,45,241,44,241,44v,,,,,c241,44,241,43,241,43v,,,,,c241,43,241,43,241,43v,,,,,c241,43,241,43,241,43v,,,,,c241,43,241,43,241,43v,,,,,c241,43,241,43,241,43,237,27,232,13,224,e" fillcolor="#3baec5 [2406]" stroked="f">
                <v:path arrowok="t" o:connecttype="custom" o:connectlocs="977602,1792531;1013023,1778689;793416,1626428;1055527,1619507;1083863,1647191;920930,1605665;609230,1557218;1048443,1515692;432129,1494930;1161788,1488009;772164,1453404;949266,1446483;587978,1446483;1098031,1453404;1381394,1432641;247943,1377273;850089,1363431;1501824,1314984;1239713,1321905;1338890,1301142;1069695,1294221;1246797,1218091;1438067,1197328;1487655,1114276;1629337,1072750;1190124,1100434;1367226,1010462;1466403,982778;1629337,968936;1310554,913568;1707262,809754;1707262,809754;1515992,823595;1601001,705939;1473487,622887;1579748,560599;1523076,498310;1728514,422179;1601001,297602;942182,1231933;680071,1314984;35420,1259617;488801,1598744;680071,1695638;843005,1723322;906761,1847899;1105116,1764847;1013023,1702559;1707262,304523;1707262,297602;1707262,297602" o:connectangles="0,0,0,0,0,0,0,0,0,0,0,0,0,0,0,0,0,0,0,0,0,0,0,0,0,0,0,0,0,0,0,0,0,0,0,0,0,0,0,0,0,0,0,0,0,0,0,0,0,0,0"/>
                <o:lock v:ext="edit" verticies="t"/>
              </v:shape>
              <v:shape id="Freeform 311" o:spid="_x0000_s1333" style="position:absolute;left:31242;top:20669;width:412;height:485;visibility:visible;mso-wrap-style:square;v-text-anchor:top" coordsize="10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" path="m10,l,12r1,l10,2,10,xe" fillcolor="#277483 [1606]" stroked="f">
                <v:path arrowok="t" o:connecttype="custom" o:connectlocs="41254,0;0,48492;4125,48492;41254,8082;41254,0" o:connectangles="0,0,0,0,0"/>
              </v:shape>
              <v:shape id="Freeform 312" o:spid="_x0000_s1334" style="position:absolute;left:32766;top:22193;width:412;height:485;visibility:visible;mso-wrap-style:square;v-text-anchor:top" coordsize="10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" path="m10,l,12r1,l10,2,10,e" filled="f" stroked="f">
                <v:path arrowok="t" o:connecttype="custom" o:connectlocs="41254,0;0,48492;4125,48492;41254,8082;41254,0" o:connectangles="0,0,0,0,0"/>
              </v:shape>
              <v:shape id="Freeform 313" o:spid="_x0000_s1335" style="position:absolute;left:37052;top:7905;width:289;height:647;visibility:visible;mso-wrap-style:square;v-text-anchor:top" coordsize="7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" path="m7,l,16r2,l7,2,7,xe" fillcolor="#277483 [1606]" stroked="f">
                <v:path arrowok="t" o:connecttype="custom" o:connectlocs="28877,0;0,64656;8251,64656;28877,8082;28877,0" o:connectangles="0,0,0,0,0"/>
              </v:shape>
              <v:shape id="Freeform 314" o:spid="_x0000_s1336" style="position:absolute;left:38576;top:9429;width:289;height:647;visibility:visible;mso-wrap-style:square;v-text-anchor:top" coordsize="7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" path="m7,l,16r2,l7,2,7,e" filled="f" stroked="f">
                <v:path arrowok="t" o:connecttype="custom" o:connectlocs="28877,0;0,64656;8251,64656;28877,8082;28877,0" o:connectangles="0,0,0,0,0"/>
              </v:shape>
              <v:shape id="Freeform 315" o:spid="_x0000_s1337" style="position:absolute;left:38100;top:9429;width:371;height:364;visibility:visible;mso-wrap-style:square;v-text-anchor:top" coordsize="5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" path="m1,c,,,,,,5,5,5,5,5,5,4,5,4,4,4,4,1,,1,,1,e" fillcolor="#277483 [1606]" stroked="f">
                <v:path arrowok="t" o:connecttype="custom" o:connectlocs="7426,0;0,0;37128,36369;29702,29095;7426,0" o:connectangles="0,0,0,0,0"/>
              </v:shape>
              <v:rect id="Rectangle 316" o:spid="_x0000_s1338" style="position:absolute;left:32766;top:20383;width:82;height:9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" fillcolor="#277483 [1606]" stroked="f"/>
              <v:rect id="Rectangle 317" o:spid="_x0000_s1339" style="position:absolute;left:34290;top:21907;width:82;height:9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" filled="f" stroked="f"/>
              <v:shape id="Freeform 318" o:spid="_x0000_s1340" style="position:absolute;left:31527;top:21621;width:495;height:445;visibility:visible;mso-wrap-style:square;v-text-anchor:top" coordsize="12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" path="m2,l,2,4,4r6,7l12,11,5,4,2,xe" fillcolor="#277483 [1606]" stroked="f">
                <v:path arrowok="t" o:connecttype="custom" o:connectlocs="8251,0;0,8082;16501,16164;41253,44451;49504,44451;20627,16164;8251,0" o:connectangles="0,0,0,0,0,0,0"/>
              </v:shape>
              <v:shape id="Freeform 319" o:spid="_x0000_s1341" style="position:absolute;left:31527;top:21812;width:495;height:444;visibility:visible;mso-wrap-style:square;v-text-anchor:top" coordsize="12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" path="m2,l,2,4,4r6,7l12,11,5,4,2,e" filled="f" stroked="f">
                <v:path arrowok="t" o:connecttype="custom" o:connectlocs="8251,0;0,8082;16501,16164;41253,44451;49504,44451;20627,16164;8251,0" o:connectangles="0,0,0,0,0,0,0"/>
              </v:shape>
              <v:shape id="Freeform 320" o:spid="_x0000_s1342" style="position:absolute;left:31908;top:19240;width:248;height:849;visibility:visible;mso-wrap-style:square;v-text-anchor:top" coordsize="6,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" path="m2,l,,4,21,6,19,2,xe" fillcolor="#277483 [1606]" stroked="f">
                <v:path arrowok="t" o:connecttype="custom" o:connectlocs="8251,0;0,0;16501,84861;24752,76779;8251,0" o:connectangles="0,0,0,0,0"/>
              </v:shape>
              <v:shape id="Freeform 321" o:spid="_x0000_s1343" style="position:absolute;left:33432;top:20764;width:248;height:849;visibility:visible;mso-wrap-style:square;v-text-anchor:top" coordsize="6,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" path="m2,l,,4,21,6,19,2,e" filled="f" stroked="f">
                <v:path arrowok="t" o:connecttype="custom" o:connectlocs="8251,0;0,0;16501,84861;24752,76779;8251,0" o:connectangles="0,0,0,0,0"/>
              </v:shape>
              <v:shape id="Freeform 322" o:spid="_x0000_s1344" style="position:absolute;left:31718;top:17907;width:371;height:606;visibility:visible;mso-wrap-style:square;v-text-anchor:top" coordsize="9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" path="m9,l,14r2,1l9,2,9,xe" fillcolor="#277483 [1606]" stroked="f">
                <v:path arrowok="t" o:connecttype="custom" o:connectlocs="37128,0;0,56573;8251,60614;37128,8082;37128,0" o:connectangles="0,0,0,0,0"/>
              </v:shape>
              <v:shape id="Freeform 323" o:spid="_x0000_s1345" style="position:absolute;left:33242;top:19431;width:371;height:606;visibility:visible;mso-wrap-style:square;v-text-anchor:top" coordsize="9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" path="m9,l,14r2,1l9,2,9,e" filled="f" stroked="f">
                <v:path arrowok="t" o:connecttype="custom" o:connectlocs="37128,0;0,56573;8251,60614;37128,8082;37128,0" o:connectangles="0,0,0,0,0"/>
              </v:shape>
              <v:shape id="Freeform 324" o:spid="_x0000_s1346" style="position:absolute;left:34290;top:19240;width:660;height:647;visibility:visible;mso-wrap-style:square;v-text-anchor:top" coordsize="16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" path="m,l,2,16,16r,-2l,xe" fillcolor="#277483 [1606]" stroked="f">
                <v:path arrowok="t" o:connecttype="custom" o:connectlocs="0,0;0,8082;66006,64656;66006,56574;0,0" o:connectangles="0,0,0,0,0"/>
              </v:shape>
              <v:shape id="Freeform 325" o:spid="_x0000_s1347" style="position:absolute;left:35814;top:20764;width:660;height:647;visibility:visible;mso-wrap-style:square;v-text-anchor:top" coordsize="16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" path="m,l,2,16,16r,-2l,e" filled="f" stroked="f">
                <v:path arrowok="t" o:connecttype="custom" o:connectlocs="0,0;0,8082;66006,64656;66006,56574;0,0" o:connectangles="0,0,0,0,0"/>
              </v:shape>
              <v:rect id="Rectangle 326" o:spid="_x0000_s1348" style="position:absolute;left:34194;top:14573;width:784;height: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" fillcolor="#277483 [1606]" stroked="f"/>
              <v:rect id="Rectangle 327" o:spid="_x0000_s1349" style="position:absolute;left:34194;top:14954;width:784;height: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" filled="f" stroked="f"/>
              <v:shape id="Freeform 328" o:spid="_x0000_s1350" style="position:absolute;left:35909;top:16287;width:412;height:404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" path="m8,l,10r1,l10,1,8,xe" fillcolor="#277483 [1606]" stroked="f">
                <v:path arrowok="t" o:connecttype="custom" o:connectlocs="33003,0;0,40410;4125,40410;41254,4041;33003,0" o:connectangles="0,0,0,0,0"/>
              </v:shape>
              <v:shape id="Freeform 329" o:spid="_x0000_s1351" style="position:absolute;left:35909;top:16478;width:412;height:404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" path="m8,l,10r1,l10,1,8,e" filled="f" stroked="f">
                <v:path arrowok="t" o:connecttype="custom" o:connectlocs="33003,0;0,40410;4125,40410;41254,4041;33003,0" o:connectangles="0,0,0,0,0"/>
              </v:shape>
              <v:shape id="Freeform 330" o:spid="_x0000_s1352" style="position:absolute;left:35623;top:18383;width:536;height:363;visibility:visible;mso-wrap-style:square;v-text-anchor:top" coordsize="13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" path="m,l,2,12,9,13,7,,xe" fillcolor="#277483 [1606]" stroked="f">
                <v:path arrowok="t" o:connecttype="custom" o:connectlocs="0,0;0,8082;49505,36369;53630,28287;0,0" o:connectangles="0,0,0,0,0"/>
              </v:shape>
              <v:shape id="Freeform 331" o:spid="_x0000_s1353" style="position:absolute;left:35623;top:18573;width:536;height:364;visibility:visible;mso-wrap-style:square;v-text-anchor:top" coordsize="13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" path="m,l,2,12,9,13,7,,e" filled="f" stroked="f">
                <v:path arrowok="t" o:connecttype="custom" o:connectlocs="0,0;0,8082;49505,36369;53630,28287;0,0" o:connectangles="0,0,0,0,0"/>
              </v:shape>
              <v:shape id="Freeform 332" o:spid="_x0000_s1354" style="position:absolute;left:35528;top:17335;width:660;height:121;visibility:visible;mso-wrap-style:square;v-text-anchor:top" coordsize="16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" path="m16,l,3r,l16,2,16,xe" fillcolor="#277483 [1606]" stroked="f">
                <v:path arrowok="t" o:connecttype="custom" o:connectlocs="66006,0;0,12123;0,12123;66006,8082;66006,0" o:connectangles="0,0,0,0,0"/>
              </v:shape>
              <v:shape id="Freeform 333" o:spid="_x0000_s1355" style="position:absolute;left:35528;top:17716;width:660;height:121;visibility:visible;mso-wrap-style:square;v-text-anchor:top" coordsize="16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" path="m16,l,3r,l16,2,16,e" filled="f" stroked="f">
                <v:path arrowok="t" o:connecttype="custom" o:connectlocs="66006,0;0,12123;0,12123;66006,8082;66006,0" o:connectangles="0,0,0,0,0"/>
              </v:shape>
              <v:shape id="Freeform 334" o:spid="_x0000_s1356" style="position:absolute;left:36290;top:10096;width:495;height:445;visibility:visible;mso-wrap-style:square;v-text-anchor:top" coordsize="12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" path="m10,l,11r2,l12,1,10,xe" fillcolor="#277483 [1606]" stroked="f">
                <v:path arrowok="t" o:connecttype="custom" o:connectlocs="41253,0;0,44451;8251,44451;49504,4041;41253,0" o:connectangles="0,0,0,0,0"/>
              </v:shape>
              <v:shape id="Freeform 335" o:spid="_x0000_s1357" style="position:absolute;left:36290;top:10287;width:495;height:444;visibility:visible;mso-wrap-style:square;v-text-anchor:top" coordsize="12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" path="m10,l,11r2,l12,1,10,e" filled="f" stroked="f">
                <v:path arrowok="t" o:connecttype="custom" o:connectlocs="41253,0;0,44451;8251,44451;49504,4041;41253,0" o:connectangles="0,0,0,0,0"/>
              </v:shape>
              <v:shape id="Freeform 336" o:spid="_x0000_s1358" style="position:absolute;left:36861;top:10953;width:619;height:202;visibility:visible;mso-wrap-style:square;v-text-anchor:top" coordsize="15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" path="m15,l,3,2,5,15,1,15,xe" fillcolor="#277483 [1606]" stroked="f">
                <v:path arrowok="t" o:connecttype="custom" o:connectlocs="61879,0;0,12123;8251,20205;61879,4041;61879,0" o:connectangles="0,0,0,0,0"/>
              </v:shape>
              <v:shape id="Freeform 337" o:spid="_x0000_s1359" style="position:absolute;left:36861;top:11334;width:619;height:202;visibility:visible;mso-wrap-style:square;v-text-anchor:top" coordsize="15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" path="m15,l,3,2,5,15,1,15,e" filled="f" stroked="f">
                <v:path arrowok="t" o:connecttype="custom" o:connectlocs="61879,0;0,12123;8251,20205;61879,4041;61879,0" o:connectangles="0,0,0,0,0"/>
              </v:shape>
              <v:shape id="Freeform 338" o:spid="_x0000_s1360" style="position:absolute;left:36480;top:12287;width:660;height:283;visibility:visible;mso-wrap-style:square;v-text-anchor:top" coordsize="16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" path="m2,l,2,16,7r,-2l2,xe" fillcolor="#277483 [1606]" stroked="f">
                <v:path arrowok="t" o:connecttype="custom" o:connectlocs="8251,0;0,8082;66006,28287;66006,20205;8251,0" o:connectangles="0,0,0,0,0"/>
              </v:shape>
              <v:shape id="Freeform 339" o:spid="_x0000_s1361" style="position:absolute;left:36480;top:12477;width:660;height:283;visibility:visible;mso-wrap-style:square;v-text-anchor:top" coordsize="16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" path="m2,l,2,16,7r,-2l2,e" filled="f" stroked="f">
                <v:path arrowok="t" o:connecttype="custom" o:connectlocs="8251,0;0,8082;66006,28287;66006,20205;8251,0" o:connectangles="0,0,0,0,0"/>
              </v:shape>
              <v:shape id="Freeform 340" o:spid="_x0000_s1362" style="position:absolute;left:37338;top:14668;width:82;height:566;visibility:visible;mso-wrap-style:square;v-text-anchor:top" coordsize="2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" path="m2,l,12r2,2l2,r,xe" fillcolor="#277483 [1606]" stroked="f">
                <v:path arrowok="t" o:connecttype="custom" o:connectlocs="8251,0;0,48492;8251,56574;8251,0;8251,0" o:connectangles="0,0,0,0,0"/>
              </v:shape>
              <v:shape id="Freeform 341" o:spid="_x0000_s1363" style="position:absolute;left:38862;top:16192;width:82;height:566;visibility:visible;mso-wrap-style:square;v-text-anchor:top" coordsize="2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" path="m2,l,12r2,2l2,r,e" filled="f" stroked="f">
                <v:path arrowok="t" o:connecttype="custom" o:connectlocs="8251,0;0,48492;8251,56574;8251,0;8251,0" o:connectangles="0,0,0,0,0"/>
              </v:shape>
              <v:shape id="Freeform 342" o:spid="_x0000_s1364" style="position:absolute;left:37242;top:16097;width:165;height:161;visibility:visible;mso-wrap-style:square;v-text-anchor:top" coordsize="4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" path="m,l,2,4,4,4,2,,xe" fillcolor="#277483 [1606]" stroked="f">
                <v:path arrowok="t" o:connecttype="custom" o:connectlocs="0,0;0,8082;16501,16164;16501,8082;0,0" o:connectangles="0,0,0,0,0"/>
              </v:shape>
              <v:shape id="Freeform 343" o:spid="_x0000_s1365" style="position:absolute;left:37242;top:16478;width:165;height:161;visibility:visible;mso-wrap-style:square;v-text-anchor:top" coordsize="4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" path="m,l,2,4,4,4,2,,e" filled="f" stroked="f">
                <v:path arrowok="t" o:connecttype="custom" o:connectlocs="0,0;0,8082;16501,16164;16501,8082;0,0" o:connectangles="0,0,0,0,0"/>
              </v:shape>
              <v:shape id="Freeform 344" o:spid="_x0000_s1366" style="position:absolute;left:34194;top:15335;width:578;height:283;visibility:visible;mso-wrap-style:square;v-text-anchor:top" coordsize="14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" path="m,l,2,14,7r,l,xe" fillcolor="#277483 [1606]" stroked="f">
                <v:path arrowok="t" o:connecttype="custom" o:connectlocs="0,0;0,8082;57755,28287;57755,28287;0,0" o:connectangles="0,0,0,0,0"/>
              </v:shape>
              <v:shape id="Freeform 345" o:spid="_x0000_s1367" style="position:absolute;left:34194;top:15525;width:578;height:283;visibility:visible;mso-wrap-style:square;v-text-anchor:top" coordsize="14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" path="m,l,2,14,7r,l,e" filled="f" stroked="f">
                <v:path arrowok="t" o:connecttype="custom" o:connectlocs="0,0;0,8082;57755,28287;57755,28287;0,0" o:connectangles="0,0,0,0,0"/>
              </v:shape>
              <v:shape id="Freeform 346" o:spid="_x0000_s1368" style="position:absolute;left:33051;top:16002;width:495;height:484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" path="m11,l,12r,l12,2,11,xe" fillcolor="#277483 [1606]" stroked="f">
                <v:path arrowok="t" o:connecttype="custom" o:connectlocs="45379,0;0,48492;0,48492;49504,8082;45379,0" o:connectangles="0,0,0,0,0"/>
              </v:shape>
              <v:shape id="Freeform 347" o:spid="_x0000_s1369" style="position:absolute;left:34575;top:17526;width:495;height:484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" path="m11,l,12r,l12,2,11,e" filled="f" stroked="f">
                <v:path arrowok="t" o:connecttype="custom" o:connectlocs="45379,0;0,48492;0,48492;49504,8082;45379,0" o:connectangles="0,0,0,0,0"/>
              </v:shape>
              <v:shape id="Freeform 348" o:spid="_x0000_s1370" style="position:absolute;left:33242;top:18097;width:289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" path="m2,l,,7,15r,l2,xe" fillcolor="#277483 [1606]" stroked="f">
                <v:path arrowok="t" o:connecttype="custom" o:connectlocs="8251,0;0,0;28877,60614;28877,60614;8251,0" o:connectangles="0,0,0,0,0"/>
              </v:shape>
              <v:shape id="Freeform 349" o:spid="_x0000_s1371" style="position:absolute;left:34766;top:19621;width:289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" path="m2,l,,7,15r,l2,e" filled="f" stroked="f">
                <v:path arrowok="t" o:connecttype="custom" o:connectlocs="8251,0;0,0;28877,60614;28877,60614;8251,0" o:connectangles="0,0,0,0,0"/>
              </v:shape>
              <v:shape id="Freeform 350" o:spid="_x0000_s1372" style="position:absolute;left:33623;top:17335;width:701;height:364;visibility:visible;mso-wrap-style:square;v-text-anchor:top" coordsize="17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" path="m15,l,7,,9,17,2,15,xe" fillcolor="#277483 [1606]" stroked="f">
                <v:path arrowok="t" o:connecttype="custom" o:connectlocs="61880,0;0,28287;0,36369;70131,8082;61880,0" o:connectangles="0,0,0,0,0"/>
              </v:shape>
              <v:shape id="Freeform 351" o:spid="_x0000_s1373" style="position:absolute;left:33623;top:17526;width:701;height:363;visibility:visible;mso-wrap-style:square;v-text-anchor:top" coordsize="17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" path="m15,l,7,,9,17,2,15,e" filled="f" stroked="f">
                <v:path arrowok="t" o:connecttype="custom" o:connectlocs="61880,0;0,28287;0,36369;70131,8082;61880,0" o:connectangles="0,0,0,0,0"/>
              </v:shape>
              <v:shape id="Freeform 352" o:spid="_x0000_s1374" style="position:absolute;left:36004;top:13144;width:371;height:606;visibility:visible;mso-wrap-style:square;v-text-anchor:top" coordsize="9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" path="m2,l,,7,15r2,l2,xe" fillcolor="#277483 [1606]" stroked="f">
                <v:path arrowok="t" o:connecttype="custom" o:connectlocs="8251,0;0,0;28877,60614;37128,60614;8251,0" o:connectangles="0,0,0,0,0"/>
              </v:shape>
              <v:shape id="Freeform 353" o:spid="_x0000_s1375" style="position:absolute;left:37528;top:14668;width:371;height:606;visibility:visible;mso-wrap-style:square;v-text-anchor:top" coordsize="9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" path="m2,l,,7,15r2,l2,e" filled="f" stroked="f">
                <v:path arrowok="t" o:connecttype="custom" o:connectlocs="8251,0;0,0;28877,60614;37128,60614;8251,0" o:connectangles="0,0,0,0,0"/>
              </v:shape>
              <v:shape id="Freeform 354" o:spid="_x0000_s1376" style="position:absolute;left:35814;top:11144;width:165;height:606;visibility:visible;mso-wrap-style:square;v-text-anchor:top" coordsize="4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" path="m2,l,15r2,l4,,2,xe" fillcolor="#277483 [1606]" stroked="f">
                <v:path arrowok="t" o:connecttype="custom" o:connectlocs="8251,0;0,60614;8251,60614;16501,0;8251,0" o:connectangles="0,0,0,0,0"/>
              </v:shape>
              <v:shape id="Freeform 355" o:spid="_x0000_s1377" style="position:absolute;left:37338;top:12668;width:165;height:606;visibility:visible;mso-wrap-style:square;v-text-anchor:top" coordsize="4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" path="m2,l,15r2,l4,,2,e" filled="f" stroked="f">
                <v:path arrowok="t" o:connecttype="custom" o:connectlocs="8251,0;0,60614;8251,60614;16501,0;8251,0" o:connectangles="0,0,0,0,0"/>
              </v:shape>
              <v:rect id="Rectangle 356" o:spid="_x0000_s1378" style="position:absolute;left:34480;top:18002;width:41;height: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" fillcolor="#277483 [1606]" stroked="f"/>
              <v:rect id="Rectangle 357" o:spid="_x0000_s1379" style="position:absolute;left:36004;top:19526;width:41;height: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" filled="f" stroked="f"/>
              <v:shape id="Freeform 358" o:spid="_x0000_s1380" style="position:absolute;left:35718;top:14954;width:454;height:404;visibility:visible;mso-wrap-style:square;v-text-anchor:top" coordsize="11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" path="m9,l,10r2,l11,2,9,xe" fillcolor="#277483 [1606]" stroked="f">
                <v:path arrowok="t" o:connecttype="custom" o:connectlocs="37128,0;0,40410;8251,40410;45379,8082;37128,0" o:connectangles="0,0,0,0,0"/>
              </v:shape>
              <v:shape id="Freeform 359" o:spid="_x0000_s1381" style="position:absolute;left:35718;top:15144;width:454;height:404;visibility:visible;mso-wrap-style:square;v-text-anchor:top" coordsize="11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" path="m9,l,10r2,l11,2,9,e" filled="f" stroked="f">
                <v:path arrowok="t" o:connecttype="custom" o:connectlocs="37128,0;0,40410;8251,40410;45379,8082;37128,0" o:connectangles="0,0,0,0,0"/>
              </v:shape>
              <v:shape id="Freeform 360" o:spid="_x0000_s1382" style="position:absolute;left:30575;top:17811;width:660;height:81;visibility:visible;mso-wrap-style:square;v-text-anchor:top" coordsize="9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" path="m9,c1,,1,,1,,1,,,,,1v9,,9,,9,c9,,9,,9,e" fillcolor="#277483 [1606]" stroked="f">
                <v:path arrowok="t" o:connecttype="custom" o:connectlocs="66006,0;7334,0;0,8082;66006,8082;66006,0" o:connectangles="0,0,0,0,0"/>
              </v:shape>
              <v:shape id="Freeform 361" o:spid="_x0000_s1383" style="position:absolute;left:38100;top:13620;width:123;height:121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" path="m2,c,1,,1,,1,1,2,1,2,1,2,1,1,1,1,1,1,1,1,1,,2,e" fillcolor="#277483 [1606]" stroked="f">
                <v:path arrowok="t" o:connecttype="custom" o:connectlocs="12376,0;0,6062;6188,12123;6188,6062;12376,0" o:connectangles="0,0,0,0,0"/>
              </v:shape>
              <v:shape id="Freeform 362" o:spid="_x0000_s1384" style="position:absolute;left:30003;top:20002;width:867;height:81;visibility:visible;mso-wrap-style:square;v-text-anchor:top" coordsize="2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" path="m21,l16,,,,,2r16,l21,2,21,xe" fillcolor="#277483 [1606]" stroked="f">
                <v:path arrowok="t" o:connecttype="custom" o:connectlocs="86632,0;66005,0;0,0;0,8082;66005,8082;86632,8082;86632,0" o:connectangles="0,0,0,0,0,0,0"/>
              </v:shape>
              <v:shape id="Freeform 363" o:spid="_x0000_s1385" style="position:absolute;left:30003;top:20383;width:867;height:81;visibility:visible;mso-wrap-style:square;v-text-anchor:top" coordsize="2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" path="m21,l16,,,,,2r16,l21,2,21,e" filled="f" stroked="f">
                <v:path arrowok="t" o:connecttype="custom" o:connectlocs="86632,0;66005,0;0,0;0,8082;66005,8082;86632,8082;86632,0" o:connectangles="0,0,0,0,0,0,0"/>
              </v:shape>
              <v:shape id="Freeform 364" o:spid="_x0000_s1386" style="position:absolute;left:30956;top:23145;width:619;height:364;visibility:visible;mso-wrap-style:square;v-text-anchor:top" coordsize="15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" path="m13,l8,4,,7,,9,8,5,15,2,13,xe" fillcolor="#277483 [1606]" stroked="f">
                <v:path arrowok="t" o:connecttype="custom" o:connectlocs="53628,0;33002,16164;0,28287;0,36369;33002,20205;61879,8082;53628,0" o:connectangles="0,0,0,0,0,0,0"/>
              </v:shape>
              <v:shape id="Freeform 365" o:spid="_x0000_s1387" style="position:absolute;left:30956;top:23336;width:619;height:363;visibility:visible;mso-wrap-style:square;v-text-anchor:top" coordsize="15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" path="m13,l8,4,,7,,9,8,5,15,2,13,e" filled="f" stroked="f">
                <v:path arrowok="t" o:connecttype="custom" o:connectlocs="53628,0;33002,16164;0,28287;0,36369;33002,20205;61879,8082;53628,0" o:connectangles="0,0,0,0,0,0,0"/>
              </v:shape>
              <v:shape id="Freeform 366" o:spid="_x0000_s1388" style="position:absolute;left:28479;top:20097;width:413;height:404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" path="m10,l,10r1,l10,r,xe" fillcolor="#277483 [1606]" stroked="f">
                <v:path arrowok="t" o:connecttype="custom" o:connectlocs="41254,0;0,40410;4125,40410;41254,0;41254,0" o:connectangles="0,0,0,0,0"/>
              </v:shape>
              <v:shape id="Freeform 367" o:spid="_x0000_s1389" style="position:absolute;left:28479;top:20288;width:413;height:404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" path="m10,l,10r1,l10,r,e" filled="f" stroked="f">
                <v:path arrowok="t" o:connecttype="custom" o:connectlocs="41254,0;0,40410;4125,40410;41254,0;41254,0" o:connectangles="0,0,0,0,0"/>
              </v:shape>
              <v:shape id="Freeform 368" o:spid="_x0000_s1390" style="position:absolute;left:30194;top:21621;width:124;height:647;visibility:visible;mso-wrap-style:square;v-text-anchor:top" coordsize="3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" path="m1,l,11r,5l1,16r,-5l3,,1,xe" fillcolor="#277483 [1606]" stroked="f">
                <v:path arrowok="t" o:connecttype="custom" o:connectlocs="4125,0;0,44451;0,64656;4125,64656;4125,44451;12376,0;4125,0" o:connectangles="0,0,0,0,0,0,0"/>
              </v:shape>
              <v:shape id="Freeform 369" o:spid="_x0000_s1391" style="position:absolute;left:31718;top:23145;width:124;height:647;visibility:visible;mso-wrap-style:square;v-text-anchor:top" coordsize="3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" path="m1,l,11r,5l1,16r,-5l3,,1,e" filled="f" stroked="f">
                <v:path arrowok="t" o:connecttype="custom" o:connectlocs="4125,0;0,44451;0,64656;4125,64656;4125,44451;12376,0;4125,0" o:connectangles="0,0,0,0,0,0,0"/>
              </v:shape>
              <v:shape id="Freeform 370" o:spid="_x0000_s1392" style="position:absolute;left:28956;top:21812;width:288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" path="m2,l,,4,10r2,5l7,15,6,10,2,xe" fillcolor="#277483 [1606]" stroked="f">
                <v:path arrowok="t" o:connecttype="custom" o:connectlocs="8251,0;0,0;16501,40409;24752,60614;28877,60614;24752,40409;8251,0" o:connectangles="0,0,0,0,0,0,0"/>
              </v:shape>
              <v:shape id="Freeform 371" o:spid="_x0000_s1393" style="position:absolute;left:30480;top:23336;width:288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" path="m2,l,,4,10r2,5l7,15,6,10,2,e" filled="f" stroked="f">
                <v:path arrowok="t" o:connecttype="custom" o:connectlocs="8251,0;0,0;16501,40409;24752,60614;28877,60614;24752,40409;8251,0" o:connectangles="0,0,0,0,0,0,0"/>
              </v:shape>
              <v:shape id="Freeform 372" o:spid="_x0000_s1394" style="position:absolute;left:23050;top:18954;width:660;height:364;visibility:visible;mso-wrap-style:square;v-text-anchor:top" coordsize="16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" path="m,l,,14,9,16,7,,xe" fillcolor="#277483 [1606]" stroked="f">
                <v:path arrowok="t" o:connecttype="custom" o:connectlocs="0,0;0,0;57755,36369;66006,28287;0,0" o:connectangles="0,0,0,0,0"/>
              </v:shape>
              <v:shape id="Freeform 373" o:spid="_x0000_s1395" style="position:absolute;left:23050;top:19145;width:660;height:363;visibility:visible;mso-wrap-style:square;v-text-anchor:top" coordsize="16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" path="m,l,,14,9,16,7,,e" filled="f" stroked="f">
                <v:path arrowok="t" o:connecttype="custom" o:connectlocs="0,0;0,0;57755,36369;66006,28287;0,0" o:connectangles="0,0,0,0,0"/>
              </v:shape>
              <v:shape id="Freeform 374" o:spid="_x0000_s1396" style="position:absolute;left:25431;top:21526;width:619;height:121;visibility:visible;mso-wrap-style:square;v-text-anchor:top" coordsize="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" path="m8,c,2,,2,,2v,,,,,c1,2,1,2,1,2v,,,,,c9,1,9,1,9,1,8,,8,,8,e" fillcolor="#277483 [1606]" stroked="f">
                <v:path arrowok="t" o:connecttype="custom" o:connectlocs="55004,0;0,12123;0,12123;6875,12123;6875,12123;61879,6062;55004,0" o:connectangles="0,0,0,0,0,0,0"/>
              </v:shape>
              <v:shape id="Freeform 375" o:spid="_x0000_s1397" style="position:absolute;left:25431;top:20530;width:578;height:283;visibility:visible;mso-wrap-style:square;v-text-anchor:top" coordsize="14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" path="m2,l,,14,7r,-2l2,xe" fillcolor="#277483 [1606]" stroked="f">
                <v:path arrowok="t" o:connecttype="custom" o:connectlocs="8251,0;0,0;57755,28287;57755,20205;8251,0" o:connectangles="0,0,0,0,0"/>
              </v:shape>
              <v:shape id="Freeform 376" o:spid="_x0000_s1398" style="position:absolute;left:25431;top:20669;width:578;height:283;visibility:visible;mso-wrap-style:square;v-text-anchor:top" coordsize="14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" path="m2,l,,14,7r,-2l2,e" filled="f" stroked="f">
                <v:path arrowok="t" o:connecttype="custom" o:connectlocs="8251,0;0,0;57755,28287;57755,20205;8251,0" o:connectangles="0,0,0,0,0"/>
              </v:shape>
              <v:shape id="Freeform 377" o:spid="_x0000_s1399" style="position:absolute;left:26670;top:19431;width:330;height:565;visibility:visible;mso-wrap-style:square;v-text-anchor:top" coordsize="8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" path="m2,l,,8,14r,l2,xe" fillcolor="#277483 [1606]" stroked="f">
                <v:path arrowok="t" o:connecttype="custom" o:connectlocs="8251,0;0,0;33003,56574;33003,56574;8251,0" o:connectangles="0,0,0,0,0"/>
              </v:shape>
              <v:shape id="Freeform 378" o:spid="_x0000_s1400" style="position:absolute;left:28194;top:20955;width:330;height:565;visibility:visible;mso-wrap-style:square;v-text-anchor:top" coordsize="8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" path="m2,l,,8,14r,l2,e" filled="f" stroked="f">
                <v:path arrowok="t" o:connecttype="custom" o:connectlocs="8251,0;0,0;33003,56574;33003,56574;8251,0" o:connectangles="0,0,0,0,0"/>
              </v:shape>
              <v:shape id="Freeform 379" o:spid="_x0000_s1401" style="position:absolute;left:27146;top:21050;width:619;height:283;visibility:visible;mso-wrap-style:square;v-text-anchor:top" coordsize="15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" path="m2,l,2,15,7r,l2,xe" fillcolor="#277483 [1606]" stroked="f">
                <v:path arrowok="t" o:connecttype="custom" o:connectlocs="8251,0;0,8082;61879,28287;61879,28287;8251,0" o:connectangles="0,0,0,0,0"/>
              </v:shape>
              <v:shape id="Freeform 380" o:spid="_x0000_s1402" style="position:absolute;left:27146;top:21240;width:619;height:283;visibility:visible;mso-wrap-style:square;v-text-anchor:top" coordsize="15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" path="m2,l,2,15,7r,l2,e" filled="f" stroked="f">
                <v:path arrowok="t" o:connecttype="custom" o:connectlocs="8251,0;0,8082;61879,28287;61879,28287;8251,0" o:connectangles="0,0,0,0,0"/>
              </v:shape>
              <v:shape id="Freeform 381" o:spid="_x0000_s1403" style="position:absolute;left:27908;top:18669;width:124;height:121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" path="m2,c1,,1,1,,1,,2,,2,,2v,,,,,c2,,2,,2,e" fillcolor="#2e8fab" stroked="f">
                <v:path arrowok="t" o:connecttype="custom" o:connectlocs="12376,0;0,6062;0,12123;0,12123;12376,0" o:connectangles="0,0,0,0,0"/>
              </v:shape>
              <v:shape id="Freeform 382" o:spid="_x0000_s1404" style="position:absolute;left:21526;top:18097;width:41;height:0;visibility:visible;mso-wrap-style:square;v-text-anchor:top" coordsize="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" path="m,c,,,,,,1,,1,,1,v,,,,,c1,,1,,,e" fillcolor="#2e8fab" stroked="f">
                <v:path arrowok="t" o:connecttype="custom" o:connectlocs="0,0;0,0;4125,0;4125,0;0,0" o:connectangles="0,0,0,0,0"/>
              </v:shape>
              <v:shape id="Freeform 383" o:spid="_x0000_s1405" style="position:absolute;left:29146;top:18669;width:578;height:444;visibility:visible;mso-wrap-style:square;v-text-anchor:top" coordsize="14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" path="m2,l,1,12,11r2,l2,xe" fillcolor="#277483 [1606]" stroked="f">
                <v:path arrowok="t" o:connecttype="custom" o:connectlocs="8251,0;0,4041;49504,44451;57755,44451;8251,0" o:connectangles="0,0,0,0,0"/>
              </v:shape>
              <v:shape id="Freeform 384" o:spid="_x0000_s1406" style="position:absolute;left:29146;top:18859;width:578;height:445;visibility:visible;mso-wrap-style:square;v-text-anchor:top" coordsize="14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" path="m2,l,1,12,11r2,l2,e" filled="f" stroked="f">
                <v:path arrowok="t" o:connecttype="custom" o:connectlocs="8251,0;0,4041;49504,44451;57755,44451;8251,0" o:connectangles="0,0,0,0,0"/>
              </v:shape>
              <v:shape id="Freeform 385" o:spid="_x0000_s1407" style="position:absolute;left:27908;top:22193;width:206;height:323;visibility:visible;mso-wrap-style:square;v-text-anchor:top" coordsize="3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" path="m3,c1,4,1,4,1,4,,5,,5,,5v1,,1,,1,c1,5,1,5,1,5,2,3,2,3,2,3,3,1,3,1,3,1,3,,3,,3,e" fillcolor="#277483 [1606]" stroked="f">
                <v:path arrowok="t" o:connecttype="custom" o:connectlocs="20627,0;6876,25862;0,32328;6876,32328;6876,32328;13751,19397;20627,6466;20627,0" o:connectangles="0,0,0,0,0,0,0,0"/>
              </v:shape>
              <v:rect id="Rectangle 386" o:spid="_x0000_s1408" style="position:absolute;left:29718;top:23526;width:41;height: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" fillcolor="#2e8fab" stroked="f"/>
              <v:shape id="Freeform 387" o:spid="_x0000_s1409" style="position:absolute;left:3619;top:4667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" path="m,l,,,,,e" filled="f" stroked="f">
                <v:path arrowok="t" o:connecttype="custom" o:connectlocs="0,0;0,0;0,0;0,0" o:connectangles="0,0,0,0"/>
              </v:shape>
              <v:rect id="AutoShape 389" o:spid="_x0000_s1410" style="position:absolute;left:36957;top:18573;width:5265;height:8539;rotation:-5670791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" filled="f" stroked="f">
                <o:lock v:ext="edit" aspectratio="t" text="t"/>
              </v:rect>
              <v:shape id="Freeform 391" o:spid="_x0000_s1411" style="position:absolute;left:34194;top:26003;width:1921;height:1850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" path="m31,13v,-1,,-2,-1,-3c22,9,22,9,22,9v,,-1,-1,-1,-1c17,1,17,1,17,1,17,,15,,15,1,11,8,11,8,11,8v-1,,-1,1,-1,1c2,10,2,10,2,10,1,11,,12,1,13v5,6,5,6,5,6c7,19,7,20,7,20,6,28,6,28,6,28v,1,1,2,2,1c15,26,15,26,15,26v1,,1,,1,c24,29,24,29,24,29v1,1,2,,2,-1c25,20,25,20,25,20v,,,-1,,-1l31,13xe" fillcolor="#ff7278 [3207]" stroked="f">
                <v:path arrowok="t" o:connecttype="custom" o:connectlocs="192121,80169;185924,61668;136344,55502;130146,49335;105357,6167;92962,6167;68172,49335;61975,55502;12395,61668;6197,80169;37185,117170;43382,123337;37185,172671;49580,178838;92962,160338;99159,160338;148739,178838;161134,172671;154936,123337;154936,117170;192121,80169" o:connectangles="0,0,0,0,0,0,0,0,0,0,0,0,0,0,0,0,0,0,0,0,0"/>
              </v:shape>
              <v:shape id="Freeform 392" o:spid="_x0000_s1412" style="position:absolute;left:38480;top:21717;width:1957;height:1850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" path="m30,13v1,-1,,-2,-1,-2c22,9,22,9,22,9v-1,,-1,,-1,-1c17,1,17,1,17,1,16,,15,,14,1,10,8,10,8,10,8v,1,,1,-1,1c1,11,1,11,1,11v-1,,-1,1,,2c6,19,6,19,6,19v,,,1,,1c5,28,5,28,5,28v,1,2,2,3,1c15,26,15,26,15,26v,,1,,1,c23,29,23,29,23,29v1,1,2,,2,-1c24,20,24,20,24,20v,,1,-1,1,-1l30,13xe" fillcolor="#b6d429 [3205]" stroked="f">
                <v:path arrowok="t" o:connecttype="custom" o:connectlocs="189366,80169;183054,67835;138868,55502;132556,49335;107307,6167;88371,6167;63122,49335;56810,55502;6312,67835;6312,80169;37873,117170;37873,123337;31561,172671;50498,178838;94683,160338;100995,160338;145180,178838;157805,172671;151493,123337;157805,117170;189366,80169" o:connectangles="0,0,0,0,0,0,0,0,0,0,0,0,0,0,0,0,0,0,0,0,0"/>
              </v:shape>
              <v:shape id="Freeform 393" o:spid="_x0000_s1413" style="position:absolute;left:43244;top:24288;width:1956;height:1885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" path="m30,13v1,-1,1,-2,-1,-2c22,9,22,9,22,9v-1,,-1,,-1,-1c17,1,17,1,17,1,16,,15,,14,1,10,8,10,8,10,8v,1,,1,-1,1c2,11,2,11,2,11,1,11,,12,1,13v5,6,5,6,5,6c6,19,7,20,7,20,6,28,6,28,6,28v,1,1,2,2,1c15,26,15,26,15,26v,,1,,1,c23,29,23,29,23,29v1,1,3,,3,-1c25,20,25,20,25,20v,,,-1,,-1l30,13xe" fillcolor="#7ecad9 [3206]" stroked="f">
                <v:path arrowok="t" o:connecttype="custom" o:connectlocs="189366,81711;183054,69140;138868,56569;132556,50283;107307,6285;88371,6285;63122,50283;56810,56569;12624,69140;6312,81711;37873,119423;44185,125709;37873,175992;50498,182278;94683,163421;100995,163421;145180,182278;164117,175992;157805,125709;157805,119423;189366,81711" o:connectangles="0,0,0,0,0,0,0,0,0,0,0,0,0,0,0,0,0,0,0,0,0"/>
              </v:shape>
              <v:rect id="AutoShape 389" o:spid="_x0000_s1414" style="position:absolute;left:17811;top:20860;width:5265;height:8538;rotation:-5670791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" filled="f" stroked="f">
                <o:lock v:ext="edit" aspectratio="t" text="t"/>
              </v:rect>
              <v:shape id="Freeform 391" o:spid="_x0000_s1415" style="position:absolute;left:2761;top:33052;width:1921;height:1850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" path="m31,13v,-1,,-2,-1,-3c22,9,22,9,22,9v,,-1,-1,-1,-1c17,1,17,1,17,1,17,,15,,15,1,11,8,11,8,11,8v-1,,-1,1,-1,1c2,10,2,10,2,10,1,11,,12,1,13v5,6,5,6,5,6c7,19,7,20,7,20,6,28,6,28,6,28v,1,1,2,2,1c15,26,15,26,15,26v1,,1,,1,c24,29,24,29,24,29v1,1,2,,2,-1c25,20,25,20,25,20v,,,-1,,-1l31,13xe" fillcolor="#ff7278 [3207]" stroked="f">
                <v:path arrowok="t" o:connecttype="custom" o:connectlocs="192121,80169;185924,61668;136344,55502;130146,49335;105357,6167;92962,6167;68172,49335;61975,55502;12395,61668;6197,80169;37185,117170;43382,123337;37185,172671;49580,178838;92962,160338;99159,160338;148739,178838;161134,172671;154936,123337;154936,117170;192121,80169" o:connectangles="0,0,0,0,0,0,0,0,0,0,0,0,0,0,0,0,0,0,0,0,0"/>
              </v:shape>
              <v:shape id="Freeform 392" o:spid="_x0000_s1416" style="position:absolute;left:20668;top:23908;width:1957;height:1850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" path="m30,13v1,-1,,-2,-1,-2c22,9,22,9,22,9v-1,,-1,,-1,-1c17,1,17,1,17,1,16,,15,,14,1,10,8,10,8,10,8v,1,,1,-1,1c1,11,1,11,1,11v-1,,-1,1,,2c6,19,6,19,6,19v,,,1,,1c5,28,5,28,5,28v,1,2,2,3,1c15,26,15,26,15,26v,,1,,1,c23,29,23,29,23,29v1,1,2,,2,-1c24,20,24,20,24,20v,,1,-1,1,-1l30,13xe" fillcolor="#b6d429 [3205]" stroked="f">
                <v:path arrowok="t" o:connecttype="custom" o:connectlocs="189366,80169;183054,67835;138868,55502;132556,49335;107307,6167;88371,6167;63122,49335;56810,55502;6312,67835;6312,80169;37873,117170;37873,123337;31561,172671;50498,178838;94683,160338;100995,160338;145180,178838;157805,172671;151493,123337;157805,117170;189366,80169" o:connectangles="0,0,0,0,0,0,0,0,0,0,0,0,0,0,0,0,0,0,0,0,0"/>
              </v:shape>
              <v:shape id="Freeform 393" o:spid="_x0000_s1417" style="position:absolute;left:25336;top:26289;width:1957;height:1885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" path="m30,13v1,-1,1,-2,-1,-2c22,9,22,9,22,9v-1,,-1,,-1,-1c17,1,17,1,17,1,16,,15,,14,1,10,8,10,8,10,8v,1,,1,-1,1c2,11,2,11,2,11,1,11,,12,1,13v5,6,5,6,5,6c6,19,7,20,7,20,6,28,6,28,6,28v,1,1,2,2,1c15,26,15,26,15,26v,,1,,1,c23,29,23,29,23,29v1,1,3,,3,-1c25,20,25,20,25,20v,,,-1,,-1l30,13xe" fillcolor="#7ecad9 [3206]" stroked="f">
                <v:path arrowok="t" o:connecttype="custom" o:connectlocs="189366,81711;183054,69140;138868,56569;132556,50283;107307,6285;88371,6285;63122,50283;56810,56569;12624,69140;6312,81711;37873,119423;44185,125709;37873,175992;50498,182278;94683,163421;100995,163421;145180,182278;164117,175992;157805,125709;157805,119423;189366,81711" o:connectangles="0,0,0,0,0,0,0,0,0,0,0,0,0,0,0,0,0,0,0,0,0"/>
              </v:shape>
              <v:rect id="AutoShape 389" o:spid="_x0000_s1418" style="position:absolute;left:5619;top:35624;width:5265;height:8538;rotation:-5670791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" filled="f" stroked="f">
                <o:lock v:ext="edit" aspectratio="t" text="t"/>
              </v:rect>
              <v:shape id="Freeform 391" o:spid="_x0000_s1419" style="position:absolute;left:3809;top:40386;width:1921;height:1850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" path="m31,13v,-1,,-2,-1,-3c22,9,22,9,22,9v,,-1,-1,-1,-1c17,1,17,1,17,1,17,,15,,15,1,11,8,11,8,11,8v-1,,-1,1,-1,1c2,10,2,10,2,10,1,11,,12,1,13v5,6,5,6,5,6c7,19,7,20,7,20,6,28,6,28,6,28v,1,1,2,2,1c15,26,15,26,15,26v1,,1,,1,c24,29,24,29,24,29v1,1,2,,2,-1c25,20,25,20,25,20v,,,-1,,-1l31,13xe" fillcolor="#ff7278 [3207]" stroked="f">
                <v:path arrowok="t" o:connecttype="custom" o:connectlocs="192121,80169;185924,61668;136344,55502;130146,49335;105357,6167;92962,6167;68172,49335;61975,55502;12395,61668;6197,80169;37185,117170;43382,123337;37185,172671;49580,178838;92962,160338;99159,160338;148739,178838;161134,172671;154936,123337;154936,117170;192121,80169" o:connectangles="0,0,0,0,0,0,0,0,0,0,0,0,0,0,0,0,0,0,0,0,0"/>
              </v:shape>
              <v:shape id="Freeform 392" o:spid="_x0000_s1420" style="position:absolute;left:7428;top:37433;width:1957;height:1850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" path="m30,13v1,-1,,-2,-1,-2c22,9,22,9,22,9v-1,,-1,,-1,-1c17,1,17,1,17,1,16,,15,,14,1,10,8,10,8,10,8v,1,,1,-1,1c1,11,1,11,1,11v-1,,-1,1,,2c6,19,6,19,6,19v,,,1,,1c5,28,5,28,5,28v,1,2,2,3,1c15,26,15,26,15,26v,,1,,1,c23,29,23,29,23,29v1,1,2,,2,-1c24,20,24,20,24,20v,,1,-1,1,-1l30,13xe" fillcolor="#b6d429 [3205]" stroked="f">
                <v:path arrowok="t" o:connecttype="custom" o:connectlocs="189366,80169;183054,67835;138868,55502;132556,49335;107307,6167;88371,6167;63122,49335;56810,55502;6312,67835;6312,80169;37873,117170;37873,123337;31561,172671;50498,178838;94683,160338;100995,160338;145180,178838;157805,172671;151493,123337;157805,117170;189366,80169" o:connectangles="0,0,0,0,0,0,0,0,0,0,0,0,0,0,0,0,0,0,0,0,0"/>
              </v:shape>
              <v:shape id="Freeform 393" o:spid="_x0000_s1421" style="position:absolute;left:10573;top:41052;width:1956;height:1885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" path="m30,13v1,-1,1,-2,-1,-2c22,9,22,9,22,9v-1,,-1,,-1,-1c17,1,17,1,17,1,16,,15,,14,1,10,8,10,8,10,8v,1,,1,-1,1c2,11,2,11,2,11,1,11,,12,1,13v5,6,5,6,5,6c6,19,7,20,7,20,6,28,6,28,6,28v,1,1,2,2,1c15,26,15,26,15,26v,,1,,1,c23,29,23,29,23,29v1,1,3,,3,-1c25,20,25,20,25,20v,,,-1,,-1l30,13xe" fillcolor="#7ecad9 [3206]" stroked="f">
                <v:path arrowok="t" o:connecttype="custom" o:connectlocs="189366,81711;183054,69140;138868,56569;132556,50283;107307,6285;88371,6285;63122,50283;56810,56569;12624,69140;6312,81711;37873,119423;44185,125709;37873,175992;50498,182278;94683,163421;100995,163421;145180,182278;164117,175992;157805,125709;157805,119423;189366,81711" o:connectangles="0,0,0,0,0,0,0,0,0,0,0,0,0,0,0,0,0,0,0,0,0"/>
              </v:shape>
              <v:shape id="Freeform 392" o:spid="_x0000_s1422" style="position:absolute;left:13048;top:36100;width:1957;height:1850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" path="m30,13v1,-1,,-2,-1,-2c22,9,22,9,22,9v-1,,-1,,-1,-1c17,1,17,1,17,1,16,,15,,14,1,10,8,10,8,10,8v,1,,1,-1,1c1,11,1,11,1,11v-1,,-1,1,,2c6,19,6,19,6,19v,,,1,,1c5,28,5,28,5,28v,1,2,2,3,1c15,26,15,26,15,26v,,1,,1,c23,29,23,29,23,29v1,1,2,,2,-1c24,20,24,20,24,20v,,1,-1,1,-1l30,13xe" fillcolor="#b6d429 [3205]" stroked="f">
                <v:path arrowok="t" o:connecttype="custom" o:connectlocs="189366,80169;183054,67835;138868,55502;132556,49335;107307,6167;88371,6167;63122,49335;56810,55502;6312,67835;6312,80169;37873,117170;37873,123337;31561,172671;50498,178838;94683,160338;100995,160338;145180,178838;157805,172671;151493,123337;157805,117170;189366,80169" o:connectangles="0,0,0,0,0,0,0,0,0,0,0,0,0,0,0,0,0,0,0,0,0"/>
              </v:shape>
              <v:rect id="AutoShape 389" o:spid="_x0000_s1423" style="position:absolute;left:55530;top:35624;width:5265;height:8538;rotation:-5670791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" filled="f" stroked="f">
                <o:lock v:ext="edit" aspectratio="t" text="t"/>
              </v:rect>
              <v:shape id="Freeform 391" o:spid="_x0000_s1424" style="position:absolute;left:54101;top:39148;width:1921;height:1850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" path="m31,13v,-1,,-2,-1,-3c22,9,22,9,22,9v,,-1,-1,-1,-1c17,1,17,1,17,1,17,,15,,15,1,11,8,11,8,11,8v-1,,-1,1,-1,1c2,10,2,10,2,10,1,11,,12,1,13v5,6,5,6,5,6c7,19,7,20,7,20,6,28,6,28,6,28v,1,1,2,2,1c15,26,15,26,15,26v1,,1,,1,c24,29,24,29,24,29v1,1,2,,2,-1c25,20,25,20,25,20v,,,-1,,-1l31,13xe" fillcolor="#ff7278 [3207]" stroked="f">
                <v:path arrowok="t" o:connecttype="custom" o:connectlocs="192121,80169;185924,61668;136344,55502;130146,49335;105357,6167;92962,6167;68172,49335;61975,55502;12395,61668;6197,80169;37185,117170;43382,123337;37185,172671;49580,178838;92962,160338;99159,160338;148739,178838;161134,172671;154936,123337;154936,117170;192121,80169" o:connectangles="0,0,0,0,0,0,0,0,0,0,0,0,0,0,0,0,0,0,0,0,0"/>
              </v:shape>
              <v:shape id="Freeform 392" o:spid="_x0000_s1425" style="position:absolute;left:59912;top:36004;width:1956;height:1850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" path="m30,13v1,-1,,-2,-1,-2c22,9,22,9,22,9v-1,,-1,,-1,-1c17,1,17,1,17,1,16,,15,,14,1,10,8,10,8,10,8v,1,,1,-1,1c1,11,1,11,1,11v-1,,-1,1,,2c6,19,6,19,6,19v,,,1,,1c5,28,5,28,5,28v,1,2,2,3,1c15,26,15,26,15,26v,,1,,1,c23,29,23,29,23,29v1,1,2,,2,-1c24,20,24,20,24,20v,,1,-1,1,-1l30,13xe" fillcolor="#b6d429 [3205]" stroked="f">
                <v:path arrowok="t" o:connecttype="custom" o:connectlocs="189366,80169;183054,67835;138868,55502;132556,49335;107307,6167;88371,6167;63122,49335;56810,55502;6312,67835;6312,80169;37873,117170;37873,123337;31561,172671;50498,178838;94683,160338;100995,160338;145180,178838;157805,172671;151493,123337;157805,117170;189366,80169" o:connectangles="0,0,0,0,0,0,0,0,0,0,0,0,0,0,0,0,0,0,0,0,0"/>
              </v:shape>
              <v:shape id="Freeform 393" o:spid="_x0000_s1426" style="position:absolute;left:60292;top:40576;width:1957;height:1886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" path="m30,13v1,-1,1,-2,-1,-2c22,9,22,9,22,9v-1,,-1,,-1,-1c17,1,17,1,17,1,16,,15,,14,1,10,8,10,8,10,8v,1,,1,-1,1c2,11,2,11,2,11,1,11,,12,1,13v5,6,5,6,5,6c6,19,7,20,7,20,6,28,6,28,6,28v,1,1,2,2,1c15,26,15,26,15,26v,,1,,1,c23,29,23,29,23,29v1,1,3,,3,-1c25,20,25,20,25,20v,,,-1,,-1l30,13xe" fillcolor="#7ecad9 [3206]" stroked="f">
                <v:path arrowok="t" o:connecttype="custom" o:connectlocs="189366,81711;183054,69140;138868,56569;132556,50283;107307,6285;88371,6285;63122,50283;56810,56569;12624,69140;6312,81711;37873,119423;44185,125709;37873,175992;50498,182278;94683,163421;100995,163421;145180,182278;164117,175992;157805,125709;157805,119423;189366,81711" o:connectangles="0,0,0,0,0,0,0,0,0,0,0,0,0,0,0,0,0,0,0,0,0"/>
              </v:shape>
              <v:shape id="Freeform 391" o:spid="_x0000_s1427" style="position:absolute;left:51720;top:34766;width:1921;height:1850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" path="m31,13v,-1,,-2,-1,-3c22,9,22,9,22,9v,,-1,-1,-1,-1c17,1,17,1,17,1,17,,15,,15,1,11,8,11,8,11,8v-1,,-1,1,-1,1c2,10,2,10,2,10,1,11,,12,1,13v5,6,5,6,5,6c7,19,7,20,7,20,6,28,6,28,6,28v,1,1,2,2,1c15,26,15,26,15,26v1,,1,,1,c24,29,24,29,24,29v1,1,2,,2,-1c25,20,25,20,25,20v,,,-1,,-1l31,13xe" fillcolor="#ff7278 [3207]" stroked="f">
                <v:path arrowok="t" o:connecttype="custom" o:connectlocs="192121,80169;185924,61668;136344,55502;130146,49335;105357,6167;92962,6167;68172,49335;61975,55502;12395,61668;6197,80169;37185,117170;43382,123337;37185,172671;49580,178838;92962,160338;99159,160338;148739,178838;161134,172671;154936,123337;154936,117170;192121,80169" o:connectangles="0,0,0,0,0,0,0,0,0,0,0,0,0,0,0,0,0,0,0,0,0"/>
              </v:shape>
              <w10:wrap anchorx="page" anchory="page"/>
            </v:group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84512" behindDoc="0" locked="0" layoutInCell="1" allowOverlap="1" wp14:anchorId="3FAA7B73" wp14:editId="0A4EBE67">
              <wp:simplePos x="0" y="0"/>
              <wp:positionH relativeFrom="column">
                <wp:posOffset>2474595</wp:posOffset>
              </wp:positionH>
              <wp:positionV relativeFrom="paragraph">
                <wp:posOffset>1904365</wp:posOffset>
              </wp:positionV>
              <wp:extent cx="66006" cy="12123"/>
              <wp:effectExtent l="38100" t="38100" r="29845" b="45085"/>
              <wp:wrapNone/>
              <wp:docPr id="1" name="Freeform 26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006" cy="12123"/>
                      </a:xfrm>
                      <a:custGeom>
                        <a:avLst/>
                        <a:gdLst>
                          <a:gd name="T0" fmla="*/ 0 w 16"/>
                          <a:gd name="T1" fmla="*/ 0 h 3"/>
                          <a:gd name="T2" fmla="*/ 0 w 16"/>
                          <a:gd name="T3" fmla="*/ 2 h 3"/>
                          <a:gd name="T4" fmla="*/ 16 w 16"/>
                          <a:gd name="T5" fmla="*/ 3 h 3"/>
                          <a:gd name="T6" fmla="*/ 16 w 16"/>
                          <a:gd name="T7" fmla="*/ 2 h 3"/>
                          <a:gd name="T8" fmla="*/ 0 w 16"/>
                          <a:gd name="T9" fmla="*/ 0 h 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6" h="3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6" y="3"/>
                            </a:lnTo>
                            <a:lnTo>
                              <a:pt x="16" y="2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D9A04BA" id="Freeform 261" o:spid="_x0000_s1026" alt="&quot;&quot;" style="position:absolute;margin-left:194.85pt;margin-top:149.95pt;width:5.2pt;height:.95pt;z-index:251584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,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" path="m,l,2,16,3r,-1l,e" filled="f" stroked="f">
              <v:path arrowok="t" o:connecttype="custom" o:connectlocs="0,0;0,8082;66006,12123;66006,8082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85536" behindDoc="0" locked="0" layoutInCell="1" allowOverlap="1" wp14:anchorId="09EB1DCF" wp14:editId="1BE33E02">
              <wp:simplePos x="0" y="0"/>
              <wp:positionH relativeFrom="column">
                <wp:posOffset>2767965</wp:posOffset>
              </wp:positionH>
              <wp:positionV relativeFrom="paragraph">
                <wp:posOffset>1595120</wp:posOffset>
              </wp:positionV>
              <wp:extent cx="61879" cy="28287"/>
              <wp:effectExtent l="0" t="0" r="0" b="0"/>
              <wp:wrapNone/>
              <wp:docPr id="2" name="Freeform 26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28287"/>
                      </a:xfrm>
                      <a:custGeom>
                        <a:avLst/>
                        <a:gdLst>
                          <a:gd name="T0" fmla="*/ 0 w 15"/>
                          <a:gd name="T1" fmla="*/ 0 h 7"/>
                          <a:gd name="T2" fmla="*/ 0 w 15"/>
                          <a:gd name="T3" fmla="*/ 2 h 7"/>
                          <a:gd name="T4" fmla="*/ 15 w 15"/>
                          <a:gd name="T5" fmla="*/ 7 h 7"/>
                          <a:gd name="T6" fmla="*/ 15 w 15"/>
                          <a:gd name="T7" fmla="*/ 5 h 7"/>
                          <a:gd name="T8" fmla="*/ 0 w 15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5" h="7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5" y="7"/>
                            </a:lnTo>
                            <a:lnTo>
                              <a:pt x="15" y="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91384F9" id="Freeform 262" o:spid="_x0000_s1026" alt="&quot;&quot;" style="position:absolute;margin-left:217.95pt;margin-top:125.6pt;width:4.85pt;height:2.25pt;z-index:251585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" path="m,l,2,15,7r,-2l,xe" fillcolor="#3ea0b9" stroked="f">
              <v:path arrowok="t" o:connecttype="custom" o:connectlocs="0,0;0,8082;61879,28287;61879,20205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86560" behindDoc="0" locked="0" layoutInCell="1" allowOverlap="1" wp14:anchorId="77CE81DA" wp14:editId="48589210">
              <wp:simplePos x="0" y="0"/>
              <wp:positionH relativeFrom="column">
                <wp:posOffset>2767965</wp:posOffset>
              </wp:positionH>
              <wp:positionV relativeFrom="paragraph">
                <wp:posOffset>1614170</wp:posOffset>
              </wp:positionV>
              <wp:extent cx="61879" cy="28287"/>
              <wp:effectExtent l="38100" t="19050" r="33655" b="29210"/>
              <wp:wrapNone/>
              <wp:docPr id="3" name="Freeform 26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28287"/>
                      </a:xfrm>
                      <a:custGeom>
                        <a:avLst/>
                        <a:gdLst>
                          <a:gd name="T0" fmla="*/ 0 w 15"/>
                          <a:gd name="T1" fmla="*/ 0 h 7"/>
                          <a:gd name="T2" fmla="*/ 0 w 15"/>
                          <a:gd name="T3" fmla="*/ 2 h 7"/>
                          <a:gd name="T4" fmla="*/ 15 w 15"/>
                          <a:gd name="T5" fmla="*/ 7 h 7"/>
                          <a:gd name="T6" fmla="*/ 15 w 15"/>
                          <a:gd name="T7" fmla="*/ 5 h 7"/>
                          <a:gd name="T8" fmla="*/ 0 w 15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5" h="7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5" y="7"/>
                            </a:lnTo>
                            <a:lnTo>
                              <a:pt x="15" y="5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7EC403C" id="Freeform 263" o:spid="_x0000_s1026" alt="&quot;&quot;" style="position:absolute;margin-left:217.95pt;margin-top:127.1pt;width:4.85pt;height:2.25pt;z-index:251586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" path="m,l,2,15,7r,-2l,e" filled="f" stroked="f">
              <v:path arrowok="t" o:connecttype="custom" o:connectlocs="0,0;0,8082;61879,28287;61879,20205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87584" behindDoc="0" locked="0" layoutInCell="1" allowOverlap="1" wp14:anchorId="08E8520C" wp14:editId="53A04EDB">
              <wp:simplePos x="0" y="0"/>
              <wp:positionH relativeFrom="column">
                <wp:posOffset>2796540</wp:posOffset>
              </wp:positionH>
              <wp:positionV relativeFrom="paragraph">
                <wp:posOffset>1837690</wp:posOffset>
              </wp:positionV>
              <wp:extent cx="33003" cy="36369"/>
              <wp:effectExtent l="0" t="0" r="5715" b="1905"/>
              <wp:wrapNone/>
              <wp:docPr id="5" name="Freeform 26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3003" cy="36369"/>
                      </a:xfrm>
                      <a:custGeom>
                        <a:avLst/>
                        <a:gdLst>
                          <a:gd name="T0" fmla="*/ 4 w 5"/>
                          <a:gd name="T1" fmla="*/ 0 h 5"/>
                          <a:gd name="T2" fmla="*/ 0 w 5"/>
                          <a:gd name="T3" fmla="*/ 5 h 5"/>
                          <a:gd name="T4" fmla="*/ 2 w 5"/>
                          <a:gd name="T5" fmla="*/ 4 h 5"/>
                          <a:gd name="T6" fmla="*/ 5 w 5"/>
                          <a:gd name="T7" fmla="*/ 1 h 5"/>
                          <a:gd name="T8" fmla="*/ 4 w 5"/>
                          <a:gd name="T9" fmla="*/ 0 h 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" h="5">
                            <a:moveTo>
                              <a:pt x="4" y="0"/>
                            </a:moveTo>
                            <a:cubicBezTo>
                              <a:pt x="0" y="5"/>
                              <a:pt x="0" y="5"/>
                              <a:pt x="0" y="5"/>
                            </a:cubicBezTo>
                            <a:cubicBezTo>
                              <a:pt x="1" y="5"/>
                              <a:pt x="1" y="4"/>
                              <a:pt x="2" y="4"/>
                            </a:cubicBezTo>
                            <a:cubicBezTo>
                              <a:pt x="5" y="1"/>
                              <a:pt x="5" y="1"/>
                              <a:pt x="5" y="1"/>
                            </a:cubicBezTo>
                            <a:cubicBezTo>
                              <a:pt x="4" y="0"/>
                              <a:pt x="4" y="0"/>
                              <a:pt x="4" y="0"/>
                            </a:cubicBezTo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E9F0871" id="Freeform 264" o:spid="_x0000_s1026" alt="&quot;&quot;" style="position:absolute;margin-left:220.2pt;margin-top:144.7pt;width:2.6pt;height:2.85pt;z-index:251587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" path="m4,c,5,,5,,5,1,5,1,4,2,4,5,1,5,1,5,1,4,,4,,4,e" fillcolor="#3ea0b9" stroked="f">
              <v:path arrowok="t" o:connecttype="custom" o:connectlocs="26402,0;0,36369;13201,29095;33003,7274;26402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88608" behindDoc="0" locked="0" layoutInCell="1" allowOverlap="1" wp14:anchorId="47FDFFC0" wp14:editId="76493A92">
              <wp:simplePos x="0" y="0"/>
              <wp:positionH relativeFrom="column">
                <wp:posOffset>1925955</wp:posOffset>
              </wp:positionH>
              <wp:positionV relativeFrom="paragraph">
                <wp:posOffset>1470025</wp:posOffset>
              </wp:positionV>
              <wp:extent cx="20627" cy="16164"/>
              <wp:effectExtent l="0" t="0" r="0" b="0"/>
              <wp:wrapNone/>
              <wp:docPr id="6" name="Freeform 26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0627" cy="16164"/>
                      </a:xfrm>
                      <a:custGeom>
                        <a:avLst/>
                        <a:gdLst>
                          <a:gd name="T0" fmla="*/ 0 w 3"/>
                          <a:gd name="T1" fmla="*/ 0 h 2"/>
                          <a:gd name="T2" fmla="*/ 1 w 3"/>
                          <a:gd name="T3" fmla="*/ 1 h 2"/>
                          <a:gd name="T4" fmla="*/ 3 w 3"/>
                          <a:gd name="T5" fmla="*/ 2 h 2"/>
                          <a:gd name="T6" fmla="*/ 3 w 3"/>
                          <a:gd name="T7" fmla="*/ 1 h 2"/>
                          <a:gd name="T8" fmla="*/ 0 w 3"/>
                          <a:gd name="T9" fmla="*/ 0 h 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3" h="2">
                            <a:moveTo>
                              <a:pt x="0" y="0"/>
                            </a:moveTo>
                            <a:cubicBezTo>
                              <a:pt x="0" y="0"/>
                              <a:pt x="0" y="1"/>
                              <a:pt x="1" y="1"/>
                            </a:cubicBezTo>
                            <a:cubicBezTo>
                              <a:pt x="3" y="2"/>
                              <a:pt x="3" y="2"/>
                              <a:pt x="3" y="2"/>
                            </a:cubicBezTo>
                            <a:cubicBezTo>
                              <a:pt x="3" y="1"/>
                              <a:pt x="3" y="1"/>
                              <a:pt x="3" y="1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167336F" id="Freeform 265" o:spid="_x0000_s1026" alt="&quot;&quot;" style="position:absolute;margin-left:151.65pt;margin-top:115.75pt;width:1.6pt;height:1.25pt;z-index:251588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" path="m,c,,,1,1,1,3,2,3,2,3,2,3,1,3,1,3,1,,,,,,e" fillcolor="#3ea0b9" stroked="f">
              <v:path arrowok="t" o:connecttype="custom" o:connectlocs="0,0;6876,8082;20627,16164;20627,8082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89632" behindDoc="0" locked="0" layoutInCell="1" allowOverlap="1" wp14:anchorId="7258DA5D" wp14:editId="55BE0E35">
              <wp:simplePos x="0" y="0"/>
              <wp:positionH relativeFrom="column">
                <wp:posOffset>2647950</wp:posOffset>
              </wp:positionH>
              <wp:positionV relativeFrom="paragraph">
                <wp:posOffset>1401445</wp:posOffset>
              </wp:positionV>
              <wp:extent cx="53630" cy="8082"/>
              <wp:effectExtent l="0" t="0" r="0" b="0"/>
              <wp:wrapNone/>
              <wp:docPr id="7" name="Rectangle 26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630" cy="8082"/>
                      </a:xfrm>
                      <a:prstGeom prst="rect">
                        <a:avLst/>
                      </a:pr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70942221" id="Rectangle 266" o:spid="_x0000_s1026" alt="&quot;&quot;" style="position:absolute;margin-left:208.5pt;margin-top:110.35pt;width:4.2pt;height:.65pt;z-index:251589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" fillcolor="#3ea0b9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90656" behindDoc="0" locked="0" layoutInCell="1" allowOverlap="1" wp14:anchorId="7733DACC" wp14:editId="1B5DB242">
              <wp:simplePos x="0" y="0"/>
              <wp:positionH relativeFrom="column">
                <wp:posOffset>2647950</wp:posOffset>
              </wp:positionH>
              <wp:positionV relativeFrom="paragraph">
                <wp:posOffset>1439545</wp:posOffset>
              </wp:positionV>
              <wp:extent cx="53630" cy="8082"/>
              <wp:effectExtent l="38100" t="38100" r="41910" b="49530"/>
              <wp:wrapNone/>
              <wp:docPr id="59" name="Rectangle 26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630" cy="808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735D119F" id="Rectangle 267" o:spid="_x0000_s1026" alt="&quot;&quot;" style="position:absolute;margin-left:208.5pt;margin-top:113.35pt;width:4.2pt;height:.65pt;z-index:251590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" filled="f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91680" behindDoc="0" locked="0" layoutInCell="1" allowOverlap="1" wp14:anchorId="748C420D" wp14:editId="43CECFC7">
              <wp:simplePos x="0" y="0"/>
              <wp:positionH relativeFrom="column">
                <wp:posOffset>2087245</wp:posOffset>
              </wp:positionH>
              <wp:positionV relativeFrom="paragraph">
                <wp:posOffset>1195070</wp:posOffset>
              </wp:positionV>
              <wp:extent cx="86632" cy="4041"/>
              <wp:effectExtent l="0" t="0" r="0" b="0"/>
              <wp:wrapNone/>
              <wp:docPr id="87" name="Rectangle 26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6632" cy="4041"/>
                      </a:xfrm>
                      <a:prstGeom prst="rect">
                        <a:avLst/>
                      </a:pr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19BD9669" id="Rectangle 268" o:spid="_x0000_s1026" alt="&quot;&quot;" style="position:absolute;margin-left:164.35pt;margin-top:94.1pt;width:6.8pt;height:.3pt;z-index:251591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" fillcolor="#3ea0b9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92704" behindDoc="0" locked="0" layoutInCell="1" allowOverlap="1" wp14:anchorId="7005E439" wp14:editId="2D11643B">
              <wp:simplePos x="0" y="0"/>
              <wp:positionH relativeFrom="column">
                <wp:posOffset>2087245</wp:posOffset>
              </wp:positionH>
              <wp:positionV relativeFrom="paragraph">
                <wp:posOffset>1252220</wp:posOffset>
              </wp:positionV>
              <wp:extent cx="86632" cy="4041"/>
              <wp:effectExtent l="19050" t="57150" r="8890" b="53340"/>
              <wp:wrapNone/>
              <wp:docPr id="407" name="Rectangle 26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6632" cy="4041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29E90E5A" id="Rectangle 269" o:spid="_x0000_s1026" alt="&quot;&quot;" style="position:absolute;margin-left:164.35pt;margin-top:98.6pt;width:6.8pt;height:.3pt;z-index:251592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" filled="f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93728" behindDoc="0" locked="0" layoutInCell="1" allowOverlap="1" wp14:anchorId="0F3EF94A" wp14:editId="7DEE34CA">
              <wp:simplePos x="0" y="0"/>
              <wp:positionH relativeFrom="column">
                <wp:posOffset>2186305</wp:posOffset>
              </wp:positionH>
              <wp:positionV relativeFrom="paragraph">
                <wp:posOffset>1595120</wp:posOffset>
              </wp:positionV>
              <wp:extent cx="28877" cy="68697"/>
              <wp:effectExtent l="0" t="0" r="9525" b="7620"/>
              <wp:wrapNone/>
              <wp:docPr id="409" name="Freeform 27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68697"/>
                      </a:xfrm>
                      <a:custGeom>
                        <a:avLst/>
                        <a:gdLst>
                          <a:gd name="T0" fmla="*/ 0 w 7"/>
                          <a:gd name="T1" fmla="*/ 0 h 17"/>
                          <a:gd name="T2" fmla="*/ 0 w 7"/>
                          <a:gd name="T3" fmla="*/ 0 h 17"/>
                          <a:gd name="T4" fmla="*/ 5 w 7"/>
                          <a:gd name="T5" fmla="*/ 17 h 17"/>
                          <a:gd name="T6" fmla="*/ 7 w 7"/>
                          <a:gd name="T7" fmla="*/ 15 h 17"/>
                          <a:gd name="T8" fmla="*/ 0 w 7"/>
                          <a:gd name="T9" fmla="*/ 0 h 1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7" h="17">
                            <a:moveTo>
                              <a:pt x="0" y="0"/>
                            </a:moveTo>
                            <a:lnTo>
                              <a:pt x="0" y="0"/>
                            </a:lnTo>
                            <a:lnTo>
                              <a:pt x="5" y="17"/>
                            </a:lnTo>
                            <a:lnTo>
                              <a:pt x="7" y="1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CA2F904" id="Freeform 270" o:spid="_x0000_s1026" alt="&quot;&quot;" style="position:absolute;margin-left:172.15pt;margin-top:125.6pt;width:2.25pt;height:5.4pt;z-index:251593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" path="m,l,,5,17,7,15,,xe" fillcolor="#3ea0b9" stroked="f">
              <v:path arrowok="t" o:connecttype="custom" o:connectlocs="0,0;0,0;20626,68697;28877,60615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94752" behindDoc="0" locked="0" layoutInCell="1" allowOverlap="1" wp14:anchorId="366C3054" wp14:editId="6F86E599">
              <wp:simplePos x="0" y="0"/>
              <wp:positionH relativeFrom="column">
                <wp:posOffset>2338705</wp:posOffset>
              </wp:positionH>
              <wp:positionV relativeFrom="paragraph">
                <wp:posOffset>1747520</wp:posOffset>
              </wp:positionV>
              <wp:extent cx="28877" cy="68697"/>
              <wp:effectExtent l="76200" t="0" r="66675" b="7620"/>
              <wp:wrapNone/>
              <wp:docPr id="413" name="Freeform 27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68697"/>
                      </a:xfrm>
                      <a:custGeom>
                        <a:avLst/>
                        <a:gdLst>
                          <a:gd name="T0" fmla="*/ 0 w 7"/>
                          <a:gd name="T1" fmla="*/ 0 h 17"/>
                          <a:gd name="T2" fmla="*/ 0 w 7"/>
                          <a:gd name="T3" fmla="*/ 0 h 17"/>
                          <a:gd name="T4" fmla="*/ 5 w 7"/>
                          <a:gd name="T5" fmla="*/ 17 h 17"/>
                          <a:gd name="T6" fmla="*/ 7 w 7"/>
                          <a:gd name="T7" fmla="*/ 15 h 17"/>
                          <a:gd name="T8" fmla="*/ 0 w 7"/>
                          <a:gd name="T9" fmla="*/ 0 h 1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7" h="17">
                            <a:moveTo>
                              <a:pt x="0" y="0"/>
                            </a:moveTo>
                            <a:lnTo>
                              <a:pt x="0" y="0"/>
                            </a:lnTo>
                            <a:lnTo>
                              <a:pt x="5" y="17"/>
                            </a:lnTo>
                            <a:lnTo>
                              <a:pt x="7" y="15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1D613B6" id="Freeform 271" o:spid="_x0000_s1026" alt="&quot;&quot;" style="position:absolute;margin-left:184.15pt;margin-top:137.6pt;width:2.25pt;height:5.4pt;z-index:251594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" path="m,l,,5,17,7,15,,e" filled="f" stroked="f">
              <v:path arrowok="t" o:connecttype="custom" o:connectlocs="0,0;0,0;20626,68697;28877,60615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95776" behindDoc="0" locked="0" layoutInCell="1" allowOverlap="1" wp14:anchorId="25230BAE" wp14:editId="4C83D7AB">
              <wp:simplePos x="0" y="0"/>
              <wp:positionH relativeFrom="column">
                <wp:posOffset>2701925</wp:posOffset>
              </wp:positionH>
              <wp:positionV relativeFrom="paragraph">
                <wp:posOffset>1256030</wp:posOffset>
              </wp:positionV>
              <wp:extent cx="57755" cy="20205"/>
              <wp:effectExtent l="0" t="0" r="0" b="0"/>
              <wp:wrapNone/>
              <wp:docPr id="414" name="Freeform 27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755" cy="20205"/>
                      </a:xfrm>
                      <a:custGeom>
                        <a:avLst/>
                        <a:gdLst>
                          <a:gd name="T0" fmla="*/ 0 w 14"/>
                          <a:gd name="T1" fmla="*/ 0 h 5"/>
                          <a:gd name="T2" fmla="*/ 0 w 14"/>
                          <a:gd name="T3" fmla="*/ 2 h 5"/>
                          <a:gd name="T4" fmla="*/ 14 w 14"/>
                          <a:gd name="T5" fmla="*/ 5 h 5"/>
                          <a:gd name="T6" fmla="*/ 14 w 14"/>
                          <a:gd name="T7" fmla="*/ 4 h 5"/>
                          <a:gd name="T8" fmla="*/ 0 w 14"/>
                          <a:gd name="T9" fmla="*/ 0 h 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4" h="5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4" y="5"/>
                            </a:lnTo>
                            <a:lnTo>
                              <a:pt x="14" y="4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B136657" id="Freeform 272" o:spid="_x0000_s1026" alt="&quot;&quot;" style="position:absolute;margin-left:212.75pt;margin-top:98.9pt;width:4.55pt;height:1.6pt;z-index:251595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" path="m,l,2,14,5r,-1l,xe" fillcolor="#3ea0b9" stroked="f">
              <v:path arrowok="t" o:connecttype="custom" o:connectlocs="0,0;0,8082;57755,20205;57755,16164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96800" behindDoc="0" locked="0" layoutInCell="1" allowOverlap="1" wp14:anchorId="78F5A391" wp14:editId="0290F9D3">
              <wp:simplePos x="0" y="0"/>
              <wp:positionH relativeFrom="column">
                <wp:posOffset>2701925</wp:posOffset>
              </wp:positionH>
              <wp:positionV relativeFrom="paragraph">
                <wp:posOffset>1294130</wp:posOffset>
              </wp:positionV>
              <wp:extent cx="57755" cy="20205"/>
              <wp:effectExtent l="38100" t="38100" r="38100" b="37465"/>
              <wp:wrapNone/>
              <wp:docPr id="415" name="Freeform 27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755" cy="20205"/>
                      </a:xfrm>
                      <a:custGeom>
                        <a:avLst/>
                        <a:gdLst>
                          <a:gd name="T0" fmla="*/ 0 w 14"/>
                          <a:gd name="T1" fmla="*/ 0 h 5"/>
                          <a:gd name="T2" fmla="*/ 0 w 14"/>
                          <a:gd name="T3" fmla="*/ 2 h 5"/>
                          <a:gd name="T4" fmla="*/ 14 w 14"/>
                          <a:gd name="T5" fmla="*/ 5 h 5"/>
                          <a:gd name="T6" fmla="*/ 14 w 14"/>
                          <a:gd name="T7" fmla="*/ 4 h 5"/>
                          <a:gd name="T8" fmla="*/ 0 w 14"/>
                          <a:gd name="T9" fmla="*/ 0 h 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4" h="5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4" y="5"/>
                            </a:lnTo>
                            <a:lnTo>
                              <a:pt x="14" y="4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140E27A5" id="Freeform 273" o:spid="_x0000_s1026" alt="&quot;&quot;" style="position:absolute;margin-left:212.75pt;margin-top:101.9pt;width:4.55pt;height:1.6pt;z-index:251596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" path="m,l,2,14,5r,-1l,e" filled="f" stroked="f">
              <v:path arrowok="t" o:connecttype="custom" o:connectlocs="0,0;0,8082;57755,20205;57755,16164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97824" behindDoc="0" locked="0" layoutInCell="1" allowOverlap="1" wp14:anchorId="0ECCC8C8" wp14:editId="613F4BD1">
              <wp:simplePos x="0" y="0"/>
              <wp:positionH relativeFrom="column">
                <wp:posOffset>2223135</wp:posOffset>
              </wp:positionH>
              <wp:positionV relativeFrom="paragraph">
                <wp:posOffset>952500</wp:posOffset>
              </wp:positionV>
              <wp:extent cx="33003" cy="60614"/>
              <wp:effectExtent l="0" t="0" r="5715" b="0"/>
              <wp:wrapNone/>
              <wp:docPr id="416" name="Freeform 27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3003" cy="60614"/>
                      </a:xfrm>
                      <a:custGeom>
                        <a:avLst/>
                        <a:gdLst>
                          <a:gd name="T0" fmla="*/ 7 w 8"/>
                          <a:gd name="T1" fmla="*/ 0 h 15"/>
                          <a:gd name="T2" fmla="*/ 0 w 8"/>
                          <a:gd name="T3" fmla="*/ 14 h 15"/>
                          <a:gd name="T4" fmla="*/ 1 w 8"/>
                          <a:gd name="T5" fmla="*/ 15 h 15"/>
                          <a:gd name="T6" fmla="*/ 8 w 8"/>
                          <a:gd name="T7" fmla="*/ 0 h 15"/>
                          <a:gd name="T8" fmla="*/ 7 w 8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8" h="15">
                            <a:moveTo>
                              <a:pt x="7" y="0"/>
                            </a:moveTo>
                            <a:lnTo>
                              <a:pt x="0" y="14"/>
                            </a:lnTo>
                            <a:lnTo>
                              <a:pt x="1" y="15"/>
                            </a:lnTo>
                            <a:lnTo>
                              <a:pt x="8" y="0"/>
                            </a:lnTo>
                            <a:lnTo>
                              <a:pt x="7" y="0"/>
                            </a:lnTo>
                            <a:close/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F24653E" id="Freeform 274" o:spid="_x0000_s1026" alt="&quot;&quot;" style="position:absolute;margin-left:175.05pt;margin-top:75pt;width:2.6pt;height:4.75pt;z-index:251597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" path="m7,l,14r1,1l8,,7,xe" fillcolor="#3ea0b9" stroked="f">
              <v:path arrowok="t" o:connecttype="custom" o:connectlocs="28878,0;0,56573;4125,60614;33003,0;28878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98848" behindDoc="0" locked="0" layoutInCell="1" allowOverlap="1" wp14:anchorId="544C7361" wp14:editId="13F34401">
              <wp:simplePos x="0" y="0"/>
              <wp:positionH relativeFrom="column">
                <wp:posOffset>2375535</wp:posOffset>
              </wp:positionH>
              <wp:positionV relativeFrom="paragraph">
                <wp:posOffset>1104900</wp:posOffset>
              </wp:positionV>
              <wp:extent cx="33003" cy="60614"/>
              <wp:effectExtent l="76200" t="0" r="62865" b="0"/>
              <wp:wrapNone/>
              <wp:docPr id="417" name="Freeform 27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3003" cy="60614"/>
                      </a:xfrm>
                      <a:custGeom>
                        <a:avLst/>
                        <a:gdLst>
                          <a:gd name="T0" fmla="*/ 7 w 8"/>
                          <a:gd name="T1" fmla="*/ 0 h 15"/>
                          <a:gd name="T2" fmla="*/ 0 w 8"/>
                          <a:gd name="T3" fmla="*/ 14 h 15"/>
                          <a:gd name="T4" fmla="*/ 1 w 8"/>
                          <a:gd name="T5" fmla="*/ 15 h 15"/>
                          <a:gd name="T6" fmla="*/ 8 w 8"/>
                          <a:gd name="T7" fmla="*/ 0 h 15"/>
                          <a:gd name="T8" fmla="*/ 7 w 8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8" h="15">
                            <a:moveTo>
                              <a:pt x="7" y="0"/>
                            </a:moveTo>
                            <a:lnTo>
                              <a:pt x="0" y="14"/>
                            </a:lnTo>
                            <a:lnTo>
                              <a:pt x="1" y="15"/>
                            </a:lnTo>
                            <a:lnTo>
                              <a:pt x="8" y="0"/>
                            </a:lnTo>
                            <a:lnTo>
                              <a:pt x="7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0178C4C" id="Freeform 275" o:spid="_x0000_s1026" alt="&quot;&quot;" style="position:absolute;margin-left:187.05pt;margin-top:87pt;width:2.6pt;height:4.75pt;z-index:251598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" path="m7,l,14r1,1l8,,7,e" filled="f" stroked="f">
              <v:path arrowok="t" o:connecttype="custom" o:connectlocs="28878,0;0,56573;4125,60614;33003,0;28878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99872" behindDoc="0" locked="0" layoutInCell="1" allowOverlap="1" wp14:anchorId="7684A630" wp14:editId="59E878BF">
              <wp:simplePos x="0" y="0"/>
              <wp:positionH relativeFrom="column">
                <wp:posOffset>2800985</wp:posOffset>
              </wp:positionH>
              <wp:positionV relativeFrom="paragraph">
                <wp:posOffset>1441450</wp:posOffset>
              </wp:positionV>
              <wp:extent cx="37128" cy="64656"/>
              <wp:effectExtent l="0" t="0" r="1270" b="0"/>
              <wp:wrapNone/>
              <wp:docPr id="418" name="Freeform 27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7128" cy="64656"/>
                      </a:xfrm>
                      <a:custGeom>
                        <a:avLst/>
                        <a:gdLst>
                          <a:gd name="T0" fmla="*/ 7 w 9"/>
                          <a:gd name="T1" fmla="*/ 0 h 16"/>
                          <a:gd name="T2" fmla="*/ 0 w 9"/>
                          <a:gd name="T3" fmla="*/ 16 h 16"/>
                          <a:gd name="T4" fmla="*/ 2 w 9"/>
                          <a:gd name="T5" fmla="*/ 16 h 16"/>
                          <a:gd name="T6" fmla="*/ 9 w 9"/>
                          <a:gd name="T7" fmla="*/ 2 h 16"/>
                          <a:gd name="T8" fmla="*/ 7 w 9"/>
                          <a:gd name="T9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" h="16">
                            <a:moveTo>
                              <a:pt x="7" y="0"/>
                            </a:moveTo>
                            <a:lnTo>
                              <a:pt x="0" y="16"/>
                            </a:lnTo>
                            <a:lnTo>
                              <a:pt x="2" y="16"/>
                            </a:lnTo>
                            <a:lnTo>
                              <a:pt x="9" y="2"/>
                            </a:lnTo>
                            <a:lnTo>
                              <a:pt x="7" y="0"/>
                            </a:lnTo>
                            <a:close/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35B8B17" id="Freeform 276" o:spid="_x0000_s1026" alt="&quot;&quot;" style="position:absolute;margin-left:220.55pt;margin-top:113.5pt;width:2.9pt;height:5.1pt;z-index:251599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" path="m7,l,16r2,l9,2,7,xe" fillcolor="#3ea0b9" stroked="f">
              <v:path arrowok="t" o:connecttype="custom" o:connectlocs="28877,0;0,64656;8251,64656;37128,8082;28877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00896" behindDoc="0" locked="0" layoutInCell="1" allowOverlap="1" wp14:anchorId="466D1439" wp14:editId="61ADAA91">
              <wp:simplePos x="0" y="0"/>
              <wp:positionH relativeFrom="column">
                <wp:posOffset>2953385</wp:posOffset>
              </wp:positionH>
              <wp:positionV relativeFrom="paragraph">
                <wp:posOffset>1593850</wp:posOffset>
              </wp:positionV>
              <wp:extent cx="37128" cy="64656"/>
              <wp:effectExtent l="57150" t="0" r="58420" b="0"/>
              <wp:wrapNone/>
              <wp:docPr id="419" name="Freeform 27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7128" cy="64656"/>
                      </a:xfrm>
                      <a:custGeom>
                        <a:avLst/>
                        <a:gdLst>
                          <a:gd name="T0" fmla="*/ 7 w 9"/>
                          <a:gd name="T1" fmla="*/ 0 h 16"/>
                          <a:gd name="T2" fmla="*/ 0 w 9"/>
                          <a:gd name="T3" fmla="*/ 16 h 16"/>
                          <a:gd name="T4" fmla="*/ 2 w 9"/>
                          <a:gd name="T5" fmla="*/ 16 h 16"/>
                          <a:gd name="T6" fmla="*/ 9 w 9"/>
                          <a:gd name="T7" fmla="*/ 2 h 16"/>
                          <a:gd name="T8" fmla="*/ 7 w 9"/>
                          <a:gd name="T9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" h="16">
                            <a:moveTo>
                              <a:pt x="7" y="0"/>
                            </a:moveTo>
                            <a:lnTo>
                              <a:pt x="0" y="16"/>
                            </a:lnTo>
                            <a:lnTo>
                              <a:pt x="2" y="16"/>
                            </a:lnTo>
                            <a:lnTo>
                              <a:pt x="9" y="2"/>
                            </a:lnTo>
                            <a:lnTo>
                              <a:pt x="7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107C3D8F" id="Freeform 277" o:spid="_x0000_s1026" alt="&quot;&quot;" style="position:absolute;margin-left:232.55pt;margin-top:125.5pt;width:2.9pt;height:5.1pt;z-index:251600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" path="m7,l,16r2,l9,2,7,e" filled="f" stroked="f">
              <v:path arrowok="t" o:connecttype="custom" o:connectlocs="28877,0;0,64656;8251,64656;37128,8082;28877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01920" behindDoc="0" locked="0" layoutInCell="1" allowOverlap="1" wp14:anchorId="5E75710A" wp14:editId="5A7E69D8">
              <wp:simplePos x="0" y="0"/>
              <wp:positionH relativeFrom="column">
                <wp:posOffset>2157095</wp:posOffset>
              </wp:positionH>
              <wp:positionV relativeFrom="paragraph">
                <wp:posOffset>1401445</wp:posOffset>
              </wp:positionV>
              <wp:extent cx="16501" cy="56574"/>
              <wp:effectExtent l="0" t="0" r="22225" b="635"/>
              <wp:wrapNone/>
              <wp:docPr id="420" name="Freeform 27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6501" cy="56574"/>
                      </a:xfrm>
                      <a:custGeom>
                        <a:avLst/>
                        <a:gdLst>
                          <a:gd name="T0" fmla="*/ 2 w 4"/>
                          <a:gd name="T1" fmla="*/ 0 h 14"/>
                          <a:gd name="T2" fmla="*/ 0 w 4"/>
                          <a:gd name="T3" fmla="*/ 14 h 14"/>
                          <a:gd name="T4" fmla="*/ 2 w 4"/>
                          <a:gd name="T5" fmla="*/ 14 h 14"/>
                          <a:gd name="T6" fmla="*/ 4 w 4"/>
                          <a:gd name="T7" fmla="*/ 0 h 14"/>
                          <a:gd name="T8" fmla="*/ 2 w 4"/>
                          <a:gd name="T9" fmla="*/ 0 h 1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4" h="14">
                            <a:moveTo>
                              <a:pt x="2" y="0"/>
                            </a:moveTo>
                            <a:lnTo>
                              <a:pt x="0" y="14"/>
                            </a:lnTo>
                            <a:lnTo>
                              <a:pt x="2" y="14"/>
                            </a:lnTo>
                            <a:lnTo>
                              <a:pt x="4" y="0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993A391" id="Freeform 278" o:spid="_x0000_s1026" alt="&quot;&quot;" style="position:absolute;margin-left:169.85pt;margin-top:110.35pt;width:1.3pt;height:4.45pt;z-index:251601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" path="m2,l,14r2,l4,,2,xe" fillcolor="#3ea0b9" stroked="f">
              <v:path arrowok="t" o:connecttype="custom" o:connectlocs="8251,0;0,56574;8251,56574;16501,0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02944" behindDoc="0" locked="0" layoutInCell="1" allowOverlap="1" wp14:anchorId="3EAF5BCF" wp14:editId="6861F3F5">
              <wp:simplePos x="0" y="0"/>
              <wp:positionH relativeFrom="column">
                <wp:posOffset>2309495</wp:posOffset>
              </wp:positionH>
              <wp:positionV relativeFrom="paragraph">
                <wp:posOffset>1553845</wp:posOffset>
              </wp:positionV>
              <wp:extent cx="16501" cy="56574"/>
              <wp:effectExtent l="76200" t="0" r="79375" b="635"/>
              <wp:wrapNone/>
              <wp:docPr id="421" name="Freeform 27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6501" cy="56574"/>
                      </a:xfrm>
                      <a:custGeom>
                        <a:avLst/>
                        <a:gdLst>
                          <a:gd name="T0" fmla="*/ 2 w 4"/>
                          <a:gd name="T1" fmla="*/ 0 h 14"/>
                          <a:gd name="T2" fmla="*/ 0 w 4"/>
                          <a:gd name="T3" fmla="*/ 14 h 14"/>
                          <a:gd name="T4" fmla="*/ 2 w 4"/>
                          <a:gd name="T5" fmla="*/ 14 h 14"/>
                          <a:gd name="T6" fmla="*/ 4 w 4"/>
                          <a:gd name="T7" fmla="*/ 0 h 14"/>
                          <a:gd name="T8" fmla="*/ 2 w 4"/>
                          <a:gd name="T9" fmla="*/ 0 h 1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4" h="14">
                            <a:moveTo>
                              <a:pt x="2" y="0"/>
                            </a:moveTo>
                            <a:lnTo>
                              <a:pt x="0" y="14"/>
                            </a:lnTo>
                            <a:lnTo>
                              <a:pt x="2" y="14"/>
                            </a:lnTo>
                            <a:lnTo>
                              <a:pt x="4" y="0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F4B0E6A" id="Freeform 279" o:spid="_x0000_s1026" alt="&quot;&quot;" style="position:absolute;margin-left:181.85pt;margin-top:122.35pt;width:1.3pt;height:4.45pt;z-index:251602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" path="m2,l,14r2,l4,,2,e" filled="f" stroked="f">
              <v:path arrowok="t" o:connecttype="custom" o:connectlocs="8251,0;0,56574;8251,56574;16501,0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03968" behindDoc="0" locked="0" layoutInCell="1" allowOverlap="1" wp14:anchorId="10D8DD17" wp14:editId="6AA68216">
              <wp:simplePos x="0" y="0"/>
              <wp:positionH relativeFrom="column">
                <wp:posOffset>2153285</wp:posOffset>
              </wp:positionH>
              <wp:positionV relativeFrom="paragraph">
                <wp:posOffset>1781175</wp:posOffset>
              </wp:positionV>
              <wp:extent cx="41254" cy="36369"/>
              <wp:effectExtent l="0" t="0" r="0" b="1905"/>
              <wp:wrapNone/>
              <wp:docPr id="422" name="Freeform 28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1254" cy="36369"/>
                      </a:xfrm>
                      <a:custGeom>
                        <a:avLst/>
                        <a:gdLst>
                          <a:gd name="T0" fmla="*/ 5 w 6"/>
                          <a:gd name="T1" fmla="*/ 0 h 5"/>
                          <a:gd name="T2" fmla="*/ 0 w 6"/>
                          <a:gd name="T3" fmla="*/ 5 h 5"/>
                          <a:gd name="T4" fmla="*/ 1 w 6"/>
                          <a:gd name="T5" fmla="*/ 5 h 5"/>
                          <a:gd name="T6" fmla="*/ 6 w 6"/>
                          <a:gd name="T7" fmla="*/ 0 h 5"/>
                          <a:gd name="T8" fmla="*/ 5 w 6"/>
                          <a:gd name="T9" fmla="*/ 0 h 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6" h="5">
                            <a:moveTo>
                              <a:pt x="5" y="0"/>
                            </a:moveTo>
                            <a:cubicBezTo>
                              <a:pt x="0" y="5"/>
                              <a:pt x="0" y="5"/>
                              <a:pt x="0" y="5"/>
                            </a:cubicBezTo>
                            <a:cubicBezTo>
                              <a:pt x="1" y="5"/>
                              <a:pt x="1" y="5"/>
                              <a:pt x="1" y="5"/>
                            </a:cubicBezTo>
                            <a:cubicBezTo>
                              <a:pt x="6" y="0"/>
                              <a:pt x="6" y="0"/>
                              <a:pt x="6" y="0"/>
                            </a:cubicBezTo>
                            <a:cubicBezTo>
                              <a:pt x="5" y="0"/>
                              <a:pt x="5" y="0"/>
                              <a:pt x="5" y="0"/>
                            </a:cubicBezTo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C2CA1EB" id="Freeform 280" o:spid="_x0000_s1026" alt="&quot;&quot;" style="position:absolute;margin-left:169.55pt;margin-top:140.25pt;width:3.25pt;height:2.85pt;z-index:251603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" path="m5,c,5,,5,,5v1,,1,,1,c6,,6,,6,,5,,5,,5,e" fillcolor="#3ea0b9" stroked="f">
              <v:path arrowok="t" o:connecttype="custom" o:connectlocs="34378,0;0,36369;6876,36369;41254,0;34378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04992" behindDoc="0" locked="0" layoutInCell="1" allowOverlap="1" wp14:anchorId="10D971D1" wp14:editId="00F02104">
              <wp:simplePos x="0" y="0"/>
              <wp:positionH relativeFrom="column">
                <wp:posOffset>2008505</wp:posOffset>
              </wp:positionH>
              <wp:positionV relativeFrom="paragraph">
                <wp:posOffset>1644015</wp:posOffset>
              </wp:positionV>
              <wp:extent cx="0" cy="0"/>
              <wp:effectExtent l="0" t="0" r="0" b="0"/>
              <wp:wrapNone/>
              <wp:docPr id="423" name="Freeform 28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0" cy="0"/>
                      </a:xfrm>
                      <a:custGeom>
                        <a:avLst/>
                        <a:gdLst/>
                        <a:ahLst/>
                        <a:cxnLst>
                          <a:cxn ang="0">
                            <a:pos x="0" y="0"/>
                          </a:cxn>
                          <a:cxn ang="0">
                            <a:pos x="0" y="0"/>
                          </a:cxn>
                          <a:cxn ang="0">
                            <a:pos x="0" y="0"/>
                          </a:cxn>
                          <a:cxn ang="0">
                            <a:pos x="0" y="0"/>
                          </a:cxn>
                        </a:cxnLst>
                        <a:rect l="0" t="0" r="r" b="b"/>
                        <a:pathLst>
                          <a:path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4D9A14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C92BBCA" id="Freeform 281" o:spid="_x0000_s1026" alt="&quot;&quot;" style="position:absolute;margin-left:158.15pt;margin-top:129.45pt;width:0;height:0;z-index:251604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" path="m,c,,,,,,,,,,,,,,,,,e" fillcolor="#4d9a14" stroked="f">
              <v:path arrowok="t" o:connecttype="custom" o:connectlocs="0,0;0,0;0,0;0,0" o:connectangles="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06016" behindDoc="0" locked="0" layoutInCell="1" allowOverlap="1" wp14:anchorId="172F51E0" wp14:editId="0D64B36E">
              <wp:simplePos x="0" y="0"/>
              <wp:positionH relativeFrom="column">
                <wp:posOffset>2008505</wp:posOffset>
              </wp:positionH>
              <wp:positionV relativeFrom="paragraph">
                <wp:posOffset>1623695</wp:posOffset>
              </wp:positionV>
              <wp:extent cx="8251" cy="20205"/>
              <wp:effectExtent l="0" t="0" r="0" b="0"/>
              <wp:wrapNone/>
              <wp:docPr id="424" name="Freeform 28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8251" cy="20205"/>
                      </a:xfrm>
                      <a:custGeom>
                        <a:avLst/>
                        <a:gdLst>
                          <a:gd name="T0" fmla="*/ 0 w 1"/>
                          <a:gd name="T1" fmla="*/ 0 h 3"/>
                          <a:gd name="T2" fmla="*/ 0 w 1"/>
                          <a:gd name="T3" fmla="*/ 1 h 3"/>
                          <a:gd name="T4" fmla="*/ 0 w 1"/>
                          <a:gd name="T5" fmla="*/ 3 h 3"/>
                          <a:gd name="T6" fmla="*/ 0 w 1"/>
                          <a:gd name="T7" fmla="*/ 3 h 3"/>
                          <a:gd name="T8" fmla="*/ 1 w 1"/>
                          <a:gd name="T9" fmla="*/ 0 h 3"/>
                          <a:gd name="T10" fmla="*/ 0 w 1"/>
                          <a:gd name="T11" fmla="*/ 0 h 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</a:cxnLst>
                        <a:rect l="0" t="0" r="r" b="b"/>
                        <a:pathLst>
                          <a:path w="1" h="3">
                            <a:moveTo>
                              <a:pt x="0" y="0"/>
                            </a:moveTo>
                            <a:cubicBezTo>
                              <a:pt x="0" y="1"/>
                              <a:pt x="0" y="1"/>
                              <a:pt x="0" y="1"/>
                            </a:cubicBezTo>
                            <a:cubicBezTo>
                              <a:pt x="0" y="2"/>
                              <a:pt x="0" y="2"/>
                              <a:pt x="0" y="3"/>
                            </a:cubicBezTo>
                            <a:cubicBezTo>
                              <a:pt x="0" y="3"/>
                              <a:pt x="0" y="3"/>
                              <a:pt x="0" y="3"/>
                            </a:cubicBezTo>
                            <a:cubicBezTo>
                              <a:pt x="1" y="0"/>
                              <a:pt x="1" y="0"/>
                              <a:pt x="1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79FA158" id="Freeform 282" o:spid="_x0000_s1026" alt="&quot;&quot;" style="position:absolute;margin-left:158.15pt;margin-top:127.85pt;width:.65pt;height:1.6pt;z-index:251606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,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" path="m,c,1,,1,,1,,2,,2,,3v,,,,,c1,,1,,1,,,,,,,e" fillcolor="#3ea0b9" stroked="f">
              <v:path arrowok="t" o:connecttype="custom" o:connectlocs="0,0;0,6735;0,20205;0,20205;8251,0;0,0" o:connectangles="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07040" behindDoc="0" locked="0" layoutInCell="1" allowOverlap="1" wp14:anchorId="6B4432A7" wp14:editId="32580EE4">
              <wp:simplePos x="0" y="0"/>
              <wp:positionH relativeFrom="column">
                <wp:posOffset>2384425</wp:posOffset>
              </wp:positionH>
              <wp:positionV relativeFrom="paragraph">
                <wp:posOffset>1615440</wp:posOffset>
              </wp:positionV>
              <wp:extent cx="41254" cy="40410"/>
              <wp:effectExtent l="0" t="0" r="0" b="0"/>
              <wp:wrapNone/>
              <wp:docPr id="425" name="Freeform 28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1254" cy="40410"/>
                      </a:xfrm>
                      <a:custGeom>
                        <a:avLst/>
                        <a:gdLst>
                          <a:gd name="T0" fmla="*/ 9 w 10"/>
                          <a:gd name="T1" fmla="*/ 0 h 10"/>
                          <a:gd name="T2" fmla="*/ 0 w 10"/>
                          <a:gd name="T3" fmla="*/ 10 h 10"/>
                          <a:gd name="T4" fmla="*/ 2 w 10"/>
                          <a:gd name="T5" fmla="*/ 10 h 10"/>
                          <a:gd name="T6" fmla="*/ 10 w 10"/>
                          <a:gd name="T7" fmla="*/ 2 h 10"/>
                          <a:gd name="T8" fmla="*/ 9 w 10"/>
                          <a:gd name="T9" fmla="*/ 0 h 1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0" h="10">
                            <a:moveTo>
                              <a:pt x="9" y="0"/>
                            </a:moveTo>
                            <a:lnTo>
                              <a:pt x="0" y="10"/>
                            </a:lnTo>
                            <a:lnTo>
                              <a:pt x="2" y="10"/>
                            </a:lnTo>
                            <a:lnTo>
                              <a:pt x="10" y="2"/>
                            </a:lnTo>
                            <a:lnTo>
                              <a:pt x="9" y="0"/>
                            </a:lnTo>
                            <a:close/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97D7D0D" id="Freeform 283" o:spid="_x0000_s1026" alt="&quot;&quot;" style="position:absolute;margin-left:187.75pt;margin-top:127.2pt;width:3.25pt;height:3.2pt;z-index:251607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" path="m9,l,10r2,l10,2,9,xe" fillcolor="#3ea0b9" stroked="f">
              <v:path arrowok="t" o:connecttype="custom" o:connectlocs="37129,0;0,40410;8251,40410;41254,8082;37129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08064" behindDoc="0" locked="0" layoutInCell="1" allowOverlap="1" wp14:anchorId="7740175E" wp14:editId="70CD697B">
              <wp:simplePos x="0" y="0"/>
              <wp:positionH relativeFrom="column">
                <wp:posOffset>2384425</wp:posOffset>
              </wp:positionH>
              <wp:positionV relativeFrom="paragraph">
                <wp:posOffset>1634490</wp:posOffset>
              </wp:positionV>
              <wp:extent cx="41254" cy="40410"/>
              <wp:effectExtent l="57150" t="19050" r="54610" b="17145"/>
              <wp:wrapNone/>
              <wp:docPr id="426" name="Freeform 28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1254" cy="40410"/>
                      </a:xfrm>
                      <a:custGeom>
                        <a:avLst/>
                        <a:gdLst>
                          <a:gd name="T0" fmla="*/ 9 w 10"/>
                          <a:gd name="T1" fmla="*/ 0 h 10"/>
                          <a:gd name="T2" fmla="*/ 0 w 10"/>
                          <a:gd name="T3" fmla="*/ 10 h 10"/>
                          <a:gd name="T4" fmla="*/ 2 w 10"/>
                          <a:gd name="T5" fmla="*/ 10 h 10"/>
                          <a:gd name="T6" fmla="*/ 10 w 10"/>
                          <a:gd name="T7" fmla="*/ 2 h 10"/>
                          <a:gd name="T8" fmla="*/ 9 w 10"/>
                          <a:gd name="T9" fmla="*/ 0 h 1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0" h="10">
                            <a:moveTo>
                              <a:pt x="9" y="0"/>
                            </a:moveTo>
                            <a:lnTo>
                              <a:pt x="0" y="10"/>
                            </a:lnTo>
                            <a:lnTo>
                              <a:pt x="2" y="10"/>
                            </a:lnTo>
                            <a:lnTo>
                              <a:pt x="10" y="2"/>
                            </a:lnTo>
                            <a:lnTo>
                              <a:pt x="9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B6C362C" id="Freeform 284" o:spid="_x0000_s1026" alt="&quot;&quot;" style="position:absolute;margin-left:187.75pt;margin-top:128.7pt;width:3.25pt;height:3.2pt;z-index:251608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" path="m9,l,10r2,l10,2,9,e" filled="f" stroked="f">
              <v:path arrowok="t" o:connecttype="custom" o:connectlocs="37129,0;0,40410;8251,40410;41254,8082;37129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09088" behindDoc="0" locked="0" layoutInCell="1" allowOverlap="1" wp14:anchorId="13548919" wp14:editId="2D1C4FD6">
              <wp:simplePos x="0" y="0"/>
              <wp:positionH relativeFrom="column">
                <wp:posOffset>2796540</wp:posOffset>
              </wp:positionH>
              <wp:positionV relativeFrom="paragraph">
                <wp:posOffset>2258060</wp:posOffset>
              </wp:positionV>
              <wp:extent cx="0" cy="0"/>
              <wp:effectExtent l="0" t="0" r="0" b="0"/>
              <wp:wrapNone/>
              <wp:docPr id="427" name="Freeform 28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0" cy="0"/>
                      </a:xfrm>
                      <a:custGeom>
                        <a:avLst/>
                        <a:gdLst/>
                        <a:ahLst/>
                        <a:cxnLst>
                          <a:cxn ang="0">
                            <a:pos x="0" y="0"/>
                          </a:cxn>
                          <a:cxn ang="0">
                            <a:pos x="0" y="0"/>
                          </a:cxn>
                          <a:cxn ang="0">
                            <a:pos x="0" y="0"/>
                          </a:cxn>
                          <a:cxn ang="0">
                            <a:pos x="0" y="0"/>
                          </a:cxn>
                        </a:cxnLst>
                        <a:rect l="0" t="0" r="r" b="b"/>
                        <a:pathLst>
                          <a:path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A2985A8" id="Freeform 285" o:spid="_x0000_s1026" alt="&quot;&quot;" style="position:absolute;margin-left:220.2pt;margin-top:177.8pt;width:0;height:0;z-index:251609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" path="m,c,,,,,,,,,,,,,,,,,e" fillcolor="#3ea0b9" stroked="f">
              <v:path arrowok="t" o:connecttype="custom" o:connectlocs="0,0;0,0;0,0;0,0" o:connectangles="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10112" behindDoc="0" locked="0" layoutInCell="1" allowOverlap="1" wp14:anchorId="322F90B8" wp14:editId="65CFC3B9">
              <wp:simplePos x="0" y="0"/>
              <wp:positionH relativeFrom="column">
                <wp:posOffset>2334895</wp:posOffset>
              </wp:positionH>
              <wp:positionV relativeFrom="paragraph">
                <wp:posOffset>868045</wp:posOffset>
              </wp:positionV>
              <wp:extent cx="16501" cy="64656"/>
              <wp:effectExtent l="0" t="0" r="22225" b="0"/>
              <wp:wrapNone/>
              <wp:docPr id="428" name="Freeform 28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6501" cy="64656"/>
                      </a:xfrm>
                      <a:custGeom>
                        <a:avLst/>
                        <a:gdLst>
                          <a:gd name="T0" fmla="*/ 2 w 4"/>
                          <a:gd name="T1" fmla="*/ 0 h 16"/>
                          <a:gd name="T2" fmla="*/ 0 w 4"/>
                          <a:gd name="T3" fmla="*/ 0 h 16"/>
                          <a:gd name="T4" fmla="*/ 0 w 4"/>
                          <a:gd name="T5" fmla="*/ 7 h 16"/>
                          <a:gd name="T6" fmla="*/ 2 w 4"/>
                          <a:gd name="T7" fmla="*/ 16 h 16"/>
                          <a:gd name="T8" fmla="*/ 4 w 4"/>
                          <a:gd name="T9" fmla="*/ 16 h 16"/>
                          <a:gd name="T10" fmla="*/ 2 w 4"/>
                          <a:gd name="T11" fmla="*/ 5 h 16"/>
                          <a:gd name="T12" fmla="*/ 2 w 4"/>
                          <a:gd name="T13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4" h="16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0" y="7"/>
                            </a:lnTo>
                            <a:lnTo>
                              <a:pt x="2" y="16"/>
                            </a:lnTo>
                            <a:lnTo>
                              <a:pt x="4" y="16"/>
                            </a:lnTo>
                            <a:lnTo>
                              <a:pt x="2" y="5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E97B37D" id="Freeform 286" o:spid="_x0000_s1026" alt="&quot;&quot;" style="position:absolute;margin-left:183.85pt;margin-top:68.35pt;width:1.3pt;height:5.1pt;z-index:251610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" path="m2,l,,,7r2,9l4,16,2,5,2,xe" fillcolor="#3ea0b9" stroked="f">
              <v:path arrowok="t" o:connecttype="custom" o:connectlocs="8251,0;0,0;0,28287;8251,64656;16501,64656;8251,20205;8251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11136" behindDoc="0" locked="0" layoutInCell="1" allowOverlap="1" wp14:anchorId="6E948B16" wp14:editId="53A8C6FF">
              <wp:simplePos x="0" y="0"/>
              <wp:positionH relativeFrom="column">
                <wp:posOffset>2487295</wp:posOffset>
              </wp:positionH>
              <wp:positionV relativeFrom="paragraph">
                <wp:posOffset>1020445</wp:posOffset>
              </wp:positionV>
              <wp:extent cx="16501" cy="64656"/>
              <wp:effectExtent l="76200" t="0" r="79375" b="0"/>
              <wp:wrapNone/>
              <wp:docPr id="429" name="Freeform 28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6501" cy="64656"/>
                      </a:xfrm>
                      <a:custGeom>
                        <a:avLst/>
                        <a:gdLst>
                          <a:gd name="T0" fmla="*/ 2 w 4"/>
                          <a:gd name="T1" fmla="*/ 0 h 16"/>
                          <a:gd name="T2" fmla="*/ 0 w 4"/>
                          <a:gd name="T3" fmla="*/ 0 h 16"/>
                          <a:gd name="T4" fmla="*/ 0 w 4"/>
                          <a:gd name="T5" fmla="*/ 7 h 16"/>
                          <a:gd name="T6" fmla="*/ 2 w 4"/>
                          <a:gd name="T7" fmla="*/ 16 h 16"/>
                          <a:gd name="T8" fmla="*/ 4 w 4"/>
                          <a:gd name="T9" fmla="*/ 16 h 16"/>
                          <a:gd name="T10" fmla="*/ 2 w 4"/>
                          <a:gd name="T11" fmla="*/ 5 h 16"/>
                          <a:gd name="T12" fmla="*/ 2 w 4"/>
                          <a:gd name="T13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4" h="16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0" y="7"/>
                            </a:lnTo>
                            <a:lnTo>
                              <a:pt x="2" y="16"/>
                            </a:lnTo>
                            <a:lnTo>
                              <a:pt x="4" y="16"/>
                            </a:lnTo>
                            <a:lnTo>
                              <a:pt x="2" y="5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D3F6894" id="Freeform 287" o:spid="_x0000_s1026" alt="&quot;&quot;" style="position:absolute;margin-left:195.85pt;margin-top:80.35pt;width:1.3pt;height:5.1pt;z-index:251611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" path="m2,l,,,7r2,9l4,16,2,5,2,e" filled="f" stroked="f">
              <v:path arrowok="t" o:connecttype="custom" o:connectlocs="8251,0;0,0;0,28287;8251,64656;16501,64656;8251,20205;8251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12160" behindDoc="0" locked="0" layoutInCell="1" allowOverlap="1" wp14:anchorId="0CE71628" wp14:editId="1849B721">
              <wp:simplePos x="0" y="0"/>
              <wp:positionH relativeFrom="column">
                <wp:posOffset>2491105</wp:posOffset>
              </wp:positionH>
              <wp:positionV relativeFrom="paragraph">
                <wp:posOffset>835660</wp:posOffset>
              </wp:positionV>
              <wp:extent cx="33003" cy="68697"/>
              <wp:effectExtent l="0" t="0" r="5715" b="7620"/>
              <wp:wrapNone/>
              <wp:docPr id="430" name="Freeform 28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3003" cy="68697"/>
                      </a:xfrm>
                      <a:custGeom>
                        <a:avLst/>
                        <a:gdLst>
                          <a:gd name="T0" fmla="*/ 7 w 8"/>
                          <a:gd name="T1" fmla="*/ 0 h 17"/>
                          <a:gd name="T2" fmla="*/ 5 w 8"/>
                          <a:gd name="T3" fmla="*/ 7 h 17"/>
                          <a:gd name="T4" fmla="*/ 0 w 8"/>
                          <a:gd name="T5" fmla="*/ 17 h 17"/>
                          <a:gd name="T6" fmla="*/ 2 w 8"/>
                          <a:gd name="T7" fmla="*/ 17 h 17"/>
                          <a:gd name="T8" fmla="*/ 7 w 8"/>
                          <a:gd name="T9" fmla="*/ 5 h 17"/>
                          <a:gd name="T10" fmla="*/ 8 w 8"/>
                          <a:gd name="T11" fmla="*/ 1 h 17"/>
                          <a:gd name="T12" fmla="*/ 7 w 8"/>
                          <a:gd name="T13" fmla="*/ 0 h 1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8" h="17">
                            <a:moveTo>
                              <a:pt x="7" y="0"/>
                            </a:moveTo>
                            <a:lnTo>
                              <a:pt x="5" y="7"/>
                            </a:lnTo>
                            <a:lnTo>
                              <a:pt x="0" y="17"/>
                            </a:lnTo>
                            <a:lnTo>
                              <a:pt x="2" y="17"/>
                            </a:lnTo>
                            <a:lnTo>
                              <a:pt x="7" y="5"/>
                            </a:lnTo>
                            <a:lnTo>
                              <a:pt x="8" y="1"/>
                            </a:lnTo>
                            <a:lnTo>
                              <a:pt x="7" y="0"/>
                            </a:lnTo>
                            <a:close/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5BFF7C8" id="Freeform 288" o:spid="_x0000_s1026" alt="&quot;&quot;" style="position:absolute;margin-left:196.15pt;margin-top:65.8pt;width:2.6pt;height:5.4pt;z-index:251612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" path="m7,l5,7,,17r2,l7,5,8,1,7,xe" fillcolor="#3ea0b9" stroked="f">
              <v:path arrowok="t" o:connecttype="custom" o:connectlocs="28878,0;20627,28287;0,68697;8251,68697;28878,20205;33003,4041;28878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13184" behindDoc="0" locked="0" layoutInCell="1" allowOverlap="1" wp14:anchorId="5F03221C" wp14:editId="1640840F">
              <wp:simplePos x="0" y="0"/>
              <wp:positionH relativeFrom="column">
                <wp:posOffset>2643505</wp:posOffset>
              </wp:positionH>
              <wp:positionV relativeFrom="paragraph">
                <wp:posOffset>988060</wp:posOffset>
              </wp:positionV>
              <wp:extent cx="33003" cy="68697"/>
              <wp:effectExtent l="76200" t="0" r="62865" b="7620"/>
              <wp:wrapNone/>
              <wp:docPr id="431" name="Freeform 28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3003" cy="68697"/>
                      </a:xfrm>
                      <a:custGeom>
                        <a:avLst/>
                        <a:gdLst>
                          <a:gd name="T0" fmla="*/ 7 w 8"/>
                          <a:gd name="T1" fmla="*/ 0 h 17"/>
                          <a:gd name="T2" fmla="*/ 5 w 8"/>
                          <a:gd name="T3" fmla="*/ 7 h 17"/>
                          <a:gd name="T4" fmla="*/ 0 w 8"/>
                          <a:gd name="T5" fmla="*/ 17 h 17"/>
                          <a:gd name="T6" fmla="*/ 2 w 8"/>
                          <a:gd name="T7" fmla="*/ 17 h 17"/>
                          <a:gd name="T8" fmla="*/ 7 w 8"/>
                          <a:gd name="T9" fmla="*/ 5 h 17"/>
                          <a:gd name="T10" fmla="*/ 8 w 8"/>
                          <a:gd name="T11" fmla="*/ 1 h 17"/>
                          <a:gd name="T12" fmla="*/ 7 w 8"/>
                          <a:gd name="T13" fmla="*/ 0 h 1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8" h="17">
                            <a:moveTo>
                              <a:pt x="7" y="0"/>
                            </a:moveTo>
                            <a:lnTo>
                              <a:pt x="5" y="7"/>
                            </a:lnTo>
                            <a:lnTo>
                              <a:pt x="0" y="17"/>
                            </a:lnTo>
                            <a:lnTo>
                              <a:pt x="2" y="17"/>
                            </a:lnTo>
                            <a:lnTo>
                              <a:pt x="7" y="5"/>
                            </a:lnTo>
                            <a:lnTo>
                              <a:pt x="8" y="1"/>
                            </a:lnTo>
                            <a:lnTo>
                              <a:pt x="7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12582F41" id="Freeform 289" o:spid="_x0000_s1026" alt="&quot;&quot;" style="position:absolute;margin-left:208.15pt;margin-top:77.8pt;width:2.6pt;height:5.4pt;z-index:251613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" path="m7,l5,7,,17r2,l7,5,8,1,7,e" filled="f" stroked="f">
              <v:path arrowok="t" o:connecttype="custom" o:connectlocs="28878,0;20627,28287;0,68697;8251,68697;28878,20205;33003,4041;28878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14208" behindDoc="0" locked="0" layoutInCell="1" allowOverlap="1" wp14:anchorId="4416FEE7" wp14:editId="413DBA63">
              <wp:simplePos x="0" y="0"/>
              <wp:positionH relativeFrom="column">
                <wp:posOffset>2025015</wp:posOffset>
              </wp:positionH>
              <wp:positionV relativeFrom="paragraph">
                <wp:posOffset>184785</wp:posOffset>
              </wp:positionV>
              <wp:extent cx="825066" cy="848611"/>
              <wp:effectExtent l="0" t="0" r="0" b="8890"/>
              <wp:wrapNone/>
              <wp:docPr id="432" name="Freeform 29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EditPoints="1"/>
                    </wps:cNvSpPr>
                    <wps:spPr bwMode="auto">
                      <a:xfrm>
                        <a:off x="0" y="0"/>
                        <a:ext cx="825066" cy="848611"/>
                      </a:xfrm>
                      <a:custGeom>
                        <a:avLst/>
                        <a:gdLst>
                          <a:gd name="T0" fmla="*/ 23 w 117"/>
                          <a:gd name="T1" fmla="*/ 102 h 123"/>
                          <a:gd name="T2" fmla="*/ 27 w 117"/>
                          <a:gd name="T3" fmla="*/ 94 h 123"/>
                          <a:gd name="T4" fmla="*/ 41 w 117"/>
                          <a:gd name="T5" fmla="*/ 73 h 123"/>
                          <a:gd name="T6" fmla="*/ 33 w 117"/>
                          <a:gd name="T7" fmla="*/ 69 h 123"/>
                          <a:gd name="T8" fmla="*/ 41 w 117"/>
                          <a:gd name="T9" fmla="*/ 73 h 123"/>
                          <a:gd name="T10" fmla="*/ 68 w 117"/>
                          <a:gd name="T11" fmla="*/ 44 h 123"/>
                          <a:gd name="T12" fmla="*/ 74 w 117"/>
                          <a:gd name="T13" fmla="*/ 39 h 123"/>
                          <a:gd name="T14" fmla="*/ 63 w 117"/>
                          <a:gd name="T15" fmla="*/ 19 h 123"/>
                          <a:gd name="T16" fmla="*/ 71 w 117"/>
                          <a:gd name="T17" fmla="*/ 17 h 123"/>
                          <a:gd name="T18" fmla="*/ 63 w 117"/>
                          <a:gd name="T19" fmla="*/ 19 h 123"/>
                          <a:gd name="T20" fmla="*/ 87 w 117"/>
                          <a:gd name="T21" fmla="*/ 15 h 123"/>
                          <a:gd name="T22" fmla="*/ 96 w 117"/>
                          <a:gd name="T23" fmla="*/ 14 h 123"/>
                          <a:gd name="T24" fmla="*/ 106 w 117"/>
                          <a:gd name="T25" fmla="*/ 0 h 123"/>
                          <a:gd name="T26" fmla="*/ 96 w 117"/>
                          <a:gd name="T27" fmla="*/ 2 h 123"/>
                          <a:gd name="T28" fmla="*/ 94 w 117"/>
                          <a:gd name="T29" fmla="*/ 4 h 123"/>
                          <a:gd name="T30" fmla="*/ 94 w 117"/>
                          <a:gd name="T31" fmla="*/ 2 h 123"/>
                          <a:gd name="T32" fmla="*/ 50 w 117"/>
                          <a:gd name="T33" fmla="*/ 24 h 123"/>
                          <a:gd name="T34" fmla="*/ 56 w 117"/>
                          <a:gd name="T35" fmla="*/ 31 h 123"/>
                          <a:gd name="T36" fmla="*/ 28 w 117"/>
                          <a:gd name="T37" fmla="*/ 43 h 123"/>
                          <a:gd name="T38" fmla="*/ 33 w 117"/>
                          <a:gd name="T39" fmla="*/ 44 h 123"/>
                          <a:gd name="T40" fmla="*/ 21 w 117"/>
                          <a:gd name="T41" fmla="*/ 53 h 123"/>
                          <a:gd name="T42" fmla="*/ 14 w 117"/>
                          <a:gd name="T43" fmla="*/ 73 h 123"/>
                          <a:gd name="T44" fmla="*/ 11 w 117"/>
                          <a:gd name="T45" fmla="*/ 73 h 123"/>
                          <a:gd name="T46" fmla="*/ 12 w 117"/>
                          <a:gd name="T47" fmla="*/ 123 h 123"/>
                          <a:gd name="T48" fmla="*/ 36 w 117"/>
                          <a:gd name="T49" fmla="*/ 86 h 123"/>
                          <a:gd name="T50" fmla="*/ 34 w 117"/>
                          <a:gd name="T51" fmla="*/ 86 h 123"/>
                          <a:gd name="T52" fmla="*/ 54 w 117"/>
                          <a:gd name="T53" fmla="*/ 60 h 123"/>
                          <a:gd name="T54" fmla="*/ 51 w 117"/>
                          <a:gd name="T55" fmla="*/ 54 h 123"/>
                          <a:gd name="T56" fmla="*/ 56 w 117"/>
                          <a:gd name="T57" fmla="*/ 58 h 123"/>
                          <a:gd name="T58" fmla="*/ 94 w 117"/>
                          <a:gd name="T59" fmla="*/ 31 h 123"/>
                          <a:gd name="T60" fmla="*/ 90 w 117"/>
                          <a:gd name="T61" fmla="*/ 28 h 123"/>
                          <a:gd name="T62" fmla="*/ 116 w 117"/>
                          <a:gd name="T63" fmla="*/ 11 h 12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  <a:cxn ang="0">
                            <a:pos x="T42" y="T43"/>
                          </a:cxn>
                          <a:cxn ang="0">
                            <a:pos x="T44" y="T45"/>
                          </a:cxn>
                          <a:cxn ang="0">
                            <a:pos x="T46" y="T47"/>
                          </a:cxn>
                          <a:cxn ang="0">
                            <a:pos x="T48" y="T49"/>
                          </a:cxn>
                          <a:cxn ang="0">
                            <a:pos x="T50" y="T51"/>
                          </a:cxn>
                          <a:cxn ang="0">
                            <a:pos x="T52" y="T53"/>
                          </a:cxn>
                          <a:cxn ang="0">
                            <a:pos x="T54" y="T55"/>
                          </a:cxn>
                          <a:cxn ang="0">
                            <a:pos x="T56" y="T57"/>
                          </a:cxn>
                          <a:cxn ang="0">
                            <a:pos x="T58" y="T59"/>
                          </a:cxn>
                          <a:cxn ang="0">
                            <a:pos x="T60" y="T61"/>
                          </a:cxn>
                          <a:cxn ang="0">
                            <a:pos x="T62" y="T63"/>
                          </a:cxn>
                        </a:cxnLst>
                        <a:rect l="0" t="0" r="r" b="b"/>
                        <a:pathLst>
                          <a:path w="117" h="123">
                            <a:moveTo>
                              <a:pt x="23" y="102"/>
                            </a:moveTo>
                            <a:cubicBezTo>
                              <a:pt x="23" y="102"/>
                              <a:pt x="23" y="102"/>
                              <a:pt x="23" y="102"/>
                            </a:cubicBezTo>
                            <a:cubicBezTo>
                              <a:pt x="26" y="93"/>
                              <a:pt x="26" y="93"/>
                              <a:pt x="26" y="93"/>
                            </a:cubicBezTo>
                            <a:cubicBezTo>
                              <a:pt x="27" y="94"/>
                              <a:pt x="27" y="94"/>
                              <a:pt x="27" y="94"/>
                            </a:cubicBezTo>
                            <a:cubicBezTo>
                              <a:pt x="23" y="102"/>
                              <a:pt x="23" y="102"/>
                              <a:pt x="23" y="102"/>
                            </a:cubicBezTo>
                            <a:moveTo>
                              <a:pt x="41" y="73"/>
                            </a:moveTo>
                            <a:cubicBezTo>
                              <a:pt x="33" y="69"/>
                              <a:pt x="33" y="69"/>
                              <a:pt x="33" y="69"/>
                            </a:cubicBezTo>
                            <a:cubicBezTo>
                              <a:pt x="33" y="69"/>
                              <a:pt x="33" y="69"/>
                              <a:pt x="33" y="69"/>
                            </a:cubicBezTo>
                            <a:cubicBezTo>
                              <a:pt x="41" y="72"/>
                              <a:pt x="41" y="72"/>
                              <a:pt x="41" y="72"/>
                            </a:cubicBezTo>
                            <a:cubicBezTo>
                              <a:pt x="41" y="73"/>
                              <a:pt x="41" y="73"/>
                              <a:pt x="41" y="73"/>
                            </a:cubicBezTo>
                            <a:moveTo>
                              <a:pt x="69" y="44"/>
                            </a:moveTo>
                            <a:cubicBezTo>
                              <a:pt x="68" y="44"/>
                              <a:pt x="68" y="44"/>
                              <a:pt x="68" y="44"/>
                            </a:cubicBezTo>
                            <a:cubicBezTo>
                              <a:pt x="73" y="38"/>
                              <a:pt x="73" y="38"/>
                              <a:pt x="73" y="38"/>
                            </a:cubicBezTo>
                            <a:cubicBezTo>
                              <a:pt x="74" y="39"/>
                              <a:pt x="74" y="39"/>
                              <a:pt x="74" y="39"/>
                            </a:cubicBezTo>
                            <a:cubicBezTo>
                              <a:pt x="69" y="44"/>
                              <a:pt x="69" y="44"/>
                              <a:pt x="69" y="44"/>
                            </a:cubicBezTo>
                            <a:moveTo>
                              <a:pt x="63" y="19"/>
                            </a:moveTo>
                            <a:cubicBezTo>
                              <a:pt x="63" y="19"/>
                              <a:pt x="63" y="19"/>
                              <a:pt x="63" y="19"/>
                            </a:cubicBezTo>
                            <a:cubicBezTo>
                              <a:pt x="71" y="17"/>
                              <a:pt x="71" y="17"/>
                              <a:pt x="71" y="17"/>
                            </a:cubicBezTo>
                            <a:cubicBezTo>
                              <a:pt x="71" y="18"/>
                              <a:pt x="71" y="18"/>
                              <a:pt x="71" y="18"/>
                            </a:cubicBezTo>
                            <a:cubicBezTo>
                              <a:pt x="63" y="19"/>
                              <a:pt x="63" y="19"/>
                              <a:pt x="63" y="19"/>
                            </a:cubicBezTo>
                            <a:moveTo>
                              <a:pt x="88" y="16"/>
                            </a:moveTo>
                            <a:cubicBezTo>
                              <a:pt x="87" y="15"/>
                              <a:pt x="87" y="15"/>
                              <a:pt x="87" y="15"/>
                            </a:cubicBezTo>
                            <a:cubicBezTo>
                              <a:pt x="96" y="13"/>
                              <a:pt x="96" y="13"/>
                              <a:pt x="96" y="13"/>
                            </a:cubicBezTo>
                            <a:cubicBezTo>
                              <a:pt x="96" y="14"/>
                              <a:pt x="96" y="14"/>
                              <a:pt x="96" y="14"/>
                            </a:cubicBezTo>
                            <a:cubicBezTo>
                              <a:pt x="88" y="16"/>
                              <a:pt x="88" y="16"/>
                              <a:pt x="88" y="16"/>
                            </a:cubicBezTo>
                            <a:moveTo>
                              <a:pt x="106" y="0"/>
                            </a:moveTo>
                            <a:cubicBezTo>
                              <a:pt x="104" y="0"/>
                              <a:pt x="102" y="0"/>
                              <a:pt x="99" y="1"/>
                            </a:cubicBezTo>
                            <a:cubicBezTo>
                              <a:pt x="98" y="1"/>
                              <a:pt x="97" y="1"/>
                              <a:pt x="96" y="2"/>
                            </a:cubicBezTo>
                            <a:cubicBezTo>
                              <a:pt x="94" y="3"/>
                              <a:pt x="94" y="3"/>
                              <a:pt x="94" y="3"/>
                            </a:cubicBezTo>
                            <a:cubicBezTo>
                              <a:pt x="94" y="4"/>
                              <a:pt x="94" y="4"/>
                              <a:pt x="94" y="4"/>
                            </a:cubicBezTo>
                            <a:cubicBezTo>
                              <a:pt x="93" y="3"/>
                              <a:pt x="93" y="3"/>
                              <a:pt x="93" y="3"/>
                            </a:cubicBezTo>
                            <a:cubicBezTo>
                              <a:pt x="94" y="2"/>
                              <a:pt x="94" y="2"/>
                              <a:pt x="94" y="2"/>
                            </a:cubicBezTo>
                            <a:cubicBezTo>
                              <a:pt x="86" y="4"/>
                              <a:pt x="79" y="8"/>
                              <a:pt x="76" y="9"/>
                            </a:cubicBezTo>
                            <a:cubicBezTo>
                              <a:pt x="67" y="13"/>
                              <a:pt x="58" y="18"/>
                              <a:pt x="50" y="24"/>
                            </a:cubicBezTo>
                            <a:cubicBezTo>
                              <a:pt x="57" y="30"/>
                              <a:pt x="57" y="30"/>
                              <a:pt x="57" y="30"/>
                            </a:cubicBezTo>
                            <a:cubicBezTo>
                              <a:pt x="56" y="31"/>
                              <a:pt x="56" y="31"/>
                              <a:pt x="56" y="31"/>
                            </a:cubicBezTo>
                            <a:cubicBezTo>
                              <a:pt x="49" y="24"/>
                              <a:pt x="49" y="24"/>
                              <a:pt x="49" y="24"/>
                            </a:cubicBezTo>
                            <a:cubicBezTo>
                              <a:pt x="42" y="30"/>
                              <a:pt x="35" y="36"/>
                              <a:pt x="28" y="43"/>
                            </a:cubicBezTo>
                            <a:cubicBezTo>
                              <a:pt x="33" y="43"/>
                              <a:pt x="33" y="43"/>
                              <a:pt x="33" y="43"/>
                            </a:cubicBezTo>
                            <a:cubicBezTo>
                              <a:pt x="33" y="44"/>
                              <a:pt x="33" y="44"/>
                              <a:pt x="33" y="44"/>
                            </a:cubicBezTo>
                            <a:cubicBezTo>
                              <a:pt x="28" y="44"/>
                              <a:pt x="28" y="44"/>
                              <a:pt x="28" y="44"/>
                            </a:cubicBezTo>
                            <a:cubicBezTo>
                              <a:pt x="25" y="47"/>
                              <a:pt x="23" y="50"/>
                              <a:pt x="21" y="53"/>
                            </a:cubicBezTo>
                            <a:cubicBezTo>
                              <a:pt x="17" y="59"/>
                              <a:pt x="14" y="66"/>
                              <a:pt x="11" y="72"/>
                            </a:cubicBezTo>
                            <a:cubicBezTo>
                              <a:pt x="14" y="73"/>
                              <a:pt x="14" y="73"/>
                              <a:pt x="14" y="73"/>
                            </a:cubicBezTo>
                            <a:cubicBezTo>
                              <a:pt x="14" y="74"/>
                              <a:pt x="14" y="74"/>
                              <a:pt x="14" y="74"/>
                            </a:cubicBezTo>
                            <a:cubicBezTo>
                              <a:pt x="11" y="73"/>
                              <a:pt x="11" y="73"/>
                              <a:pt x="11" y="73"/>
                            </a:cubicBezTo>
                            <a:cubicBezTo>
                              <a:pt x="0" y="97"/>
                              <a:pt x="2" y="117"/>
                              <a:pt x="7" y="121"/>
                            </a:cubicBezTo>
                            <a:cubicBezTo>
                              <a:pt x="8" y="122"/>
                              <a:pt x="10" y="123"/>
                              <a:pt x="12" y="123"/>
                            </a:cubicBezTo>
                            <a:cubicBezTo>
                              <a:pt x="18" y="123"/>
                              <a:pt x="27" y="115"/>
                              <a:pt x="31" y="100"/>
                            </a:cubicBezTo>
                            <a:cubicBezTo>
                              <a:pt x="32" y="95"/>
                              <a:pt x="34" y="91"/>
                              <a:pt x="36" y="86"/>
                            </a:cubicBezTo>
                            <a:cubicBezTo>
                              <a:pt x="34" y="86"/>
                              <a:pt x="34" y="86"/>
                              <a:pt x="34" y="86"/>
                            </a:cubicBezTo>
                            <a:cubicBezTo>
                              <a:pt x="34" y="86"/>
                              <a:pt x="34" y="86"/>
                              <a:pt x="34" y="86"/>
                            </a:cubicBezTo>
                            <a:cubicBezTo>
                              <a:pt x="37" y="85"/>
                              <a:pt x="37" y="85"/>
                              <a:pt x="37" y="85"/>
                            </a:cubicBezTo>
                            <a:cubicBezTo>
                              <a:pt x="42" y="76"/>
                              <a:pt x="48" y="68"/>
                              <a:pt x="54" y="60"/>
                            </a:cubicBezTo>
                            <a:cubicBezTo>
                              <a:pt x="51" y="54"/>
                              <a:pt x="51" y="54"/>
                              <a:pt x="51" y="54"/>
                            </a:cubicBezTo>
                            <a:cubicBezTo>
                              <a:pt x="51" y="54"/>
                              <a:pt x="51" y="54"/>
                              <a:pt x="51" y="54"/>
                            </a:cubicBezTo>
                            <a:cubicBezTo>
                              <a:pt x="55" y="60"/>
                              <a:pt x="55" y="60"/>
                              <a:pt x="55" y="60"/>
                            </a:cubicBezTo>
                            <a:cubicBezTo>
                              <a:pt x="55" y="59"/>
                              <a:pt x="56" y="58"/>
                              <a:pt x="56" y="58"/>
                            </a:cubicBezTo>
                            <a:cubicBezTo>
                              <a:pt x="62" y="51"/>
                              <a:pt x="69" y="44"/>
                              <a:pt x="77" y="39"/>
                            </a:cubicBezTo>
                            <a:cubicBezTo>
                              <a:pt x="82" y="36"/>
                              <a:pt x="88" y="33"/>
                              <a:pt x="94" y="31"/>
                            </a:cubicBezTo>
                            <a:cubicBezTo>
                              <a:pt x="89" y="29"/>
                              <a:pt x="89" y="29"/>
                              <a:pt x="89" y="29"/>
                            </a:cubicBezTo>
                            <a:cubicBezTo>
                              <a:pt x="90" y="28"/>
                              <a:pt x="90" y="28"/>
                              <a:pt x="90" y="28"/>
                            </a:cubicBezTo>
                            <a:cubicBezTo>
                              <a:pt x="95" y="31"/>
                              <a:pt x="95" y="31"/>
                              <a:pt x="95" y="31"/>
                            </a:cubicBezTo>
                            <a:cubicBezTo>
                              <a:pt x="104" y="27"/>
                              <a:pt x="114" y="22"/>
                              <a:pt x="116" y="11"/>
                            </a:cubicBezTo>
                            <a:cubicBezTo>
                              <a:pt x="117" y="3"/>
                              <a:pt x="113" y="0"/>
                              <a:pt x="106" y="0"/>
                            </a:cubicBezTo>
                          </a:path>
                        </a:pathLst>
                      </a:custGeom>
                      <a:solidFill>
                        <a:srgbClr val="99D7E2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6177D85" id="Freeform 290" o:spid="_x0000_s1026" alt="&quot;&quot;" style="position:absolute;margin-left:159.45pt;margin-top:14.55pt;width:64.95pt;height:66.8pt;z-index:251614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7,1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" path="m23,102v,,,,,c26,93,26,93,26,93v1,1,1,1,1,1c23,102,23,102,23,102m41,73c33,69,33,69,33,69v,,,,,c41,72,41,72,41,72v,1,,1,,1m69,44v-1,,-1,,-1,c73,38,73,38,73,38v1,1,1,1,1,1c69,44,69,44,69,44m63,19v,,,,,c71,17,71,17,71,17v,1,,1,,1c63,19,63,19,63,19m88,16c87,15,87,15,87,15v9,-2,9,-2,9,-2c96,14,96,14,96,14v-8,2,-8,2,-8,2m106,v-2,,-4,,-7,1c98,1,97,1,96,2,94,3,94,3,94,3v,1,,1,,1c93,3,93,3,93,3,94,2,94,2,94,2,86,4,79,8,76,9,67,13,58,18,50,24v7,6,7,6,7,6c56,31,56,31,56,31,49,24,49,24,49,24,42,30,35,36,28,43v5,,5,,5,c33,44,33,44,33,44v-5,,-5,,-5,c25,47,23,50,21,53,17,59,14,66,11,72v3,1,3,1,3,1c14,74,14,74,14,74,11,73,11,73,11,73,,97,2,117,7,121v1,1,3,2,5,2c18,123,27,115,31,100v1,-5,3,-9,5,-14c34,86,34,86,34,86v,,,,,c37,85,37,85,37,85,42,76,48,68,54,60,51,54,51,54,51,54v,,,,,c55,60,55,60,55,60v,-1,1,-2,1,-2c62,51,69,44,77,39v5,-3,11,-6,17,-8c89,29,89,29,89,29v1,-1,1,-1,1,-1c95,31,95,31,95,31v9,-4,19,-9,21,-20c117,3,113,,106,e" fillcolor="#99d7e2" stroked="f">
              <v:path arrowok="t" o:connecttype="custom" o:connectlocs="162192,703726;190400,648532;289126,503647;232711,476050;289126,503647;479526,303568;521837,269072;444266,131086;500681,117288;444266,131086;613511,103489;676977,96590;747496,0;676977,13799;662874,27597;662874,13799;352592,165583;394903,213878;197452,296669;232711,303568;148089,365662;98726,503647;77570,503647;84622,848611;253866,593338;239763,593338;380800,413957;359644,372561;394903,400158;662874,213878;634666,193180;818014,75892" o:connectangles="0,0,0,0,0,0,0,0,0,0,0,0,0,0,0,0,0,0,0,0,0,0,0,0,0,0,0,0,0,0,0,0"/>
              <o:lock v:ext="edit" verticies="t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15232" behindDoc="0" locked="0" layoutInCell="1" allowOverlap="1" wp14:anchorId="782432F7" wp14:editId="1FC4271E">
              <wp:simplePos x="0" y="0"/>
              <wp:positionH relativeFrom="column">
                <wp:posOffset>2680970</wp:posOffset>
              </wp:positionH>
              <wp:positionV relativeFrom="paragraph">
                <wp:posOffset>196850</wp:posOffset>
              </wp:positionV>
              <wp:extent cx="20627" cy="16164"/>
              <wp:effectExtent l="0" t="0" r="0" b="0"/>
              <wp:wrapNone/>
              <wp:docPr id="433" name="Freeform 29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0627" cy="16164"/>
                      </a:xfrm>
                      <a:custGeom>
                        <a:avLst/>
                        <a:gdLst>
                          <a:gd name="T0" fmla="*/ 3 w 3"/>
                          <a:gd name="T1" fmla="*/ 0 h 2"/>
                          <a:gd name="T2" fmla="*/ 1 w 3"/>
                          <a:gd name="T3" fmla="*/ 0 h 2"/>
                          <a:gd name="T4" fmla="*/ 0 w 3"/>
                          <a:gd name="T5" fmla="*/ 1 h 2"/>
                          <a:gd name="T6" fmla="*/ 1 w 3"/>
                          <a:gd name="T7" fmla="*/ 2 h 2"/>
                          <a:gd name="T8" fmla="*/ 1 w 3"/>
                          <a:gd name="T9" fmla="*/ 1 h 2"/>
                          <a:gd name="T10" fmla="*/ 3 w 3"/>
                          <a:gd name="T11" fmla="*/ 0 h 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</a:cxnLst>
                        <a:rect l="0" t="0" r="r" b="b"/>
                        <a:pathLst>
                          <a:path w="3" h="2">
                            <a:moveTo>
                              <a:pt x="3" y="0"/>
                            </a:moveTo>
                            <a:cubicBezTo>
                              <a:pt x="2" y="0"/>
                              <a:pt x="2" y="0"/>
                              <a:pt x="1" y="0"/>
                            </a:cubicBezTo>
                            <a:cubicBezTo>
                              <a:pt x="0" y="1"/>
                              <a:pt x="0" y="1"/>
                              <a:pt x="0" y="1"/>
                            </a:cubicBezTo>
                            <a:cubicBezTo>
                              <a:pt x="1" y="2"/>
                              <a:pt x="1" y="2"/>
                              <a:pt x="1" y="2"/>
                            </a:cubicBezTo>
                            <a:cubicBezTo>
                              <a:pt x="1" y="1"/>
                              <a:pt x="1" y="1"/>
                              <a:pt x="1" y="1"/>
                            </a:cubicBezTo>
                            <a:cubicBezTo>
                              <a:pt x="3" y="0"/>
                              <a:pt x="3" y="0"/>
                              <a:pt x="3" y="0"/>
                            </a:cubicBezTo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A33DEB8" id="Freeform 291" o:spid="_x0000_s1026" alt="&quot;&quot;" style="position:absolute;margin-left:211.1pt;margin-top:15.5pt;width:1.6pt;height:1.25pt;z-index:251615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" path="m3,c2,,2,,1,,,1,,1,,1,1,2,1,2,1,2,1,1,1,1,1,1,3,,3,,3,e" fillcolor="#5eb5c9" stroked="f">
              <v:path arrowok="t" o:connecttype="custom" o:connectlocs="20627,0;6876,0;0,8082;6876,16164;6876,8082;20627,0" o:connectangles="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16256" behindDoc="0" locked="0" layoutInCell="1" allowOverlap="1" wp14:anchorId="431D6744" wp14:editId="5A0F6C79">
              <wp:simplePos x="0" y="0"/>
              <wp:positionH relativeFrom="column">
                <wp:posOffset>2652395</wp:posOffset>
              </wp:positionH>
              <wp:positionV relativeFrom="paragraph">
                <wp:posOffset>379095</wp:posOffset>
              </wp:positionV>
              <wp:extent cx="45379" cy="20205"/>
              <wp:effectExtent l="0" t="0" r="0" b="0"/>
              <wp:wrapNone/>
              <wp:docPr id="434" name="Freeform 29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5379" cy="20205"/>
                      </a:xfrm>
                      <a:custGeom>
                        <a:avLst/>
                        <a:gdLst>
                          <a:gd name="T0" fmla="*/ 1 w 6"/>
                          <a:gd name="T1" fmla="*/ 0 h 3"/>
                          <a:gd name="T2" fmla="*/ 0 w 6"/>
                          <a:gd name="T3" fmla="*/ 1 h 3"/>
                          <a:gd name="T4" fmla="*/ 5 w 6"/>
                          <a:gd name="T5" fmla="*/ 3 h 3"/>
                          <a:gd name="T6" fmla="*/ 6 w 6"/>
                          <a:gd name="T7" fmla="*/ 3 h 3"/>
                          <a:gd name="T8" fmla="*/ 1 w 6"/>
                          <a:gd name="T9" fmla="*/ 0 h 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6" h="3">
                            <a:moveTo>
                              <a:pt x="1" y="0"/>
                            </a:moveTo>
                            <a:cubicBezTo>
                              <a:pt x="0" y="1"/>
                              <a:pt x="0" y="1"/>
                              <a:pt x="0" y="1"/>
                            </a:cubicBezTo>
                            <a:cubicBezTo>
                              <a:pt x="5" y="3"/>
                              <a:pt x="5" y="3"/>
                              <a:pt x="5" y="3"/>
                            </a:cubicBezTo>
                            <a:cubicBezTo>
                              <a:pt x="5" y="3"/>
                              <a:pt x="5" y="3"/>
                              <a:pt x="6" y="3"/>
                            </a:cubicBezTo>
                            <a:cubicBezTo>
                              <a:pt x="1" y="0"/>
                              <a:pt x="1" y="0"/>
                              <a:pt x="1" y="0"/>
                            </a:cubicBezTo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47CBBCE" id="Freeform 292" o:spid="_x0000_s1026" alt="&quot;&quot;" style="position:absolute;margin-left:208.85pt;margin-top:29.85pt;width:3.55pt;height:1.6pt;z-index:251616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,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" path="m1,c,1,,1,,1,5,3,5,3,5,3v,,,,1,c1,,1,,1,e" fillcolor="#5eb5c9" stroked="f">
              <v:path arrowok="t" o:connecttype="custom" o:connectlocs="7563,0;0,6735;37816,20205;45379,20205;7563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17280" behindDoc="0" locked="0" layoutInCell="1" allowOverlap="1" wp14:anchorId="1CC156D2" wp14:editId="402C693E">
              <wp:simplePos x="0" y="0"/>
              <wp:positionH relativeFrom="column">
                <wp:posOffset>2639695</wp:posOffset>
              </wp:positionH>
              <wp:positionV relativeFrom="paragraph">
                <wp:posOffset>273685</wp:posOffset>
              </wp:positionV>
              <wp:extent cx="61879" cy="20205"/>
              <wp:effectExtent l="0" t="0" r="0" b="0"/>
              <wp:wrapNone/>
              <wp:docPr id="435" name="Freeform 29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20205"/>
                      </a:xfrm>
                      <a:custGeom>
                        <a:avLst/>
                        <a:gdLst>
                          <a:gd name="T0" fmla="*/ 15 w 15"/>
                          <a:gd name="T1" fmla="*/ 0 h 5"/>
                          <a:gd name="T2" fmla="*/ 0 w 15"/>
                          <a:gd name="T3" fmla="*/ 3 h 5"/>
                          <a:gd name="T4" fmla="*/ 2 w 15"/>
                          <a:gd name="T5" fmla="*/ 5 h 5"/>
                          <a:gd name="T6" fmla="*/ 15 w 15"/>
                          <a:gd name="T7" fmla="*/ 2 h 5"/>
                          <a:gd name="T8" fmla="*/ 15 w 15"/>
                          <a:gd name="T9" fmla="*/ 0 h 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5" h="5">
                            <a:moveTo>
                              <a:pt x="15" y="0"/>
                            </a:moveTo>
                            <a:lnTo>
                              <a:pt x="0" y="3"/>
                            </a:lnTo>
                            <a:lnTo>
                              <a:pt x="2" y="5"/>
                            </a:lnTo>
                            <a:lnTo>
                              <a:pt x="15" y="2"/>
                            </a:lnTo>
                            <a:lnTo>
                              <a:pt x="15" y="0"/>
                            </a:lnTo>
                            <a:close/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444ADF4" id="Freeform 293" o:spid="_x0000_s1026" alt="&quot;&quot;" style="position:absolute;margin-left:207.85pt;margin-top:21.55pt;width:4.85pt;height:1.6pt;z-index:251617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" path="m15,l,3,2,5,15,2,15,xe" fillcolor="#5eb5c9" stroked="f">
              <v:path arrowok="t" o:connecttype="custom" o:connectlocs="61879,0;0,12123;8251,20205;61879,8082;61879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18304" behindDoc="0" locked="0" layoutInCell="1" allowOverlap="1" wp14:anchorId="02CE36C9" wp14:editId="3C186688">
              <wp:simplePos x="0" y="0"/>
              <wp:positionH relativeFrom="column">
                <wp:posOffset>2639695</wp:posOffset>
              </wp:positionH>
              <wp:positionV relativeFrom="paragraph">
                <wp:posOffset>311785</wp:posOffset>
              </wp:positionV>
              <wp:extent cx="61879" cy="20205"/>
              <wp:effectExtent l="38100" t="38100" r="33655" b="37465"/>
              <wp:wrapNone/>
              <wp:docPr id="436" name="Freeform 29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20205"/>
                      </a:xfrm>
                      <a:custGeom>
                        <a:avLst/>
                        <a:gdLst>
                          <a:gd name="T0" fmla="*/ 15 w 15"/>
                          <a:gd name="T1" fmla="*/ 0 h 5"/>
                          <a:gd name="T2" fmla="*/ 0 w 15"/>
                          <a:gd name="T3" fmla="*/ 3 h 5"/>
                          <a:gd name="T4" fmla="*/ 2 w 15"/>
                          <a:gd name="T5" fmla="*/ 5 h 5"/>
                          <a:gd name="T6" fmla="*/ 15 w 15"/>
                          <a:gd name="T7" fmla="*/ 2 h 5"/>
                          <a:gd name="T8" fmla="*/ 15 w 15"/>
                          <a:gd name="T9" fmla="*/ 0 h 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5" h="5">
                            <a:moveTo>
                              <a:pt x="15" y="0"/>
                            </a:moveTo>
                            <a:lnTo>
                              <a:pt x="0" y="3"/>
                            </a:lnTo>
                            <a:lnTo>
                              <a:pt x="2" y="5"/>
                            </a:lnTo>
                            <a:lnTo>
                              <a:pt x="15" y="2"/>
                            </a:lnTo>
                            <a:lnTo>
                              <a:pt x="15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F893D26" id="Freeform 294" o:spid="_x0000_s1026" alt="&quot;&quot;" style="position:absolute;margin-left:207.85pt;margin-top:24.55pt;width:4.85pt;height:1.6pt;z-index:251618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" path="m15,l,3,2,5,15,2,15,e" filled="f" stroked="f">
              <v:path arrowok="t" o:connecttype="custom" o:connectlocs="61879,0;0,12123;8251,20205;61879,8082;61879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19328" behindDoc="0" locked="0" layoutInCell="1" allowOverlap="1" wp14:anchorId="0F223B04" wp14:editId="2F3EB723">
              <wp:simplePos x="0" y="0"/>
              <wp:positionH relativeFrom="column">
                <wp:posOffset>2371725</wp:posOffset>
              </wp:positionH>
              <wp:positionV relativeFrom="paragraph">
                <wp:posOffset>350520</wp:posOffset>
              </wp:positionV>
              <wp:extent cx="53630" cy="48492"/>
              <wp:effectExtent l="0" t="0" r="3810" b="8890"/>
              <wp:wrapNone/>
              <wp:docPr id="437" name="Freeform 29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3630" cy="48492"/>
                      </a:xfrm>
                      <a:custGeom>
                        <a:avLst/>
                        <a:gdLst>
                          <a:gd name="T0" fmla="*/ 1 w 8"/>
                          <a:gd name="T1" fmla="*/ 0 h 7"/>
                          <a:gd name="T2" fmla="*/ 0 w 8"/>
                          <a:gd name="T3" fmla="*/ 0 h 7"/>
                          <a:gd name="T4" fmla="*/ 7 w 8"/>
                          <a:gd name="T5" fmla="*/ 7 h 7"/>
                          <a:gd name="T6" fmla="*/ 8 w 8"/>
                          <a:gd name="T7" fmla="*/ 6 h 7"/>
                          <a:gd name="T8" fmla="*/ 1 w 8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8" h="7">
                            <a:moveTo>
                              <a:pt x="1" y="0"/>
                            </a:moveTo>
                            <a:cubicBezTo>
                              <a:pt x="1" y="0"/>
                              <a:pt x="1" y="0"/>
                              <a:pt x="0" y="0"/>
                            </a:cubicBezTo>
                            <a:cubicBezTo>
                              <a:pt x="7" y="7"/>
                              <a:pt x="7" y="7"/>
                              <a:pt x="7" y="7"/>
                            </a:cubicBezTo>
                            <a:cubicBezTo>
                              <a:pt x="8" y="6"/>
                              <a:pt x="8" y="6"/>
                              <a:pt x="8" y="6"/>
                            </a:cubicBezTo>
                            <a:cubicBezTo>
                              <a:pt x="1" y="0"/>
                              <a:pt x="1" y="0"/>
                              <a:pt x="1" y="0"/>
                            </a:cubicBezTo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7C6C757" id="Freeform 295" o:spid="_x0000_s1026" alt="&quot;&quot;" style="position:absolute;margin-left:186.75pt;margin-top:27.6pt;width:4.2pt;height:3.8pt;z-index:251619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" path="m1,c1,,1,,,,7,7,7,7,7,7,8,6,8,6,8,6,1,,1,,1,e" fillcolor="#5eb5c9" stroked="f">
              <v:path arrowok="t" o:connecttype="custom" o:connectlocs="6704,0;0,0;46926,48492;53630,41565;6704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20352" behindDoc="0" locked="0" layoutInCell="1" allowOverlap="1" wp14:anchorId="1404736A" wp14:editId="09CC57BE">
              <wp:simplePos x="0" y="0"/>
              <wp:positionH relativeFrom="column">
                <wp:posOffset>2186305</wp:posOffset>
              </wp:positionH>
              <wp:positionV relativeFrom="paragraph">
                <wp:posOffset>827405</wp:posOffset>
              </wp:positionV>
              <wp:extent cx="28877" cy="60614"/>
              <wp:effectExtent l="0" t="0" r="9525" b="0"/>
              <wp:wrapNone/>
              <wp:docPr id="438" name="Freeform 29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60614"/>
                      </a:xfrm>
                      <a:custGeom>
                        <a:avLst/>
                        <a:gdLst>
                          <a:gd name="T0" fmla="*/ 5 w 7"/>
                          <a:gd name="T1" fmla="*/ 0 h 15"/>
                          <a:gd name="T2" fmla="*/ 0 w 7"/>
                          <a:gd name="T3" fmla="*/ 15 h 15"/>
                          <a:gd name="T4" fmla="*/ 0 w 7"/>
                          <a:gd name="T5" fmla="*/ 15 h 15"/>
                          <a:gd name="T6" fmla="*/ 7 w 7"/>
                          <a:gd name="T7" fmla="*/ 2 h 15"/>
                          <a:gd name="T8" fmla="*/ 5 w 7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7" h="15">
                            <a:moveTo>
                              <a:pt x="5" y="0"/>
                            </a:moveTo>
                            <a:lnTo>
                              <a:pt x="0" y="15"/>
                            </a:lnTo>
                            <a:lnTo>
                              <a:pt x="0" y="15"/>
                            </a:lnTo>
                            <a:lnTo>
                              <a:pt x="7" y="2"/>
                            </a:lnTo>
                            <a:lnTo>
                              <a:pt x="5" y="0"/>
                            </a:lnTo>
                            <a:close/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1205358" id="Freeform 296" o:spid="_x0000_s1026" alt="&quot;&quot;" style="position:absolute;margin-left:172.15pt;margin-top:65.15pt;width:2.25pt;height:4.75pt;z-index:251620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" path="m5,l,15r,l7,2,5,xe" fillcolor="#5eb5c9" stroked="f">
              <v:path arrowok="t" o:connecttype="custom" o:connectlocs="20626,0;0,60614;0,60614;28877,8082;20626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21376" behindDoc="0" locked="0" layoutInCell="1" allowOverlap="1" wp14:anchorId="7F4ECA45" wp14:editId="0CB2A664">
              <wp:simplePos x="0" y="0"/>
              <wp:positionH relativeFrom="column">
                <wp:posOffset>2338705</wp:posOffset>
              </wp:positionH>
              <wp:positionV relativeFrom="paragraph">
                <wp:posOffset>979805</wp:posOffset>
              </wp:positionV>
              <wp:extent cx="28877" cy="60614"/>
              <wp:effectExtent l="76200" t="0" r="66675" b="0"/>
              <wp:wrapNone/>
              <wp:docPr id="439" name="Freeform 29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60614"/>
                      </a:xfrm>
                      <a:custGeom>
                        <a:avLst/>
                        <a:gdLst>
                          <a:gd name="T0" fmla="*/ 5 w 7"/>
                          <a:gd name="T1" fmla="*/ 0 h 15"/>
                          <a:gd name="T2" fmla="*/ 0 w 7"/>
                          <a:gd name="T3" fmla="*/ 15 h 15"/>
                          <a:gd name="T4" fmla="*/ 0 w 7"/>
                          <a:gd name="T5" fmla="*/ 15 h 15"/>
                          <a:gd name="T6" fmla="*/ 7 w 7"/>
                          <a:gd name="T7" fmla="*/ 2 h 15"/>
                          <a:gd name="T8" fmla="*/ 5 w 7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7" h="15">
                            <a:moveTo>
                              <a:pt x="5" y="0"/>
                            </a:moveTo>
                            <a:lnTo>
                              <a:pt x="0" y="15"/>
                            </a:lnTo>
                            <a:lnTo>
                              <a:pt x="0" y="15"/>
                            </a:lnTo>
                            <a:lnTo>
                              <a:pt x="7" y="2"/>
                            </a:lnTo>
                            <a:lnTo>
                              <a:pt x="5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20BDC04" id="Freeform 297" o:spid="_x0000_s1026" alt="&quot;&quot;" style="position:absolute;margin-left:184.15pt;margin-top:77.15pt;width:2.25pt;height:4.75pt;z-index:251621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" path="m5,l,15r,l7,2,5,e" filled="f" stroked="f">
              <v:path arrowok="t" o:connecttype="custom" o:connectlocs="20626,0;0,60614;0,60614;28877,8082;20626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3CA5FE67" wp14:editId="471D9879">
              <wp:simplePos x="0" y="0"/>
              <wp:positionH relativeFrom="column">
                <wp:posOffset>2103755</wp:posOffset>
              </wp:positionH>
              <wp:positionV relativeFrom="paragraph">
                <wp:posOffset>681990</wp:posOffset>
              </wp:positionV>
              <wp:extent cx="20627" cy="12123"/>
              <wp:effectExtent l="0" t="0" r="0" b="0"/>
              <wp:wrapNone/>
              <wp:docPr id="440" name="Freeform 29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0627" cy="12123"/>
                      </a:xfrm>
                      <a:custGeom>
                        <a:avLst/>
                        <a:gdLst>
                          <a:gd name="T0" fmla="*/ 0 w 3"/>
                          <a:gd name="T1" fmla="*/ 0 h 2"/>
                          <a:gd name="T2" fmla="*/ 0 w 3"/>
                          <a:gd name="T3" fmla="*/ 1 h 2"/>
                          <a:gd name="T4" fmla="*/ 3 w 3"/>
                          <a:gd name="T5" fmla="*/ 2 h 2"/>
                          <a:gd name="T6" fmla="*/ 3 w 3"/>
                          <a:gd name="T7" fmla="*/ 1 h 2"/>
                          <a:gd name="T8" fmla="*/ 0 w 3"/>
                          <a:gd name="T9" fmla="*/ 0 h 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3" h="2">
                            <a:moveTo>
                              <a:pt x="0" y="0"/>
                            </a:moveTo>
                            <a:cubicBezTo>
                              <a:pt x="0" y="0"/>
                              <a:pt x="0" y="1"/>
                              <a:pt x="0" y="1"/>
                            </a:cubicBezTo>
                            <a:cubicBezTo>
                              <a:pt x="3" y="2"/>
                              <a:pt x="3" y="2"/>
                              <a:pt x="3" y="2"/>
                            </a:cubicBezTo>
                            <a:cubicBezTo>
                              <a:pt x="3" y="1"/>
                              <a:pt x="3" y="1"/>
                              <a:pt x="3" y="1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228FA75" id="Freeform 298" o:spid="_x0000_s1026" alt="&quot;&quot;" style="position:absolute;margin-left:165.65pt;margin-top:53.7pt;width:1.6pt;height:.95pt;z-index:251622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" path="m,c,,,1,,1,3,2,3,2,3,2,3,1,3,1,3,1,,,,,,e" fillcolor="#5eb5c9" stroked="f">
              <v:path arrowok="t" o:connecttype="custom" o:connectlocs="0,0;0,6062;20627,12123;20627,6062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23424" behindDoc="0" locked="0" layoutInCell="1" allowOverlap="1" wp14:anchorId="556F38BE" wp14:editId="26E0A23F">
              <wp:simplePos x="0" y="0"/>
              <wp:positionH relativeFrom="column">
                <wp:posOffset>2470785</wp:posOffset>
              </wp:positionH>
              <wp:positionV relativeFrom="paragraph">
                <wp:posOffset>302260</wp:posOffset>
              </wp:positionV>
              <wp:extent cx="53630" cy="12123"/>
              <wp:effectExtent l="0" t="0" r="0" b="0"/>
              <wp:wrapNone/>
              <wp:docPr id="441" name="Freeform 29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3630" cy="12123"/>
                      </a:xfrm>
                      <a:custGeom>
                        <a:avLst/>
                        <a:gdLst>
                          <a:gd name="T0" fmla="*/ 13 w 13"/>
                          <a:gd name="T1" fmla="*/ 0 h 3"/>
                          <a:gd name="T2" fmla="*/ 0 w 13"/>
                          <a:gd name="T3" fmla="*/ 3 h 3"/>
                          <a:gd name="T4" fmla="*/ 0 w 13"/>
                          <a:gd name="T5" fmla="*/ 3 h 3"/>
                          <a:gd name="T6" fmla="*/ 13 w 13"/>
                          <a:gd name="T7" fmla="*/ 2 h 3"/>
                          <a:gd name="T8" fmla="*/ 13 w 13"/>
                          <a:gd name="T9" fmla="*/ 0 h 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3" h="3">
                            <a:moveTo>
                              <a:pt x="13" y="0"/>
                            </a:moveTo>
                            <a:lnTo>
                              <a:pt x="0" y="3"/>
                            </a:lnTo>
                            <a:lnTo>
                              <a:pt x="0" y="3"/>
                            </a:lnTo>
                            <a:lnTo>
                              <a:pt x="13" y="2"/>
                            </a:lnTo>
                            <a:lnTo>
                              <a:pt x="13" y="0"/>
                            </a:lnTo>
                            <a:close/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2D7E000" id="Freeform 299" o:spid="_x0000_s1026" alt="&quot;&quot;" style="position:absolute;margin-left:194.55pt;margin-top:23.8pt;width:4.2pt;height:.95pt;z-index:251623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,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" path="m13,l,3r,l13,2,13,xe" fillcolor="#5eb5c9" stroked="f">
              <v:path arrowok="t" o:connecttype="custom" o:connectlocs="53630,0;0,12123;0,12123;53630,8082;5363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24448" behindDoc="0" locked="0" layoutInCell="1" allowOverlap="1" wp14:anchorId="12BD20D5" wp14:editId="7CA14BF7">
              <wp:simplePos x="0" y="0"/>
              <wp:positionH relativeFrom="column">
                <wp:posOffset>2470785</wp:posOffset>
              </wp:positionH>
              <wp:positionV relativeFrom="paragraph">
                <wp:posOffset>340360</wp:posOffset>
              </wp:positionV>
              <wp:extent cx="53630" cy="12123"/>
              <wp:effectExtent l="38100" t="38100" r="41910" b="45085"/>
              <wp:wrapNone/>
              <wp:docPr id="442" name="Freeform 30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3630" cy="12123"/>
                      </a:xfrm>
                      <a:custGeom>
                        <a:avLst/>
                        <a:gdLst>
                          <a:gd name="T0" fmla="*/ 13 w 13"/>
                          <a:gd name="T1" fmla="*/ 0 h 3"/>
                          <a:gd name="T2" fmla="*/ 0 w 13"/>
                          <a:gd name="T3" fmla="*/ 3 h 3"/>
                          <a:gd name="T4" fmla="*/ 0 w 13"/>
                          <a:gd name="T5" fmla="*/ 3 h 3"/>
                          <a:gd name="T6" fmla="*/ 13 w 13"/>
                          <a:gd name="T7" fmla="*/ 2 h 3"/>
                          <a:gd name="T8" fmla="*/ 13 w 13"/>
                          <a:gd name="T9" fmla="*/ 0 h 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3" h="3">
                            <a:moveTo>
                              <a:pt x="13" y="0"/>
                            </a:moveTo>
                            <a:lnTo>
                              <a:pt x="0" y="3"/>
                            </a:lnTo>
                            <a:lnTo>
                              <a:pt x="0" y="3"/>
                            </a:lnTo>
                            <a:lnTo>
                              <a:pt x="13" y="2"/>
                            </a:lnTo>
                            <a:lnTo>
                              <a:pt x="13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BC3E807" id="Freeform 300" o:spid="_x0000_s1026" alt="&quot;&quot;" style="position:absolute;margin-left:194.55pt;margin-top:26.8pt;width:4.2pt;height:.95pt;z-index:251624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,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" path="m13,l,3r,l13,2,13,e" filled="f" stroked="f">
              <v:path arrowok="t" o:connecttype="custom" o:connectlocs="53630,0;0,12123;0,12123;53630,8082;5363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25472" behindDoc="0" locked="0" layoutInCell="1" allowOverlap="1" wp14:anchorId="52EC3299" wp14:editId="4A5DF8C4">
              <wp:simplePos x="0" y="0"/>
              <wp:positionH relativeFrom="column">
                <wp:posOffset>2264410</wp:posOffset>
              </wp:positionH>
              <wp:positionV relativeFrom="paragraph">
                <wp:posOffset>770890</wp:posOffset>
              </wp:positionV>
              <wp:extent cx="20627" cy="8082"/>
              <wp:effectExtent l="0" t="0" r="0" b="0"/>
              <wp:wrapNone/>
              <wp:docPr id="443" name="Freeform 30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0627" cy="8082"/>
                      </a:xfrm>
                      <a:custGeom>
                        <a:avLst/>
                        <a:gdLst>
                          <a:gd name="T0" fmla="*/ 3 w 3"/>
                          <a:gd name="T1" fmla="*/ 0 h 1"/>
                          <a:gd name="T2" fmla="*/ 0 w 3"/>
                          <a:gd name="T3" fmla="*/ 1 h 1"/>
                          <a:gd name="T4" fmla="*/ 0 w 3"/>
                          <a:gd name="T5" fmla="*/ 1 h 1"/>
                          <a:gd name="T6" fmla="*/ 2 w 3"/>
                          <a:gd name="T7" fmla="*/ 1 h 1"/>
                          <a:gd name="T8" fmla="*/ 3 w 3"/>
                          <a:gd name="T9" fmla="*/ 0 h 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3" h="1">
                            <a:moveTo>
                              <a:pt x="3" y="0"/>
                            </a:moveTo>
                            <a:cubicBezTo>
                              <a:pt x="0" y="1"/>
                              <a:pt x="0" y="1"/>
                              <a:pt x="0" y="1"/>
                            </a:cubicBezTo>
                            <a:cubicBezTo>
                              <a:pt x="0" y="1"/>
                              <a:pt x="0" y="1"/>
                              <a:pt x="0" y="1"/>
                            </a:cubicBezTo>
                            <a:cubicBezTo>
                              <a:pt x="2" y="1"/>
                              <a:pt x="2" y="1"/>
                              <a:pt x="2" y="1"/>
                            </a:cubicBezTo>
                            <a:cubicBezTo>
                              <a:pt x="3" y="1"/>
                              <a:pt x="3" y="0"/>
                              <a:pt x="3" y="0"/>
                            </a:cubicBezTo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F8EE999" id="Freeform 301" o:spid="_x0000_s1026" alt="&quot;&quot;" style="position:absolute;margin-left:178.3pt;margin-top:60.7pt;width:1.6pt;height:.65pt;z-index:251625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" path="m3,c,1,,1,,1v,,,,,c2,1,2,1,2,1,3,1,3,,3,e" fillcolor="#5eb5c9" stroked="f">
              <v:path arrowok="t" o:connecttype="custom" o:connectlocs="20627,0;0,8082;0,8082;13751,8082;20627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121D413C" wp14:editId="075C5FF6">
              <wp:simplePos x="0" y="0"/>
              <wp:positionH relativeFrom="column">
                <wp:posOffset>2256155</wp:posOffset>
              </wp:positionH>
              <wp:positionV relativeFrom="paragraph">
                <wp:posOffset>661670</wp:posOffset>
              </wp:positionV>
              <wp:extent cx="57755" cy="28287"/>
              <wp:effectExtent l="0" t="0" r="0" b="0"/>
              <wp:wrapNone/>
              <wp:docPr id="444" name="Freeform 30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755" cy="28287"/>
                      </a:xfrm>
                      <a:custGeom>
                        <a:avLst/>
                        <a:gdLst>
                          <a:gd name="T0" fmla="*/ 0 w 14"/>
                          <a:gd name="T1" fmla="*/ 0 h 7"/>
                          <a:gd name="T2" fmla="*/ 0 w 14"/>
                          <a:gd name="T3" fmla="*/ 0 h 7"/>
                          <a:gd name="T4" fmla="*/ 14 w 14"/>
                          <a:gd name="T5" fmla="*/ 7 h 7"/>
                          <a:gd name="T6" fmla="*/ 14 w 14"/>
                          <a:gd name="T7" fmla="*/ 5 h 7"/>
                          <a:gd name="T8" fmla="*/ 0 w 14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4" h="7">
                            <a:moveTo>
                              <a:pt x="0" y="0"/>
                            </a:moveTo>
                            <a:lnTo>
                              <a:pt x="0" y="0"/>
                            </a:lnTo>
                            <a:lnTo>
                              <a:pt x="14" y="7"/>
                            </a:lnTo>
                            <a:lnTo>
                              <a:pt x="14" y="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98ADF7C" id="Freeform 302" o:spid="_x0000_s1026" alt="&quot;&quot;" style="position:absolute;margin-left:177.65pt;margin-top:52.1pt;width:4.55pt;height:2.25pt;z-index:251626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" path="m,l,,14,7r,-2l,xe" fillcolor="#5eb5c9" stroked="f">
              <v:path arrowok="t" o:connecttype="custom" o:connectlocs="0,0;0,0;57755,28287;57755,20205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7DDA0694" wp14:editId="303B4E08">
              <wp:simplePos x="0" y="0"/>
              <wp:positionH relativeFrom="column">
                <wp:posOffset>2256155</wp:posOffset>
              </wp:positionH>
              <wp:positionV relativeFrom="paragraph">
                <wp:posOffset>680720</wp:posOffset>
              </wp:positionV>
              <wp:extent cx="57755" cy="28287"/>
              <wp:effectExtent l="38100" t="19050" r="38100" b="29210"/>
              <wp:wrapNone/>
              <wp:docPr id="445" name="Freeform 30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755" cy="28287"/>
                      </a:xfrm>
                      <a:custGeom>
                        <a:avLst/>
                        <a:gdLst>
                          <a:gd name="T0" fmla="*/ 0 w 14"/>
                          <a:gd name="T1" fmla="*/ 0 h 7"/>
                          <a:gd name="T2" fmla="*/ 0 w 14"/>
                          <a:gd name="T3" fmla="*/ 0 h 7"/>
                          <a:gd name="T4" fmla="*/ 14 w 14"/>
                          <a:gd name="T5" fmla="*/ 7 h 7"/>
                          <a:gd name="T6" fmla="*/ 14 w 14"/>
                          <a:gd name="T7" fmla="*/ 5 h 7"/>
                          <a:gd name="T8" fmla="*/ 0 w 14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4" h="7">
                            <a:moveTo>
                              <a:pt x="0" y="0"/>
                            </a:moveTo>
                            <a:lnTo>
                              <a:pt x="0" y="0"/>
                            </a:lnTo>
                            <a:lnTo>
                              <a:pt x="14" y="7"/>
                            </a:lnTo>
                            <a:lnTo>
                              <a:pt x="14" y="5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EE8695D" id="Freeform 303" o:spid="_x0000_s1026" alt="&quot;&quot;" style="position:absolute;margin-left:177.65pt;margin-top:53.6pt;width:4.55pt;height:2.25pt;z-index:251627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" path="m,l,,14,7r,-2l,e" filled="f" stroked="f">
              <v:path arrowok="t" o:connecttype="custom" o:connectlocs="0,0;0,0;57755,28287;57755,20205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6E2D62E5" wp14:editId="5E37CACC">
              <wp:simplePos x="0" y="0"/>
              <wp:positionH relativeFrom="column">
                <wp:posOffset>2384425</wp:posOffset>
              </wp:positionH>
              <wp:positionV relativeFrom="paragraph">
                <wp:posOffset>556895</wp:posOffset>
              </wp:positionV>
              <wp:extent cx="28877" cy="40410"/>
              <wp:effectExtent l="0" t="0" r="9525" b="0"/>
              <wp:wrapNone/>
              <wp:docPr id="446" name="Freeform 30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40410"/>
                      </a:xfrm>
                      <a:custGeom>
                        <a:avLst/>
                        <a:gdLst>
                          <a:gd name="T0" fmla="*/ 0 w 4"/>
                          <a:gd name="T1" fmla="*/ 0 h 6"/>
                          <a:gd name="T2" fmla="*/ 0 w 4"/>
                          <a:gd name="T3" fmla="*/ 0 h 6"/>
                          <a:gd name="T4" fmla="*/ 3 w 4"/>
                          <a:gd name="T5" fmla="*/ 6 h 6"/>
                          <a:gd name="T6" fmla="*/ 4 w 4"/>
                          <a:gd name="T7" fmla="*/ 6 h 6"/>
                          <a:gd name="T8" fmla="*/ 0 w 4"/>
                          <a:gd name="T9" fmla="*/ 0 h 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4" h="6"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3" y="6"/>
                              <a:pt x="3" y="6"/>
                              <a:pt x="3" y="6"/>
                            </a:cubicBezTo>
                            <a:cubicBezTo>
                              <a:pt x="3" y="6"/>
                              <a:pt x="4" y="6"/>
                              <a:pt x="4" y="6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A10D9AD" id="Freeform 304" o:spid="_x0000_s1026" alt="&quot;&quot;" style="position:absolute;margin-left:187.75pt;margin-top:43.85pt;width:2.25pt;height:3.2pt;z-index:251628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,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" path="m,c,,,,,,3,6,3,6,3,6v,,1,,1,c,,,,,e" fillcolor="#5eb5c9" stroked="f">
              <v:path arrowok="t" o:connecttype="custom" o:connectlocs="0,0;0,0;21658,40410;28877,40410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1D6BEB9F" wp14:editId="503B01BC">
              <wp:simplePos x="0" y="0"/>
              <wp:positionH relativeFrom="column">
                <wp:posOffset>2223135</wp:posOffset>
              </wp:positionH>
              <wp:positionV relativeFrom="paragraph">
                <wp:posOffset>480060</wp:posOffset>
              </wp:positionV>
              <wp:extent cx="33003" cy="8082"/>
              <wp:effectExtent l="0" t="0" r="0" b="0"/>
              <wp:wrapNone/>
              <wp:docPr id="447" name="Freeform 30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3003" cy="8082"/>
                      </a:xfrm>
                      <a:custGeom>
                        <a:avLst/>
                        <a:gdLst>
                          <a:gd name="T0" fmla="*/ 0 w 5"/>
                          <a:gd name="T1" fmla="*/ 0 h 1"/>
                          <a:gd name="T2" fmla="*/ 0 w 5"/>
                          <a:gd name="T3" fmla="*/ 1 h 1"/>
                          <a:gd name="T4" fmla="*/ 5 w 5"/>
                          <a:gd name="T5" fmla="*/ 1 h 1"/>
                          <a:gd name="T6" fmla="*/ 5 w 5"/>
                          <a:gd name="T7" fmla="*/ 0 h 1"/>
                          <a:gd name="T8" fmla="*/ 0 w 5"/>
                          <a:gd name="T9" fmla="*/ 0 h 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" h="1"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1"/>
                            </a:cubicBezTo>
                            <a:cubicBezTo>
                              <a:pt x="5" y="1"/>
                              <a:pt x="5" y="1"/>
                              <a:pt x="5" y="1"/>
                            </a:cubicBezTo>
                            <a:cubicBezTo>
                              <a:pt x="5" y="0"/>
                              <a:pt x="5" y="0"/>
                              <a:pt x="5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1CBB6875" id="Freeform 305" o:spid="_x0000_s1026" alt="&quot;&quot;" style="position:absolute;margin-left:175.05pt;margin-top:37.8pt;width:2.6pt;height:.65pt;z-index:25162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" path="m,c,,,,,1v5,,5,,5,c5,,5,,5,,,,,,,e" fillcolor="#5eb5c9" stroked="f">
              <v:path arrowok="t" o:connecttype="custom" o:connectlocs="0,0;0,8082;33003,8082;33003,0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02BE7460" wp14:editId="5F8329A4">
              <wp:simplePos x="0" y="0"/>
              <wp:positionH relativeFrom="column">
                <wp:posOffset>2503805</wp:posOffset>
              </wp:positionH>
              <wp:positionV relativeFrom="paragraph">
                <wp:posOffset>447675</wp:posOffset>
              </wp:positionV>
              <wp:extent cx="45379" cy="40410"/>
              <wp:effectExtent l="0" t="0" r="0" b="0"/>
              <wp:wrapNone/>
              <wp:docPr id="448" name="Freeform 30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5379" cy="40410"/>
                      </a:xfrm>
                      <a:custGeom>
                        <a:avLst/>
                        <a:gdLst>
                          <a:gd name="T0" fmla="*/ 9 w 11"/>
                          <a:gd name="T1" fmla="*/ 0 h 10"/>
                          <a:gd name="T2" fmla="*/ 0 w 11"/>
                          <a:gd name="T3" fmla="*/ 10 h 10"/>
                          <a:gd name="T4" fmla="*/ 2 w 11"/>
                          <a:gd name="T5" fmla="*/ 10 h 10"/>
                          <a:gd name="T6" fmla="*/ 11 w 11"/>
                          <a:gd name="T7" fmla="*/ 2 h 10"/>
                          <a:gd name="T8" fmla="*/ 9 w 11"/>
                          <a:gd name="T9" fmla="*/ 0 h 1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1" h="10">
                            <a:moveTo>
                              <a:pt x="9" y="0"/>
                            </a:moveTo>
                            <a:lnTo>
                              <a:pt x="0" y="10"/>
                            </a:lnTo>
                            <a:lnTo>
                              <a:pt x="2" y="10"/>
                            </a:lnTo>
                            <a:lnTo>
                              <a:pt x="11" y="2"/>
                            </a:lnTo>
                            <a:lnTo>
                              <a:pt x="9" y="0"/>
                            </a:lnTo>
                            <a:close/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A647F9A" id="Freeform 306" o:spid="_x0000_s1026" alt="&quot;&quot;" style="position:absolute;margin-left:197.15pt;margin-top:35.25pt;width:3.55pt;height:3.2pt;z-index:25163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" path="m9,l,10r2,l11,2,9,xe" fillcolor="#5eb5c9" stroked="f">
              <v:path arrowok="t" o:connecttype="custom" o:connectlocs="37128,0;0,40410;8251,40410;45379,8082;37128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45E15D36" wp14:editId="71C1A8EC">
              <wp:simplePos x="0" y="0"/>
              <wp:positionH relativeFrom="column">
                <wp:posOffset>2503805</wp:posOffset>
              </wp:positionH>
              <wp:positionV relativeFrom="paragraph">
                <wp:posOffset>466725</wp:posOffset>
              </wp:positionV>
              <wp:extent cx="45379" cy="40410"/>
              <wp:effectExtent l="57150" t="19050" r="50165" b="17145"/>
              <wp:wrapNone/>
              <wp:docPr id="449" name="Freeform 30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5379" cy="40410"/>
                      </a:xfrm>
                      <a:custGeom>
                        <a:avLst/>
                        <a:gdLst>
                          <a:gd name="T0" fmla="*/ 9 w 11"/>
                          <a:gd name="T1" fmla="*/ 0 h 10"/>
                          <a:gd name="T2" fmla="*/ 0 w 11"/>
                          <a:gd name="T3" fmla="*/ 10 h 10"/>
                          <a:gd name="T4" fmla="*/ 2 w 11"/>
                          <a:gd name="T5" fmla="*/ 10 h 10"/>
                          <a:gd name="T6" fmla="*/ 11 w 11"/>
                          <a:gd name="T7" fmla="*/ 2 h 10"/>
                          <a:gd name="T8" fmla="*/ 9 w 11"/>
                          <a:gd name="T9" fmla="*/ 0 h 1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1" h="10">
                            <a:moveTo>
                              <a:pt x="9" y="0"/>
                            </a:moveTo>
                            <a:lnTo>
                              <a:pt x="0" y="10"/>
                            </a:lnTo>
                            <a:lnTo>
                              <a:pt x="2" y="10"/>
                            </a:lnTo>
                            <a:lnTo>
                              <a:pt x="11" y="2"/>
                            </a:lnTo>
                            <a:lnTo>
                              <a:pt x="9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6246F2F" id="Freeform 307" o:spid="_x0000_s1026" alt="&quot;&quot;" style="position:absolute;margin-left:197.15pt;margin-top:36.75pt;width:3.55pt;height:3.2pt;z-index:25163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" path="m9,l,10r2,l11,2,9,e" filled="f" stroked="f">
              <v:path arrowok="t" o:connecttype="custom" o:connectlocs="37128,0;0,40410;8251,40410;45379,8082;37128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2D7A4A71" wp14:editId="47868952">
              <wp:simplePos x="0" y="0"/>
              <wp:positionH relativeFrom="column">
                <wp:posOffset>2978150</wp:posOffset>
              </wp:positionH>
              <wp:positionV relativeFrom="paragraph">
                <wp:posOffset>2258060</wp:posOffset>
              </wp:positionV>
              <wp:extent cx="243395" cy="113148"/>
              <wp:effectExtent l="0" t="0" r="0" b="0"/>
              <wp:wrapNone/>
              <wp:docPr id="450" name="Freeform 30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EditPoints="1"/>
                    </wps:cNvSpPr>
                    <wps:spPr bwMode="auto">
                      <a:xfrm>
                        <a:off x="0" y="0"/>
                        <a:ext cx="243395" cy="113148"/>
                      </a:xfrm>
                      <a:custGeom>
                        <a:avLst/>
                        <a:gdLst>
                          <a:gd name="T0" fmla="*/ 34 w 34"/>
                          <a:gd name="T1" fmla="*/ 9 h 16"/>
                          <a:gd name="T2" fmla="*/ 32 w 34"/>
                          <a:gd name="T3" fmla="*/ 16 h 16"/>
                          <a:gd name="T4" fmla="*/ 34 w 34"/>
                          <a:gd name="T5" fmla="*/ 9 h 16"/>
                          <a:gd name="T6" fmla="*/ 9 w 34"/>
                          <a:gd name="T7" fmla="*/ 2 h 16"/>
                          <a:gd name="T8" fmla="*/ 1 w 34"/>
                          <a:gd name="T9" fmla="*/ 3 h 16"/>
                          <a:gd name="T10" fmla="*/ 9 w 34"/>
                          <a:gd name="T11" fmla="*/ 2 h 16"/>
                          <a:gd name="T12" fmla="*/ 2 w 34"/>
                          <a:gd name="T13" fmla="*/ 11 h 16"/>
                          <a:gd name="T14" fmla="*/ 0 w 34"/>
                          <a:gd name="T15" fmla="*/ 14 h 16"/>
                          <a:gd name="T16" fmla="*/ 2 w 34"/>
                          <a:gd name="T17" fmla="*/ 11 h 16"/>
                          <a:gd name="T18" fmla="*/ 9 w 34"/>
                          <a:gd name="T19" fmla="*/ 2 h 16"/>
                          <a:gd name="T20" fmla="*/ 21 w 34"/>
                          <a:gd name="T21" fmla="*/ 0 h 16"/>
                          <a:gd name="T22" fmla="*/ 21 w 34"/>
                          <a:gd name="T23" fmla="*/ 0 h 16"/>
                          <a:gd name="T24" fmla="*/ 25 w 34"/>
                          <a:gd name="T25" fmla="*/ 2 h 16"/>
                          <a:gd name="T26" fmla="*/ 21 w 34"/>
                          <a:gd name="T27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</a:cxnLst>
                        <a:rect l="0" t="0" r="r" b="b"/>
                        <a:pathLst>
                          <a:path w="34" h="16">
                            <a:moveTo>
                              <a:pt x="34" y="9"/>
                            </a:moveTo>
                            <a:cubicBezTo>
                              <a:pt x="34" y="12"/>
                              <a:pt x="33" y="15"/>
                              <a:pt x="32" y="16"/>
                            </a:cubicBezTo>
                            <a:cubicBezTo>
                              <a:pt x="33" y="15"/>
                              <a:pt x="34" y="12"/>
                              <a:pt x="34" y="9"/>
                            </a:cubicBezTo>
                            <a:moveTo>
                              <a:pt x="9" y="2"/>
                            </a:moveTo>
                            <a:cubicBezTo>
                              <a:pt x="7" y="2"/>
                              <a:pt x="4" y="3"/>
                              <a:pt x="1" y="3"/>
                            </a:cubicBezTo>
                            <a:cubicBezTo>
                              <a:pt x="4" y="3"/>
                              <a:pt x="7" y="2"/>
                              <a:pt x="9" y="2"/>
                            </a:cubicBezTo>
                            <a:cubicBezTo>
                              <a:pt x="7" y="6"/>
                              <a:pt x="4" y="9"/>
                              <a:pt x="2" y="11"/>
                            </a:cubicBezTo>
                            <a:cubicBezTo>
                              <a:pt x="1" y="12"/>
                              <a:pt x="0" y="13"/>
                              <a:pt x="0" y="14"/>
                            </a:cubicBezTo>
                            <a:cubicBezTo>
                              <a:pt x="0" y="13"/>
                              <a:pt x="1" y="12"/>
                              <a:pt x="2" y="11"/>
                            </a:cubicBezTo>
                            <a:cubicBezTo>
                              <a:pt x="4" y="9"/>
                              <a:pt x="7" y="6"/>
                              <a:pt x="9" y="2"/>
                            </a:cubicBezTo>
                            <a:moveTo>
                              <a:pt x="21" y="0"/>
                            </a:moveTo>
                            <a:cubicBezTo>
                              <a:pt x="21" y="0"/>
                              <a:pt x="21" y="0"/>
                              <a:pt x="21" y="0"/>
                            </a:cubicBezTo>
                            <a:cubicBezTo>
                              <a:pt x="22" y="1"/>
                              <a:pt x="24" y="2"/>
                              <a:pt x="25" y="2"/>
                            </a:cubicBezTo>
                            <a:cubicBezTo>
                              <a:pt x="24" y="2"/>
                              <a:pt x="22" y="1"/>
                              <a:pt x="21" y="0"/>
                            </a:cubicBezTo>
                          </a:path>
                        </a:pathLst>
                      </a:custGeom>
                      <a:solidFill>
                        <a:srgbClr val="BEE4EC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124D891" id="Freeform 308" o:spid="_x0000_s1026" alt="&quot;&quot;" style="position:absolute;margin-left:234.5pt;margin-top:177.8pt;width:19.15pt;height:8.9pt;z-index:25163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4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" path="m34,9v,3,-1,6,-2,7c33,15,34,12,34,9m9,2c7,2,4,3,1,3,4,3,7,2,9,2,7,6,4,9,2,11,1,12,,13,,14,,13,1,12,2,11,4,9,7,6,9,2m21,v,,,,,c22,1,24,2,25,2,24,2,22,1,21,e" fillcolor="#bee4ec" stroked="f">
              <v:path arrowok="t" o:connecttype="custom" o:connectlocs="243395,63646;229078,113148;243395,63646;64428,14144;7159,21215;64428,14144;14317,77789;0,99005;14317,77789;64428,14144;150332,0;150332,0;178967,14144;150332,0" o:connectangles="0,0,0,0,0,0,0,0,0,0,0,0,0,0"/>
              <o:lock v:ext="edit" verticies="t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0F4EF871" wp14:editId="639DBEDF">
              <wp:simplePos x="0" y="0"/>
              <wp:positionH relativeFrom="column">
                <wp:posOffset>3819525</wp:posOffset>
              </wp:positionH>
              <wp:positionV relativeFrom="paragraph">
                <wp:posOffset>855980</wp:posOffset>
              </wp:positionV>
              <wp:extent cx="24752" cy="242460"/>
              <wp:effectExtent l="0" t="0" r="0" b="0"/>
              <wp:wrapNone/>
              <wp:docPr id="451" name="Freeform 30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EditPoints="1"/>
                    </wps:cNvSpPr>
                    <wps:spPr bwMode="auto">
                      <a:xfrm>
                        <a:off x="0" y="0"/>
                        <a:ext cx="24752" cy="242460"/>
                      </a:xfrm>
                      <a:custGeom>
                        <a:avLst/>
                        <a:gdLst>
                          <a:gd name="T0" fmla="*/ 0 w 3"/>
                          <a:gd name="T1" fmla="*/ 1 h 35"/>
                          <a:gd name="T2" fmla="*/ 0 w 3"/>
                          <a:gd name="T3" fmla="*/ 2 h 35"/>
                          <a:gd name="T4" fmla="*/ 3 w 3"/>
                          <a:gd name="T5" fmla="*/ 35 h 35"/>
                          <a:gd name="T6" fmla="*/ 0 w 3"/>
                          <a:gd name="T7" fmla="*/ 2 h 35"/>
                          <a:gd name="T8" fmla="*/ 0 w 3"/>
                          <a:gd name="T9" fmla="*/ 1 h 35"/>
                          <a:gd name="T10" fmla="*/ 0 w 3"/>
                          <a:gd name="T11" fmla="*/ 0 h 35"/>
                          <a:gd name="T12" fmla="*/ 0 w 3"/>
                          <a:gd name="T13" fmla="*/ 1 h 35"/>
                          <a:gd name="T14" fmla="*/ 0 w 3"/>
                          <a:gd name="T15" fmla="*/ 0 h 35"/>
                          <a:gd name="T16" fmla="*/ 0 w 3"/>
                          <a:gd name="T17" fmla="*/ 0 h 35"/>
                          <a:gd name="T18" fmla="*/ 0 w 3"/>
                          <a:gd name="T19" fmla="*/ 0 h 35"/>
                          <a:gd name="T20" fmla="*/ 0 w 3"/>
                          <a:gd name="T21" fmla="*/ 0 h 35"/>
                          <a:gd name="T22" fmla="*/ 0 w 3"/>
                          <a:gd name="T23" fmla="*/ 0 h 35"/>
                          <a:gd name="T24" fmla="*/ 0 w 3"/>
                          <a:gd name="T25" fmla="*/ 0 h 35"/>
                          <a:gd name="T26" fmla="*/ 0 w 3"/>
                          <a:gd name="T27" fmla="*/ 0 h 35"/>
                          <a:gd name="T28" fmla="*/ 0 w 3"/>
                          <a:gd name="T29" fmla="*/ 0 h 35"/>
                          <a:gd name="T30" fmla="*/ 0 w 3"/>
                          <a:gd name="T31" fmla="*/ 0 h 35"/>
                          <a:gd name="T32" fmla="*/ 0 w 3"/>
                          <a:gd name="T33" fmla="*/ 0 h 35"/>
                          <a:gd name="T34" fmla="*/ 0 w 3"/>
                          <a:gd name="T35" fmla="*/ 0 h 35"/>
                          <a:gd name="T36" fmla="*/ 0 w 3"/>
                          <a:gd name="T37" fmla="*/ 0 h 35"/>
                          <a:gd name="T38" fmla="*/ 0 w 3"/>
                          <a:gd name="T39" fmla="*/ 0 h 3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</a:cxnLst>
                        <a:rect l="0" t="0" r="r" b="b"/>
                        <a:pathLst>
                          <a:path w="3" h="35">
                            <a:moveTo>
                              <a:pt x="0" y="1"/>
                            </a:moveTo>
                            <a:cubicBezTo>
                              <a:pt x="0" y="1"/>
                              <a:pt x="0" y="2"/>
                              <a:pt x="0" y="2"/>
                            </a:cubicBezTo>
                            <a:cubicBezTo>
                              <a:pt x="2" y="13"/>
                              <a:pt x="3" y="24"/>
                              <a:pt x="3" y="35"/>
                            </a:cubicBezTo>
                            <a:cubicBezTo>
                              <a:pt x="3" y="24"/>
                              <a:pt x="2" y="13"/>
                              <a:pt x="0" y="2"/>
                            </a:cubicBezTo>
                            <a:cubicBezTo>
                              <a:pt x="0" y="2"/>
                              <a:pt x="0" y="1"/>
                              <a:pt x="0" y="1"/>
                            </a:cubicBezTo>
                            <a:moveTo>
                              <a:pt x="0" y="0"/>
                            </a:moveTo>
                            <a:cubicBezTo>
                              <a:pt x="0" y="0"/>
                              <a:pt x="0" y="1"/>
                              <a:pt x="0" y="1"/>
                            </a:cubicBezTo>
                            <a:cubicBezTo>
                              <a:pt x="0" y="1"/>
                              <a:pt x="0" y="0"/>
                              <a:pt x="0" y="0"/>
                            </a:cubicBezTo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88BE26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210A909" id="Freeform 309" o:spid="_x0000_s1026" alt="&quot;&quot;" style="position:absolute;margin-left:300.75pt;margin-top:67.4pt;width:1.95pt;height:19.1pt;z-index:25163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,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" path="m,1v,,,1,,1c2,13,3,24,3,35,3,24,2,13,,2,,2,,1,,1m,c,,,1,,1,,1,,,,m,c,,,,,,,,,,,m,c,,,,,,,,,,,m,c,,,,,,,,,,,m,c,,,,,,,,,,,e" fillcolor="#88be26" stroked="f">
              <v:path arrowok="t" o:connecttype="custom" o:connectlocs="0,6927;0,13855;24752,242460;0,13855;0,6927;0,0;0,6927;0,0;0,0;0,0;0,0;0,0;0,0;0,0;0,0;0,0;0,0;0,0;0,0;0,0" o:connectangles="0,0,0,0,0,0,0,0,0,0,0,0,0,0,0,0,0,0,0,0"/>
              <o:lock v:ext="edit" verticies="t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35B05737" wp14:editId="490EA987">
              <wp:simplePos x="0" y="0"/>
              <wp:positionH relativeFrom="column">
                <wp:posOffset>2115820</wp:posOffset>
              </wp:positionH>
              <wp:positionV relativeFrom="paragraph">
                <wp:posOffset>556895</wp:posOffset>
              </wp:positionV>
              <wp:extent cx="1728514" cy="1854820"/>
              <wp:effectExtent l="0" t="0" r="5080" b="0"/>
              <wp:wrapNone/>
              <wp:docPr id="452" name="Freeform 31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EditPoints="1"/>
                    </wps:cNvSpPr>
                    <wps:spPr bwMode="auto">
                      <a:xfrm>
                        <a:off x="0" y="0"/>
                        <a:ext cx="1728514" cy="1854820"/>
                      </a:xfrm>
                      <a:custGeom>
                        <a:avLst/>
                        <a:gdLst>
                          <a:gd name="T0" fmla="*/ 138 w 244"/>
                          <a:gd name="T1" fmla="*/ 259 h 268"/>
                          <a:gd name="T2" fmla="*/ 143 w 244"/>
                          <a:gd name="T3" fmla="*/ 257 h 268"/>
                          <a:gd name="T4" fmla="*/ 112 w 244"/>
                          <a:gd name="T5" fmla="*/ 235 h 268"/>
                          <a:gd name="T6" fmla="*/ 149 w 244"/>
                          <a:gd name="T7" fmla="*/ 234 h 268"/>
                          <a:gd name="T8" fmla="*/ 153 w 244"/>
                          <a:gd name="T9" fmla="*/ 238 h 268"/>
                          <a:gd name="T10" fmla="*/ 130 w 244"/>
                          <a:gd name="T11" fmla="*/ 232 h 268"/>
                          <a:gd name="T12" fmla="*/ 86 w 244"/>
                          <a:gd name="T13" fmla="*/ 225 h 268"/>
                          <a:gd name="T14" fmla="*/ 148 w 244"/>
                          <a:gd name="T15" fmla="*/ 219 h 268"/>
                          <a:gd name="T16" fmla="*/ 61 w 244"/>
                          <a:gd name="T17" fmla="*/ 216 h 268"/>
                          <a:gd name="T18" fmla="*/ 164 w 244"/>
                          <a:gd name="T19" fmla="*/ 215 h 268"/>
                          <a:gd name="T20" fmla="*/ 109 w 244"/>
                          <a:gd name="T21" fmla="*/ 210 h 268"/>
                          <a:gd name="T22" fmla="*/ 134 w 244"/>
                          <a:gd name="T23" fmla="*/ 209 h 268"/>
                          <a:gd name="T24" fmla="*/ 83 w 244"/>
                          <a:gd name="T25" fmla="*/ 209 h 268"/>
                          <a:gd name="T26" fmla="*/ 155 w 244"/>
                          <a:gd name="T27" fmla="*/ 210 h 268"/>
                          <a:gd name="T28" fmla="*/ 195 w 244"/>
                          <a:gd name="T29" fmla="*/ 207 h 268"/>
                          <a:gd name="T30" fmla="*/ 35 w 244"/>
                          <a:gd name="T31" fmla="*/ 199 h 268"/>
                          <a:gd name="T32" fmla="*/ 120 w 244"/>
                          <a:gd name="T33" fmla="*/ 197 h 268"/>
                          <a:gd name="T34" fmla="*/ 212 w 244"/>
                          <a:gd name="T35" fmla="*/ 190 h 268"/>
                          <a:gd name="T36" fmla="*/ 175 w 244"/>
                          <a:gd name="T37" fmla="*/ 191 h 268"/>
                          <a:gd name="T38" fmla="*/ 189 w 244"/>
                          <a:gd name="T39" fmla="*/ 188 h 268"/>
                          <a:gd name="T40" fmla="*/ 151 w 244"/>
                          <a:gd name="T41" fmla="*/ 187 h 268"/>
                          <a:gd name="T42" fmla="*/ 176 w 244"/>
                          <a:gd name="T43" fmla="*/ 176 h 268"/>
                          <a:gd name="T44" fmla="*/ 203 w 244"/>
                          <a:gd name="T45" fmla="*/ 173 h 268"/>
                          <a:gd name="T46" fmla="*/ 210 w 244"/>
                          <a:gd name="T47" fmla="*/ 161 h 268"/>
                          <a:gd name="T48" fmla="*/ 230 w 244"/>
                          <a:gd name="T49" fmla="*/ 155 h 268"/>
                          <a:gd name="T50" fmla="*/ 168 w 244"/>
                          <a:gd name="T51" fmla="*/ 159 h 268"/>
                          <a:gd name="T52" fmla="*/ 193 w 244"/>
                          <a:gd name="T53" fmla="*/ 146 h 268"/>
                          <a:gd name="T54" fmla="*/ 207 w 244"/>
                          <a:gd name="T55" fmla="*/ 142 h 268"/>
                          <a:gd name="T56" fmla="*/ 230 w 244"/>
                          <a:gd name="T57" fmla="*/ 140 h 268"/>
                          <a:gd name="T58" fmla="*/ 185 w 244"/>
                          <a:gd name="T59" fmla="*/ 132 h 268"/>
                          <a:gd name="T60" fmla="*/ 241 w 244"/>
                          <a:gd name="T61" fmla="*/ 117 h 268"/>
                          <a:gd name="T62" fmla="*/ 241 w 244"/>
                          <a:gd name="T63" fmla="*/ 117 h 268"/>
                          <a:gd name="T64" fmla="*/ 214 w 244"/>
                          <a:gd name="T65" fmla="*/ 119 h 268"/>
                          <a:gd name="T66" fmla="*/ 226 w 244"/>
                          <a:gd name="T67" fmla="*/ 102 h 268"/>
                          <a:gd name="T68" fmla="*/ 208 w 244"/>
                          <a:gd name="T69" fmla="*/ 90 h 268"/>
                          <a:gd name="T70" fmla="*/ 223 w 244"/>
                          <a:gd name="T71" fmla="*/ 81 h 268"/>
                          <a:gd name="T72" fmla="*/ 215 w 244"/>
                          <a:gd name="T73" fmla="*/ 72 h 268"/>
                          <a:gd name="T74" fmla="*/ 244 w 244"/>
                          <a:gd name="T75" fmla="*/ 61 h 268"/>
                          <a:gd name="T76" fmla="*/ 226 w 244"/>
                          <a:gd name="T77" fmla="*/ 43 h 268"/>
                          <a:gd name="T78" fmla="*/ 133 w 244"/>
                          <a:gd name="T79" fmla="*/ 178 h 268"/>
                          <a:gd name="T80" fmla="*/ 96 w 244"/>
                          <a:gd name="T81" fmla="*/ 190 h 268"/>
                          <a:gd name="T82" fmla="*/ 5 w 244"/>
                          <a:gd name="T83" fmla="*/ 182 h 268"/>
                          <a:gd name="T84" fmla="*/ 69 w 244"/>
                          <a:gd name="T85" fmla="*/ 231 h 268"/>
                          <a:gd name="T86" fmla="*/ 96 w 244"/>
                          <a:gd name="T87" fmla="*/ 245 h 268"/>
                          <a:gd name="T88" fmla="*/ 119 w 244"/>
                          <a:gd name="T89" fmla="*/ 249 h 268"/>
                          <a:gd name="T90" fmla="*/ 128 w 244"/>
                          <a:gd name="T91" fmla="*/ 267 h 268"/>
                          <a:gd name="T92" fmla="*/ 156 w 244"/>
                          <a:gd name="T93" fmla="*/ 255 h 268"/>
                          <a:gd name="T94" fmla="*/ 143 w 244"/>
                          <a:gd name="T95" fmla="*/ 246 h 268"/>
                          <a:gd name="T96" fmla="*/ 241 w 244"/>
                          <a:gd name="T97" fmla="*/ 44 h 268"/>
                          <a:gd name="T98" fmla="*/ 241 w 244"/>
                          <a:gd name="T99" fmla="*/ 43 h 268"/>
                          <a:gd name="T100" fmla="*/ 241 w 244"/>
                          <a:gd name="T101" fmla="*/ 43 h 26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  <a:cxn ang="0">
                            <a:pos x="T42" y="T43"/>
                          </a:cxn>
                          <a:cxn ang="0">
                            <a:pos x="T44" y="T45"/>
                          </a:cxn>
                          <a:cxn ang="0">
                            <a:pos x="T46" y="T47"/>
                          </a:cxn>
                          <a:cxn ang="0">
                            <a:pos x="T48" y="T49"/>
                          </a:cxn>
                          <a:cxn ang="0">
                            <a:pos x="T50" y="T51"/>
                          </a:cxn>
                          <a:cxn ang="0">
                            <a:pos x="T52" y="T53"/>
                          </a:cxn>
                          <a:cxn ang="0">
                            <a:pos x="T54" y="T55"/>
                          </a:cxn>
                          <a:cxn ang="0">
                            <a:pos x="T56" y="T57"/>
                          </a:cxn>
                          <a:cxn ang="0">
                            <a:pos x="T58" y="T59"/>
                          </a:cxn>
                          <a:cxn ang="0">
                            <a:pos x="T60" y="T61"/>
                          </a:cxn>
                          <a:cxn ang="0">
                            <a:pos x="T62" y="T63"/>
                          </a:cxn>
                          <a:cxn ang="0">
                            <a:pos x="T64" y="T65"/>
                          </a:cxn>
                          <a:cxn ang="0">
                            <a:pos x="T66" y="T67"/>
                          </a:cxn>
                          <a:cxn ang="0">
                            <a:pos x="T68" y="T69"/>
                          </a:cxn>
                          <a:cxn ang="0">
                            <a:pos x="T70" y="T71"/>
                          </a:cxn>
                          <a:cxn ang="0">
                            <a:pos x="T72" y="T73"/>
                          </a:cxn>
                          <a:cxn ang="0">
                            <a:pos x="T74" y="T75"/>
                          </a:cxn>
                          <a:cxn ang="0">
                            <a:pos x="T76" y="T77"/>
                          </a:cxn>
                          <a:cxn ang="0">
                            <a:pos x="T78" y="T79"/>
                          </a:cxn>
                          <a:cxn ang="0">
                            <a:pos x="T80" y="T81"/>
                          </a:cxn>
                          <a:cxn ang="0">
                            <a:pos x="T82" y="T83"/>
                          </a:cxn>
                          <a:cxn ang="0">
                            <a:pos x="T84" y="T85"/>
                          </a:cxn>
                          <a:cxn ang="0">
                            <a:pos x="T86" y="T87"/>
                          </a:cxn>
                          <a:cxn ang="0">
                            <a:pos x="T88" y="T89"/>
                          </a:cxn>
                          <a:cxn ang="0">
                            <a:pos x="T90" y="T91"/>
                          </a:cxn>
                          <a:cxn ang="0">
                            <a:pos x="T92" y="T93"/>
                          </a:cxn>
                          <a:cxn ang="0">
                            <a:pos x="T94" y="T95"/>
                          </a:cxn>
                          <a:cxn ang="0">
                            <a:pos x="T96" y="T97"/>
                          </a:cxn>
                          <a:cxn ang="0">
                            <a:pos x="T98" y="T99"/>
                          </a:cxn>
                          <a:cxn ang="0">
                            <a:pos x="T100" y="T101"/>
                          </a:cxn>
                        </a:cxnLst>
                        <a:rect l="0" t="0" r="r" b="b"/>
                        <a:pathLst>
                          <a:path w="244" h="268">
                            <a:moveTo>
                              <a:pt x="122" y="260"/>
                            </a:moveTo>
                            <a:cubicBezTo>
                              <a:pt x="122" y="260"/>
                              <a:pt x="122" y="260"/>
                              <a:pt x="122" y="260"/>
                            </a:cubicBezTo>
                            <a:cubicBezTo>
                              <a:pt x="122" y="260"/>
                              <a:pt x="122" y="260"/>
                              <a:pt x="122" y="260"/>
                            </a:cubicBezTo>
                            <a:cubicBezTo>
                              <a:pt x="122" y="260"/>
                              <a:pt x="122" y="260"/>
                              <a:pt x="122" y="260"/>
                            </a:cubicBezTo>
                            <a:moveTo>
                              <a:pt x="138" y="259"/>
                            </a:moveTo>
                            <a:cubicBezTo>
                              <a:pt x="138" y="258"/>
                              <a:pt x="138" y="258"/>
                              <a:pt x="138" y="258"/>
                            </a:cubicBezTo>
                            <a:cubicBezTo>
                              <a:pt x="143" y="256"/>
                              <a:pt x="143" y="256"/>
                              <a:pt x="143" y="256"/>
                            </a:cubicBezTo>
                            <a:cubicBezTo>
                              <a:pt x="146" y="254"/>
                              <a:pt x="146" y="254"/>
                              <a:pt x="146" y="254"/>
                            </a:cubicBezTo>
                            <a:cubicBezTo>
                              <a:pt x="147" y="255"/>
                              <a:pt x="147" y="255"/>
                              <a:pt x="147" y="255"/>
                            </a:cubicBezTo>
                            <a:cubicBezTo>
                              <a:pt x="143" y="257"/>
                              <a:pt x="143" y="257"/>
                              <a:pt x="143" y="257"/>
                            </a:cubicBezTo>
                            <a:cubicBezTo>
                              <a:pt x="138" y="259"/>
                              <a:pt x="138" y="259"/>
                              <a:pt x="138" y="259"/>
                            </a:cubicBezTo>
                            <a:moveTo>
                              <a:pt x="114" y="244"/>
                            </a:moveTo>
                            <a:cubicBezTo>
                              <a:pt x="113" y="241"/>
                              <a:pt x="113" y="241"/>
                              <a:pt x="113" y="241"/>
                            </a:cubicBezTo>
                            <a:cubicBezTo>
                              <a:pt x="111" y="235"/>
                              <a:pt x="111" y="235"/>
                              <a:pt x="111" y="235"/>
                            </a:cubicBezTo>
                            <a:cubicBezTo>
                              <a:pt x="112" y="235"/>
                              <a:pt x="112" y="235"/>
                              <a:pt x="112" y="235"/>
                            </a:cubicBezTo>
                            <a:cubicBezTo>
                              <a:pt x="114" y="241"/>
                              <a:pt x="114" y="241"/>
                              <a:pt x="114" y="241"/>
                            </a:cubicBezTo>
                            <a:cubicBezTo>
                              <a:pt x="115" y="244"/>
                              <a:pt x="115" y="244"/>
                              <a:pt x="115" y="244"/>
                            </a:cubicBezTo>
                            <a:cubicBezTo>
                              <a:pt x="114" y="244"/>
                              <a:pt x="114" y="244"/>
                              <a:pt x="114" y="244"/>
                            </a:cubicBezTo>
                            <a:moveTo>
                              <a:pt x="153" y="238"/>
                            </a:moveTo>
                            <a:cubicBezTo>
                              <a:pt x="149" y="234"/>
                              <a:pt x="149" y="234"/>
                              <a:pt x="149" y="234"/>
                            </a:cubicBezTo>
                            <a:cubicBezTo>
                              <a:pt x="147" y="233"/>
                              <a:pt x="147" y="233"/>
                              <a:pt x="147" y="233"/>
                            </a:cubicBezTo>
                            <a:cubicBezTo>
                              <a:pt x="148" y="232"/>
                              <a:pt x="148" y="232"/>
                              <a:pt x="148" y="232"/>
                            </a:cubicBezTo>
                            <a:cubicBezTo>
                              <a:pt x="150" y="234"/>
                              <a:pt x="150" y="234"/>
                              <a:pt x="150" y="234"/>
                            </a:cubicBezTo>
                            <a:cubicBezTo>
                              <a:pt x="154" y="238"/>
                              <a:pt x="154" y="238"/>
                              <a:pt x="154" y="238"/>
                            </a:cubicBezTo>
                            <a:cubicBezTo>
                              <a:pt x="153" y="238"/>
                              <a:pt x="153" y="238"/>
                              <a:pt x="153" y="238"/>
                            </a:cubicBezTo>
                            <a:moveTo>
                              <a:pt x="129" y="241"/>
                            </a:moveTo>
                            <a:cubicBezTo>
                              <a:pt x="128" y="241"/>
                              <a:pt x="128" y="241"/>
                              <a:pt x="128" y="241"/>
                            </a:cubicBezTo>
                            <a:cubicBezTo>
                              <a:pt x="128" y="238"/>
                              <a:pt x="128" y="238"/>
                              <a:pt x="128" y="238"/>
                            </a:cubicBezTo>
                            <a:cubicBezTo>
                              <a:pt x="129" y="232"/>
                              <a:pt x="129" y="232"/>
                              <a:pt x="129" y="232"/>
                            </a:cubicBezTo>
                            <a:cubicBezTo>
                              <a:pt x="130" y="232"/>
                              <a:pt x="130" y="232"/>
                              <a:pt x="130" y="232"/>
                            </a:cubicBezTo>
                            <a:cubicBezTo>
                              <a:pt x="129" y="238"/>
                              <a:pt x="129" y="238"/>
                              <a:pt x="129" y="238"/>
                            </a:cubicBezTo>
                            <a:cubicBezTo>
                              <a:pt x="129" y="241"/>
                              <a:pt x="129" y="241"/>
                              <a:pt x="129" y="241"/>
                            </a:cubicBezTo>
                            <a:moveTo>
                              <a:pt x="94" y="229"/>
                            </a:moveTo>
                            <a:cubicBezTo>
                              <a:pt x="85" y="226"/>
                              <a:pt x="85" y="226"/>
                              <a:pt x="85" y="226"/>
                            </a:cubicBezTo>
                            <a:cubicBezTo>
                              <a:pt x="86" y="225"/>
                              <a:pt x="86" y="225"/>
                              <a:pt x="86" y="225"/>
                            </a:cubicBezTo>
                            <a:cubicBezTo>
                              <a:pt x="94" y="229"/>
                              <a:pt x="94" y="229"/>
                              <a:pt x="94" y="229"/>
                            </a:cubicBezTo>
                            <a:cubicBezTo>
                              <a:pt x="94" y="229"/>
                              <a:pt x="94" y="229"/>
                              <a:pt x="94" y="229"/>
                            </a:cubicBezTo>
                            <a:moveTo>
                              <a:pt x="143" y="226"/>
                            </a:moveTo>
                            <a:cubicBezTo>
                              <a:pt x="142" y="226"/>
                              <a:pt x="142" y="226"/>
                              <a:pt x="142" y="226"/>
                            </a:cubicBezTo>
                            <a:cubicBezTo>
                              <a:pt x="148" y="219"/>
                              <a:pt x="148" y="219"/>
                              <a:pt x="148" y="219"/>
                            </a:cubicBezTo>
                            <a:cubicBezTo>
                              <a:pt x="148" y="220"/>
                              <a:pt x="148" y="220"/>
                              <a:pt x="148" y="220"/>
                            </a:cubicBezTo>
                            <a:cubicBezTo>
                              <a:pt x="143" y="226"/>
                              <a:pt x="143" y="226"/>
                              <a:pt x="143" y="226"/>
                            </a:cubicBezTo>
                            <a:moveTo>
                              <a:pt x="68" y="220"/>
                            </a:moveTo>
                            <a:cubicBezTo>
                              <a:pt x="60" y="216"/>
                              <a:pt x="60" y="216"/>
                              <a:pt x="60" y="216"/>
                            </a:cubicBezTo>
                            <a:cubicBezTo>
                              <a:pt x="61" y="216"/>
                              <a:pt x="61" y="216"/>
                              <a:pt x="61" y="216"/>
                            </a:cubicBezTo>
                            <a:cubicBezTo>
                              <a:pt x="68" y="219"/>
                              <a:pt x="68" y="219"/>
                              <a:pt x="68" y="219"/>
                            </a:cubicBezTo>
                            <a:cubicBezTo>
                              <a:pt x="68" y="220"/>
                              <a:pt x="68" y="220"/>
                              <a:pt x="68" y="220"/>
                            </a:cubicBezTo>
                            <a:moveTo>
                              <a:pt x="165" y="228"/>
                            </a:moveTo>
                            <a:cubicBezTo>
                              <a:pt x="164" y="228"/>
                              <a:pt x="164" y="228"/>
                              <a:pt x="164" y="228"/>
                            </a:cubicBezTo>
                            <a:cubicBezTo>
                              <a:pt x="164" y="215"/>
                              <a:pt x="164" y="215"/>
                              <a:pt x="164" y="215"/>
                            </a:cubicBezTo>
                            <a:cubicBezTo>
                              <a:pt x="165" y="215"/>
                              <a:pt x="165" y="215"/>
                              <a:pt x="165" y="215"/>
                            </a:cubicBezTo>
                            <a:cubicBezTo>
                              <a:pt x="165" y="228"/>
                              <a:pt x="165" y="228"/>
                              <a:pt x="165" y="228"/>
                            </a:cubicBezTo>
                            <a:moveTo>
                              <a:pt x="104" y="216"/>
                            </a:moveTo>
                            <a:cubicBezTo>
                              <a:pt x="103" y="216"/>
                              <a:pt x="103" y="216"/>
                              <a:pt x="103" y="216"/>
                            </a:cubicBezTo>
                            <a:cubicBezTo>
                              <a:pt x="109" y="210"/>
                              <a:pt x="109" y="210"/>
                              <a:pt x="109" y="210"/>
                            </a:cubicBezTo>
                            <a:cubicBezTo>
                              <a:pt x="109" y="210"/>
                              <a:pt x="109" y="210"/>
                              <a:pt x="109" y="210"/>
                            </a:cubicBezTo>
                            <a:cubicBezTo>
                              <a:pt x="104" y="216"/>
                              <a:pt x="104" y="216"/>
                              <a:pt x="104" y="216"/>
                            </a:cubicBezTo>
                            <a:moveTo>
                              <a:pt x="125" y="210"/>
                            </a:moveTo>
                            <a:cubicBezTo>
                              <a:pt x="125" y="209"/>
                              <a:pt x="125" y="209"/>
                              <a:pt x="125" y="209"/>
                            </a:cubicBezTo>
                            <a:cubicBezTo>
                              <a:pt x="134" y="209"/>
                              <a:pt x="134" y="209"/>
                              <a:pt x="134" y="209"/>
                            </a:cubicBezTo>
                            <a:cubicBezTo>
                              <a:pt x="137" y="209"/>
                              <a:pt x="137" y="209"/>
                              <a:pt x="137" y="209"/>
                            </a:cubicBezTo>
                            <a:cubicBezTo>
                              <a:pt x="137" y="210"/>
                              <a:pt x="137" y="210"/>
                              <a:pt x="137" y="210"/>
                            </a:cubicBezTo>
                            <a:cubicBezTo>
                              <a:pt x="134" y="210"/>
                              <a:pt x="134" y="210"/>
                              <a:pt x="134" y="210"/>
                            </a:cubicBezTo>
                            <a:cubicBezTo>
                              <a:pt x="125" y="210"/>
                              <a:pt x="125" y="210"/>
                              <a:pt x="125" y="210"/>
                            </a:cubicBezTo>
                            <a:moveTo>
                              <a:pt x="83" y="209"/>
                            </a:moveTo>
                            <a:cubicBezTo>
                              <a:pt x="78" y="201"/>
                              <a:pt x="78" y="201"/>
                              <a:pt x="78" y="201"/>
                            </a:cubicBezTo>
                            <a:cubicBezTo>
                              <a:pt x="79" y="201"/>
                              <a:pt x="79" y="201"/>
                              <a:pt x="79" y="201"/>
                            </a:cubicBezTo>
                            <a:cubicBezTo>
                              <a:pt x="83" y="209"/>
                              <a:pt x="83" y="209"/>
                              <a:pt x="83" y="209"/>
                            </a:cubicBezTo>
                            <a:cubicBezTo>
                              <a:pt x="83" y="209"/>
                              <a:pt x="83" y="209"/>
                              <a:pt x="83" y="209"/>
                            </a:cubicBezTo>
                            <a:moveTo>
                              <a:pt x="155" y="210"/>
                            </a:moveTo>
                            <a:cubicBezTo>
                              <a:pt x="153" y="198"/>
                              <a:pt x="153" y="198"/>
                              <a:pt x="153" y="198"/>
                            </a:cubicBezTo>
                            <a:cubicBezTo>
                              <a:pt x="154" y="198"/>
                              <a:pt x="154" y="198"/>
                              <a:pt x="154" y="198"/>
                            </a:cubicBezTo>
                            <a:cubicBezTo>
                              <a:pt x="156" y="209"/>
                              <a:pt x="156" y="209"/>
                              <a:pt x="156" y="209"/>
                            </a:cubicBezTo>
                            <a:cubicBezTo>
                              <a:pt x="155" y="210"/>
                              <a:pt x="155" y="210"/>
                              <a:pt x="155" y="210"/>
                            </a:cubicBezTo>
                            <a:moveTo>
                              <a:pt x="195" y="207"/>
                            </a:moveTo>
                            <a:cubicBezTo>
                              <a:pt x="186" y="199"/>
                              <a:pt x="186" y="199"/>
                              <a:pt x="186" y="199"/>
                            </a:cubicBezTo>
                            <a:cubicBezTo>
                              <a:pt x="186" y="198"/>
                              <a:pt x="186" y="198"/>
                              <a:pt x="186" y="198"/>
                            </a:cubicBezTo>
                            <a:cubicBezTo>
                              <a:pt x="195" y="206"/>
                              <a:pt x="195" y="206"/>
                              <a:pt x="195" y="206"/>
                            </a:cubicBezTo>
                            <a:cubicBezTo>
                              <a:pt x="195" y="207"/>
                              <a:pt x="195" y="207"/>
                              <a:pt x="195" y="207"/>
                            </a:cubicBezTo>
                            <a:moveTo>
                              <a:pt x="35" y="199"/>
                            </a:moveTo>
                            <a:cubicBezTo>
                              <a:pt x="27" y="194"/>
                              <a:pt x="27" y="194"/>
                              <a:pt x="27" y="194"/>
                            </a:cubicBezTo>
                            <a:cubicBezTo>
                              <a:pt x="27" y="194"/>
                              <a:pt x="27" y="194"/>
                              <a:pt x="27" y="194"/>
                            </a:cubicBezTo>
                            <a:cubicBezTo>
                              <a:pt x="36" y="198"/>
                              <a:pt x="36" y="198"/>
                              <a:pt x="36" y="198"/>
                            </a:cubicBezTo>
                            <a:cubicBezTo>
                              <a:pt x="35" y="199"/>
                              <a:pt x="35" y="199"/>
                              <a:pt x="35" y="199"/>
                            </a:cubicBezTo>
                            <a:moveTo>
                              <a:pt x="120" y="197"/>
                            </a:moveTo>
                            <a:cubicBezTo>
                              <a:pt x="113" y="191"/>
                              <a:pt x="113" y="191"/>
                              <a:pt x="113" y="191"/>
                            </a:cubicBezTo>
                            <a:cubicBezTo>
                              <a:pt x="114" y="190"/>
                              <a:pt x="114" y="190"/>
                              <a:pt x="114" y="190"/>
                            </a:cubicBezTo>
                            <a:cubicBezTo>
                              <a:pt x="121" y="197"/>
                              <a:pt x="121" y="197"/>
                              <a:pt x="121" y="197"/>
                            </a:cubicBezTo>
                            <a:cubicBezTo>
                              <a:pt x="120" y="197"/>
                              <a:pt x="120" y="197"/>
                              <a:pt x="120" y="197"/>
                            </a:cubicBezTo>
                            <a:moveTo>
                              <a:pt x="212" y="190"/>
                            </a:moveTo>
                            <a:cubicBezTo>
                              <a:pt x="205" y="186"/>
                              <a:pt x="205" y="186"/>
                              <a:pt x="205" y="186"/>
                            </a:cubicBezTo>
                            <a:cubicBezTo>
                              <a:pt x="205" y="185"/>
                              <a:pt x="205" y="185"/>
                              <a:pt x="205" y="185"/>
                            </a:cubicBezTo>
                            <a:cubicBezTo>
                              <a:pt x="213" y="189"/>
                              <a:pt x="213" y="189"/>
                              <a:pt x="213" y="189"/>
                            </a:cubicBezTo>
                            <a:cubicBezTo>
                              <a:pt x="212" y="190"/>
                              <a:pt x="212" y="190"/>
                              <a:pt x="212" y="190"/>
                            </a:cubicBezTo>
                            <a:moveTo>
                              <a:pt x="175" y="191"/>
                            </a:moveTo>
                            <a:cubicBezTo>
                              <a:pt x="171" y="182"/>
                              <a:pt x="171" y="182"/>
                              <a:pt x="171" y="182"/>
                            </a:cubicBezTo>
                            <a:cubicBezTo>
                              <a:pt x="172" y="182"/>
                              <a:pt x="172" y="182"/>
                              <a:pt x="172" y="182"/>
                            </a:cubicBezTo>
                            <a:cubicBezTo>
                              <a:pt x="175" y="191"/>
                              <a:pt x="175" y="191"/>
                              <a:pt x="175" y="191"/>
                            </a:cubicBezTo>
                            <a:cubicBezTo>
                              <a:pt x="175" y="191"/>
                              <a:pt x="175" y="191"/>
                              <a:pt x="175" y="191"/>
                            </a:cubicBezTo>
                            <a:moveTo>
                              <a:pt x="189" y="188"/>
                            </a:moveTo>
                            <a:cubicBezTo>
                              <a:pt x="188" y="188"/>
                              <a:pt x="188" y="188"/>
                              <a:pt x="188" y="188"/>
                            </a:cubicBezTo>
                            <a:cubicBezTo>
                              <a:pt x="188" y="180"/>
                              <a:pt x="188" y="180"/>
                              <a:pt x="188" y="180"/>
                            </a:cubicBezTo>
                            <a:cubicBezTo>
                              <a:pt x="189" y="180"/>
                              <a:pt x="189" y="180"/>
                              <a:pt x="189" y="180"/>
                            </a:cubicBezTo>
                            <a:cubicBezTo>
                              <a:pt x="189" y="188"/>
                              <a:pt x="189" y="188"/>
                              <a:pt x="189" y="188"/>
                            </a:cubicBezTo>
                            <a:moveTo>
                              <a:pt x="151" y="187"/>
                            </a:moveTo>
                            <a:cubicBezTo>
                              <a:pt x="150" y="186"/>
                              <a:pt x="150" y="186"/>
                              <a:pt x="150" y="186"/>
                            </a:cubicBezTo>
                            <a:cubicBezTo>
                              <a:pt x="155" y="178"/>
                              <a:pt x="155" y="178"/>
                              <a:pt x="155" y="178"/>
                            </a:cubicBezTo>
                            <a:cubicBezTo>
                              <a:pt x="155" y="179"/>
                              <a:pt x="155" y="179"/>
                              <a:pt x="155" y="179"/>
                            </a:cubicBezTo>
                            <a:cubicBezTo>
                              <a:pt x="151" y="187"/>
                              <a:pt x="151" y="187"/>
                              <a:pt x="151" y="187"/>
                            </a:cubicBezTo>
                            <a:moveTo>
                              <a:pt x="176" y="176"/>
                            </a:moveTo>
                            <a:cubicBezTo>
                              <a:pt x="176" y="175"/>
                              <a:pt x="176" y="175"/>
                              <a:pt x="176" y="175"/>
                            </a:cubicBezTo>
                            <a:cubicBezTo>
                              <a:pt x="185" y="171"/>
                              <a:pt x="185" y="171"/>
                              <a:pt x="185" y="171"/>
                            </a:cubicBezTo>
                            <a:cubicBezTo>
                              <a:pt x="186" y="172"/>
                              <a:pt x="186" y="172"/>
                              <a:pt x="186" y="172"/>
                            </a:cubicBezTo>
                            <a:cubicBezTo>
                              <a:pt x="176" y="176"/>
                              <a:pt x="176" y="176"/>
                              <a:pt x="176" y="176"/>
                            </a:cubicBezTo>
                            <a:moveTo>
                              <a:pt x="203" y="173"/>
                            </a:moveTo>
                            <a:cubicBezTo>
                              <a:pt x="203" y="173"/>
                              <a:pt x="203" y="173"/>
                              <a:pt x="203" y="173"/>
                            </a:cubicBezTo>
                            <a:cubicBezTo>
                              <a:pt x="212" y="171"/>
                              <a:pt x="212" y="171"/>
                              <a:pt x="212" y="171"/>
                            </a:cubicBezTo>
                            <a:cubicBezTo>
                              <a:pt x="212" y="172"/>
                              <a:pt x="212" y="172"/>
                              <a:pt x="212" y="172"/>
                            </a:cubicBezTo>
                            <a:cubicBezTo>
                              <a:pt x="203" y="173"/>
                              <a:pt x="203" y="173"/>
                              <a:pt x="203" y="173"/>
                            </a:cubicBezTo>
                            <a:moveTo>
                              <a:pt x="210" y="161"/>
                            </a:moveTo>
                            <a:cubicBezTo>
                              <a:pt x="209" y="161"/>
                              <a:pt x="209" y="161"/>
                              <a:pt x="209" y="161"/>
                            </a:cubicBezTo>
                            <a:cubicBezTo>
                              <a:pt x="214" y="155"/>
                              <a:pt x="214" y="155"/>
                              <a:pt x="214" y="155"/>
                            </a:cubicBezTo>
                            <a:cubicBezTo>
                              <a:pt x="215" y="156"/>
                              <a:pt x="215" y="156"/>
                              <a:pt x="215" y="156"/>
                            </a:cubicBezTo>
                            <a:cubicBezTo>
                              <a:pt x="210" y="161"/>
                              <a:pt x="210" y="161"/>
                              <a:pt x="210" y="161"/>
                            </a:cubicBezTo>
                            <a:moveTo>
                              <a:pt x="230" y="155"/>
                            </a:moveTo>
                            <a:cubicBezTo>
                              <a:pt x="228" y="154"/>
                              <a:pt x="228" y="154"/>
                              <a:pt x="228" y="154"/>
                            </a:cubicBezTo>
                            <a:cubicBezTo>
                              <a:pt x="228" y="153"/>
                              <a:pt x="228" y="153"/>
                              <a:pt x="228" y="153"/>
                            </a:cubicBezTo>
                            <a:cubicBezTo>
                              <a:pt x="230" y="154"/>
                              <a:pt x="230" y="154"/>
                              <a:pt x="230" y="154"/>
                            </a:cubicBezTo>
                            <a:cubicBezTo>
                              <a:pt x="230" y="155"/>
                              <a:pt x="230" y="155"/>
                              <a:pt x="230" y="155"/>
                            </a:cubicBezTo>
                            <a:moveTo>
                              <a:pt x="168" y="159"/>
                            </a:moveTo>
                            <a:cubicBezTo>
                              <a:pt x="168" y="159"/>
                              <a:pt x="168" y="159"/>
                              <a:pt x="168" y="159"/>
                            </a:cubicBezTo>
                            <a:cubicBezTo>
                              <a:pt x="174" y="152"/>
                              <a:pt x="174" y="152"/>
                              <a:pt x="174" y="152"/>
                            </a:cubicBezTo>
                            <a:cubicBezTo>
                              <a:pt x="175" y="153"/>
                              <a:pt x="175" y="153"/>
                              <a:pt x="175" y="153"/>
                            </a:cubicBezTo>
                            <a:cubicBezTo>
                              <a:pt x="168" y="159"/>
                              <a:pt x="168" y="159"/>
                              <a:pt x="168" y="159"/>
                            </a:cubicBezTo>
                            <a:moveTo>
                              <a:pt x="193" y="146"/>
                            </a:moveTo>
                            <a:cubicBezTo>
                              <a:pt x="185" y="143"/>
                              <a:pt x="185" y="143"/>
                              <a:pt x="185" y="143"/>
                            </a:cubicBezTo>
                            <a:cubicBezTo>
                              <a:pt x="185" y="142"/>
                              <a:pt x="185" y="142"/>
                              <a:pt x="185" y="142"/>
                            </a:cubicBezTo>
                            <a:cubicBezTo>
                              <a:pt x="193" y="146"/>
                              <a:pt x="193" y="146"/>
                              <a:pt x="193" y="146"/>
                            </a:cubicBezTo>
                            <a:cubicBezTo>
                              <a:pt x="193" y="146"/>
                              <a:pt x="193" y="146"/>
                              <a:pt x="193" y="146"/>
                            </a:cubicBezTo>
                            <a:moveTo>
                              <a:pt x="207" y="142"/>
                            </a:moveTo>
                            <a:cubicBezTo>
                              <a:pt x="206" y="142"/>
                              <a:pt x="206" y="142"/>
                              <a:pt x="206" y="142"/>
                            </a:cubicBezTo>
                            <a:cubicBezTo>
                              <a:pt x="211" y="136"/>
                              <a:pt x="211" y="136"/>
                              <a:pt x="211" y="136"/>
                            </a:cubicBezTo>
                            <a:cubicBezTo>
                              <a:pt x="212" y="137"/>
                              <a:pt x="212" y="137"/>
                              <a:pt x="212" y="137"/>
                            </a:cubicBezTo>
                            <a:cubicBezTo>
                              <a:pt x="207" y="142"/>
                              <a:pt x="207" y="142"/>
                              <a:pt x="207" y="142"/>
                            </a:cubicBezTo>
                            <a:moveTo>
                              <a:pt x="230" y="140"/>
                            </a:moveTo>
                            <a:cubicBezTo>
                              <a:pt x="229" y="139"/>
                              <a:pt x="229" y="139"/>
                              <a:pt x="229" y="139"/>
                            </a:cubicBezTo>
                            <a:cubicBezTo>
                              <a:pt x="230" y="132"/>
                              <a:pt x="230" y="132"/>
                              <a:pt x="230" y="132"/>
                            </a:cubicBezTo>
                            <a:cubicBezTo>
                              <a:pt x="230" y="132"/>
                              <a:pt x="230" y="132"/>
                              <a:pt x="230" y="132"/>
                            </a:cubicBezTo>
                            <a:cubicBezTo>
                              <a:pt x="230" y="140"/>
                              <a:pt x="230" y="140"/>
                              <a:pt x="230" y="140"/>
                            </a:cubicBezTo>
                            <a:moveTo>
                              <a:pt x="185" y="132"/>
                            </a:moveTo>
                            <a:cubicBezTo>
                              <a:pt x="185" y="131"/>
                              <a:pt x="185" y="131"/>
                              <a:pt x="185" y="131"/>
                            </a:cubicBezTo>
                            <a:cubicBezTo>
                              <a:pt x="196" y="131"/>
                              <a:pt x="196" y="131"/>
                              <a:pt x="196" y="131"/>
                            </a:cubicBezTo>
                            <a:cubicBezTo>
                              <a:pt x="196" y="132"/>
                              <a:pt x="196" y="132"/>
                              <a:pt x="196" y="132"/>
                            </a:cubicBezTo>
                            <a:cubicBezTo>
                              <a:pt x="185" y="132"/>
                              <a:pt x="185" y="132"/>
                              <a:pt x="185" y="132"/>
                            </a:cubicBezTo>
                            <a:moveTo>
                              <a:pt x="241" y="117"/>
                            </a:moveTo>
                            <a:cubicBezTo>
                              <a:pt x="241" y="117"/>
                              <a:pt x="241" y="117"/>
                              <a:pt x="241" y="117"/>
                            </a:cubicBezTo>
                            <a:cubicBezTo>
                              <a:pt x="240" y="117"/>
                              <a:pt x="240" y="118"/>
                              <a:pt x="240" y="118"/>
                            </a:cubicBezTo>
                            <a:cubicBezTo>
                              <a:pt x="240" y="119"/>
                              <a:pt x="240" y="119"/>
                              <a:pt x="240" y="119"/>
                            </a:cubicBezTo>
                            <a:cubicBezTo>
                              <a:pt x="239" y="118"/>
                              <a:pt x="239" y="118"/>
                              <a:pt x="239" y="118"/>
                            </a:cubicBezTo>
                            <a:cubicBezTo>
                              <a:pt x="241" y="117"/>
                              <a:pt x="241" y="117"/>
                              <a:pt x="241" y="117"/>
                            </a:cubicBezTo>
                            <a:moveTo>
                              <a:pt x="214" y="119"/>
                            </a:moveTo>
                            <a:cubicBezTo>
                              <a:pt x="210" y="110"/>
                              <a:pt x="210" y="110"/>
                              <a:pt x="210" y="110"/>
                            </a:cubicBezTo>
                            <a:cubicBezTo>
                              <a:pt x="211" y="110"/>
                              <a:pt x="211" y="110"/>
                              <a:pt x="211" y="110"/>
                            </a:cubicBezTo>
                            <a:cubicBezTo>
                              <a:pt x="215" y="119"/>
                              <a:pt x="215" y="119"/>
                              <a:pt x="215" y="119"/>
                            </a:cubicBezTo>
                            <a:cubicBezTo>
                              <a:pt x="214" y="119"/>
                              <a:pt x="214" y="119"/>
                              <a:pt x="214" y="119"/>
                            </a:cubicBezTo>
                            <a:moveTo>
                              <a:pt x="226" y="102"/>
                            </a:moveTo>
                            <a:cubicBezTo>
                              <a:pt x="217" y="99"/>
                              <a:pt x="217" y="99"/>
                              <a:pt x="217" y="99"/>
                            </a:cubicBezTo>
                            <a:cubicBezTo>
                              <a:pt x="218" y="98"/>
                              <a:pt x="218" y="98"/>
                              <a:pt x="218" y="98"/>
                            </a:cubicBezTo>
                            <a:cubicBezTo>
                              <a:pt x="226" y="101"/>
                              <a:pt x="226" y="101"/>
                              <a:pt x="226" y="101"/>
                            </a:cubicBezTo>
                            <a:cubicBezTo>
                              <a:pt x="226" y="102"/>
                              <a:pt x="226" y="102"/>
                              <a:pt x="226" y="102"/>
                            </a:cubicBezTo>
                            <a:moveTo>
                              <a:pt x="208" y="90"/>
                            </a:moveTo>
                            <a:cubicBezTo>
                              <a:pt x="207" y="90"/>
                              <a:pt x="207" y="90"/>
                              <a:pt x="207" y="90"/>
                            </a:cubicBezTo>
                            <a:cubicBezTo>
                              <a:pt x="208" y="81"/>
                              <a:pt x="208" y="81"/>
                              <a:pt x="208" y="81"/>
                            </a:cubicBezTo>
                            <a:cubicBezTo>
                              <a:pt x="209" y="81"/>
                              <a:pt x="209" y="81"/>
                              <a:pt x="209" y="81"/>
                            </a:cubicBezTo>
                            <a:cubicBezTo>
                              <a:pt x="208" y="90"/>
                              <a:pt x="208" y="90"/>
                              <a:pt x="208" y="90"/>
                            </a:cubicBezTo>
                            <a:moveTo>
                              <a:pt x="223" y="81"/>
                            </a:moveTo>
                            <a:cubicBezTo>
                              <a:pt x="222" y="80"/>
                              <a:pt x="222" y="80"/>
                              <a:pt x="222" y="80"/>
                            </a:cubicBezTo>
                            <a:cubicBezTo>
                              <a:pt x="231" y="78"/>
                              <a:pt x="231" y="78"/>
                              <a:pt x="231" y="78"/>
                            </a:cubicBezTo>
                            <a:cubicBezTo>
                              <a:pt x="231" y="79"/>
                              <a:pt x="231" y="79"/>
                              <a:pt x="231" y="79"/>
                            </a:cubicBezTo>
                            <a:cubicBezTo>
                              <a:pt x="223" y="81"/>
                              <a:pt x="223" y="81"/>
                              <a:pt x="223" y="81"/>
                            </a:cubicBezTo>
                            <a:moveTo>
                              <a:pt x="215" y="72"/>
                            </a:moveTo>
                            <a:cubicBezTo>
                              <a:pt x="214" y="72"/>
                              <a:pt x="214" y="72"/>
                              <a:pt x="214" y="72"/>
                            </a:cubicBezTo>
                            <a:cubicBezTo>
                              <a:pt x="220" y="65"/>
                              <a:pt x="220" y="65"/>
                              <a:pt x="220" y="65"/>
                            </a:cubicBezTo>
                            <a:cubicBezTo>
                              <a:pt x="221" y="66"/>
                              <a:pt x="221" y="66"/>
                              <a:pt x="221" y="66"/>
                            </a:cubicBezTo>
                            <a:cubicBezTo>
                              <a:pt x="215" y="72"/>
                              <a:pt x="215" y="72"/>
                              <a:pt x="215" y="72"/>
                            </a:cubicBezTo>
                            <a:moveTo>
                              <a:pt x="244" y="61"/>
                            </a:moveTo>
                            <a:cubicBezTo>
                              <a:pt x="239" y="56"/>
                              <a:pt x="239" y="56"/>
                              <a:pt x="239" y="56"/>
                            </a:cubicBezTo>
                            <a:cubicBezTo>
                              <a:pt x="240" y="56"/>
                              <a:pt x="240" y="56"/>
                              <a:pt x="240" y="56"/>
                            </a:cubicBezTo>
                            <a:cubicBezTo>
                              <a:pt x="243" y="60"/>
                              <a:pt x="243" y="60"/>
                              <a:pt x="243" y="60"/>
                            </a:cubicBezTo>
                            <a:cubicBezTo>
                              <a:pt x="243" y="60"/>
                              <a:pt x="243" y="61"/>
                              <a:pt x="244" y="61"/>
                            </a:cubicBezTo>
                            <a:moveTo>
                              <a:pt x="226" y="43"/>
                            </a:moveTo>
                            <a:cubicBezTo>
                              <a:pt x="225" y="43"/>
                              <a:pt x="225" y="43"/>
                              <a:pt x="225" y="43"/>
                            </a:cubicBezTo>
                            <a:cubicBezTo>
                              <a:pt x="229" y="34"/>
                              <a:pt x="229" y="34"/>
                              <a:pt x="229" y="34"/>
                            </a:cubicBezTo>
                            <a:cubicBezTo>
                              <a:pt x="229" y="35"/>
                              <a:pt x="229" y="35"/>
                              <a:pt x="229" y="35"/>
                            </a:cubicBezTo>
                            <a:cubicBezTo>
                              <a:pt x="226" y="43"/>
                              <a:pt x="226" y="43"/>
                              <a:pt x="226" y="43"/>
                            </a:cubicBezTo>
                            <a:moveTo>
                              <a:pt x="224" y="0"/>
                            </a:moveTo>
                            <a:cubicBezTo>
                              <a:pt x="224" y="1"/>
                              <a:pt x="217" y="132"/>
                              <a:pt x="134" y="177"/>
                            </a:cubicBezTo>
                            <a:cubicBezTo>
                              <a:pt x="142" y="177"/>
                              <a:pt x="142" y="177"/>
                              <a:pt x="142" y="177"/>
                            </a:cubicBezTo>
                            <a:cubicBezTo>
                              <a:pt x="142" y="178"/>
                              <a:pt x="142" y="178"/>
                              <a:pt x="142" y="178"/>
                            </a:cubicBezTo>
                            <a:cubicBezTo>
                              <a:pt x="133" y="178"/>
                              <a:pt x="133" y="178"/>
                              <a:pt x="133" y="178"/>
                            </a:cubicBezTo>
                            <a:cubicBezTo>
                              <a:pt x="123" y="183"/>
                              <a:pt x="113" y="186"/>
                              <a:pt x="101" y="189"/>
                            </a:cubicBezTo>
                            <a:cubicBezTo>
                              <a:pt x="100" y="189"/>
                              <a:pt x="99" y="189"/>
                              <a:pt x="98" y="189"/>
                            </a:cubicBezTo>
                            <a:cubicBezTo>
                              <a:pt x="96" y="191"/>
                              <a:pt x="96" y="191"/>
                              <a:pt x="96" y="191"/>
                            </a:cubicBezTo>
                            <a:cubicBezTo>
                              <a:pt x="96" y="191"/>
                              <a:pt x="96" y="191"/>
                              <a:pt x="96" y="191"/>
                            </a:cubicBezTo>
                            <a:cubicBezTo>
                              <a:pt x="96" y="190"/>
                              <a:pt x="96" y="190"/>
                              <a:pt x="96" y="190"/>
                            </a:cubicBezTo>
                            <a:cubicBezTo>
                              <a:pt x="79" y="193"/>
                              <a:pt x="66" y="194"/>
                              <a:pt x="54" y="194"/>
                            </a:cubicBezTo>
                            <a:cubicBezTo>
                              <a:pt x="30" y="194"/>
                              <a:pt x="16" y="188"/>
                              <a:pt x="6" y="182"/>
                            </a:cubicBezTo>
                            <a:cubicBezTo>
                              <a:pt x="6" y="182"/>
                              <a:pt x="6" y="182"/>
                              <a:pt x="6" y="182"/>
                            </a:cubicBezTo>
                            <a:cubicBezTo>
                              <a:pt x="5" y="182"/>
                              <a:pt x="5" y="182"/>
                              <a:pt x="5" y="182"/>
                            </a:cubicBezTo>
                            <a:cubicBezTo>
                              <a:pt x="5" y="182"/>
                              <a:pt x="5" y="182"/>
                              <a:pt x="5" y="182"/>
                            </a:cubicBezTo>
                            <a:cubicBezTo>
                              <a:pt x="4" y="181"/>
                              <a:pt x="2" y="180"/>
                              <a:pt x="0" y="179"/>
                            </a:cubicBezTo>
                            <a:cubicBezTo>
                              <a:pt x="17" y="201"/>
                              <a:pt x="38" y="220"/>
                              <a:pt x="62" y="233"/>
                            </a:cubicBezTo>
                            <a:cubicBezTo>
                              <a:pt x="61" y="233"/>
                              <a:pt x="61" y="233"/>
                              <a:pt x="61" y="233"/>
                            </a:cubicBezTo>
                            <a:cubicBezTo>
                              <a:pt x="61" y="233"/>
                              <a:pt x="61" y="233"/>
                              <a:pt x="61" y="233"/>
                            </a:cubicBezTo>
                            <a:cubicBezTo>
                              <a:pt x="69" y="231"/>
                              <a:pt x="69" y="231"/>
                              <a:pt x="69" y="231"/>
                            </a:cubicBezTo>
                            <a:cubicBezTo>
                              <a:pt x="70" y="232"/>
                              <a:pt x="70" y="232"/>
                              <a:pt x="70" y="232"/>
                            </a:cubicBezTo>
                            <a:cubicBezTo>
                              <a:pt x="62" y="233"/>
                              <a:pt x="62" y="233"/>
                              <a:pt x="62" y="233"/>
                            </a:cubicBezTo>
                            <a:cubicBezTo>
                              <a:pt x="73" y="239"/>
                              <a:pt x="85" y="244"/>
                              <a:pt x="96" y="246"/>
                            </a:cubicBezTo>
                            <a:cubicBezTo>
                              <a:pt x="95" y="246"/>
                              <a:pt x="95" y="246"/>
                              <a:pt x="95" y="246"/>
                            </a:cubicBezTo>
                            <a:cubicBezTo>
                              <a:pt x="96" y="245"/>
                              <a:pt x="96" y="245"/>
                              <a:pt x="96" y="245"/>
                            </a:cubicBezTo>
                            <a:cubicBezTo>
                              <a:pt x="98" y="241"/>
                              <a:pt x="98" y="241"/>
                              <a:pt x="98" y="241"/>
                            </a:cubicBezTo>
                            <a:cubicBezTo>
                              <a:pt x="98" y="242"/>
                              <a:pt x="98" y="242"/>
                              <a:pt x="98" y="242"/>
                            </a:cubicBezTo>
                            <a:cubicBezTo>
                              <a:pt x="97" y="244"/>
                              <a:pt x="97" y="244"/>
                              <a:pt x="97" y="244"/>
                            </a:cubicBezTo>
                            <a:cubicBezTo>
                              <a:pt x="96" y="246"/>
                              <a:pt x="96" y="246"/>
                              <a:pt x="96" y="246"/>
                            </a:cubicBezTo>
                            <a:cubicBezTo>
                              <a:pt x="104" y="248"/>
                              <a:pt x="111" y="249"/>
                              <a:pt x="119" y="249"/>
                            </a:cubicBezTo>
                            <a:cubicBezTo>
                              <a:pt x="120" y="249"/>
                              <a:pt x="122" y="249"/>
                              <a:pt x="123" y="249"/>
                            </a:cubicBezTo>
                            <a:cubicBezTo>
                              <a:pt x="126" y="249"/>
                              <a:pt x="129" y="248"/>
                              <a:pt x="131" y="248"/>
                            </a:cubicBezTo>
                            <a:cubicBezTo>
                              <a:pt x="129" y="252"/>
                              <a:pt x="126" y="255"/>
                              <a:pt x="124" y="257"/>
                            </a:cubicBezTo>
                            <a:cubicBezTo>
                              <a:pt x="123" y="258"/>
                              <a:pt x="122" y="259"/>
                              <a:pt x="122" y="260"/>
                            </a:cubicBezTo>
                            <a:cubicBezTo>
                              <a:pt x="122" y="263"/>
                              <a:pt x="126" y="267"/>
                              <a:pt x="128" y="267"/>
                            </a:cubicBezTo>
                            <a:cubicBezTo>
                              <a:pt x="128" y="268"/>
                              <a:pt x="129" y="268"/>
                              <a:pt x="130" y="268"/>
                            </a:cubicBezTo>
                            <a:cubicBezTo>
                              <a:pt x="134" y="268"/>
                              <a:pt x="141" y="266"/>
                              <a:pt x="141" y="266"/>
                            </a:cubicBezTo>
                            <a:cubicBezTo>
                              <a:pt x="141" y="266"/>
                              <a:pt x="152" y="264"/>
                              <a:pt x="154" y="262"/>
                            </a:cubicBezTo>
                            <a:cubicBezTo>
                              <a:pt x="154" y="262"/>
                              <a:pt x="154" y="262"/>
                              <a:pt x="154" y="262"/>
                            </a:cubicBezTo>
                            <a:cubicBezTo>
                              <a:pt x="155" y="261"/>
                              <a:pt x="156" y="258"/>
                              <a:pt x="156" y="255"/>
                            </a:cubicBezTo>
                            <a:cubicBezTo>
                              <a:pt x="156" y="253"/>
                              <a:pt x="156" y="251"/>
                              <a:pt x="153" y="251"/>
                            </a:cubicBezTo>
                            <a:cubicBezTo>
                              <a:pt x="153" y="251"/>
                              <a:pt x="153" y="251"/>
                              <a:pt x="153" y="251"/>
                            </a:cubicBezTo>
                            <a:cubicBezTo>
                              <a:pt x="153" y="251"/>
                              <a:pt x="153" y="251"/>
                              <a:pt x="153" y="251"/>
                            </a:cubicBezTo>
                            <a:cubicBezTo>
                              <a:pt x="151" y="251"/>
                              <a:pt x="149" y="250"/>
                              <a:pt x="147" y="248"/>
                            </a:cubicBezTo>
                            <a:cubicBezTo>
                              <a:pt x="146" y="248"/>
                              <a:pt x="144" y="247"/>
                              <a:pt x="143" y="246"/>
                            </a:cubicBezTo>
                            <a:cubicBezTo>
                              <a:pt x="143" y="246"/>
                              <a:pt x="143" y="246"/>
                              <a:pt x="143" y="246"/>
                            </a:cubicBezTo>
                            <a:cubicBezTo>
                              <a:pt x="143" y="246"/>
                              <a:pt x="143" y="246"/>
                              <a:pt x="143" y="246"/>
                            </a:cubicBezTo>
                            <a:cubicBezTo>
                              <a:pt x="206" y="229"/>
                              <a:pt x="244" y="148"/>
                              <a:pt x="244" y="78"/>
                            </a:cubicBezTo>
                            <a:cubicBezTo>
                              <a:pt x="244" y="67"/>
                              <a:pt x="243" y="56"/>
                              <a:pt x="241" y="45"/>
                            </a:cubicBezTo>
                            <a:cubicBezTo>
                              <a:pt x="241" y="45"/>
                              <a:pt x="241" y="44"/>
                              <a:pt x="241" y="44"/>
                            </a:cubicBezTo>
                            <a:cubicBezTo>
                              <a:pt x="241" y="44"/>
                              <a:pt x="241" y="44"/>
                              <a:pt x="241" y="44"/>
                            </a:cubicBezTo>
                            <a:cubicBezTo>
                              <a:pt x="241" y="44"/>
                              <a:pt x="241" y="43"/>
                              <a:pt x="241" y="43"/>
                            </a:cubicBezTo>
                            <a:cubicBezTo>
                              <a:pt x="241" y="43"/>
                              <a:pt x="241" y="43"/>
                              <a:pt x="241" y="43"/>
                            </a:cubicBezTo>
                            <a:cubicBezTo>
                              <a:pt x="241" y="43"/>
                              <a:pt x="241" y="43"/>
                              <a:pt x="241" y="43"/>
                            </a:cubicBezTo>
                            <a:cubicBezTo>
                              <a:pt x="241" y="43"/>
                              <a:pt x="241" y="43"/>
                              <a:pt x="241" y="43"/>
                            </a:cubicBezTo>
                            <a:cubicBezTo>
                              <a:pt x="241" y="43"/>
                              <a:pt x="241" y="43"/>
                              <a:pt x="241" y="43"/>
                            </a:cubicBezTo>
                            <a:cubicBezTo>
                              <a:pt x="241" y="43"/>
                              <a:pt x="241" y="43"/>
                              <a:pt x="241" y="43"/>
                            </a:cubicBezTo>
                            <a:cubicBezTo>
                              <a:pt x="241" y="43"/>
                              <a:pt x="241" y="43"/>
                              <a:pt x="241" y="43"/>
                            </a:cubicBezTo>
                            <a:cubicBezTo>
                              <a:pt x="241" y="43"/>
                              <a:pt x="241" y="43"/>
                              <a:pt x="241" y="43"/>
                            </a:cubicBezTo>
                            <a:cubicBezTo>
                              <a:pt x="241" y="43"/>
                              <a:pt x="241" y="43"/>
                              <a:pt x="241" y="43"/>
                            </a:cubicBezTo>
                            <a:cubicBezTo>
                              <a:pt x="237" y="27"/>
                              <a:pt x="232" y="13"/>
                              <a:pt x="224" y="0"/>
                            </a:cubicBezTo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ED87E07" id="Freeform 310" o:spid="_x0000_s1026" alt="&quot;&quot;" style="position:absolute;margin-left:166.6pt;margin-top:43.85pt;width:136.1pt;height:146.05pt;z-index:25163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44,2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" path="m122,260v,,,,,c122,260,122,260,122,260v,,,,,m138,259v,-1,,-1,,-1c143,256,143,256,143,256v3,-2,3,-2,3,-2c147,255,147,255,147,255v-4,2,-4,2,-4,2c138,259,138,259,138,259m114,244v-1,-3,-1,-3,-1,-3c111,235,111,235,111,235v1,,1,,1,c114,241,114,241,114,241v1,3,1,3,1,3c114,244,114,244,114,244t39,-6c149,234,149,234,149,234v-2,-1,-2,-1,-2,-1c148,232,148,232,148,232v2,2,2,2,2,2c154,238,154,238,154,238v-1,,-1,,-1,m129,241v-1,,-1,,-1,c128,238,128,238,128,238v1,-6,1,-6,1,-6c130,232,130,232,130,232v-1,6,-1,6,-1,6c129,241,129,241,129,241m94,229v-9,-3,-9,-3,-9,-3c86,225,86,225,86,225v8,4,8,4,8,4c94,229,94,229,94,229t49,-3c142,226,142,226,142,226v6,-7,6,-7,6,-7c148,220,148,220,148,220v-5,6,-5,6,-5,6m68,220v-8,-4,-8,-4,-8,-4c61,216,61,216,61,216v7,3,7,3,7,3c68,220,68,220,68,220t97,8c164,228,164,228,164,228v,-13,,-13,,-13c165,215,165,215,165,215v,13,,13,,13m104,216v-1,,-1,,-1,c109,210,109,210,109,210v,,,,,c104,216,104,216,104,216t21,-6c125,209,125,209,125,209v9,,9,,9,c137,209,137,209,137,209v,1,,1,,1c134,210,134,210,134,210v-9,,-9,,-9,m83,209v-5,-8,-5,-8,-5,-8c79,201,79,201,79,201v4,8,4,8,4,8c83,209,83,209,83,209t72,1c153,198,153,198,153,198v1,,1,,1,c156,209,156,209,156,209v-1,1,-1,1,-1,1m195,207v-9,-8,-9,-8,-9,-8c186,198,186,198,186,198v9,8,9,8,9,8c195,207,195,207,195,207m35,199v-8,-5,-8,-5,-8,-5c27,194,27,194,27,194v9,4,9,4,9,4c35,199,35,199,35,199t85,-2c113,191,113,191,113,191v1,-1,1,-1,1,-1c121,197,121,197,121,197v-1,,-1,,-1,m212,190v-7,-4,-7,-4,-7,-4c205,185,205,185,205,185v8,4,8,4,8,4c212,190,212,190,212,190t-37,1c171,182,171,182,171,182v1,,1,,1,c175,191,175,191,175,191v,,,,,m189,188v-1,,-1,,-1,c188,180,188,180,188,180v1,,1,,1,c189,188,189,188,189,188t-38,-1c150,186,150,186,150,186v5,-8,5,-8,5,-8c155,179,155,179,155,179v-4,8,-4,8,-4,8m176,176v,-1,,-1,,-1c185,171,185,171,185,171v1,1,1,1,1,1c176,176,176,176,176,176t27,-3c203,173,203,173,203,173v9,-2,9,-2,9,-2c212,172,212,172,212,172v-9,1,-9,1,-9,1m210,161v-1,,-1,,-1,c214,155,214,155,214,155v1,1,1,1,1,1c210,161,210,161,210,161t20,-6c228,154,228,154,228,154v,-1,,-1,,-1c230,154,230,154,230,154v,1,,1,,1m168,159v,,,,,c174,152,174,152,174,152v1,1,1,1,1,1c168,159,168,159,168,159t25,-13c185,143,185,143,185,143v,-1,,-1,,-1c193,146,193,146,193,146v,,,,,m207,142v-1,,-1,,-1,c211,136,211,136,211,136v1,1,1,1,1,1c207,142,207,142,207,142t23,-2c229,139,229,139,229,139v1,-7,1,-7,1,-7c230,132,230,132,230,132v,8,,8,,8m185,132v,-1,,-1,,-1c196,131,196,131,196,131v,1,,1,,1c185,132,185,132,185,132t56,-15c241,117,241,117,241,117v-1,,-1,1,-1,1c240,119,240,119,240,119v-1,-1,-1,-1,-1,-1c241,117,241,117,241,117t-27,2c210,110,210,110,210,110v1,,1,,1,c215,119,215,119,215,119v-1,,-1,,-1,m226,102v-9,-3,-9,-3,-9,-3c218,98,218,98,218,98v8,3,8,3,8,3c226,102,226,102,226,102m208,90v-1,,-1,,-1,c208,81,208,81,208,81v1,,1,,1,c208,90,208,90,208,90t15,-9c222,80,222,80,222,80v9,-2,9,-2,9,-2c231,79,231,79,231,79v-8,2,-8,2,-8,2m215,72v-1,,-1,,-1,c220,65,220,65,220,65v1,1,1,1,1,1c215,72,215,72,215,72m244,61v-5,-5,-5,-5,-5,-5c240,56,240,56,240,56v3,4,3,4,3,4c243,60,243,61,244,61m226,43v-1,,-1,,-1,c229,34,229,34,229,34v,1,,1,,1c226,43,226,43,226,43m224,v,1,-7,132,-90,177c142,177,142,177,142,177v,1,,1,,1c133,178,133,178,133,178v-10,5,-20,8,-32,11c100,189,99,189,98,189v-2,2,-2,2,-2,2c96,191,96,191,96,191v,-1,,-1,,-1c79,193,66,194,54,194,30,194,16,188,6,182v,,,,,c5,182,5,182,5,182v,,,,,c4,181,2,180,,179v17,22,38,41,62,54c61,233,61,233,61,233v,,,,,c69,231,69,231,69,231v1,1,1,1,1,1c62,233,62,233,62,233v11,6,23,11,34,13c95,246,95,246,95,246v1,-1,1,-1,1,-1c98,241,98,241,98,241v,1,,1,,1c97,244,97,244,97,244v-1,2,-1,2,-1,2c104,248,111,249,119,249v1,,3,,4,c126,249,129,248,131,248v-2,4,-5,7,-7,9c123,258,122,259,122,260v,3,4,7,6,7c128,268,129,268,130,268v4,,11,-2,11,-2c141,266,152,264,154,262v,,,,,c155,261,156,258,156,255v,-2,,-4,-3,-4c153,251,153,251,153,251v,,,,,c151,251,149,250,147,248v-1,,-3,-1,-4,-2c143,246,143,246,143,246v,,,,,c206,229,244,148,244,78v,-11,-1,-22,-3,-33c241,45,241,44,241,44v,,,,,c241,44,241,43,241,43v,,,,,c241,43,241,43,241,43v,,,,,c241,43,241,43,241,43v,,,,,c241,43,241,43,241,43v,,,,,c241,43,241,43,241,43,237,27,232,13,224,e" fillcolor="#5eb5c9" stroked="f">
              <v:path arrowok="t" o:connecttype="custom" o:connectlocs="977602,1792531;1013023,1778689;793416,1626428;1055527,1619507;1083863,1647191;920930,1605665;609230,1557218;1048443,1515692;432129,1494930;1161788,1488009;772164,1453404;949266,1446483;587978,1446483;1098031,1453404;1381394,1432641;247943,1377273;850089,1363431;1501824,1314984;1239713,1321905;1338890,1301142;1069695,1294221;1246797,1218091;1438067,1197328;1487655,1114276;1629337,1072750;1190124,1100434;1367226,1010462;1466403,982778;1629337,968936;1310554,913568;1707262,809754;1707262,809754;1515992,823595;1601001,705939;1473487,622887;1579748,560599;1523076,498310;1728514,422179;1601001,297602;942182,1231933;680071,1314984;35420,1259617;488801,1598744;680071,1695638;843005,1723322;906761,1847899;1105116,1764847;1013023,1702559;1707262,304523;1707262,297602;1707262,297602" o:connectangles="0,0,0,0,0,0,0,0,0,0,0,0,0,0,0,0,0,0,0,0,0,0,0,0,0,0,0,0,0,0,0,0,0,0,0,0,0,0,0,0,0,0,0,0,0,0,0,0,0,0,0"/>
              <o:lock v:ext="edit" verticies="t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528A83FF" wp14:editId="26F6B351">
              <wp:simplePos x="0" y="0"/>
              <wp:positionH relativeFrom="column">
                <wp:posOffset>3122295</wp:posOffset>
              </wp:positionH>
              <wp:positionV relativeFrom="paragraph">
                <wp:posOffset>2072005</wp:posOffset>
              </wp:positionV>
              <wp:extent cx="41254" cy="48492"/>
              <wp:effectExtent l="0" t="0" r="0" b="8890"/>
              <wp:wrapNone/>
              <wp:docPr id="453" name="Freeform 31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1254" cy="48492"/>
                      </a:xfrm>
                      <a:custGeom>
                        <a:avLst/>
                        <a:gdLst>
                          <a:gd name="T0" fmla="*/ 10 w 10"/>
                          <a:gd name="T1" fmla="*/ 0 h 12"/>
                          <a:gd name="T2" fmla="*/ 0 w 10"/>
                          <a:gd name="T3" fmla="*/ 12 h 12"/>
                          <a:gd name="T4" fmla="*/ 1 w 10"/>
                          <a:gd name="T5" fmla="*/ 12 h 12"/>
                          <a:gd name="T6" fmla="*/ 10 w 10"/>
                          <a:gd name="T7" fmla="*/ 2 h 12"/>
                          <a:gd name="T8" fmla="*/ 10 w 10"/>
                          <a:gd name="T9" fmla="*/ 0 h 1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0" h="12">
                            <a:moveTo>
                              <a:pt x="10" y="0"/>
                            </a:moveTo>
                            <a:lnTo>
                              <a:pt x="0" y="12"/>
                            </a:lnTo>
                            <a:lnTo>
                              <a:pt x="1" y="12"/>
                            </a:lnTo>
                            <a:lnTo>
                              <a:pt x="10" y="2"/>
                            </a:lnTo>
                            <a:lnTo>
                              <a:pt x="10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11BB2AF" id="Freeform 311" o:spid="_x0000_s1026" alt="&quot;&quot;" style="position:absolute;margin-left:245.85pt;margin-top:163.15pt;width:3.25pt;height:3.8pt;z-index:25163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0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" path="m10,l,12r1,l10,2,10,xe" fillcolor="#2e8fab" stroked="f">
              <v:path arrowok="t" o:connecttype="custom" o:connectlocs="41254,0;0,48492;4125,48492;41254,8082;41254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6149F08F" wp14:editId="6C9E7863">
              <wp:simplePos x="0" y="0"/>
              <wp:positionH relativeFrom="column">
                <wp:posOffset>3274695</wp:posOffset>
              </wp:positionH>
              <wp:positionV relativeFrom="paragraph">
                <wp:posOffset>2224405</wp:posOffset>
              </wp:positionV>
              <wp:extent cx="41254" cy="48492"/>
              <wp:effectExtent l="57150" t="0" r="54610" b="8890"/>
              <wp:wrapNone/>
              <wp:docPr id="454" name="Freeform 31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1254" cy="48492"/>
                      </a:xfrm>
                      <a:custGeom>
                        <a:avLst/>
                        <a:gdLst>
                          <a:gd name="T0" fmla="*/ 10 w 10"/>
                          <a:gd name="T1" fmla="*/ 0 h 12"/>
                          <a:gd name="T2" fmla="*/ 0 w 10"/>
                          <a:gd name="T3" fmla="*/ 12 h 12"/>
                          <a:gd name="T4" fmla="*/ 1 w 10"/>
                          <a:gd name="T5" fmla="*/ 12 h 12"/>
                          <a:gd name="T6" fmla="*/ 10 w 10"/>
                          <a:gd name="T7" fmla="*/ 2 h 12"/>
                          <a:gd name="T8" fmla="*/ 10 w 10"/>
                          <a:gd name="T9" fmla="*/ 0 h 1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0" h="12">
                            <a:moveTo>
                              <a:pt x="10" y="0"/>
                            </a:moveTo>
                            <a:lnTo>
                              <a:pt x="0" y="12"/>
                            </a:lnTo>
                            <a:lnTo>
                              <a:pt x="1" y="12"/>
                            </a:lnTo>
                            <a:lnTo>
                              <a:pt x="10" y="2"/>
                            </a:lnTo>
                            <a:lnTo>
                              <a:pt x="1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702F564" id="Freeform 312" o:spid="_x0000_s1026" alt="&quot;&quot;" style="position:absolute;margin-left:257.85pt;margin-top:175.15pt;width:3.25pt;height:3.8pt;z-index:25163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0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" path="m10,l,12r1,l10,2,10,e" filled="f" stroked="f">
              <v:path arrowok="t" o:connecttype="custom" o:connectlocs="41254,0;0,48492;4125,48492;41254,8082;41254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167D5106" wp14:editId="609A0BC0">
              <wp:simplePos x="0" y="0"/>
              <wp:positionH relativeFrom="column">
                <wp:posOffset>3708400</wp:posOffset>
              </wp:positionH>
              <wp:positionV relativeFrom="paragraph">
                <wp:posOffset>791210</wp:posOffset>
              </wp:positionV>
              <wp:extent cx="28877" cy="64656"/>
              <wp:effectExtent l="0" t="0" r="9525" b="0"/>
              <wp:wrapNone/>
              <wp:docPr id="455" name="Freeform 31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64656"/>
                      </a:xfrm>
                      <a:custGeom>
                        <a:avLst/>
                        <a:gdLst>
                          <a:gd name="T0" fmla="*/ 7 w 7"/>
                          <a:gd name="T1" fmla="*/ 0 h 16"/>
                          <a:gd name="T2" fmla="*/ 0 w 7"/>
                          <a:gd name="T3" fmla="*/ 16 h 16"/>
                          <a:gd name="T4" fmla="*/ 2 w 7"/>
                          <a:gd name="T5" fmla="*/ 16 h 16"/>
                          <a:gd name="T6" fmla="*/ 7 w 7"/>
                          <a:gd name="T7" fmla="*/ 2 h 16"/>
                          <a:gd name="T8" fmla="*/ 7 w 7"/>
                          <a:gd name="T9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7" h="16">
                            <a:moveTo>
                              <a:pt x="7" y="0"/>
                            </a:moveTo>
                            <a:lnTo>
                              <a:pt x="0" y="16"/>
                            </a:lnTo>
                            <a:lnTo>
                              <a:pt x="2" y="16"/>
                            </a:lnTo>
                            <a:lnTo>
                              <a:pt x="7" y="2"/>
                            </a:lnTo>
                            <a:lnTo>
                              <a:pt x="7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02DF16D" id="Freeform 313" o:spid="_x0000_s1026" alt="&quot;&quot;" style="position:absolute;margin-left:292pt;margin-top:62.3pt;width:2.25pt;height:5.1pt;z-index:25163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" path="m7,l,16r2,l7,2,7,xe" fillcolor="#2e8fab" stroked="f">
              <v:path arrowok="t" o:connecttype="custom" o:connectlocs="28877,0;0,64656;8251,64656;28877,8082;28877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10C1A3EA" wp14:editId="6FB9EF58">
              <wp:simplePos x="0" y="0"/>
              <wp:positionH relativeFrom="column">
                <wp:posOffset>3860800</wp:posOffset>
              </wp:positionH>
              <wp:positionV relativeFrom="paragraph">
                <wp:posOffset>943610</wp:posOffset>
              </wp:positionV>
              <wp:extent cx="28877" cy="64656"/>
              <wp:effectExtent l="76200" t="0" r="66675" b="0"/>
              <wp:wrapNone/>
              <wp:docPr id="456" name="Freeform 31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64656"/>
                      </a:xfrm>
                      <a:custGeom>
                        <a:avLst/>
                        <a:gdLst>
                          <a:gd name="T0" fmla="*/ 7 w 7"/>
                          <a:gd name="T1" fmla="*/ 0 h 16"/>
                          <a:gd name="T2" fmla="*/ 0 w 7"/>
                          <a:gd name="T3" fmla="*/ 16 h 16"/>
                          <a:gd name="T4" fmla="*/ 2 w 7"/>
                          <a:gd name="T5" fmla="*/ 16 h 16"/>
                          <a:gd name="T6" fmla="*/ 7 w 7"/>
                          <a:gd name="T7" fmla="*/ 2 h 16"/>
                          <a:gd name="T8" fmla="*/ 7 w 7"/>
                          <a:gd name="T9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7" h="16">
                            <a:moveTo>
                              <a:pt x="7" y="0"/>
                            </a:moveTo>
                            <a:lnTo>
                              <a:pt x="0" y="16"/>
                            </a:lnTo>
                            <a:lnTo>
                              <a:pt x="2" y="16"/>
                            </a:lnTo>
                            <a:lnTo>
                              <a:pt x="7" y="2"/>
                            </a:lnTo>
                            <a:lnTo>
                              <a:pt x="7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47955DE" id="Freeform 314" o:spid="_x0000_s1026" alt="&quot;&quot;" style="position:absolute;margin-left:304pt;margin-top:74.3pt;width:2.25pt;height:5.1pt;z-index:25163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" path="m7,l,16r2,l7,2,7,e" filled="f" stroked="f">
              <v:path arrowok="t" o:connecttype="custom" o:connectlocs="28877,0;0,64656;8251,64656;28877,8082;28877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4B1FEAAB" wp14:editId="227A8AF3">
              <wp:simplePos x="0" y="0"/>
              <wp:positionH relativeFrom="column">
                <wp:posOffset>3807460</wp:posOffset>
              </wp:positionH>
              <wp:positionV relativeFrom="paragraph">
                <wp:posOffset>944880</wp:posOffset>
              </wp:positionV>
              <wp:extent cx="37128" cy="36369"/>
              <wp:effectExtent l="0" t="0" r="1270" b="1905"/>
              <wp:wrapNone/>
              <wp:docPr id="457" name="Freeform 31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7128" cy="36369"/>
                      </a:xfrm>
                      <a:custGeom>
                        <a:avLst/>
                        <a:gdLst>
                          <a:gd name="T0" fmla="*/ 1 w 5"/>
                          <a:gd name="T1" fmla="*/ 0 h 5"/>
                          <a:gd name="T2" fmla="*/ 0 w 5"/>
                          <a:gd name="T3" fmla="*/ 0 h 5"/>
                          <a:gd name="T4" fmla="*/ 5 w 5"/>
                          <a:gd name="T5" fmla="*/ 5 h 5"/>
                          <a:gd name="T6" fmla="*/ 4 w 5"/>
                          <a:gd name="T7" fmla="*/ 4 h 5"/>
                          <a:gd name="T8" fmla="*/ 1 w 5"/>
                          <a:gd name="T9" fmla="*/ 0 h 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" h="5">
                            <a:moveTo>
                              <a:pt x="1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5" y="5"/>
                              <a:pt x="5" y="5"/>
                              <a:pt x="5" y="5"/>
                            </a:cubicBezTo>
                            <a:cubicBezTo>
                              <a:pt x="4" y="5"/>
                              <a:pt x="4" y="4"/>
                              <a:pt x="4" y="4"/>
                            </a:cubicBezTo>
                            <a:cubicBezTo>
                              <a:pt x="1" y="0"/>
                              <a:pt x="1" y="0"/>
                              <a:pt x="1" y="0"/>
                            </a:cubicBezTo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509109A" id="Freeform 315" o:spid="_x0000_s1026" alt="&quot;&quot;" style="position:absolute;margin-left:299.8pt;margin-top:74.4pt;width:2.9pt;height:2.85pt;z-index: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" path="m1,c,,,,,,5,5,5,5,5,5,4,5,4,4,4,4,1,,1,,1,e" fillcolor="#2e8fab" stroked="f">
              <v:path arrowok="t" o:connecttype="custom" o:connectlocs="7426,0;0,0;37128,36369;29702,29095;7426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5231442C" wp14:editId="47113928">
              <wp:simplePos x="0" y="0"/>
              <wp:positionH relativeFrom="column">
                <wp:posOffset>3275330</wp:posOffset>
              </wp:positionH>
              <wp:positionV relativeFrom="paragraph">
                <wp:posOffset>2044065</wp:posOffset>
              </wp:positionV>
              <wp:extent cx="8251" cy="92942"/>
              <wp:effectExtent l="0" t="0" r="30480" b="2540"/>
              <wp:wrapNone/>
              <wp:docPr id="458" name="Rectangle 31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251" cy="92942"/>
                      </a:xfrm>
                      <a:prstGeom prst="rect">
                        <a:avLst/>
                      </a:pr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26E6F355" id="Rectangle 316" o:spid="_x0000_s1026" alt="&quot;&quot;" style="position:absolute;margin-left:257.9pt;margin-top:160.95pt;width:.65pt;height:7.3pt;z-index: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" fillcolor="#2e8fab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7ACA7FF4" wp14:editId="459BBE55">
              <wp:simplePos x="0" y="0"/>
              <wp:positionH relativeFrom="column">
                <wp:posOffset>3427730</wp:posOffset>
              </wp:positionH>
              <wp:positionV relativeFrom="paragraph">
                <wp:posOffset>2196465</wp:posOffset>
              </wp:positionV>
              <wp:extent cx="8251" cy="92942"/>
              <wp:effectExtent l="0" t="0" r="0" b="0"/>
              <wp:wrapNone/>
              <wp:docPr id="459" name="Rectangle 31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251" cy="9294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391CC4CE" id="Rectangle 317" o:spid="_x0000_s1026" alt="&quot;&quot;" style="position:absolute;margin-left:269.9pt;margin-top:172.95pt;width:.65pt;height:7.3pt;z-index: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" filled="f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02E1A51D" wp14:editId="25880208">
              <wp:simplePos x="0" y="0"/>
              <wp:positionH relativeFrom="column">
                <wp:posOffset>3155315</wp:posOffset>
              </wp:positionH>
              <wp:positionV relativeFrom="paragraph">
                <wp:posOffset>2160905</wp:posOffset>
              </wp:positionV>
              <wp:extent cx="49504" cy="44451"/>
              <wp:effectExtent l="0" t="0" r="8255" b="0"/>
              <wp:wrapNone/>
              <wp:docPr id="460" name="Freeform 31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9504" cy="44451"/>
                      </a:xfrm>
                      <a:custGeom>
                        <a:avLst/>
                        <a:gdLst>
                          <a:gd name="T0" fmla="*/ 2 w 12"/>
                          <a:gd name="T1" fmla="*/ 0 h 11"/>
                          <a:gd name="T2" fmla="*/ 0 w 12"/>
                          <a:gd name="T3" fmla="*/ 2 h 11"/>
                          <a:gd name="T4" fmla="*/ 4 w 12"/>
                          <a:gd name="T5" fmla="*/ 4 h 11"/>
                          <a:gd name="T6" fmla="*/ 10 w 12"/>
                          <a:gd name="T7" fmla="*/ 11 h 11"/>
                          <a:gd name="T8" fmla="*/ 12 w 12"/>
                          <a:gd name="T9" fmla="*/ 11 h 11"/>
                          <a:gd name="T10" fmla="*/ 5 w 12"/>
                          <a:gd name="T11" fmla="*/ 4 h 11"/>
                          <a:gd name="T12" fmla="*/ 2 w 12"/>
                          <a:gd name="T13" fmla="*/ 0 h 1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12" h="11">
                            <a:moveTo>
                              <a:pt x="2" y="0"/>
                            </a:moveTo>
                            <a:lnTo>
                              <a:pt x="0" y="2"/>
                            </a:lnTo>
                            <a:lnTo>
                              <a:pt x="4" y="4"/>
                            </a:lnTo>
                            <a:lnTo>
                              <a:pt x="10" y="11"/>
                            </a:lnTo>
                            <a:lnTo>
                              <a:pt x="12" y="11"/>
                            </a:lnTo>
                            <a:lnTo>
                              <a:pt x="5" y="4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1F762BA" id="Freeform 318" o:spid="_x0000_s1026" alt="&quot;&quot;" style="position:absolute;margin-left:248.45pt;margin-top:170.15pt;width:3.9pt;height:3.5pt;z-index: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2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" path="m2,l,2,4,4r6,7l12,11,5,4,2,xe" fillcolor="#2e8fab" stroked="f">
              <v:path arrowok="t" o:connecttype="custom" o:connectlocs="8251,0;0,8082;16501,16164;41253,44451;49504,44451;20627,16164;8251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6DC2C519" wp14:editId="641038E8">
              <wp:simplePos x="0" y="0"/>
              <wp:positionH relativeFrom="column">
                <wp:posOffset>3155315</wp:posOffset>
              </wp:positionH>
              <wp:positionV relativeFrom="paragraph">
                <wp:posOffset>2179955</wp:posOffset>
              </wp:positionV>
              <wp:extent cx="49504" cy="44451"/>
              <wp:effectExtent l="57150" t="19050" r="46355" b="12700"/>
              <wp:wrapNone/>
              <wp:docPr id="461" name="Freeform 31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9504" cy="44451"/>
                      </a:xfrm>
                      <a:custGeom>
                        <a:avLst/>
                        <a:gdLst>
                          <a:gd name="T0" fmla="*/ 2 w 12"/>
                          <a:gd name="T1" fmla="*/ 0 h 11"/>
                          <a:gd name="T2" fmla="*/ 0 w 12"/>
                          <a:gd name="T3" fmla="*/ 2 h 11"/>
                          <a:gd name="T4" fmla="*/ 4 w 12"/>
                          <a:gd name="T5" fmla="*/ 4 h 11"/>
                          <a:gd name="T6" fmla="*/ 10 w 12"/>
                          <a:gd name="T7" fmla="*/ 11 h 11"/>
                          <a:gd name="T8" fmla="*/ 12 w 12"/>
                          <a:gd name="T9" fmla="*/ 11 h 11"/>
                          <a:gd name="T10" fmla="*/ 5 w 12"/>
                          <a:gd name="T11" fmla="*/ 4 h 11"/>
                          <a:gd name="T12" fmla="*/ 2 w 12"/>
                          <a:gd name="T13" fmla="*/ 0 h 1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12" h="11">
                            <a:moveTo>
                              <a:pt x="2" y="0"/>
                            </a:moveTo>
                            <a:lnTo>
                              <a:pt x="0" y="2"/>
                            </a:lnTo>
                            <a:lnTo>
                              <a:pt x="4" y="4"/>
                            </a:lnTo>
                            <a:lnTo>
                              <a:pt x="10" y="11"/>
                            </a:lnTo>
                            <a:lnTo>
                              <a:pt x="12" y="11"/>
                            </a:lnTo>
                            <a:lnTo>
                              <a:pt x="5" y="4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198142F1" id="Freeform 319" o:spid="_x0000_s1026" alt="&quot;&quot;" style="position:absolute;margin-left:248.45pt;margin-top:171.65pt;width:3.9pt;height:3.5pt;z-index: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2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" path="m2,l,2,4,4r6,7l12,11,5,4,2,e" filled="f" stroked="f">
              <v:path arrowok="t" o:connecttype="custom" o:connectlocs="8251,0;0,8082;16501,16164;41253,44451;49504,44451;20627,16164;8251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5D63FA9D" wp14:editId="5F924D2C">
              <wp:simplePos x="0" y="0"/>
              <wp:positionH relativeFrom="column">
                <wp:posOffset>3196590</wp:posOffset>
              </wp:positionH>
              <wp:positionV relativeFrom="paragraph">
                <wp:posOffset>1926590</wp:posOffset>
              </wp:positionV>
              <wp:extent cx="24752" cy="84861"/>
              <wp:effectExtent l="0" t="0" r="13970" b="0"/>
              <wp:wrapNone/>
              <wp:docPr id="462" name="Freeform 32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4752" cy="84861"/>
                      </a:xfrm>
                      <a:custGeom>
                        <a:avLst/>
                        <a:gdLst>
                          <a:gd name="T0" fmla="*/ 2 w 6"/>
                          <a:gd name="T1" fmla="*/ 0 h 21"/>
                          <a:gd name="T2" fmla="*/ 0 w 6"/>
                          <a:gd name="T3" fmla="*/ 0 h 21"/>
                          <a:gd name="T4" fmla="*/ 4 w 6"/>
                          <a:gd name="T5" fmla="*/ 21 h 21"/>
                          <a:gd name="T6" fmla="*/ 6 w 6"/>
                          <a:gd name="T7" fmla="*/ 19 h 21"/>
                          <a:gd name="T8" fmla="*/ 2 w 6"/>
                          <a:gd name="T9" fmla="*/ 0 h 2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6" h="21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4" y="21"/>
                            </a:lnTo>
                            <a:lnTo>
                              <a:pt x="6" y="19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C670B51" id="Freeform 320" o:spid="_x0000_s1026" alt="&quot;&quot;" style="position:absolute;margin-left:251.7pt;margin-top:151.7pt;width:1.95pt;height:6.7pt;z-index: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,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" path="m2,l,,4,21,6,19,2,xe" fillcolor="#2e8fab" stroked="f">
              <v:path arrowok="t" o:connecttype="custom" o:connectlocs="8251,0;0,0;16501,84861;24752,76779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0AA77FA8" wp14:editId="56D90E5F">
              <wp:simplePos x="0" y="0"/>
              <wp:positionH relativeFrom="column">
                <wp:posOffset>3348990</wp:posOffset>
              </wp:positionH>
              <wp:positionV relativeFrom="paragraph">
                <wp:posOffset>2078990</wp:posOffset>
              </wp:positionV>
              <wp:extent cx="24752" cy="84861"/>
              <wp:effectExtent l="76200" t="0" r="71120" b="0"/>
              <wp:wrapNone/>
              <wp:docPr id="463" name="Freeform 32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4752" cy="84861"/>
                      </a:xfrm>
                      <a:custGeom>
                        <a:avLst/>
                        <a:gdLst>
                          <a:gd name="T0" fmla="*/ 2 w 6"/>
                          <a:gd name="T1" fmla="*/ 0 h 21"/>
                          <a:gd name="T2" fmla="*/ 0 w 6"/>
                          <a:gd name="T3" fmla="*/ 0 h 21"/>
                          <a:gd name="T4" fmla="*/ 4 w 6"/>
                          <a:gd name="T5" fmla="*/ 21 h 21"/>
                          <a:gd name="T6" fmla="*/ 6 w 6"/>
                          <a:gd name="T7" fmla="*/ 19 h 21"/>
                          <a:gd name="T8" fmla="*/ 2 w 6"/>
                          <a:gd name="T9" fmla="*/ 0 h 2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6" h="21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4" y="21"/>
                            </a:lnTo>
                            <a:lnTo>
                              <a:pt x="6" y="19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6B29166" id="Freeform 321" o:spid="_x0000_s1026" alt="&quot;&quot;" style="position:absolute;margin-left:263.7pt;margin-top:163.7pt;width:1.95pt;height:6.7pt;z-index: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,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" path="m2,l,,4,21,6,19,2,e" filled="f" stroked="f">
              <v:path arrowok="t" o:connecttype="custom" o:connectlocs="8251,0;0,0;16501,84861;24752,76779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60093125" wp14:editId="5BAF4217">
              <wp:simplePos x="0" y="0"/>
              <wp:positionH relativeFrom="column">
                <wp:posOffset>3176270</wp:posOffset>
              </wp:positionH>
              <wp:positionV relativeFrom="paragraph">
                <wp:posOffset>1789430</wp:posOffset>
              </wp:positionV>
              <wp:extent cx="37128" cy="60614"/>
              <wp:effectExtent l="0" t="0" r="1270" b="0"/>
              <wp:wrapNone/>
              <wp:docPr id="464" name="Freeform 32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7128" cy="60614"/>
                      </a:xfrm>
                      <a:custGeom>
                        <a:avLst/>
                        <a:gdLst>
                          <a:gd name="T0" fmla="*/ 9 w 9"/>
                          <a:gd name="T1" fmla="*/ 0 h 15"/>
                          <a:gd name="T2" fmla="*/ 0 w 9"/>
                          <a:gd name="T3" fmla="*/ 14 h 15"/>
                          <a:gd name="T4" fmla="*/ 2 w 9"/>
                          <a:gd name="T5" fmla="*/ 15 h 15"/>
                          <a:gd name="T6" fmla="*/ 9 w 9"/>
                          <a:gd name="T7" fmla="*/ 2 h 15"/>
                          <a:gd name="T8" fmla="*/ 9 w 9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" h="15">
                            <a:moveTo>
                              <a:pt x="9" y="0"/>
                            </a:moveTo>
                            <a:lnTo>
                              <a:pt x="0" y="14"/>
                            </a:lnTo>
                            <a:lnTo>
                              <a:pt x="2" y="15"/>
                            </a:lnTo>
                            <a:lnTo>
                              <a:pt x="9" y="2"/>
                            </a:lnTo>
                            <a:lnTo>
                              <a:pt x="9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4AC696E" id="Freeform 322" o:spid="_x0000_s1026" alt="&quot;&quot;" style="position:absolute;margin-left:250.1pt;margin-top:140.9pt;width:2.9pt;height:4.75pt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" path="m9,l,14r2,1l9,2,9,xe" fillcolor="#2e8fab" stroked="f">
              <v:path arrowok="t" o:connecttype="custom" o:connectlocs="37128,0;0,56573;8251,60614;37128,8082;37128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6D874A8A" wp14:editId="7A437655">
              <wp:simplePos x="0" y="0"/>
              <wp:positionH relativeFrom="column">
                <wp:posOffset>3328670</wp:posOffset>
              </wp:positionH>
              <wp:positionV relativeFrom="paragraph">
                <wp:posOffset>1941830</wp:posOffset>
              </wp:positionV>
              <wp:extent cx="37128" cy="60614"/>
              <wp:effectExtent l="57150" t="0" r="58420" b="0"/>
              <wp:wrapNone/>
              <wp:docPr id="465" name="Freeform 32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7128" cy="60614"/>
                      </a:xfrm>
                      <a:custGeom>
                        <a:avLst/>
                        <a:gdLst>
                          <a:gd name="T0" fmla="*/ 9 w 9"/>
                          <a:gd name="T1" fmla="*/ 0 h 15"/>
                          <a:gd name="T2" fmla="*/ 0 w 9"/>
                          <a:gd name="T3" fmla="*/ 14 h 15"/>
                          <a:gd name="T4" fmla="*/ 2 w 9"/>
                          <a:gd name="T5" fmla="*/ 15 h 15"/>
                          <a:gd name="T6" fmla="*/ 9 w 9"/>
                          <a:gd name="T7" fmla="*/ 2 h 15"/>
                          <a:gd name="T8" fmla="*/ 9 w 9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" h="15">
                            <a:moveTo>
                              <a:pt x="9" y="0"/>
                            </a:moveTo>
                            <a:lnTo>
                              <a:pt x="0" y="14"/>
                            </a:lnTo>
                            <a:lnTo>
                              <a:pt x="2" y="15"/>
                            </a:lnTo>
                            <a:lnTo>
                              <a:pt x="9" y="2"/>
                            </a:lnTo>
                            <a:lnTo>
                              <a:pt x="9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F50D937" id="Freeform 323" o:spid="_x0000_s1026" alt="&quot;&quot;" style="position:absolute;margin-left:262.1pt;margin-top:152.9pt;width:2.9pt;height:4.75pt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" path="m9,l,14r2,1l9,2,9,e" filled="f" stroked="f">
              <v:path arrowok="t" o:connecttype="custom" o:connectlocs="37128,0;0,56573;8251,60614;37128,8082;37128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091F91CB" wp14:editId="1B28D66A">
              <wp:simplePos x="0" y="0"/>
              <wp:positionH relativeFrom="column">
                <wp:posOffset>3432175</wp:posOffset>
              </wp:positionH>
              <wp:positionV relativeFrom="paragraph">
                <wp:posOffset>1926590</wp:posOffset>
              </wp:positionV>
              <wp:extent cx="66006" cy="64656"/>
              <wp:effectExtent l="0" t="0" r="0" b="0"/>
              <wp:wrapNone/>
              <wp:docPr id="466" name="Freeform 32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006" cy="64656"/>
                      </a:xfrm>
                      <a:custGeom>
                        <a:avLst/>
                        <a:gdLst>
                          <a:gd name="T0" fmla="*/ 0 w 16"/>
                          <a:gd name="T1" fmla="*/ 0 h 16"/>
                          <a:gd name="T2" fmla="*/ 0 w 16"/>
                          <a:gd name="T3" fmla="*/ 2 h 16"/>
                          <a:gd name="T4" fmla="*/ 16 w 16"/>
                          <a:gd name="T5" fmla="*/ 16 h 16"/>
                          <a:gd name="T6" fmla="*/ 16 w 16"/>
                          <a:gd name="T7" fmla="*/ 14 h 16"/>
                          <a:gd name="T8" fmla="*/ 0 w 16"/>
                          <a:gd name="T9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6" h="16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6" y="16"/>
                            </a:lnTo>
                            <a:lnTo>
                              <a:pt x="16" y="14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FEE6111" id="Freeform 324" o:spid="_x0000_s1026" alt="&quot;&quot;" style="position:absolute;margin-left:270.25pt;margin-top:151.7pt;width:5.2pt;height:5.1pt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" path="m,l,2,16,16r,-2l,xe" fillcolor="#2e8fab" stroked="f">
              <v:path arrowok="t" o:connecttype="custom" o:connectlocs="0,0;0,8082;66006,64656;66006,56574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08B666CB" wp14:editId="58923BC2">
              <wp:simplePos x="0" y="0"/>
              <wp:positionH relativeFrom="column">
                <wp:posOffset>3584575</wp:posOffset>
              </wp:positionH>
              <wp:positionV relativeFrom="paragraph">
                <wp:posOffset>2078990</wp:posOffset>
              </wp:positionV>
              <wp:extent cx="66006" cy="64656"/>
              <wp:effectExtent l="38100" t="0" r="29845" b="0"/>
              <wp:wrapNone/>
              <wp:docPr id="467" name="Freeform 32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006" cy="64656"/>
                      </a:xfrm>
                      <a:custGeom>
                        <a:avLst/>
                        <a:gdLst>
                          <a:gd name="T0" fmla="*/ 0 w 16"/>
                          <a:gd name="T1" fmla="*/ 0 h 16"/>
                          <a:gd name="T2" fmla="*/ 0 w 16"/>
                          <a:gd name="T3" fmla="*/ 2 h 16"/>
                          <a:gd name="T4" fmla="*/ 16 w 16"/>
                          <a:gd name="T5" fmla="*/ 16 h 16"/>
                          <a:gd name="T6" fmla="*/ 16 w 16"/>
                          <a:gd name="T7" fmla="*/ 14 h 16"/>
                          <a:gd name="T8" fmla="*/ 0 w 16"/>
                          <a:gd name="T9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6" h="16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6" y="16"/>
                            </a:lnTo>
                            <a:lnTo>
                              <a:pt x="16" y="14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22A5AB4" id="Freeform 325" o:spid="_x0000_s1026" alt="&quot;&quot;" style="position:absolute;margin-left:282.25pt;margin-top:163.7pt;width:5.2pt;height:5.1pt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" path="m,l,2,16,16r,-2l,e" filled="f" stroked="f">
              <v:path arrowok="t" o:connecttype="custom" o:connectlocs="0,0;0,8082;66006,64656;66006,56574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7D0B5C49" wp14:editId="37E0626B">
              <wp:simplePos x="0" y="0"/>
              <wp:positionH relativeFrom="column">
                <wp:posOffset>3423920</wp:posOffset>
              </wp:positionH>
              <wp:positionV relativeFrom="paragraph">
                <wp:posOffset>1461770</wp:posOffset>
              </wp:positionV>
              <wp:extent cx="78381" cy="8082"/>
              <wp:effectExtent l="0" t="0" r="0" b="0"/>
              <wp:wrapNone/>
              <wp:docPr id="468" name="Rectangle 32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8381" cy="8082"/>
                      </a:xfrm>
                      <a:prstGeom prst="rect">
                        <a:avLst/>
                      </a:pr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3EEE6106" id="Rectangle 326" o:spid="_x0000_s1026" alt="&quot;&quot;" style="position:absolute;margin-left:269.6pt;margin-top:115.1pt;width:6.15pt;height:.65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" fillcolor="#2e8fab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362C6D20" wp14:editId="61633EB0">
              <wp:simplePos x="0" y="0"/>
              <wp:positionH relativeFrom="column">
                <wp:posOffset>3423920</wp:posOffset>
              </wp:positionH>
              <wp:positionV relativeFrom="paragraph">
                <wp:posOffset>1499870</wp:posOffset>
              </wp:positionV>
              <wp:extent cx="78381" cy="8082"/>
              <wp:effectExtent l="19050" t="38100" r="17145" b="49530"/>
              <wp:wrapNone/>
              <wp:docPr id="469" name="Rectangle 32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8381" cy="808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0C076DBB" id="Rectangle 327" o:spid="_x0000_s1026" alt="&quot;&quot;" style="position:absolute;margin-left:269.6pt;margin-top:118.1pt;width:6.15pt;height:.65pt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" filled="f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3768CC84" wp14:editId="4A7AB0FB">
              <wp:simplePos x="0" y="0"/>
              <wp:positionH relativeFrom="column">
                <wp:posOffset>3597275</wp:posOffset>
              </wp:positionH>
              <wp:positionV relativeFrom="paragraph">
                <wp:posOffset>1631315</wp:posOffset>
              </wp:positionV>
              <wp:extent cx="41254" cy="40410"/>
              <wp:effectExtent l="0" t="0" r="0" b="0"/>
              <wp:wrapNone/>
              <wp:docPr id="470" name="Freeform 32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1254" cy="40410"/>
                      </a:xfrm>
                      <a:custGeom>
                        <a:avLst/>
                        <a:gdLst>
                          <a:gd name="T0" fmla="*/ 8 w 10"/>
                          <a:gd name="T1" fmla="*/ 0 h 10"/>
                          <a:gd name="T2" fmla="*/ 0 w 10"/>
                          <a:gd name="T3" fmla="*/ 10 h 10"/>
                          <a:gd name="T4" fmla="*/ 1 w 10"/>
                          <a:gd name="T5" fmla="*/ 10 h 10"/>
                          <a:gd name="T6" fmla="*/ 10 w 10"/>
                          <a:gd name="T7" fmla="*/ 1 h 10"/>
                          <a:gd name="T8" fmla="*/ 8 w 10"/>
                          <a:gd name="T9" fmla="*/ 0 h 1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0" h="10">
                            <a:moveTo>
                              <a:pt x="8" y="0"/>
                            </a:moveTo>
                            <a:lnTo>
                              <a:pt x="0" y="10"/>
                            </a:lnTo>
                            <a:lnTo>
                              <a:pt x="1" y="10"/>
                            </a:lnTo>
                            <a:lnTo>
                              <a:pt x="10" y="1"/>
                            </a:lnTo>
                            <a:lnTo>
                              <a:pt x="8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1AE65B7" id="Freeform 328" o:spid="_x0000_s1026" alt="&quot;&quot;" style="position:absolute;margin-left:283.25pt;margin-top:128.45pt;width:3.25pt;height:3.2p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" path="m8,l,10r1,l10,1,8,xe" fillcolor="#2e8fab" stroked="f">
              <v:path arrowok="t" o:connecttype="custom" o:connectlocs="33003,0;0,40410;4125,40410;41254,4041;33003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5FE45C88" wp14:editId="56BEB4F5">
              <wp:simplePos x="0" y="0"/>
              <wp:positionH relativeFrom="column">
                <wp:posOffset>3597275</wp:posOffset>
              </wp:positionH>
              <wp:positionV relativeFrom="paragraph">
                <wp:posOffset>1650365</wp:posOffset>
              </wp:positionV>
              <wp:extent cx="41254" cy="40410"/>
              <wp:effectExtent l="57150" t="19050" r="54610" b="17145"/>
              <wp:wrapNone/>
              <wp:docPr id="471" name="Freeform 32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1254" cy="40410"/>
                      </a:xfrm>
                      <a:custGeom>
                        <a:avLst/>
                        <a:gdLst>
                          <a:gd name="T0" fmla="*/ 8 w 10"/>
                          <a:gd name="T1" fmla="*/ 0 h 10"/>
                          <a:gd name="T2" fmla="*/ 0 w 10"/>
                          <a:gd name="T3" fmla="*/ 10 h 10"/>
                          <a:gd name="T4" fmla="*/ 1 w 10"/>
                          <a:gd name="T5" fmla="*/ 10 h 10"/>
                          <a:gd name="T6" fmla="*/ 10 w 10"/>
                          <a:gd name="T7" fmla="*/ 1 h 10"/>
                          <a:gd name="T8" fmla="*/ 8 w 10"/>
                          <a:gd name="T9" fmla="*/ 0 h 1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0" h="10">
                            <a:moveTo>
                              <a:pt x="8" y="0"/>
                            </a:moveTo>
                            <a:lnTo>
                              <a:pt x="0" y="10"/>
                            </a:lnTo>
                            <a:lnTo>
                              <a:pt x="1" y="10"/>
                            </a:lnTo>
                            <a:lnTo>
                              <a:pt x="10" y="1"/>
                            </a:lnTo>
                            <a:lnTo>
                              <a:pt x="8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A8E5710" id="Freeform 329" o:spid="_x0000_s1026" alt="&quot;&quot;" style="position:absolute;margin-left:283.25pt;margin-top:129.95pt;width:3.25pt;height:3.2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" path="m8,l,10r1,l10,1,8,e" filled="f" stroked="f">
              <v:path arrowok="t" o:connecttype="custom" o:connectlocs="33003,0;0,40410;4125,40410;41254,4041;33003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6D30F5E4" wp14:editId="0A561255">
              <wp:simplePos x="0" y="0"/>
              <wp:positionH relativeFrom="column">
                <wp:posOffset>3568065</wp:posOffset>
              </wp:positionH>
              <wp:positionV relativeFrom="paragraph">
                <wp:posOffset>1837690</wp:posOffset>
              </wp:positionV>
              <wp:extent cx="53630" cy="36369"/>
              <wp:effectExtent l="0" t="0" r="3810" b="1905"/>
              <wp:wrapNone/>
              <wp:docPr id="472" name="Freeform 33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3630" cy="36369"/>
                      </a:xfrm>
                      <a:custGeom>
                        <a:avLst/>
                        <a:gdLst>
                          <a:gd name="T0" fmla="*/ 0 w 13"/>
                          <a:gd name="T1" fmla="*/ 0 h 9"/>
                          <a:gd name="T2" fmla="*/ 0 w 13"/>
                          <a:gd name="T3" fmla="*/ 2 h 9"/>
                          <a:gd name="T4" fmla="*/ 12 w 13"/>
                          <a:gd name="T5" fmla="*/ 9 h 9"/>
                          <a:gd name="T6" fmla="*/ 13 w 13"/>
                          <a:gd name="T7" fmla="*/ 7 h 9"/>
                          <a:gd name="T8" fmla="*/ 0 w 13"/>
                          <a:gd name="T9" fmla="*/ 0 h 9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3" h="9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2" y="9"/>
                            </a:lnTo>
                            <a:lnTo>
                              <a:pt x="13" y="7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2049FFF" id="Freeform 330" o:spid="_x0000_s1026" alt="&quot;&quot;" style="position:absolute;margin-left:280.95pt;margin-top:144.7pt;width:4.2pt;height:2.85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" path="m,l,2,12,9,13,7,,xe" fillcolor="#2e8fab" stroked="f">
              <v:path arrowok="t" o:connecttype="custom" o:connectlocs="0,0;0,8082;49505,36369;53630,28287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230A0CF0" wp14:editId="539F26A8">
              <wp:simplePos x="0" y="0"/>
              <wp:positionH relativeFrom="column">
                <wp:posOffset>3568065</wp:posOffset>
              </wp:positionH>
              <wp:positionV relativeFrom="paragraph">
                <wp:posOffset>1856740</wp:posOffset>
              </wp:positionV>
              <wp:extent cx="53630" cy="36369"/>
              <wp:effectExtent l="38100" t="19050" r="41910" b="20955"/>
              <wp:wrapNone/>
              <wp:docPr id="473" name="Freeform 33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3630" cy="36369"/>
                      </a:xfrm>
                      <a:custGeom>
                        <a:avLst/>
                        <a:gdLst>
                          <a:gd name="T0" fmla="*/ 0 w 13"/>
                          <a:gd name="T1" fmla="*/ 0 h 9"/>
                          <a:gd name="T2" fmla="*/ 0 w 13"/>
                          <a:gd name="T3" fmla="*/ 2 h 9"/>
                          <a:gd name="T4" fmla="*/ 12 w 13"/>
                          <a:gd name="T5" fmla="*/ 9 h 9"/>
                          <a:gd name="T6" fmla="*/ 13 w 13"/>
                          <a:gd name="T7" fmla="*/ 7 h 9"/>
                          <a:gd name="T8" fmla="*/ 0 w 13"/>
                          <a:gd name="T9" fmla="*/ 0 h 9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3" h="9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2" y="9"/>
                            </a:lnTo>
                            <a:lnTo>
                              <a:pt x="13" y="7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69339E3" id="Freeform 331" o:spid="_x0000_s1026" alt="&quot;&quot;" style="position:absolute;margin-left:280.95pt;margin-top:146.2pt;width:4.2pt;height:2.85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" path="m,l,2,12,9,13,7,,e" filled="f" stroked="f">
              <v:path arrowok="t" o:connecttype="custom" o:connectlocs="0,0;0,8082;49505,36369;53630,28287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1B9AE236" wp14:editId="1FE4E9AA">
              <wp:simplePos x="0" y="0"/>
              <wp:positionH relativeFrom="column">
                <wp:posOffset>3551555</wp:posOffset>
              </wp:positionH>
              <wp:positionV relativeFrom="paragraph">
                <wp:posOffset>1740535</wp:posOffset>
              </wp:positionV>
              <wp:extent cx="66006" cy="12123"/>
              <wp:effectExtent l="0" t="0" r="0" b="0"/>
              <wp:wrapNone/>
              <wp:docPr id="474" name="Freeform 33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006" cy="12123"/>
                      </a:xfrm>
                      <a:custGeom>
                        <a:avLst/>
                        <a:gdLst>
                          <a:gd name="T0" fmla="*/ 16 w 16"/>
                          <a:gd name="T1" fmla="*/ 0 h 3"/>
                          <a:gd name="T2" fmla="*/ 0 w 16"/>
                          <a:gd name="T3" fmla="*/ 3 h 3"/>
                          <a:gd name="T4" fmla="*/ 0 w 16"/>
                          <a:gd name="T5" fmla="*/ 3 h 3"/>
                          <a:gd name="T6" fmla="*/ 16 w 16"/>
                          <a:gd name="T7" fmla="*/ 2 h 3"/>
                          <a:gd name="T8" fmla="*/ 16 w 16"/>
                          <a:gd name="T9" fmla="*/ 0 h 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6" h="3">
                            <a:moveTo>
                              <a:pt x="16" y="0"/>
                            </a:moveTo>
                            <a:lnTo>
                              <a:pt x="0" y="3"/>
                            </a:lnTo>
                            <a:lnTo>
                              <a:pt x="0" y="3"/>
                            </a:lnTo>
                            <a:lnTo>
                              <a:pt x="16" y="2"/>
                            </a:lnTo>
                            <a:lnTo>
                              <a:pt x="16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87E46FC" id="Freeform 332" o:spid="_x0000_s1026" alt="&quot;&quot;" style="position:absolute;margin-left:279.65pt;margin-top:137.05pt;width:5.2pt;height:.9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,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" path="m16,l,3r,l16,2,16,xe" fillcolor="#2e8fab" stroked="f">
              <v:path arrowok="t" o:connecttype="custom" o:connectlocs="66006,0;0,12123;0,12123;66006,8082;66006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BE4F381" wp14:editId="095E600D">
              <wp:simplePos x="0" y="0"/>
              <wp:positionH relativeFrom="column">
                <wp:posOffset>3551555</wp:posOffset>
              </wp:positionH>
              <wp:positionV relativeFrom="paragraph">
                <wp:posOffset>1778635</wp:posOffset>
              </wp:positionV>
              <wp:extent cx="66006" cy="12123"/>
              <wp:effectExtent l="38100" t="38100" r="29845" b="45085"/>
              <wp:wrapNone/>
              <wp:docPr id="475" name="Freeform 33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006" cy="12123"/>
                      </a:xfrm>
                      <a:custGeom>
                        <a:avLst/>
                        <a:gdLst>
                          <a:gd name="T0" fmla="*/ 16 w 16"/>
                          <a:gd name="T1" fmla="*/ 0 h 3"/>
                          <a:gd name="T2" fmla="*/ 0 w 16"/>
                          <a:gd name="T3" fmla="*/ 3 h 3"/>
                          <a:gd name="T4" fmla="*/ 0 w 16"/>
                          <a:gd name="T5" fmla="*/ 3 h 3"/>
                          <a:gd name="T6" fmla="*/ 16 w 16"/>
                          <a:gd name="T7" fmla="*/ 2 h 3"/>
                          <a:gd name="T8" fmla="*/ 16 w 16"/>
                          <a:gd name="T9" fmla="*/ 0 h 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6" h="3">
                            <a:moveTo>
                              <a:pt x="16" y="0"/>
                            </a:moveTo>
                            <a:lnTo>
                              <a:pt x="0" y="3"/>
                            </a:lnTo>
                            <a:lnTo>
                              <a:pt x="0" y="3"/>
                            </a:lnTo>
                            <a:lnTo>
                              <a:pt x="16" y="2"/>
                            </a:lnTo>
                            <a:lnTo>
                              <a:pt x="16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6DEFC1A" id="Freeform 333" o:spid="_x0000_s1026" alt="&quot;&quot;" style="position:absolute;margin-left:279.65pt;margin-top:140.05pt;width:5.2pt;height: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,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" path="m16,l,3r,l16,2,16,e" filled="f" stroked="f">
              <v:path arrowok="t" o:connecttype="custom" o:connectlocs="66006,0;0,12123;0,12123;66006,8082;66006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4979171" wp14:editId="45B350CD">
              <wp:simplePos x="0" y="0"/>
              <wp:positionH relativeFrom="column">
                <wp:posOffset>3629660</wp:posOffset>
              </wp:positionH>
              <wp:positionV relativeFrom="paragraph">
                <wp:posOffset>1009015</wp:posOffset>
              </wp:positionV>
              <wp:extent cx="49504" cy="44451"/>
              <wp:effectExtent l="0" t="0" r="8255" b="0"/>
              <wp:wrapNone/>
              <wp:docPr id="476" name="Freeform 33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9504" cy="44451"/>
                      </a:xfrm>
                      <a:custGeom>
                        <a:avLst/>
                        <a:gdLst>
                          <a:gd name="T0" fmla="*/ 10 w 12"/>
                          <a:gd name="T1" fmla="*/ 0 h 11"/>
                          <a:gd name="T2" fmla="*/ 0 w 12"/>
                          <a:gd name="T3" fmla="*/ 11 h 11"/>
                          <a:gd name="T4" fmla="*/ 2 w 12"/>
                          <a:gd name="T5" fmla="*/ 11 h 11"/>
                          <a:gd name="T6" fmla="*/ 12 w 12"/>
                          <a:gd name="T7" fmla="*/ 1 h 11"/>
                          <a:gd name="T8" fmla="*/ 10 w 12"/>
                          <a:gd name="T9" fmla="*/ 0 h 1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2" h="11">
                            <a:moveTo>
                              <a:pt x="10" y="0"/>
                            </a:moveTo>
                            <a:lnTo>
                              <a:pt x="0" y="11"/>
                            </a:lnTo>
                            <a:lnTo>
                              <a:pt x="2" y="11"/>
                            </a:lnTo>
                            <a:lnTo>
                              <a:pt x="12" y="1"/>
                            </a:lnTo>
                            <a:lnTo>
                              <a:pt x="10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17FE9C6B" id="Freeform 334" o:spid="_x0000_s1026" alt="&quot;&quot;" style="position:absolute;margin-left:285.8pt;margin-top:79.45pt;width:3.9pt;height:3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2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" path="m10,l,11r2,l12,1,10,xe" fillcolor="#2e8fab" stroked="f">
              <v:path arrowok="t" o:connecttype="custom" o:connectlocs="41253,0;0,44451;8251,44451;49504,4041;41253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B2F9D85" wp14:editId="3CBAB103">
              <wp:simplePos x="0" y="0"/>
              <wp:positionH relativeFrom="column">
                <wp:posOffset>3629660</wp:posOffset>
              </wp:positionH>
              <wp:positionV relativeFrom="paragraph">
                <wp:posOffset>1028065</wp:posOffset>
              </wp:positionV>
              <wp:extent cx="49504" cy="44451"/>
              <wp:effectExtent l="57150" t="19050" r="46355" b="12700"/>
              <wp:wrapNone/>
              <wp:docPr id="477" name="Freeform 33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9504" cy="44451"/>
                      </a:xfrm>
                      <a:custGeom>
                        <a:avLst/>
                        <a:gdLst>
                          <a:gd name="T0" fmla="*/ 10 w 12"/>
                          <a:gd name="T1" fmla="*/ 0 h 11"/>
                          <a:gd name="T2" fmla="*/ 0 w 12"/>
                          <a:gd name="T3" fmla="*/ 11 h 11"/>
                          <a:gd name="T4" fmla="*/ 2 w 12"/>
                          <a:gd name="T5" fmla="*/ 11 h 11"/>
                          <a:gd name="T6" fmla="*/ 12 w 12"/>
                          <a:gd name="T7" fmla="*/ 1 h 11"/>
                          <a:gd name="T8" fmla="*/ 10 w 12"/>
                          <a:gd name="T9" fmla="*/ 0 h 1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2" h="11">
                            <a:moveTo>
                              <a:pt x="10" y="0"/>
                            </a:moveTo>
                            <a:lnTo>
                              <a:pt x="0" y="11"/>
                            </a:lnTo>
                            <a:lnTo>
                              <a:pt x="2" y="11"/>
                            </a:lnTo>
                            <a:lnTo>
                              <a:pt x="12" y="1"/>
                            </a:lnTo>
                            <a:lnTo>
                              <a:pt x="1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CEAED5A" id="Freeform 335" o:spid="_x0000_s1026" alt="&quot;&quot;" style="position:absolute;margin-left:285.8pt;margin-top:80.95pt;width:3.9pt;height:3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2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" path="m10,l,11r2,l12,1,10,e" filled="f" stroked="f">
              <v:path arrowok="t" o:connecttype="custom" o:connectlocs="41253,0;0,44451;8251,44451;49504,4041;41253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12594AF" wp14:editId="79C5DA2F">
              <wp:simplePos x="0" y="0"/>
              <wp:positionH relativeFrom="column">
                <wp:posOffset>3687445</wp:posOffset>
              </wp:positionH>
              <wp:positionV relativeFrom="paragraph">
                <wp:posOffset>1097915</wp:posOffset>
              </wp:positionV>
              <wp:extent cx="61879" cy="20205"/>
              <wp:effectExtent l="0" t="0" r="0" b="0"/>
              <wp:wrapNone/>
              <wp:docPr id="478" name="Freeform 33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20205"/>
                      </a:xfrm>
                      <a:custGeom>
                        <a:avLst/>
                        <a:gdLst>
                          <a:gd name="T0" fmla="*/ 15 w 15"/>
                          <a:gd name="T1" fmla="*/ 0 h 5"/>
                          <a:gd name="T2" fmla="*/ 0 w 15"/>
                          <a:gd name="T3" fmla="*/ 3 h 5"/>
                          <a:gd name="T4" fmla="*/ 2 w 15"/>
                          <a:gd name="T5" fmla="*/ 5 h 5"/>
                          <a:gd name="T6" fmla="*/ 15 w 15"/>
                          <a:gd name="T7" fmla="*/ 1 h 5"/>
                          <a:gd name="T8" fmla="*/ 15 w 15"/>
                          <a:gd name="T9" fmla="*/ 0 h 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5" h="5">
                            <a:moveTo>
                              <a:pt x="15" y="0"/>
                            </a:moveTo>
                            <a:lnTo>
                              <a:pt x="0" y="3"/>
                            </a:lnTo>
                            <a:lnTo>
                              <a:pt x="2" y="5"/>
                            </a:lnTo>
                            <a:lnTo>
                              <a:pt x="15" y="1"/>
                            </a:lnTo>
                            <a:lnTo>
                              <a:pt x="15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F1C9C18" id="Freeform 336" o:spid="_x0000_s1026" alt="&quot;&quot;" style="position:absolute;margin-left:290.35pt;margin-top:86.45pt;width:4.85pt;height:1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" path="m15,l,3,2,5,15,1,15,xe" fillcolor="#2e8fab" stroked="f">
              <v:path arrowok="t" o:connecttype="custom" o:connectlocs="61879,0;0,12123;8251,20205;61879,4041;61879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6502A65" wp14:editId="3C773F21">
              <wp:simplePos x="0" y="0"/>
              <wp:positionH relativeFrom="column">
                <wp:posOffset>3687445</wp:posOffset>
              </wp:positionH>
              <wp:positionV relativeFrom="paragraph">
                <wp:posOffset>1136015</wp:posOffset>
              </wp:positionV>
              <wp:extent cx="61879" cy="20205"/>
              <wp:effectExtent l="38100" t="38100" r="33655" b="37465"/>
              <wp:wrapNone/>
              <wp:docPr id="479" name="Freeform 33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20205"/>
                      </a:xfrm>
                      <a:custGeom>
                        <a:avLst/>
                        <a:gdLst>
                          <a:gd name="T0" fmla="*/ 15 w 15"/>
                          <a:gd name="T1" fmla="*/ 0 h 5"/>
                          <a:gd name="T2" fmla="*/ 0 w 15"/>
                          <a:gd name="T3" fmla="*/ 3 h 5"/>
                          <a:gd name="T4" fmla="*/ 2 w 15"/>
                          <a:gd name="T5" fmla="*/ 5 h 5"/>
                          <a:gd name="T6" fmla="*/ 15 w 15"/>
                          <a:gd name="T7" fmla="*/ 1 h 5"/>
                          <a:gd name="T8" fmla="*/ 15 w 15"/>
                          <a:gd name="T9" fmla="*/ 0 h 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5" h="5">
                            <a:moveTo>
                              <a:pt x="15" y="0"/>
                            </a:moveTo>
                            <a:lnTo>
                              <a:pt x="0" y="3"/>
                            </a:lnTo>
                            <a:lnTo>
                              <a:pt x="2" y="5"/>
                            </a:lnTo>
                            <a:lnTo>
                              <a:pt x="15" y="1"/>
                            </a:lnTo>
                            <a:lnTo>
                              <a:pt x="15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A25BD19" id="Freeform 337" o:spid="_x0000_s1026" alt="&quot;&quot;" style="position:absolute;margin-left:290.35pt;margin-top:89.45pt;width:4.85pt;height:1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" path="m15,l,3,2,5,15,1,15,e" filled="f" stroked="f">
              <v:path arrowok="t" o:connecttype="custom" o:connectlocs="61879,0;0,12123;8251,20205;61879,4041;61879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5BDB80B" wp14:editId="1A4A5CC8">
              <wp:simplePos x="0" y="0"/>
              <wp:positionH relativeFrom="column">
                <wp:posOffset>3650615</wp:posOffset>
              </wp:positionH>
              <wp:positionV relativeFrom="paragraph">
                <wp:posOffset>1235710</wp:posOffset>
              </wp:positionV>
              <wp:extent cx="66006" cy="28287"/>
              <wp:effectExtent l="0" t="0" r="0" b="0"/>
              <wp:wrapNone/>
              <wp:docPr id="480" name="Freeform 33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006" cy="28287"/>
                      </a:xfrm>
                      <a:custGeom>
                        <a:avLst/>
                        <a:gdLst>
                          <a:gd name="T0" fmla="*/ 2 w 16"/>
                          <a:gd name="T1" fmla="*/ 0 h 7"/>
                          <a:gd name="T2" fmla="*/ 0 w 16"/>
                          <a:gd name="T3" fmla="*/ 2 h 7"/>
                          <a:gd name="T4" fmla="*/ 16 w 16"/>
                          <a:gd name="T5" fmla="*/ 7 h 7"/>
                          <a:gd name="T6" fmla="*/ 16 w 16"/>
                          <a:gd name="T7" fmla="*/ 5 h 7"/>
                          <a:gd name="T8" fmla="*/ 2 w 16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6" h="7">
                            <a:moveTo>
                              <a:pt x="2" y="0"/>
                            </a:moveTo>
                            <a:lnTo>
                              <a:pt x="0" y="2"/>
                            </a:lnTo>
                            <a:lnTo>
                              <a:pt x="16" y="7"/>
                            </a:lnTo>
                            <a:lnTo>
                              <a:pt x="16" y="5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4843F5C" id="Freeform 338" o:spid="_x0000_s1026" alt="&quot;&quot;" style="position:absolute;margin-left:287.45pt;margin-top:97.3pt;width:5.2pt;height:2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" path="m2,l,2,16,7r,-2l2,xe" fillcolor="#2e8fab" stroked="f">
              <v:path arrowok="t" o:connecttype="custom" o:connectlocs="8251,0;0,8082;66006,28287;66006,20205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1D635E1" wp14:editId="01DDCEAF">
              <wp:simplePos x="0" y="0"/>
              <wp:positionH relativeFrom="column">
                <wp:posOffset>3650615</wp:posOffset>
              </wp:positionH>
              <wp:positionV relativeFrom="paragraph">
                <wp:posOffset>1254760</wp:posOffset>
              </wp:positionV>
              <wp:extent cx="66006" cy="28287"/>
              <wp:effectExtent l="38100" t="19050" r="29845" b="29210"/>
              <wp:wrapNone/>
              <wp:docPr id="481" name="Freeform 33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006" cy="28287"/>
                      </a:xfrm>
                      <a:custGeom>
                        <a:avLst/>
                        <a:gdLst>
                          <a:gd name="T0" fmla="*/ 2 w 16"/>
                          <a:gd name="T1" fmla="*/ 0 h 7"/>
                          <a:gd name="T2" fmla="*/ 0 w 16"/>
                          <a:gd name="T3" fmla="*/ 2 h 7"/>
                          <a:gd name="T4" fmla="*/ 16 w 16"/>
                          <a:gd name="T5" fmla="*/ 7 h 7"/>
                          <a:gd name="T6" fmla="*/ 16 w 16"/>
                          <a:gd name="T7" fmla="*/ 5 h 7"/>
                          <a:gd name="T8" fmla="*/ 2 w 16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6" h="7">
                            <a:moveTo>
                              <a:pt x="2" y="0"/>
                            </a:moveTo>
                            <a:lnTo>
                              <a:pt x="0" y="2"/>
                            </a:lnTo>
                            <a:lnTo>
                              <a:pt x="16" y="7"/>
                            </a:lnTo>
                            <a:lnTo>
                              <a:pt x="16" y="5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1EECB05" id="Freeform 339" o:spid="_x0000_s1026" alt="&quot;&quot;" style="position:absolute;margin-left:287.45pt;margin-top:98.8pt;width:5.2pt;height:2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" path="m2,l,2,16,7r,-2l2,e" filled="f" stroked="f">
              <v:path arrowok="t" o:connecttype="custom" o:connectlocs="8251,0;0,8082;66006,28287;66006,20205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54ED02A" wp14:editId="2B94A4C4">
              <wp:simplePos x="0" y="0"/>
              <wp:positionH relativeFrom="column">
                <wp:posOffset>3736975</wp:posOffset>
              </wp:positionH>
              <wp:positionV relativeFrom="paragraph">
                <wp:posOffset>1470025</wp:posOffset>
              </wp:positionV>
              <wp:extent cx="8251" cy="56574"/>
              <wp:effectExtent l="0" t="0" r="30480" b="635"/>
              <wp:wrapNone/>
              <wp:docPr id="482" name="Freeform 34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8251" cy="56574"/>
                      </a:xfrm>
                      <a:custGeom>
                        <a:avLst/>
                        <a:gdLst>
                          <a:gd name="T0" fmla="*/ 2 w 2"/>
                          <a:gd name="T1" fmla="*/ 0 h 14"/>
                          <a:gd name="T2" fmla="*/ 0 w 2"/>
                          <a:gd name="T3" fmla="*/ 12 h 14"/>
                          <a:gd name="T4" fmla="*/ 2 w 2"/>
                          <a:gd name="T5" fmla="*/ 14 h 14"/>
                          <a:gd name="T6" fmla="*/ 2 w 2"/>
                          <a:gd name="T7" fmla="*/ 0 h 14"/>
                          <a:gd name="T8" fmla="*/ 2 w 2"/>
                          <a:gd name="T9" fmla="*/ 0 h 1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2" h="14">
                            <a:moveTo>
                              <a:pt x="2" y="0"/>
                            </a:moveTo>
                            <a:lnTo>
                              <a:pt x="0" y="12"/>
                            </a:lnTo>
                            <a:lnTo>
                              <a:pt x="2" y="14"/>
                            </a:lnTo>
                            <a:lnTo>
                              <a:pt x="2" y="0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2D4D890" id="Freeform 340" o:spid="_x0000_s1026" alt="&quot;&quot;" style="position:absolute;margin-left:294.25pt;margin-top:115.75pt;width:.65pt;height:4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" path="m2,l,12r2,2l2,r,xe" fillcolor="#2e8fab" stroked="f">
              <v:path arrowok="t" o:connecttype="custom" o:connectlocs="8251,0;0,48492;8251,56574;8251,0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0081C4F4" wp14:editId="0D6D7EA3">
              <wp:simplePos x="0" y="0"/>
              <wp:positionH relativeFrom="column">
                <wp:posOffset>3889375</wp:posOffset>
              </wp:positionH>
              <wp:positionV relativeFrom="paragraph">
                <wp:posOffset>1622425</wp:posOffset>
              </wp:positionV>
              <wp:extent cx="8251" cy="56574"/>
              <wp:effectExtent l="95250" t="0" r="87630" b="635"/>
              <wp:wrapNone/>
              <wp:docPr id="483" name="Freeform 34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8251" cy="56574"/>
                      </a:xfrm>
                      <a:custGeom>
                        <a:avLst/>
                        <a:gdLst>
                          <a:gd name="T0" fmla="*/ 2 w 2"/>
                          <a:gd name="T1" fmla="*/ 0 h 14"/>
                          <a:gd name="T2" fmla="*/ 0 w 2"/>
                          <a:gd name="T3" fmla="*/ 12 h 14"/>
                          <a:gd name="T4" fmla="*/ 2 w 2"/>
                          <a:gd name="T5" fmla="*/ 14 h 14"/>
                          <a:gd name="T6" fmla="*/ 2 w 2"/>
                          <a:gd name="T7" fmla="*/ 0 h 14"/>
                          <a:gd name="T8" fmla="*/ 2 w 2"/>
                          <a:gd name="T9" fmla="*/ 0 h 1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2" h="14">
                            <a:moveTo>
                              <a:pt x="2" y="0"/>
                            </a:moveTo>
                            <a:lnTo>
                              <a:pt x="0" y="12"/>
                            </a:lnTo>
                            <a:lnTo>
                              <a:pt x="2" y="14"/>
                            </a:lnTo>
                            <a:lnTo>
                              <a:pt x="2" y="0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1D99153" id="Freeform 341" o:spid="_x0000_s1026" alt="&quot;&quot;" style="position:absolute;margin-left:306.25pt;margin-top:127.75pt;width:.65pt;height:4.4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" path="m2,l,12r2,2l2,r,e" filled="f" stroked="f">
              <v:path arrowok="t" o:connecttype="custom" o:connectlocs="8251,0;0,48492;8251,56574;8251,0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3C9FFD52" wp14:editId="60C60A6B">
              <wp:simplePos x="0" y="0"/>
              <wp:positionH relativeFrom="column">
                <wp:posOffset>3728720</wp:posOffset>
              </wp:positionH>
              <wp:positionV relativeFrom="paragraph">
                <wp:posOffset>1615440</wp:posOffset>
              </wp:positionV>
              <wp:extent cx="16501" cy="16164"/>
              <wp:effectExtent l="0" t="0" r="0" b="0"/>
              <wp:wrapNone/>
              <wp:docPr id="484" name="Freeform 34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6501" cy="16164"/>
                      </a:xfrm>
                      <a:custGeom>
                        <a:avLst/>
                        <a:gdLst>
                          <a:gd name="T0" fmla="*/ 0 w 4"/>
                          <a:gd name="T1" fmla="*/ 0 h 4"/>
                          <a:gd name="T2" fmla="*/ 0 w 4"/>
                          <a:gd name="T3" fmla="*/ 2 h 4"/>
                          <a:gd name="T4" fmla="*/ 4 w 4"/>
                          <a:gd name="T5" fmla="*/ 4 h 4"/>
                          <a:gd name="T6" fmla="*/ 4 w 4"/>
                          <a:gd name="T7" fmla="*/ 2 h 4"/>
                          <a:gd name="T8" fmla="*/ 0 w 4"/>
                          <a:gd name="T9" fmla="*/ 0 h 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4" h="4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4" y="4"/>
                            </a:lnTo>
                            <a:lnTo>
                              <a:pt x="4" y="2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B88B92E" id="Freeform 342" o:spid="_x0000_s1026" alt="&quot;&quot;" style="position:absolute;margin-left:293.6pt;margin-top:127.2pt;width:1.3pt;height:1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,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" path="m,l,2,4,4,4,2,,xe" fillcolor="#2e8fab" stroked="f">
              <v:path arrowok="t" o:connecttype="custom" o:connectlocs="0,0;0,8082;16501,16164;16501,8082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288A81F1" wp14:editId="64A7B092">
              <wp:simplePos x="0" y="0"/>
              <wp:positionH relativeFrom="column">
                <wp:posOffset>3728720</wp:posOffset>
              </wp:positionH>
              <wp:positionV relativeFrom="paragraph">
                <wp:posOffset>1653540</wp:posOffset>
              </wp:positionV>
              <wp:extent cx="16501" cy="16164"/>
              <wp:effectExtent l="76200" t="38100" r="79375" b="41275"/>
              <wp:wrapNone/>
              <wp:docPr id="485" name="Freeform 34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6501" cy="16164"/>
                      </a:xfrm>
                      <a:custGeom>
                        <a:avLst/>
                        <a:gdLst>
                          <a:gd name="T0" fmla="*/ 0 w 4"/>
                          <a:gd name="T1" fmla="*/ 0 h 4"/>
                          <a:gd name="T2" fmla="*/ 0 w 4"/>
                          <a:gd name="T3" fmla="*/ 2 h 4"/>
                          <a:gd name="T4" fmla="*/ 4 w 4"/>
                          <a:gd name="T5" fmla="*/ 4 h 4"/>
                          <a:gd name="T6" fmla="*/ 4 w 4"/>
                          <a:gd name="T7" fmla="*/ 2 h 4"/>
                          <a:gd name="T8" fmla="*/ 0 w 4"/>
                          <a:gd name="T9" fmla="*/ 0 h 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4" h="4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4" y="4"/>
                            </a:lnTo>
                            <a:lnTo>
                              <a:pt x="4" y="2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3B24CCA" id="Freeform 343" o:spid="_x0000_s1026" alt="&quot;&quot;" style="position:absolute;margin-left:293.6pt;margin-top:130.2pt;width:1.3pt;height:1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,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" path="m,l,2,4,4,4,2,,e" filled="f" stroked="f">
              <v:path arrowok="t" o:connecttype="custom" o:connectlocs="0,0;0,8082;16501,16164;16501,8082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102DCFD2" wp14:editId="488A6BA7">
              <wp:simplePos x="0" y="0"/>
              <wp:positionH relativeFrom="column">
                <wp:posOffset>3423920</wp:posOffset>
              </wp:positionH>
              <wp:positionV relativeFrom="paragraph">
                <wp:posOffset>1538605</wp:posOffset>
              </wp:positionV>
              <wp:extent cx="57755" cy="28287"/>
              <wp:effectExtent l="0" t="0" r="0" b="0"/>
              <wp:wrapNone/>
              <wp:docPr id="486" name="Freeform 34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755" cy="28287"/>
                      </a:xfrm>
                      <a:custGeom>
                        <a:avLst/>
                        <a:gdLst>
                          <a:gd name="T0" fmla="*/ 0 w 14"/>
                          <a:gd name="T1" fmla="*/ 0 h 7"/>
                          <a:gd name="T2" fmla="*/ 0 w 14"/>
                          <a:gd name="T3" fmla="*/ 2 h 7"/>
                          <a:gd name="T4" fmla="*/ 14 w 14"/>
                          <a:gd name="T5" fmla="*/ 7 h 7"/>
                          <a:gd name="T6" fmla="*/ 14 w 14"/>
                          <a:gd name="T7" fmla="*/ 7 h 7"/>
                          <a:gd name="T8" fmla="*/ 0 w 14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4" h="7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4" y="7"/>
                            </a:lnTo>
                            <a:lnTo>
                              <a:pt x="14" y="7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1DAD7C9" id="Freeform 344" o:spid="_x0000_s1026" alt="&quot;&quot;" style="position:absolute;margin-left:269.6pt;margin-top:121.15pt;width:4.55pt;height:2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" path="m,l,2,14,7r,l,xe" fillcolor="#2e8fab" stroked="f">
              <v:path arrowok="t" o:connecttype="custom" o:connectlocs="0,0;0,8082;57755,28287;57755,28287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0150C0A3" wp14:editId="11FACDF6">
              <wp:simplePos x="0" y="0"/>
              <wp:positionH relativeFrom="column">
                <wp:posOffset>3423920</wp:posOffset>
              </wp:positionH>
              <wp:positionV relativeFrom="paragraph">
                <wp:posOffset>1557655</wp:posOffset>
              </wp:positionV>
              <wp:extent cx="57755" cy="28287"/>
              <wp:effectExtent l="38100" t="19050" r="38100" b="29210"/>
              <wp:wrapNone/>
              <wp:docPr id="487" name="Freeform 34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755" cy="28287"/>
                      </a:xfrm>
                      <a:custGeom>
                        <a:avLst/>
                        <a:gdLst>
                          <a:gd name="T0" fmla="*/ 0 w 14"/>
                          <a:gd name="T1" fmla="*/ 0 h 7"/>
                          <a:gd name="T2" fmla="*/ 0 w 14"/>
                          <a:gd name="T3" fmla="*/ 2 h 7"/>
                          <a:gd name="T4" fmla="*/ 14 w 14"/>
                          <a:gd name="T5" fmla="*/ 7 h 7"/>
                          <a:gd name="T6" fmla="*/ 14 w 14"/>
                          <a:gd name="T7" fmla="*/ 7 h 7"/>
                          <a:gd name="T8" fmla="*/ 0 w 14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4" h="7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4" y="7"/>
                            </a:lnTo>
                            <a:lnTo>
                              <a:pt x="14" y="7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2190612" id="Freeform 345" o:spid="_x0000_s1026" alt="&quot;&quot;" style="position:absolute;margin-left:269.6pt;margin-top:122.65pt;width:4.55pt;height:2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" path="m,l,2,14,7r,l,e" filled="f" stroked="f">
              <v:path arrowok="t" o:connecttype="custom" o:connectlocs="0,0;0,8082;57755,28287;57755,28287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DBC184E" wp14:editId="13FD47AF">
              <wp:simplePos x="0" y="0"/>
              <wp:positionH relativeFrom="column">
                <wp:posOffset>3303905</wp:posOffset>
              </wp:positionH>
              <wp:positionV relativeFrom="paragraph">
                <wp:posOffset>1607185</wp:posOffset>
              </wp:positionV>
              <wp:extent cx="49504" cy="48492"/>
              <wp:effectExtent l="0" t="0" r="8255" b="8890"/>
              <wp:wrapNone/>
              <wp:docPr id="488" name="Freeform 34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9504" cy="48492"/>
                      </a:xfrm>
                      <a:custGeom>
                        <a:avLst/>
                        <a:gdLst>
                          <a:gd name="T0" fmla="*/ 11 w 12"/>
                          <a:gd name="T1" fmla="*/ 0 h 12"/>
                          <a:gd name="T2" fmla="*/ 0 w 12"/>
                          <a:gd name="T3" fmla="*/ 12 h 12"/>
                          <a:gd name="T4" fmla="*/ 0 w 12"/>
                          <a:gd name="T5" fmla="*/ 12 h 12"/>
                          <a:gd name="T6" fmla="*/ 12 w 12"/>
                          <a:gd name="T7" fmla="*/ 2 h 12"/>
                          <a:gd name="T8" fmla="*/ 11 w 12"/>
                          <a:gd name="T9" fmla="*/ 0 h 1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2" h="12">
                            <a:moveTo>
                              <a:pt x="11" y="0"/>
                            </a:moveTo>
                            <a:lnTo>
                              <a:pt x="0" y="12"/>
                            </a:lnTo>
                            <a:lnTo>
                              <a:pt x="0" y="12"/>
                            </a:lnTo>
                            <a:lnTo>
                              <a:pt x="12" y="2"/>
                            </a:lnTo>
                            <a:lnTo>
                              <a:pt x="11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B749C47" id="Freeform 346" o:spid="_x0000_s1026" alt="&quot;&quot;" style="position:absolute;margin-left:260.15pt;margin-top:126.55pt;width:3.9pt;height:3.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2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" path="m11,l,12r,l12,2,11,xe" fillcolor="#2e8fab" stroked="f">
              <v:path arrowok="t" o:connecttype="custom" o:connectlocs="45379,0;0,48492;0,48492;49504,8082;45379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6B3D08C" wp14:editId="6B54921A">
              <wp:simplePos x="0" y="0"/>
              <wp:positionH relativeFrom="column">
                <wp:posOffset>3456305</wp:posOffset>
              </wp:positionH>
              <wp:positionV relativeFrom="paragraph">
                <wp:posOffset>1759585</wp:posOffset>
              </wp:positionV>
              <wp:extent cx="49504" cy="48492"/>
              <wp:effectExtent l="57150" t="0" r="46355" b="8890"/>
              <wp:wrapNone/>
              <wp:docPr id="489" name="Freeform 34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9504" cy="48492"/>
                      </a:xfrm>
                      <a:custGeom>
                        <a:avLst/>
                        <a:gdLst>
                          <a:gd name="T0" fmla="*/ 11 w 12"/>
                          <a:gd name="T1" fmla="*/ 0 h 12"/>
                          <a:gd name="T2" fmla="*/ 0 w 12"/>
                          <a:gd name="T3" fmla="*/ 12 h 12"/>
                          <a:gd name="T4" fmla="*/ 0 w 12"/>
                          <a:gd name="T5" fmla="*/ 12 h 12"/>
                          <a:gd name="T6" fmla="*/ 12 w 12"/>
                          <a:gd name="T7" fmla="*/ 2 h 12"/>
                          <a:gd name="T8" fmla="*/ 11 w 12"/>
                          <a:gd name="T9" fmla="*/ 0 h 1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2" h="12">
                            <a:moveTo>
                              <a:pt x="11" y="0"/>
                            </a:moveTo>
                            <a:lnTo>
                              <a:pt x="0" y="12"/>
                            </a:lnTo>
                            <a:lnTo>
                              <a:pt x="0" y="12"/>
                            </a:lnTo>
                            <a:lnTo>
                              <a:pt x="12" y="2"/>
                            </a:lnTo>
                            <a:lnTo>
                              <a:pt x="11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2A2DC24" id="Freeform 347" o:spid="_x0000_s1026" alt="&quot;&quot;" style="position:absolute;margin-left:272.15pt;margin-top:138.55pt;width:3.9pt;height:3.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2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" path="m11,l,12r,l12,2,11,e" filled="f" stroked="f">
              <v:path arrowok="t" o:connecttype="custom" o:connectlocs="45379,0;0,48492;0,48492;49504,8082;45379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675EA68" wp14:editId="14AE4E1B">
              <wp:simplePos x="0" y="0"/>
              <wp:positionH relativeFrom="column">
                <wp:posOffset>3324860</wp:posOffset>
              </wp:positionH>
              <wp:positionV relativeFrom="paragraph">
                <wp:posOffset>1817370</wp:posOffset>
              </wp:positionV>
              <wp:extent cx="28877" cy="60614"/>
              <wp:effectExtent l="0" t="0" r="9525" b="0"/>
              <wp:wrapNone/>
              <wp:docPr id="490" name="Freeform 34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60614"/>
                      </a:xfrm>
                      <a:custGeom>
                        <a:avLst/>
                        <a:gdLst>
                          <a:gd name="T0" fmla="*/ 2 w 7"/>
                          <a:gd name="T1" fmla="*/ 0 h 15"/>
                          <a:gd name="T2" fmla="*/ 0 w 7"/>
                          <a:gd name="T3" fmla="*/ 0 h 15"/>
                          <a:gd name="T4" fmla="*/ 7 w 7"/>
                          <a:gd name="T5" fmla="*/ 15 h 15"/>
                          <a:gd name="T6" fmla="*/ 7 w 7"/>
                          <a:gd name="T7" fmla="*/ 15 h 15"/>
                          <a:gd name="T8" fmla="*/ 2 w 7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7" h="15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7" y="15"/>
                            </a:lnTo>
                            <a:lnTo>
                              <a:pt x="7" y="15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E297877" id="Freeform 348" o:spid="_x0000_s1026" alt="&quot;&quot;" style="position:absolute;margin-left:261.8pt;margin-top:143.1pt;width:2.25pt;height:4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" path="m2,l,,7,15r,l2,xe" fillcolor="#2e8fab" stroked="f">
              <v:path arrowok="t" o:connecttype="custom" o:connectlocs="8251,0;0,0;28877,60614;28877,60614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7DF72FBB" wp14:editId="0EEF158B">
              <wp:simplePos x="0" y="0"/>
              <wp:positionH relativeFrom="column">
                <wp:posOffset>3477260</wp:posOffset>
              </wp:positionH>
              <wp:positionV relativeFrom="paragraph">
                <wp:posOffset>1969770</wp:posOffset>
              </wp:positionV>
              <wp:extent cx="28877" cy="60614"/>
              <wp:effectExtent l="76200" t="0" r="66675" b="0"/>
              <wp:wrapNone/>
              <wp:docPr id="491" name="Freeform 34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60614"/>
                      </a:xfrm>
                      <a:custGeom>
                        <a:avLst/>
                        <a:gdLst>
                          <a:gd name="T0" fmla="*/ 2 w 7"/>
                          <a:gd name="T1" fmla="*/ 0 h 15"/>
                          <a:gd name="T2" fmla="*/ 0 w 7"/>
                          <a:gd name="T3" fmla="*/ 0 h 15"/>
                          <a:gd name="T4" fmla="*/ 7 w 7"/>
                          <a:gd name="T5" fmla="*/ 15 h 15"/>
                          <a:gd name="T6" fmla="*/ 7 w 7"/>
                          <a:gd name="T7" fmla="*/ 15 h 15"/>
                          <a:gd name="T8" fmla="*/ 2 w 7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7" h="15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7" y="15"/>
                            </a:lnTo>
                            <a:lnTo>
                              <a:pt x="7" y="15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AAB3AA6" id="Freeform 349" o:spid="_x0000_s1026" alt="&quot;&quot;" style="position:absolute;margin-left:273.8pt;margin-top:155.1pt;width:2.25pt;height:4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" path="m2,l,,7,15r,l2,e" filled="f" stroked="f">
              <v:path arrowok="t" o:connecttype="custom" o:connectlocs="8251,0;0,0;28877,60614;28877,60614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051A2BAC" wp14:editId="580A2579">
              <wp:simplePos x="0" y="0"/>
              <wp:positionH relativeFrom="column">
                <wp:posOffset>3361690</wp:posOffset>
              </wp:positionH>
              <wp:positionV relativeFrom="paragraph">
                <wp:posOffset>1740535</wp:posOffset>
              </wp:positionV>
              <wp:extent cx="70131" cy="36369"/>
              <wp:effectExtent l="0" t="0" r="6350" b="1905"/>
              <wp:wrapNone/>
              <wp:docPr id="492" name="Freeform 35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0131" cy="36369"/>
                      </a:xfrm>
                      <a:custGeom>
                        <a:avLst/>
                        <a:gdLst>
                          <a:gd name="T0" fmla="*/ 15 w 17"/>
                          <a:gd name="T1" fmla="*/ 0 h 9"/>
                          <a:gd name="T2" fmla="*/ 0 w 17"/>
                          <a:gd name="T3" fmla="*/ 7 h 9"/>
                          <a:gd name="T4" fmla="*/ 0 w 17"/>
                          <a:gd name="T5" fmla="*/ 9 h 9"/>
                          <a:gd name="T6" fmla="*/ 17 w 17"/>
                          <a:gd name="T7" fmla="*/ 2 h 9"/>
                          <a:gd name="T8" fmla="*/ 15 w 17"/>
                          <a:gd name="T9" fmla="*/ 0 h 9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7" h="9">
                            <a:moveTo>
                              <a:pt x="15" y="0"/>
                            </a:moveTo>
                            <a:lnTo>
                              <a:pt x="0" y="7"/>
                            </a:lnTo>
                            <a:lnTo>
                              <a:pt x="0" y="9"/>
                            </a:lnTo>
                            <a:lnTo>
                              <a:pt x="17" y="2"/>
                            </a:lnTo>
                            <a:lnTo>
                              <a:pt x="15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A87C663" id="Freeform 350" o:spid="_x0000_s1026" alt="&quot;&quot;" style="position:absolute;margin-left:264.7pt;margin-top:137.05pt;width:5.5pt;height:2.8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7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" path="m15,l,7,,9,17,2,15,xe" fillcolor="#2e8fab" stroked="f">
              <v:path arrowok="t" o:connecttype="custom" o:connectlocs="61880,0;0,28287;0,36369;70131,8082;6188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184C7172" wp14:editId="47A8D7C3">
              <wp:simplePos x="0" y="0"/>
              <wp:positionH relativeFrom="column">
                <wp:posOffset>3361690</wp:posOffset>
              </wp:positionH>
              <wp:positionV relativeFrom="paragraph">
                <wp:posOffset>1759585</wp:posOffset>
              </wp:positionV>
              <wp:extent cx="70131" cy="36369"/>
              <wp:effectExtent l="38100" t="19050" r="25400" b="20955"/>
              <wp:wrapNone/>
              <wp:docPr id="493" name="Freeform 35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0131" cy="36369"/>
                      </a:xfrm>
                      <a:custGeom>
                        <a:avLst/>
                        <a:gdLst>
                          <a:gd name="T0" fmla="*/ 15 w 17"/>
                          <a:gd name="T1" fmla="*/ 0 h 9"/>
                          <a:gd name="T2" fmla="*/ 0 w 17"/>
                          <a:gd name="T3" fmla="*/ 7 h 9"/>
                          <a:gd name="T4" fmla="*/ 0 w 17"/>
                          <a:gd name="T5" fmla="*/ 9 h 9"/>
                          <a:gd name="T6" fmla="*/ 17 w 17"/>
                          <a:gd name="T7" fmla="*/ 2 h 9"/>
                          <a:gd name="T8" fmla="*/ 15 w 17"/>
                          <a:gd name="T9" fmla="*/ 0 h 9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7" h="9">
                            <a:moveTo>
                              <a:pt x="15" y="0"/>
                            </a:moveTo>
                            <a:lnTo>
                              <a:pt x="0" y="7"/>
                            </a:lnTo>
                            <a:lnTo>
                              <a:pt x="0" y="9"/>
                            </a:lnTo>
                            <a:lnTo>
                              <a:pt x="17" y="2"/>
                            </a:lnTo>
                            <a:lnTo>
                              <a:pt x="15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3A69FCE" id="Freeform 351" o:spid="_x0000_s1026" alt="&quot;&quot;" style="position:absolute;margin-left:264.7pt;margin-top:138.55pt;width:5.5pt;height:2.8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7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" path="m15,l,7,,9,17,2,15,e" filled="f" stroked="f">
              <v:path arrowok="t" o:connecttype="custom" o:connectlocs="61880,0;0,28287;0,36369;70131,8082;6188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336A3A45" wp14:editId="0D4A2829">
              <wp:simplePos x="0" y="0"/>
              <wp:positionH relativeFrom="column">
                <wp:posOffset>3601085</wp:posOffset>
              </wp:positionH>
              <wp:positionV relativeFrom="paragraph">
                <wp:posOffset>1320165</wp:posOffset>
              </wp:positionV>
              <wp:extent cx="37128" cy="60614"/>
              <wp:effectExtent l="0" t="0" r="1270" b="0"/>
              <wp:wrapNone/>
              <wp:docPr id="494" name="Freeform 35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7128" cy="60614"/>
                      </a:xfrm>
                      <a:custGeom>
                        <a:avLst/>
                        <a:gdLst>
                          <a:gd name="T0" fmla="*/ 2 w 9"/>
                          <a:gd name="T1" fmla="*/ 0 h 15"/>
                          <a:gd name="T2" fmla="*/ 0 w 9"/>
                          <a:gd name="T3" fmla="*/ 0 h 15"/>
                          <a:gd name="T4" fmla="*/ 7 w 9"/>
                          <a:gd name="T5" fmla="*/ 15 h 15"/>
                          <a:gd name="T6" fmla="*/ 9 w 9"/>
                          <a:gd name="T7" fmla="*/ 15 h 15"/>
                          <a:gd name="T8" fmla="*/ 2 w 9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" h="15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7" y="15"/>
                            </a:lnTo>
                            <a:lnTo>
                              <a:pt x="9" y="15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FC30A31" id="Freeform 352" o:spid="_x0000_s1026" alt="&quot;&quot;" style="position:absolute;margin-left:283.55pt;margin-top:103.95pt;width:2.9pt;height:4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" path="m2,l,,7,15r2,l2,xe" fillcolor="#2e8fab" stroked="f">
              <v:path arrowok="t" o:connecttype="custom" o:connectlocs="8251,0;0,0;28877,60614;37128,60614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70F35E1F" wp14:editId="436EB210">
              <wp:simplePos x="0" y="0"/>
              <wp:positionH relativeFrom="column">
                <wp:posOffset>3753485</wp:posOffset>
              </wp:positionH>
              <wp:positionV relativeFrom="paragraph">
                <wp:posOffset>1472565</wp:posOffset>
              </wp:positionV>
              <wp:extent cx="37128" cy="60614"/>
              <wp:effectExtent l="57150" t="0" r="58420" b="0"/>
              <wp:wrapNone/>
              <wp:docPr id="495" name="Freeform 35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7128" cy="60614"/>
                      </a:xfrm>
                      <a:custGeom>
                        <a:avLst/>
                        <a:gdLst>
                          <a:gd name="T0" fmla="*/ 2 w 9"/>
                          <a:gd name="T1" fmla="*/ 0 h 15"/>
                          <a:gd name="T2" fmla="*/ 0 w 9"/>
                          <a:gd name="T3" fmla="*/ 0 h 15"/>
                          <a:gd name="T4" fmla="*/ 7 w 9"/>
                          <a:gd name="T5" fmla="*/ 15 h 15"/>
                          <a:gd name="T6" fmla="*/ 9 w 9"/>
                          <a:gd name="T7" fmla="*/ 15 h 15"/>
                          <a:gd name="T8" fmla="*/ 2 w 9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" h="15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7" y="15"/>
                            </a:lnTo>
                            <a:lnTo>
                              <a:pt x="9" y="15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3AB4B61" id="Freeform 353" o:spid="_x0000_s1026" alt="&quot;&quot;" style="position:absolute;margin-left:295.55pt;margin-top:115.95pt;width:2.9pt;height:4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" path="m2,l,,7,15r2,l2,e" filled="f" stroked="f">
              <v:path arrowok="t" o:connecttype="custom" o:connectlocs="8251,0;0,0;28877,60614;37128,60614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08B1F1BF" wp14:editId="2D93EF60">
              <wp:simplePos x="0" y="0"/>
              <wp:positionH relativeFrom="column">
                <wp:posOffset>3580765</wp:posOffset>
              </wp:positionH>
              <wp:positionV relativeFrom="paragraph">
                <wp:posOffset>1118235</wp:posOffset>
              </wp:positionV>
              <wp:extent cx="16501" cy="60614"/>
              <wp:effectExtent l="0" t="0" r="22225" b="0"/>
              <wp:wrapNone/>
              <wp:docPr id="496" name="Freeform 35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6501" cy="60614"/>
                      </a:xfrm>
                      <a:custGeom>
                        <a:avLst/>
                        <a:gdLst>
                          <a:gd name="T0" fmla="*/ 2 w 4"/>
                          <a:gd name="T1" fmla="*/ 0 h 15"/>
                          <a:gd name="T2" fmla="*/ 0 w 4"/>
                          <a:gd name="T3" fmla="*/ 15 h 15"/>
                          <a:gd name="T4" fmla="*/ 2 w 4"/>
                          <a:gd name="T5" fmla="*/ 15 h 15"/>
                          <a:gd name="T6" fmla="*/ 4 w 4"/>
                          <a:gd name="T7" fmla="*/ 0 h 15"/>
                          <a:gd name="T8" fmla="*/ 2 w 4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4" h="15">
                            <a:moveTo>
                              <a:pt x="2" y="0"/>
                            </a:moveTo>
                            <a:lnTo>
                              <a:pt x="0" y="15"/>
                            </a:lnTo>
                            <a:lnTo>
                              <a:pt x="2" y="15"/>
                            </a:lnTo>
                            <a:lnTo>
                              <a:pt x="4" y="0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1CB5FD9B" id="Freeform 354" o:spid="_x0000_s1026" alt="&quot;&quot;" style="position:absolute;margin-left:281.95pt;margin-top:88.05pt;width:1.3pt;height:4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" path="m2,l,15r2,l4,,2,xe" fillcolor="#2e8fab" stroked="f">
              <v:path arrowok="t" o:connecttype="custom" o:connectlocs="8251,0;0,60614;8251,60614;16501,0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1F52F830" wp14:editId="4D0819C3">
              <wp:simplePos x="0" y="0"/>
              <wp:positionH relativeFrom="column">
                <wp:posOffset>3733165</wp:posOffset>
              </wp:positionH>
              <wp:positionV relativeFrom="paragraph">
                <wp:posOffset>1270635</wp:posOffset>
              </wp:positionV>
              <wp:extent cx="16501" cy="60614"/>
              <wp:effectExtent l="76200" t="0" r="79375" b="0"/>
              <wp:wrapNone/>
              <wp:docPr id="497" name="Freeform 35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6501" cy="60614"/>
                      </a:xfrm>
                      <a:custGeom>
                        <a:avLst/>
                        <a:gdLst>
                          <a:gd name="T0" fmla="*/ 2 w 4"/>
                          <a:gd name="T1" fmla="*/ 0 h 15"/>
                          <a:gd name="T2" fmla="*/ 0 w 4"/>
                          <a:gd name="T3" fmla="*/ 15 h 15"/>
                          <a:gd name="T4" fmla="*/ 2 w 4"/>
                          <a:gd name="T5" fmla="*/ 15 h 15"/>
                          <a:gd name="T6" fmla="*/ 4 w 4"/>
                          <a:gd name="T7" fmla="*/ 0 h 15"/>
                          <a:gd name="T8" fmla="*/ 2 w 4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4" h="15">
                            <a:moveTo>
                              <a:pt x="2" y="0"/>
                            </a:moveTo>
                            <a:lnTo>
                              <a:pt x="0" y="15"/>
                            </a:lnTo>
                            <a:lnTo>
                              <a:pt x="2" y="15"/>
                            </a:lnTo>
                            <a:lnTo>
                              <a:pt x="4" y="0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B40D0BF" id="Freeform 355" o:spid="_x0000_s1026" alt="&quot;&quot;" style="position:absolute;margin-left:293.95pt;margin-top:100.05pt;width:1.3pt;height:4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" path="m2,l,15r2,l4,,2,e" filled="f" stroked="f">
              <v:path arrowok="t" o:connecttype="custom" o:connectlocs="8251,0;0,60614;8251,60614;16501,0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4AD11CE4" wp14:editId="534E2281">
              <wp:simplePos x="0" y="0"/>
              <wp:positionH relativeFrom="column">
                <wp:posOffset>3448685</wp:posOffset>
              </wp:positionH>
              <wp:positionV relativeFrom="paragraph">
                <wp:posOffset>1801495</wp:posOffset>
              </wp:positionV>
              <wp:extent cx="4125" cy="56574"/>
              <wp:effectExtent l="0" t="0" r="34290" b="635"/>
              <wp:wrapNone/>
              <wp:docPr id="498" name="Rectangle 35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125" cy="56574"/>
                      </a:xfrm>
                      <a:prstGeom prst="rect">
                        <a:avLst/>
                      </a:pr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D65DAEA" id="Rectangle 356" o:spid="_x0000_s1026" alt="&quot;&quot;" style="position:absolute;margin-left:271.55pt;margin-top:141.85pt;width:.3pt;height:4.4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" fillcolor="#2e8fab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778E9A3C" wp14:editId="34BFD4CD">
              <wp:simplePos x="0" y="0"/>
              <wp:positionH relativeFrom="column">
                <wp:posOffset>3601085</wp:posOffset>
              </wp:positionH>
              <wp:positionV relativeFrom="paragraph">
                <wp:posOffset>1953895</wp:posOffset>
              </wp:positionV>
              <wp:extent cx="4125" cy="56574"/>
              <wp:effectExtent l="95250" t="0" r="91440" b="635"/>
              <wp:wrapNone/>
              <wp:docPr id="499" name="Rectangle 35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125" cy="5657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6078189C" id="Rectangle 357" o:spid="_x0000_s1026" alt="&quot;&quot;" style="position:absolute;margin-left:283.55pt;margin-top:153.85pt;width:.3pt;height:4.4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" filled="f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3E53909E" wp14:editId="26DFD691">
              <wp:simplePos x="0" y="0"/>
              <wp:positionH relativeFrom="column">
                <wp:posOffset>3572510</wp:posOffset>
              </wp:positionH>
              <wp:positionV relativeFrom="paragraph">
                <wp:posOffset>1497965</wp:posOffset>
              </wp:positionV>
              <wp:extent cx="45379" cy="40410"/>
              <wp:effectExtent l="0" t="0" r="0" b="0"/>
              <wp:wrapNone/>
              <wp:docPr id="500" name="Freeform 35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5379" cy="40410"/>
                      </a:xfrm>
                      <a:custGeom>
                        <a:avLst/>
                        <a:gdLst>
                          <a:gd name="T0" fmla="*/ 9 w 11"/>
                          <a:gd name="T1" fmla="*/ 0 h 10"/>
                          <a:gd name="T2" fmla="*/ 0 w 11"/>
                          <a:gd name="T3" fmla="*/ 10 h 10"/>
                          <a:gd name="T4" fmla="*/ 2 w 11"/>
                          <a:gd name="T5" fmla="*/ 10 h 10"/>
                          <a:gd name="T6" fmla="*/ 11 w 11"/>
                          <a:gd name="T7" fmla="*/ 2 h 10"/>
                          <a:gd name="T8" fmla="*/ 9 w 11"/>
                          <a:gd name="T9" fmla="*/ 0 h 1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1" h="10">
                            <a:moveTo>
                              <a:pt x="9" y="0"/>
                            </a:moveTo>
                            <a:lnTo>
                              <a:pt x="0" y="10"/>
                            </a:lnTo>
                            <a:lnTo>
                              <a:pt x="2" y="10"/>
                            </a:lnTo>
                            <a:lnTo>
                              <a:pt x="11" y="2"/>
                            </a:lnTo>
                            <a:lnTo>
                              <a:pt x="9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6D8F283" id="Freeform 358" o:spid="_x0000_s1026" alt="&quot;&quot;" style="position:absolute;margin-left:281.3pt;margin-top:117.95pt;width:3.55pt;height:3.2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" path="m9,l,10r2,l11,2,9,xe" fillcolor="#2e8fab" stroked="f">
              <v:path arrowok="t" o:connecttype="custom" o:connectlocs="37128,0;0,40410;8251,40410;45379,8082;37128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743731FE" wp14:editId="0485DBC2">
              <wp:simplePos x="0" y="0"/>
              <wp:positionH relativeFrom="column">
                <wp:posOffset>3572510</wp:posOffset>
              </wp:positionH>
              <wp:positionV relativeFrom="paragraph">
                <wp:posOffset>1517015</wp:posOffset>
              </wp:positionV>
              <wp:extent cx="45379" cy="40410"/>
              <wp:effectExtent l="57150" t="19050" r="50165" b="17145"/>
              <wp:wrapNone/>
              <wp:docPr id="501" name="Freeform 35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5379" cy="40410"/>
                      </a:xfrm>
                      <a:custGeom>
                        <a:avLst/>
                        <a:gdLst>
                          <a:gd name="T0" fmla="*/ 9 w 11"/>
                          <a:gd name="T1" fmla="*/ 0 h 10"/>
                          <a:gd name="T2" fmla="*/ 0 w 11"/>
                          <a:gd name="T3" fmla="*/ 10 h 10"/>
                          <a:gd name="T4" fmla="*/ 2 w 11"/>
                          <a:gd name="T5" fmla="*/ 10 h 10"/>
                          <a:gd name="T6" fmla="*/ 11 w 11"/>
                          <a:gd name="T7" fmla="*/ 2 h 10"/>
                          <a:gd name="T8" fmla="*/ 9 w 11"/>
                          <a:gd name="T9" fmla="*/ 0 h 1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1" h="10">
                            <a:moveTo>
                              <a:pt x="9" y="0"/>
                            </a:moveTo>
                            <a:lnTo>
                              <a:pt x="0" y="10"/>
                            </a:lnTo>
                            <a:lnTo>
                              <a:pt x="2" y="10"/>
                            </a:lnTo>
                            <a:lnTo>
                              <a:pt x="11" y="2"/>
                            </a:lnTo>
                            <a:lnTo>
                              <a:pt x="9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BB45538" id="Freeform 359" o:spid="_x0000_s1026" alt="&quot;&quot;" style="position:absolute;margin-left:281.3pt;margin-top:119.45pt;width:3.55pt;height:3.2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" path="m9,l,10r2,l11,2,9,e" filled="f" stroked="f">
              <v:path arrowok="t" o:connecttype="custom" o:connectlocs="37128,0;0,40410;8251,40410;45379,8082;37128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E4C45F8" wp14:editId="6F25002D">
              <wp:simplePos x="0" y="0"/>
              <wp:positionH relativeFrom="column">
                <wp:posOffset>3056255</wp:posOffset>
              </wp:positionH>
              <wp:positionV relativeFrom="paragraph">
                <wp:posOffset>1781175</wp:posOffset>
              </wp:positionV>
              <wp:extent cx="66006" cy="8082"/>
              <wp:effectExtent l="0" t="0" r="0" b="0"/>
              <wp:wrapNone/>
              <wp:docPr id="502" name="Freeform 36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006" cy="8082"/>
                      </a:xfrm>
                      <a:custGeom>
                        <a:avLst/>
                        <a:gdLst>
                          <a:gd name="T0" fmla="*/ 9 w 9"/>
                          <a:gd name="T1" fmla="*/ 0 h 1"/>
                          <a:gd name="T2" fmla="*/ 1 w 9"/>
                          <a:gd name="T3" fmla="*/ 0 h 1"/>
                          <a:gd name="T4" fmla="*/ 0 w 9"/>
                          <a:gd name="T5" fmla="*/ 1 h 1"/>
                          <a:gd name="T6" fmla="*/ 9 w 9"/>
                          <a:gd name="T7" fmla="*/ 1 h 1"/>
                          <a:gd name="T8" fmla="*/ 9 w 9"/>
                          <a:gd name="T9" fmla="*/ 0 h 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" h="1">
                            <a:moveTo>
                              <a:pt x="9" y="0"/>
                            </a:moveTo>
                            <a:cubicBezTo>
                              <a:pt x="1" y="0"/>
                              <a:pt x="1" y="0"/>
                              <a:pt x="1" y="0"/>
                            </a:cubicBezTo>
                            <a:cubicBezTo>
                              <a:pt x="1" y="0"/>
                              <a:pt x="0" y="0"/>
                              <a:pt x="0" y="1"/>
                            </a:cubicBezTo>
                            <a:cubicBezTo>
                              <a:pt x="9" y="1"/>
                              <a:pt x="9" y="1"/>
                              <a:pt x="9" y="1"/>
                            </a:cubicBezTo>
                            <a:cubicBezTo>
                              <a:pt x="9" y="0"/>
                              <a:pt x="9" y="0"/>
                              <a:pt x="9" y="0"/>
                            </a:cubicBezTo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A2FD8B0" id="Freeform 360" o:spid="_x0000_s1026" alt="&quot;&quot;" style="position:absolute;margin-left:240.65pt;margin-top:140.25pt;width:5.2pt;height:.6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" path="m9,c1,,1,,1,,1,,,,,1v9,,9,,9,c9,,9,,9,e" fillcolor="#2e8fab" stroked="f">
              <v:path arrowok="t" o:connecttype="custom" o:connectlocs="66006,0;7334,0;0,8082;66006,8082;66006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7984AA51" wp14:editId="7186DBE2">
              <wp:simplePos x="0" y="0"/>
              <wp:positionH relativeFrom="column">
                <wp:posOffset>3807460</wp:posOffset>
              </wp:positionH>
              <wp:positionV relativeFrom="paragraph">
                <wp:posOffset>1369060</wp:posOffset>
              </wp:positionV>
              <wp:extent cx="12376" cy="12123"/>
              <wp:effectExtent l="0" t="0" r="0" b="0"/>
              <wp:wrapNone/>
              <wp:docPr id="503" name="Freeform 36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2376" cy="12123"/>
                      </a:xfrm>
                      <a:custGeom>
                        <a:avLst/>
                        <a:gdLst>
                          <a:gd name="T0" fmla="*/ 2 w 2"/>
                          <a:gd name="T1" fmla="*/ 0 h 2"/>
                          <a:gd name="T2" fmla="*/ 0 w 2"/>
                          <a:gd name="T3" fmla="*/ 1 h 2"/>
                          <a:gd name="T4" fmla="*/ 1 w 2"/>
                          <a:gd name="T5" fmla="*/ 2 h 2"/>
                          <a:gd name="T6" fmla="*/ 1 w 2"/>
                          <a:gd name="T7" fmla="*/ 1 h 2"/>
                          <a:gd name="T8" fmla="*/ 2 w 2"/>
                          <a:gd name="T9" fmla="*/ 0 h 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2" h="2">
                            <a:moveTo>
                              <a:pt x="2" y="0"/>
                            </a:moveTo>
                            <a:cubicBezTo>
                              <a:pt x="0" y="1"/>
                              <a:pt x="0" y="1"/>
                              <a:pt x="0" y="1"/>
                            </a:cubicBezTo>
                            <a:cubicBezTo>
                              <a:pt x="1" y="2"/>
                              <a:pt x="1" y="2"/>
                              <a:pt x="1" y="2"/>
                            </a:cubicBezTo>
                            <a:cubicBezTo>
                              <a:pt x="1" y="1"/>
                              <a:pt x="1" y="1"/>
                              <a:pt x="1" y="1"/>
                            </a:cubicBezTo>
                            <a:cubicBezTo>
                              <a:pt x="1" y="1"/>
                              <a:pt x="1" y="0"/>
                              <a:pt x="2" y="0"/>
                            </a:cubicBezTo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34A1FB9" id="Freeform 361" o:spid="_x0000_s1026" alt="&quot;&quot;" style="position:absolute;margin-left:299.8pt;margin-top:107.8pt;width:.95pt;height:.9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" path="m2,c,1,,1,,1,1,2,1,2,1,2,1,1,1,1,1,1,1,1,1,,2,e" fillcolor="#2e8fab" stroked="f">
              <v:path arrowok="t" o:connecttype="custom" o:connectlocs="12376,0;0,6062;6188,12123;6188,6062;12376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5DAE740C" wp14:editId="08A6CF72">
              <wp:simplePos x="0" y="0"/>
              <wp:positionH relativeFrom="column">
                <wp:posOffset>2999105</wp:posOffset>
              </wp:positionH>
              <wp:positionV relativeFrom="paragraph">
                <wp:posOffset>2003425</wp:posOffset>
              </wp:positionV>
              <wp:extent cx="86632" cy="8082"/>
              <wp:effectExtent l="0" t="0" r="0" b="0"/>
              <wp:wrapNone/>
              <wp:docPr id="504" name="Freeform 36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86632" cy="8082"/>
                      </a:xfrm>
                      <a:custGeom>
                        <a:avLst/>
                        <a:gdLst>
                          <a:gd name="T0" fmla="*/ 21 w 21"/>
                          <a:gd name="T1" fmla="*/ 0 h 2"/>
                          <a:gd name="T2" fmla="*/ 16 w 21"/>
                          <a:gd name="T3" fmla="*/ 0 h 2"/>
                          <a:gd name="T4" fmla="*/ 0 w 21"/>
                          <a:gd name="T5" fmla="*/ 0 h 2"/>
                          <a:gd name="T6" fmla="*/ 0 w 21"/>
                          <a:gd name="T7" fmla="*/ 2 h 2"/>
                          <a:gd name="T8" fmla="*/ 16 w 21"/>
                          <a:gd name="T9" fmla="*/ 2 h 2"/>
                          <a:gd name="T10" fmla="*/ 21 w 21"/>
                          <a:gd name="T11" fmla="*/ 2 h 2"/>
                          <a:gd name="T12" fmla="*/ 21 w 21"/>
                          <a:gd name="T13" fmla="*/ 0 h 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21" h="2">
                            <a:moveTo>
                              <a:pt x="21" y="0"/>
                            </a:moveTo>
                            <a:lnTo>
                              <a:pt x="16" y="0"/>
                            </a:lnTo>
                            <a:lnTo>
                              <a:pt x="0" y="0"/>
                            </a:lnTo>
                            <a:lnTo>
                              <a:pt x="0" y="2"/>
                            </a:lnTo>
                            <a:lnTo>
                              <a:pt x="16" y="2"/>
                            </a:lnTo>
                            <a:lnTo>
                              <a:pt x="21" y="2"/>
                            </a:lnTo>
                            <a:lnTo>
                              <a:pt x="21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182389A" id="Freeform 362" o:spid="_x0000_s1026" alt="&quot;&quot;" style="position:absolute;margin-left:236.15pt;margin-top:157.75pt;width:6.8pt;height:.6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" path="m21,l16,,,,,2r16,l21,2,21,xe" fillcolor="#2e8fab" stroked="f">
              <v:path arrowok="t" o:connecttype="custom" o:connectlocs="86632,0;66005,0;0,0;0,8082;66005,8082;86632,8082;86632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02710F27" wp14:editId="465EEA43">
              <wp:simplePos x="0" y="0"/>
              <wp:positionH relativeFrom="column">
                <wp:posOffset>2999105</wp:posOffset>
              </wp:positionH>
              <wp:positionV relativeFrom="paragraph">
                <wp:posOffset>2041525</wp:posOffset>
              </wp:positionV>
              <wp:extent cx="86632" cy="8082"/>
              <wp:effectExtent l="19050" t="38100" r="8890" b="49530"/>
              <wp:wrapNone/>
              <wp:docPr id="505" name="Freeform 36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86632" cy="8082"/>
                      </a:xfrm>
                      <a:custGeom>
                        <a:avLst/>
                        <a:gdLst>
                          <a:gd name="T0" fmla="*/ 21 w 21"/>
                          <a:gd name="T1" fmla="*/ 0 h 2"/>
                          <a:gd name="T2" fmla="*/ 16 w 21"/>
                          <a:gd name="T3" fmla="*/ 0 h 2"/>
                          <a:gd name="T4" fmla="*/ 0 w 21"/>
                          <a:gd name="T5" fmla="*/ 0 h 2"/>
                          <a:gd name="T6" fmla="*/ 0 w 21"/>
                          <a:gd name="T7" fmla="*/ 2 h 2"/>
                          <a:gd name="T8" fmla="*/ 16 w 21"/>
                          <a:gd name="T9" fmla="*/ 2 h 2"/>
                          <a:gd name="T10" fmla="*/ 21 w 21"/>
                          <a:gd name="T11" fmla="*/ 2 h 2"/>
                          <a:gd name="T12" fmla="*/ 21 w 21"/>
                          <a:gd name="T13" fmla="*/ 0 h 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21" h="2">
                            <a:moveTo>
                              <a:pt x="21" y="0"/>
                            </a:moveTo>
                            <a:lnTo>
                              <a:pt x="16" y="0"/>
                            </a:lnTo>
                            <a:lnTo>
                              <a:pt x="0" y="0"/>
                            </a:lnTo>
                            <a:lnTo>
                              <a:pt x="0" y="2"/>
                            </a:lnTo>
                            <a:lnTo>
                              <a:pt x="16" y="2"/>
                            </a:lnTo>
                            <a:lnTo>
                              <a:pt x="21" y="2"/>
                            </a:lnTo>
                            <a:lnTo>
                              <a:pt x="21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12C9DFFC" id="Freeform 363" o:spid="_x0000_s1026" alt="&quot;&quot;" style="position:absolute;margin-left:236.15pt;margin-top:160.75pt;width:6.8pt;height:.6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" path="m21,l16,,,,,2r16,l21,2,21,e" filled="f" stroked="f">
              <v:path arrowok="t" o:connecttype="custom" o:connectlocs="86632,0;66005,0;0,0;0,8082;66005,8082;86632,8082;86632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24DF4CB" wp14:editId="43B4E22B">
              <wp:simplePos x="0" y="0"/>
              <wp:positionH relativeFrom="column">
                <wp:posOffset>3093720</wp:posOffset>
              </wp:positionH>
              <wp:positionV relativeFrom="paragraph">
                <wp:posOffset>2314575</wp:posOffset>
              </wp:positionV>
              <wp:extent cx="61879" cy="36369"/>
              <wp:effectExtent l="0" t="0" r="0" b="1905"/>
              <wp:wrapNone/>
              <wp:docPr id="506" name="Freeform 36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36369"/>
                      </a:xfrm>
                      <a:custGeom>
                        <a:avLst/>
                        <a:gdLst>
                          <a:gd name="T0" fmla="*/ 13 w 15"/>
                          <a:gd name="T1" fmla="*/ 0 h 9"/>
                          <a:gd name="T2" fmla="*/ 8 w 15"/>
                          <a:gd name="T3" fmla="*/ 4 h 9"/>
                          <a:gd name="T4" fmla="*/ 0 w 15"/>
                          <a:gd name="T5" fmla="*/ 7 h 9"/>
                          <a:gd name="T6" fmla="*/ 0 w 15"/>
                          <a:gd name="T7" fmla="*/ 9 h 9"/>
                          <a:gd name="T8" fmla="*/ 8 w 15"/>
                          <a:gd name="T9" fmla="*/ 5 h 9"/>
                          <a:gd name="T10" fmla="*/ 15 w 15"/>
                          <a:gd name="T11" fmla="*/ 2 h 9"/>
                          <a:gd name="T12" fmla="*/ 13 w 15"/>
                          <a:gd name="T13" fmla="*/ 0 h 9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15" h="9">
                            <a:moveTo>
                              <a:pt x="13" y="0"/>
                            </a:moveTo>
                            <a:lnTo>
                              <a:pt x="8" y="4"/>
                            </a:lnTo>
                            <a:lnTo>
                              <a:pt x="0" y="7"/>
                            </a:lnTo>
                            <a:lnTo>
                              <a:pt x="0" y="9"/>
                            </a:lnTo>
                            <a:lnTo>
                              <a:pt x="8" y="5"/>
                            </a:lnTo>
                            <a:lnTo>
                              <a:pt x="15" y="2"/>
                            </a:lnTo>
                            <a:lnTo>
                              <a:pt x="13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284AA8B" id="Freeform 364" o:spid="_x0000_s1026" alt="&quot;&quot;" style="position:absolute;margin-left:243.6pt;margin-top:182.25pt;width:4.85pt;height:2.8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" path="m13,l8,4,,7,,9,8,5,15,2,13,xe" fillcolor="#2e8fab" stroked="f">
              <v:path arrowok="t" o:connecttype="custom" o:connectlocs="53628,0;33002,16164;0,28287;0,36369;33002,20205;61879,8082;53628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0D555DF9" wp14:editId="1F02BE79">
              <wp:simplePos x="0" y="0"/>
              <wp:positionH relativeFrom="column">
                <wp:posOffset>3093720</wp:posOffset>
              </wp:positionH>
              <wp:positionV relativeFrom="paragraph">
                <wp:posOffset>2333625</wp:posOffset>
              </wp:positionV>
              <wp:extent cx="61879" cy="36369"/>
              <wp:effectExtent l="38100" t="19050" r="33655" b="20955"/>
              <wp:wrapNone/>
              <wp:docPr id="507" name="Freeform 36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36369"/>
                      </a:xfrm>
                      <a:custGeom>
                        <a:avLst/>
                        <a:gdLst>
                          <a:gd name="T0" fmla="*/ 13 w 15"/>
                          <a:gd name="T1" fmla="*/ 0 h 9"/>
                          <a:gd name="T2" fmla="*/ 8 w 15"/>
                          <a:gd name="T3" fmla="*/ 4 h 9"/>
                          <a:gd name="T4" fmla="*/ 0 w 15"/>
                          <a:gd name="T5" fmla="*/ 7 h 9"/>
                          <a:gd name="T6" fmla="*/ 0 w 15"/>
                          <a:gd name="T7" fmla="*/ 9 h 9"/>
                          <a:gd name="T8" fmla="*/ 8 w 15"/>
                          <a:gd name="T9" fmla="*/ 5 h 9"/>
                          <a:gd name="T10" fmla="*/ 15 w 15"/>
                          <a:gd name="T11" fmla="*/ 2 h 9"/>
                          <a:gd name="T12" fmla="*/ 13 w 15"/>
                          <a:gd name="T13" fmla="*/ 0 h 9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15" h="9">
                            <a:moveTo>
                              <a:pt x="13" y="0"/>
                            </a:moveTo>
                            <a:lnTo>
                              <a:pt x="8" y="4"/>
                            </a:lnTo>
                            <a:lnTo>
                              <a:pt x="0" y="7"/>
                            </a:lnTo>
                            <a:lnTo>
                              <a:pt x="0" y="9"/>
                            </a:lnTo>
                            <a:lnTo>
                              <a:pt x="8" y="5"/>
                            </a:lnTo>
                            <a:lnTo>
                              <a:pt x="15" y="2"/>
                            </a:lnTo>
                            <a:lnTo>
                              <a:pt x="13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689552A" id="Freeform 365" o:spid="_x0000_s1026" alt="&quot;&quot;" style="position:absolute;margin-left:243.6pt;margin-top:183.75pt;width:4.85pt;height:2.8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" path="m13,l8,4,,7,,9,8,5,15,2,13,e" filled="f" stroked="f">
              <v:path arrowok="t" o:connecttype="custom" o:connectlocs="53628,0;33002,16164;0,28287;0,36369;33002,20205;61879,8082;53628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4751F775" wp14:editId="2E8F12A1">
              <wp:simplePos x="0" y="0"/>
              <wp:positionH relativeFrom="column">
                <wp:posOffset>2846070</wp:posOffset>
              </wp:positionH>
              <wp:positionV relativeFrom="paragraph">
                <wp:posOffset>2011680</wp:posOffset>
              </wp:positionV>
              <wp:extent cx="41254" cy="40410"/>
              <wp:effectExtent l="0" t="0" r="0" b="0"/>
              <wp:wrapNone/>
              <wp:docPr id="508" name="Freeform 36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1254" cy="40410"/>
                      </a:xfrm>
                      <a:custGeom>
                        <a:avLst/>
                        <a:gdLst>
                          <a:gd name="T0" fmla="*/ 10 w 10"/>
                          <a:gd name="T1" fmla="*/ 0 h 10"/>
                          <a:gd name="T2" fmla="*/ 0 w 10"/>
                          <a:gd name="T3" fmla="*/ 10 h 10"/>
                          <a:gd name="T4" fmla="*/ 1 w 10"/>
                          <a:gd name="T5" fmla="*/ 10 h 10"/>
                          <a:gd name="T6" fmla="*/ 10 w 10"/>
                          <a:gd name="T7" fmla="*/ 0 h 10"/>
                          <a:gd name="T8" fmla="*/ 10 w 10"/>
                          <a:gd name="T9" fmla="*/ 0 h 1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0" h="10">
                            <a:moveTo>
                              <a:pt x="10" y="0"/>
                            </a:moveTo>
                            <a:lnTo>
                              <a:pt x="0" y="10"/>
                            </a:lnTo>
                            <a:lnTo>
                              <a:pt x="1" y="10"/>
                            </a:lnTo>
                            <a:lnTo>
                              <a:pt x="10" y="0"/>
                            </a:lnTo>
                            <a:lnTo>
                              <a:pt x="10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4C38534" id="Freeform 366" o:spid="_x0000_s1026" alt="&quot;&quot;" style="position:absolute;margin-left:224.1pt;margin-top:158.4pt;width:3.25pt;height:3.2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" path="m10,l,10r1,l10,r,xe" fillcolor="#2e8fab" stroked="f">
              <v:path arrowok="t" o:connecttype="custom" o:connectlocs="41254,0;0,40410;4125,40410;41254,0;41254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41CA7D22" wp14:editId="102F689B">
              <wp:simplePos x="0" y="0"/>
              <wp:positionH relativeFrom="column">
                <wp:posOffset>2846070</wp:posOffset>
              </wp:positionH>
              <wp:positionV relativeFrom="paragraph">
                <wp:posOffset>2030730</wp:posOffset>
              </wp:positionV>
              <wp:extent cx="41254" cy="40410"/>
              <wp:effectExtent l="57150" t="19050" r="54610" b="17145"/>
              <wp:wrapNone/>
              <wp:docPr id="509" name="Freeform 36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1254" cy="40410"/>
                      </a:xfrm>
                      <a:custGeom>
                        <a:avLst/>
                        <a:gdLst>
                          <a:gd name="T0" fmla="*/ 10 w 10"/>
                          <a:gd name="T1" fmla="*/ 0 h 10"/>
                          <a:gd name="T2" fmla="*/ 0 w 10"/>
                          <a:gd name="T3" fmla="*/ 10 h 10"/>
                          <a:gd name="T4" fmla="*/ 1 w 10"/>
                          <a:gd name="T5" fmla="*/ 10 h 10"/>
                          <a:gd name="T6" fmla="*/ 10 w 10"/>
                          <a:gd name="T7" fmla="*/ 0 h 10"/>
                          <a:gd name="T8" fmla="*/ 10 w 10"/>
                          <a:gd name="T9" fmla="*/ 0 h 1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0" h="10">
                            <a:moveTo>
                              <a:pt x="10" y="0"/>
                            </a:moveTo>
                            <a:lnTo>
                              <a:pt x="0" y="10"/>
                            </a:lnTo>
                            <a:lnTo>
                              <a:pt x="1" y="10"/>
                            </a:lnTo>
                            <a:lnTo>
                              <a:pt x="10" y="0"/>
                            </a:lnTo>
                            <a:lnTo>
                              <a:pt x="1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3F72562" id="Freeform 367" o:spid="_x0000_s1026" alt="&quot;&quot;" style="position:absolute;margin-left:224.1pt;margin-top:159.9pt;width:3.25pt;height:3.2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" path="m10,l,10r1,l10,r,e" filled="f" stroked="f">
              <v:path arrowok="t" o:connecttype="custom" o:connectlocs="41254,0;0,40410;4125,40410;41254,0;41254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05CCC154" wp14:editId="1B215DC7">
              <wp:simplePos x="0" y="0"/>
              <wp:positionH relativeFrom="column">
                <wp:posOffset>3023870</wp:posOffset>
              </wp:positionH>
              <wp:positionV relativeFrom="paragraph">
                <wp:posOffset>2160905</wp:posOffset>
              </wp:positionV>
              <wp:extent cx="12376" cy="64656"/>
              <wp:effectExtent l="0" t="0" r="26035" b="0"/>
              <wp:wrapNone/>
              <wp:docPr id="510" name="Freeform 36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2376" cy="64656"/>
                      </a:xfrm>
                      <a:custGeom>
                        <a:avLst/>
                        <a:gdLst>
                          <a:gd name="T0" fmla="*/ 1 w 3"/>
                          <a:gd name="T1" fmla="*/ 0 h 16"/>
                          <a:gd name="T2" fmla="*/ 0 w 3"/>
                          <a:gd name="T3" fmla="*/ 11 h 16"/>
                          <a:gd name="T4" fmla="*/ 0 w 3"/>
                          <a:gd name="T5" fmla="*/ 16 h 16"/>
                          <a:gd name="T6" fmla="*/ 1 w 3"/>
                          <a:gd name="T7" fmla="*/ 16 h 16"/>
                          <a:gd name="T8" fmla="*/ 1 w 3"/>
                          <a:gd name="T9" fmla="*/ 11 h 16"/>
                          <a:gd name="T10" fmla="*/ 3 w 3"/>
                          <a:gd name="T11" fmla="*/ 0 h 16"/>
                          <a:gd name="T12" fmla="*/ 1 w 3"/>
                          <a:gd name="T13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3" h="16">
                            <a:moveTo>
                              <a:pt x="1" y="0"/>
                            </a:moveTo>
                            <a:lnTo>
                              <a:pt x="0" y="11"/>
                            </a:lnTo>
                            <a:lnTo>
                              <a:pt x="0" y="16"/>
                            </a:lnTo>
                            <a:lnTo>
                              <a:pt x="1" y="16"/>
                            </a:lnTo>
                            <a:lnTo>
                              <a:pt x="1" y="11"/>
                            </a:lnTo>
                            <a:lnTo>
                              <a:pt x="3" y="0"/>
                            </a:lnTo>
                            <a:lnTo>
                              <a:pt x="1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3B9D70F" id="Freeform 368" o:spid="_x0000_s1026" alt="&quot;&quot;" style="position:absolute;margin-left:238.1pt;margin-top:170.15pt;width:.95pt;height:5.1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" path="m1,l,11r,5l1,16r,-5l3,,1,xe" fillcolor="#2e8fab" stroked="f">
              <v:path arrowok="t" o:connecttype="custom" o:connectlocs="4125,0;0,44451;0,64656;4125,64656;4125,44451;12376,0;4125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95104" behindDoc="0" locked="0" layoutInCell="1" allowOverlap="1" wp14:anchorId="6A175FDA" wp14:editId="1DC50FC1">
              <wp:simplePos x="0" y="0"/>
              <wp:positionH relativeFrom="column">
                <wp:posOffset>3176270</wp:posOffset>
              </wp:positionH>
              <wp:positionV relativeFrom="paragraph">
                <wp:posOffset>2313305</wp:posOffset>
              </wp:positionV>
              <wp:extent cx="12376" cy="64656"/>
              <wp:effectExtent l="95250" t="0" r="83185" b="0"/>
              <wp:wrapNone/>
              <wp:docPr id="511" name="Freeform 36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2376" cy="64656"/>
                      </a:xfrm>
                      <a:custGeom>
                        <a:avLst/>
                        <a:gdLst>
                          <a:gd name="T0" fmla="*/ 1 w 3"/>
                          <a:gd name="T1" fmla="*/ 0 h 16"/>
                          <a:gd name="T2" fmla="*/ 0 w 3"/>
                          <a:gd name="T3" fmla="*/ 11 h 16"/>
                          <a:gd name="T4" fmla="*/ 0 w 3"/>
                          <a:gd name="T5" fmla="*/ 16 h 16"/>
                          <a:gd name="T6" fmla="*/ 1 w 3"/>
                          <a:gd name="T7" fmla="*/ 16 h 16"/>
                          <a:gd name="T8" fmla="*/ 1 w 3"/>
                          <a:gd name="T9" fmla="*/ 11 h 16"/>
                          <a:gd name="T10" fmla="*/ 3 w 3"/>
                          <a:gd name="T11" fmla="*/ 0 h 16"/>
                          <a:gd name="T12" fmla="*/ 1 w 3"/>
                          <a:gd name="T13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3" h="16">
                            <a:moveTo>
                              <a:pt x="1" y="0"/>
                            </a:moveTo>
                            <a:lnTo>
                              <a:pt x="0" y="11"/>
                            </a:lnTo>
                            <a:lnTo>
                              <a:pt x="0" y="16"/>
                            </a:lnTo>
                            <a:lnTo>
                              <a:pt x="1" y="16"/>
                            </a:lnTo>
                            <a:lnTo>
                              <a:pt x="1" y="11"/>
                            </a:lnTo>
                            <a:lnTo>
                              <a:pt x="3" y="0"/>
                            </a:lnTo>
                            <a:lnTo>
                              <a:pt x="1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5001982" id="Freeform 369" o:spid="_x0000_s1026" alt="&quot;&quot;" style="position:absolute;margin-left:250.1pt;margin-top:182.15pt;width:.95pt;height:5.1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" path="m1,l,11r,5l1,16r,-5l3,,1,e" filled="f" stroked="f">
              <v:path arrowok="t" o:connecttype="custom" o:connectlocs="4125,0;0,44451;0,64656;4125,64656;4125,44451;12376,0;4125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2BFA259F" wp14:editId="36821BAE">
              <wp:simplePos x="0" y="0"/>
              <wp:positionH relativeFrom="column">
                <wp:posOffset>2900045</wp:posOffset>
              </wp:positionH>
              <wp:positionV relativeFrom="paragraph">
                <wp:posOffset>2185035</wp:posOffset>
              </wp:positionV>
              <wp:extent cx="28877" cy="60614"/>
              <wp:effectExtent l="0" t="0" r="9525" b="0"/>
              <wp:wrapNone/>
              <wp:docPr id="512" name="Freeform 37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60614"/>
                      </a:xfrm>
                      <a:custGeom>
                        <a:avLst/>
                        <a:gdLst>
                          <a:gd name="T0" fmla="*/ 2 w 7"/>
                          <a:gd name="T1" fmla="*/ 0 h 15"/>
                          <a:gd name="T2" fmla="*/ 0 w 7"/>
                          <a:gd name="T3" fmla="*/ 0 h 15"/>
                          <a:gd name="T4" fmla="*/ 4 w 7"/>
                          <a:gd name="T5" fmla="*/ 10 h 15"/>
                          <a:gd name="T6" fmla="*/ 6 w 7"/>
                          <a:gd name="T7" fmla="*/ 15 h 15"/>
                          <a:gd name="T8" fmla="*/ 7 w 7"/>
                          <a:gd name="T9" fmla="*/ 15 h 15"/>
                          <a:gd name="T10" fmla="*/ 6 w 7"/>
                          <a:gd name="T11" fmla="*/ 10 h 15"/>
                          <a:gd name="T12" fmla="*/ 2 w 7"/>
                          <a:gd name="T13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7" h="15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4" y="10"/>
                            </a:lnTo>
                            <a:lnTo>
                              <a:pt x="6" y="15"/>
                            </a:lnTo>
                            <a:lnTo>
                              <a:pt x="7" y="15"/>
                            </a:lnTo>
                            <a:lnTo>
                              <a:pt x="6" y="10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F2F8C1E" id="Freeform 370" o:spid="_x0000_s1026" alt="&quot;&quot;" style="position:absolute;margin-left:228.35pt;margin-top:172.05pt;width:2.25pt;height:4.7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" path="m2,l,,4,10r2,5l7,15,6,10,2,xe" fillcolor="#2e8fab" stroked="f">
              <v:path arrowok="t" o:connecttype="custom" o:connectlocs="8251,0;0,0;16501,40409;24752,60614;28877,60614;24752,40409;8251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97152" behindDoc="0" locked="0" layoutInCell="1" allowOverlap="1" wp14:anchorId="386CB0A9" wp14:editId="3CC2240D">
              <wp:simplePos x="0" y="0"/>
              <wp:positionH relativeFrom="column">
                <wp:posOffset>3052445</wp:posOffset>
              </wp:positionH>
              <wp:positionV relativeFrom="paragraph">
                <wp:posOffset>2337435</wp:posOffset>
              </wp:positionV>
              <wp:extent cx="28877" cy="60614"/>
              <wp:effectExtent l="76200" t="0" r="66675" b="0"/>
              <wp:wrapNone/>
              <wp:docPr id="513" name="Freeform 37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60614"/>
                      </a:xfrm>
                      <a:custGeom>
                        <a:avLst/>
                        <a:gdLst>
                          <a:gd name="T0" fmla="*/ 2 w 7"/>
                          <a:gd name="T1" fmla="*/ 0 h 15"/>
                          <a:gd name="T2" fmla="*/ 0 w 7"/>
                          <a:gd name="T3" fmla="*/ 0 h 15"/>
                          <a:gd name="T4" fmla="*/ 4 w 7"/>
                          <a:gd name="T5" fmla="*/ 10 h 15"/>
                          <a:gd name="T6" fmla="*/ 6 w 7"/>
                          <a:gd name="T7" fmla="*/ 15 h 15"/>
                          <a:gd name="T8" fmla="*/ 7 w 7"/>
                          <a:gd name="T9" fmla="*/ 15 h 15"/>
                          <a:gd name="T10" fmla="*/ 6 w 7"/>
                          <a:gd name="T11" fmla="*/ 10 h 15"/>
                          <a:gd name="T12" fmla="*/ 2 w 7"/>
                          <a:gd name="T13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7" h="15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4" y="10"/>
                            </a:lnTo>
                            <a:lnTo>
                              <a:pt x="6" y="15"/>
                            </a:lnTo>
                            <a:lnTo>
                              <a:pt x="7" y="15"/>
                            </a:lnTo>
                            <a:lnTo>
                              <a:pt x="6" y="10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FB97DF1" id="Freeform 371" o:spid="_x0000_s1026" alt="&quot;&quot;" style="position:absolute;margin-left:240.35pt;margin-top:184.05pt;width:2.25pt;height:4.7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" path="m2,l,,4,10r2,5l7,15,6,10,2,e" filled="f" stroked="f">
              <v:path arrowok="t" o:connecttype="custom" o:connectlocs="8251,0;0,0;16501,40409;24752,60614;28877,60614;24752,40409;8251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7EEDECB2" wp14:editId="089E710A">
              <wp:simplePos x="0" y="0"/>
              <wp:positionH relativeFrom="column">
                <wp:posOffset>2305685</wp:posOffset>
              </wp:positionH>
              <wp:positionV relativeFrom="paragraph">
                <wp:posOffset>1898015</wp:posOffset>
              </wp:positionV>
              <wp:extent cx="66006" cy="36369"/>
              <wp:effectExtent l="0" t="0" r="0" b="1905"/>
              <wp:wrapNone/>
              <wp:docPr id="514" name="Freeform 37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006" cy="36369"/>
                      </a:xfrm>
                      <a:custGeom>
                        <a:avLst/>
                        <a:gdLst>
                          <a:gd name="T0" fmla="*/ 0 w 16"/>
                          <a:gd name="T1" fmla="*/ 0 h 9"/>
                          <a:gd name="T2" fmla="*/ 0 w 16"/>
                          <a:gd name="T3" fmla="*/ 0 h 9"/>
                          <a:gd name="T4" fmla="*/ 14 w 16"/>
                          <a:gd name="T5" fmla="*/ 9 h 9"/>
                          <a:gd name="T6" fmla="*/ 16 w 16"/>
                          <a:gd name="T7" fmla="*/ 7 h 9"/>
                          <a:gd name="T8" fmla="*/ 0 w 16"/>
                          <a:gd name="T9" fmla="*/ 0 h 9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6" h="9">
                            <a:moveTo>
                              <a:pt x="0" y="0"/>
                            </a:moveTo>
                            <a:lnTo>
                              <a:pt x="0" y="0"/>
                            </a:lnTo>
                            <a:lnTo>
                              <a:pt x="14" y="9"/>
                            </a:lnTo>
                            <a:lnTo>
                              <a:pt x="16" y="7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0E5A909" id="Freeform 372" o:spid="_x0000_s1026" alt="&quot;&quot;" style="position:absolute;margin-left:181.55pt;margin-top:149.45pt;width:5.2pt;height:2.8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" path="m,l,,14,9,16,7,,xe" fillcolor="#2e8fab" stroked="f">
              <v:path arrowok="t" o:connecttype="custom" o:connectlocs="0,0;0,0;57755,36369;66006,28287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41633039" wp14:editId="153DDF44">
              <wp:simplePos x="0" y="0"/>
              <wp:positionH relativeFrom="column">
                <wp:posOffset>2305685</wp:posOffset>
              </wp:positionH>
              <wp:positionV relativeFrom="paragraph">
                <wp:posOffset>1917065</wp:posOffset>
              </wp:positionV>
              <wp:extent cx="66006" cy="36369"/>
              <wp:effectExtent l="38100" t="19050" r="29845" b="20955"/>
              <wp:wrapNone/>
              <wp:docPr id="515" name="Freeform 37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006" cy="36369"/>
                      </a:xfrm>
                      <a:custGeom>
                        <a:avLst/>
                        <a:gdLst>
                          <a:gd name="T0" fmla="*/ 0 w 16"/>
                          <a:gd name="T1" fmla="*/ 0 h 9"/>
                          <a:gd name="T2" fmla="*/ 0 w 16"/>
                          <a:gd name="T3" fmla="*/ 0 h 9"/>
                          <a:gd name="T4" fmla="*/ 14 w 16"/>
                          <a:gd name="T5" fmla="*/ 9 h 9"/>
                          <a:gd name="T6" fmla="*/ 16 w 16"/>
                          <a:gd name="T7" fmla="*/ 7 h 9"/>
                          <a:gd name="T8" fmla="*/ 0 w 16"/>
                          <a:gd name="T9" fmla="*/ 0 h 9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6" h="9">
                            <a:moveTo>
                              <a:pt x="0" y="0"/>
                            </a:moveTo>
                            <a:lnTo>
                              <a:pt x="0" y="0"/>
                            </a:lnTo>
                            <a:lnTo>
                              <a:pt x="14" y="9"/>
                            </a:lnTo>
                            <a:lnTo>
                              <a:pt x="16" y="7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7D45DD8" id="Freeform 373" o:spid="_x0000_s1026" alt="&quot;&quot;" style="position:absolute;margin-left:181.55pt;margin-top:150.95pt;width:5.2pt;height:2.8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" path="m,l,,14,9,16,7,,e" filled="f" stroked="f">
              <v:path arrowok="t" o:connecttype="custom" o:connectlocs="0,0;0,0;57755,36369;66006,28287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00224" behindDoc="0" locked="0" layoutInCell="1" allowOverlap="1" wp14:anchorId="01AADE0B" wp14:editId="1314F12A">
              <wp:simplePos x="0" y="0"/>
              <wp:positionH relativeFrom="column">
                <wp:posOffset>2548890</wp:posOffset>
              </wp:positionH>
              <wp:positionV relativeFrom="paragraph">
                <wp:posOffset>2157095</wp:posOffset>
              </wp:positionV>
              <wp:extent cx="61879" cy="12123"/>
              <wp:effectExtent l="0" t="0" r="0" b="0"/>
              <wp:wrapNone/>
              <wp:docPr id="516" name="Freeform 37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12123"/>
                      </a:xfrm>
                      <a:custGeom>
                        <a:avLst/>
                        <a:gdLst>
                          <a:gd name="T0" fmla="*/ 8 w 9"/>
                          <a:gd name="T1" fmla="*/ 0 h 2"/>
                          <a:gd name="T2" fmla="*/ 0 w 9"/>
                          <a:gd name="T3" fmla="*/ 2 h 2"/>
                          <a:gd name="T4" fmla="*/ 0 w 9"/>
                          <a:gd name="T5" fmla="*/ 2 h 2"/>
                          <a:gd name="T6" fmla="*/ 1 w 9"/>
                          <a:gd name="T7" fmla="*/ 2 h 2"/>
                          <a:gd name="T8" fmla="*/ 1 w 9"/>
                          <a:gd name="T9" fmla="*/ 2 h 2"/>
                          <a:gd name="T10" fmla="*/ 9 w 9"/>
                          <a:gd name="T11" fmla="*/ 1 h 2"/>
                          <a:gd name="T12" fmla="*/ 8 w 9"/>
                          <a:gd name="T13" fmla="*/ 0 h 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9" h="2">
                            <a:moveTo>
                              <a:pt x="8" y="0"/>
                            </a:moveTo>
                            <a:cubicBezTo>
                              <a:pt x="0" y="2"/>
                              <a:pt x="0" y="2"/>
                              <a:pt x="0" y="2"/>
                            </a:cubicBezTo>
                            <a:cubicBezTo>
                              <a:pt x="0" y="2"/>
                              <a:pt x="0" y="2"/>
                              <a:pt x="0" y="2"/>
                            </a:cubicBezTo>
                            <a:cubicBezTo>
                              <a:pt x="1" y="2"/>
                              <a:pt x="1" y="2"/>
                              <a:pt x="1" y="2"/>
                            </a:cubicBezTo>
                            <a:cubicBezTo>
                              <a:pt x="1" y="2"/>
                              <a:pt x="1" y="2"/>
                              <a:pt x="1" y="2"/>
                            </a:cubicBezTo>
                            <a:cubicBezTo>
                              <a:pt x="9" y="1"/>
                              <a:pt x="9" y="1"/>
                              <a:pt x="9" y="1"/>
                            </a:cubicBezTo>
                            <a:cubicBezTo>
                              <a:pt x="8" y="0"/>
                              <a:pt x="8" y="0"/>
                              <a:pt x="8" y="0"/>
                            </a:cubicBezTo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4676A04" id="Freeform 374" o:spid="_x0000_s1026" alt="&quot;&quot;" style="position:absolute;margin-left:200.7pt;margin-top:169.85pt;width:4.85pt;height:.9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" path="m8,c,2,,2,,2v,,,,,c1,2,1,2,1,2v,,,,,c9,1,9,1,9,1,8,,8,,8,e" fillcolor="#2e8fab" stroked="f">
              <v:path arrowok="t" o:connecttype="custom" o:connectlocs="55004,0;0,12123;0,12123;6875,12123;6875,12123;61879,6062;55004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01248" behindDoc="0" locked="0" layoutInCell="1" allowOverlap="1" wp14:anchorId="25748F56" wp14:editId="03AB8DC5">
              <wp:simplePos x="0" y="0"/>
              <wp:positionH relativeFrom="column">
                <wp:posOffset>2540635</wp:posOffset>
              </wp:positionH>
              <wp:positionV relativeFrom="paragraph">
                <wp:posOffset>2051685</wp:posOffset>
              </wp:positionV>
              <wp:extent cx="57755" cy="28287"/>
              <wp:effectExtent l="0" t="0" r="0" b="0"/>
              <wp:wrapNone/>
              <wp:docPr id="517" name="Freeform 37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755" cy="28287"/>
                      </a:xfrm>
                      <a:custGeom>
                        <a:avLst/>
                        <a:gdLst>
                          <a:gd name="T0" fmla="*/ 2 w 14"/>
                          <a:gd name="T1" fmla="*/ 0 h 7"/>
                          <a:gd name="T2" fmla="*/ 0 w 14"/>
                          <a:gd name="T3" fmla="*/ 0 h 7"/>
                          <a:gd name="T4" fmla="*/ 14 w 14"/>
                          <a:gd name="T5" fmla="*/ 7 h 7"/>
                          <a:gd name="T6" fmla="*/ 14 w 14"/>
                          <a:gd name="T7" fmla="*/ 5 h 7"/>
                          <a:gd name="T8" fmla="*/ 2 w 14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4" h="7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14" y="7"/>
                            </a:lnTo>
                            <a:lnTo>
                              <a:pt x="14" y="5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D624E42" id="Freeform 375" o:spid="_x0000_s1026" alt="&quot;&quot;" style="position:absolute;margin-left:200.05pt;margin-top:161.55pt;width:4.55pt;height:2.2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" path="m2,l,,14,7r,-2l2,xe" fillcolor="#2e8fab" stroked="f">
              <v:path arrowok="t" o:connecttype="custom" o:connectlocs="8251,0;0,0;57755,28287;57755,20205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02272" behindDoc="0" locked="0" layoutInCell="1" allowOverlap="1" wp14:anchorId="676A6288" wp14:editId="7752DC6F">
              <wp:simplePos x="0" y="0"/>
              <wp:positionH relativeFrom="column">
                <wp:posOffset>2540635</wp:posOffset>
              </wp:positionH>
              <wp:positionV relativeFrom="paragraph">
                <wp:posOffset>2070735</wp:posOffset>
              </wp:positionV>
              <wp:extent cx="57755" cy="28287"/>
              <wp:effectExtent l="38100" t="19050" r="38100" b="29210"/>
              <wp:wrapNone/>
              <wp:docPr id="518" name="Freeform 37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755" cy="28287"/>
                      </a:xfrm>
                      <a:custGeom>
                        <a:avLst/>
                        <a:gdLst>
                          <a:gd name="T0" fmla="*/ 2 w 14"/>
                          <a:gd name="T1" fmla="*/ 0 h 7"/>
                          <a:gd name="T2" fmla="*/ 0 w 14"/>
                          <a:gd name="T3" fmla="*/ 0 h 7"/>
                          <a:gd name="T4" fmla="*/ 14 w 14"/>
                          <a:gd name="T5" fmla="*/ 7 h 7"/>
                          <a:gd name="T6" fmla="*/ 14 w 14"/>
                          <a:gd name="T7" fmla="*/ 5 h 7"/>
                          <a:gd name="T8" fmla="*/ 2 w 14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4" h="7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14" y="7"/>
                            </a:lnTo>
                            <a:lnTo>
                              <a:pt x="14" y="5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1CB18D41" id="Freeform 376" o:spid="_x0000_s1026" alt="&quot;&quot;" style="position:absolute;margin-left:200.05pt;margin-top:163.05pt;width:4.55pt;height:2.2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" path="m2,l,,14,7r,-2l2,e" filled="f" stroked="f">
              <v:path arrowok="t" o:connecttype="custom" o:connectlocs="8251,0;0,0;57755,28287;57755,20205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03296" behindDoc="0" locked="0" layoutInCell="1" allowOverlap="1" wp14:anchorId="40DF9725" wp14:editId="5CB633FE">
              <wp:simplePos x="0" y="0"/>
              <wp:positionH relativeFrom="column">
                <wp:posOffset>2668905</wp:posOffset>
              </wp:positionH>
              <wp:positionV relativeFrom="paragraph">
                <wp:posOffset>1946910</wp:posOffset>
              </wp:positionV>
              <wp:extent cx="33003" cy="56574"/>
              <wp:effectExtent l="0" t="0" r="5715" b="635"/>
              <wp:wrapNone/>
              <wp:docPr id="519" name="Freeform 37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3003" cy="56574"/>
                      </a:xfrm>
                      <a:custGeom>
                        <a:avLst/>
                        <a:gdLst>
                          <a:gd name="T0" fmla="*/ 2 w 8"/>
                          <a:gd name="T1" fmla="*/ 0 h 14"/>
                          <a:gd name="T2" fmla="*/ 0 w 8"/>
                          <a:gd name="T3" fmla="*/ 0 h 14"/>
                          <a:gd name="T4" fmla="*/ 8 w 8"/>
                          <a:gd name="T5" fmla="*/ 14 h 14"/>
                          <a:gd name="T6" fmla="*/ 8 w 8"/>
                          <a:gd name="T7" fmla="*/ 14 h 14"/>
                          <a:gd name="T8" fmla="*/ 2 w 8"/>
                          <a:gd name="T9" fmla="*/ 0 h 1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8" h="14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8" y="14"/>
                            </a:lnTo>
                            <a:lnTo>
                              <a:pt x="8" y="14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75FB329" id="Freeform 377" o:spid="_x0000_s1026" alt="&quot;&quot;" style="position:absolute;margin-left:210.15pt;margin-top:153.3pt;width:2.6pt;height:4.4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" path="m2,l,,8,14r,l2,xe" fillcolor="#2e8fab" stroked="f">
              <v:path arrowok="t" o:connecttype="custom" o:connectlocs="8251,0;0,0;33003,56574;33003,56574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04320" behindDoc="0" locked="0" layoutInCell="1" allowOverlap="1" wp14:anchorId="54F57109" wp14:editId="66FE5756">
              <wp:simplePos x="0" y="0"/>
              <wp:positionH relativeFrom="column">
                <wp:posOffset>2821305</wp:posOffset>
              </wp:positionH>
              <wp:positionV relativeFrom="paragraph">
                <wp:posOffset>2099310</wp:posOffset>
              </wp:positionV>
              <wp:extent cx="33003" cy="56574"/>
              <wp:effectExtent l="76200" t="0" r="62865" b="635"/>
              <wp:wrapNone/>
              <wp:docPr id="520" name="Freeform 37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3003" cy="56574"/>
                      </a:xfrm>
                      <a:custGeom>
                        <a:avLst/>
                        <a:gdLst>
                          <a:gd name="T0" fmla="*/ 2 w 8"/>
                          <a:gd name="T1" fmla="*/ 0 h 14"/>
                          <a:gd name="T2" fmla="*/ 0 w 8"/>
                          <a:gd name="T3" fmla="*/ 0 h 14"/>
                          <a:gd name="T4" fmla="*/ 8 w 8"/>
                          <a:gd name="T5" fmla="*/ 14 h 14"/>
                          <a:gd name="T6" fmla="*/ 8 w 8"/>
                          <a:gd name="T7" fmla="*/ 14 h 14"/>
                          <a:gd name="T8" fmla="*/ 2 w 8"/>
                          <a:gd name="T9" fmla="*/ 0 h 1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8" h="14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8" y="14"/>
                            </a:lnTo>
                            <a:lnTo>
                              <a:pt x="8" y="14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7DCBE55" id="Freeform 378" o:spid="_x0000_s1026" alt="&quot;&quot;" style="position:absolute;margin-left:222.15pt;margin-top:165.3pt;width:2.6pt;height:4.4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" path="m2,l,,8,14r,l2,e" filled="f" stroked="f">
              <v:path arrowok="t" o:connecttype="custom" o:connectlocs="8251,0;0,0;33003,56574;33003,56574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05344" behindDoc="0" locked="0" layoutInCell="1" allowOverlap="1" wp14:anchorId="46695BC1" wp14:editId="52F1C8F7">
              <wp:simplePos x="0" y="0"/>
              <wp:positionH relativeFrom="column">
                <wp:posOffset>2718435</wp:posOffset>
              </wp:positionH>
              <wp:positionV relativeFrom="paragraph">
                <wp:posOffset>2112645</wp:posOffset>
              </wp:positionV>
              <wp:extent cx="61879" cy="28287"/>
              <wp:effectExtent l="0" t="0" r="0" b="0"/>
              <wp:wrapNone/>
              <wp:docPr id="521" name="Freeform 37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28287"/>
                      </a:xfrm>
                      <a:custGeom>
                        <a:avLst/>
                        <a:gdLst>
                          <a:gd name="T0" fmla="*/ 2 w 15"/>
                          <a:gd name="T1" fmla="*/ 0 h 7"/>
                          <a:gd name="T2" fmla="*/ 0 w 15"/>
                          <a:gd name="T3" fmla="*/ 2 h 7"/>
                          <a:gd name="T4" fmla="*/ 15 w 15"/>
                          <a:gd name="T5" fmla="*/ 7 h 7"/>
                          <a:gd name="T6" fmla="*/ 15 w 15"/>
                          <a:gd name="T7" fmla="*/ 7 h 7"/>
                          <a:gd name="T8" fmla="*/ 2 w 15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5" h="7">
                            <a:moveTo>
                              <a:pt x="2" y="0"/>
                            </a:moveTo>
                            <a:lnTo>
                              <a:pt x="0" y="2"/>
                            </a:lnTo>
                            <a:lnTo>
                              <a:pt x="15" y="7"/>
                            </a:lnTo>
                            <a:lnTo>
                              <a:pt x="15" y="7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15F42FA" id="Freeform 379" o:spid="_x0000_s1026" alt="&quot;&quot;" style="position:absolute;margin-left:214.05pt;margin-top:166.35pt;width:4.85pt;height:2.2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" path="m2,l,2,15,7r,l2,xe" fillcolor="#2e8fab" stroked="f">
              <v:path arrowok="t" o:connecttype="custom" o:connectlocs="8251,0;0,8082;61879,28287;61879,28287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20B77B02" wp14:editId="39F6B5F2">
              <wp:simplePos x="0" y="0"/>
              <wp:positionH relativeFrom="column">
                <wp:posOffset>2718435</wp:posOffset>
              </wp:positionH>
              <wp:positionV relativeFrom="paragraph">
                <wp:posOffset>2131695</wp:posOffset>
              </wp:positionV>
              <wp:extent cx="61879" cy="28287"/>
              <wp:effectExtent l="38100" t="19050" r="33655" b="29210"/>
              <wp:wrapNone/>
              <wp:docPr id="522" name="Freeform 38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28287"/>
                      </a:xfrm>
                      <a:custGeom>
                        <a:avLst/>
                        <a:gdLst>
                          <a:gd name="T0" fmla="*/ 2 w 15"/>
                          <a:gd name="T1" fmla="*/ 0 h 7"/>
                          <a:gd name="T2" fmla="*/ 0 w 15"/>
                          <a:gd name="T3" fmla="*/ 2 h 7"/>
                          <a:gd name="T4" fmla="*/ 15 w 15"/>
                          <a:gd name="T5" fmla="*/ 7 h 7"/>
                          <a:gd name="T6" fmla="*/ 15 w 15"/>
                          <a:gd name="T7" fmla="*/ 7 h 7"/>
                          <a:gd name="T8" fmla="*/ 2 w 15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5" h="7">
                            <a:moveTo>
                              <a:pt x="2" y="0"/>
                            </a:moveTo>
                            <a:lnTo>
                              <a:pt x="0" y="2"/>
                            </a:lnTo>
                            <a:lnTo>
                              <a:pt x="15" y="7"/>
                            </a:lnTo>
                            <a:lnTo>
                              <a:pt x="15" y="7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8B1D8B6" id="Freeform 380" o:spid="_x0000_s1026" alt="&quot;&quot;" style="position:absolute;margin-left:214.05pt;margin-top:167.85pt;width:4.85pt;height:2.2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" path="m2,l,2,15,7r,l2,e" filled="f" stroked="f">
              <v:path arrowok="t" o:connecttype="custom" o:connectlocs="8251,0;0,8082;61879,28287;61879,28287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07392" behindDoc="0" locked="0" layoutInCell="1" allowOverlap="1" wp14:anchorId="48AEE3EC" wp14:editId="786ABADC">
              <wp:simplePos x="0" y="0"/>
              <wp:positionH relativeFrom="column">
                <wp:posOffset>2796540</wp:posOffset>
              </wp:positionH>
              <wp:positionV relativeFrom="paragraph">
                <wp:posOffset>1866265</wp:posOffset>
              </wp:positionV>
              <wp:extent cx="12376" cy="12123"/>
              <wp:effectExtent l="0" t="0" r="0" b="0"/>
              <wp:wrapNone/>
              <wp:docPr id="523" name="Freeform 38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2376" cy="12123"/>
                      </a:xfrm>
                      <a:custGeom>
                        <a:avLst/>
                        <a:gdLst>
                          <a:gd name="T0" fmla="*/ 2 w 2"/>
                          <a:gd name="T1" fmla="*/ 0 h 2"/>
                          <a:gd name="T2" fmla="*/ 0 w 2"/>
                          <a:gd name="T3" fmla="*/ 1 h 2"/>
                          <a:gd name="T4" fmla="*/ 0 w 2"/>
                          <a:gd name="T5" fmla="*/ 2 h 2"/>
                          <a:gd name="T6" fmla="*/ 0 w 2"/>
                          <a:gd name="T7" fmla="*/ 2 h 2"/>
                          <a:gd name="T8" fmla="*/ 2 w 2"/>
                          <a:gd name="T9" fmla="*/ 0 h 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2" h="2">
                            <a:moveTo>
                              <a:pt x="2" y="0"/>
                            </a:moveTo>
                            <a:cubicBezTo>
                              <a:pt x="1" y="0"/>
                              <a:pt x="1" y="1"/>
                              <a:pt x="0" y="1"/>
                            </a:cubicBezTo>
                            <a:cubicBezTo>
                              <a:pt x="0" y="2"/>
                              <a:pt x="0" y="2"/>
                              <a:pt x="0" y="2"/>
                            </a:cubicBezTo>
                            <a:cubicBezTo>
                              <a:pt x="0" y="2"/>
                              <a:pt x="0" y="2"/>
                              <a:pt x="0" y="2"/>
                            </a:cubicBezTo>
                            <a:cubicBezTo>
                              <a:pt x="2" y="0"/>
                              <a:pt x="2" y="0"/>
                              <a:pt x="2" y="0"/>
                            </a:cubicBezTo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AD2354F" id="Freeform 381" o:spid="_x0000_s1026" alt="&quot;&quot;" style="position:absolute;margin-left:220.2pt;margin-top:146.95pt;width:.95pt;height:.9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" path="m2,c1,,1,1,,1,,2,,2,,2v,,,,,c2,,2,,2,e" fillcolor="#2e8fab" stroked="f">
              <v:path arrowok="t" o:connecttype="custom" o:connectlocs="12376,0;0,6062;0,12123;0,12123;12376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08416" behindDoc="0" locked="0" layoutInCell="1" allowOverlap="1" wp14:anchorId="318F79DE" wp14:editId="6842FB82">
              <wp:simplePos x="0" y="0"/>
              <wp:positionH relativeFrom="column">
                <wp:posOffset>2153285</wp:posOffset>
              </wp:positionH>
              <wp:positionV relativeFrom="paragraph">
                <wp:posOffset>1817370</wp:posOffset>
              </wp:positionV>
              <wp:extent cx="4125" cy="0"/>
              <wp:effectExtent l="0" t="0" r="0" b="0"/>
              <wp:wrapNone/>
              <wp:docPr id="524" name="Freeform 38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125" cy="0"/>
                      </a:xfrm>
                      <a:custGeom>
                        <a:avLst/>
                        <a:gdLst>
                          <a:gd name="T0" fmla="*/ 0 w 1"/>
                          <a:gd name="T1" fmla="*/ 0 w 1"/>
                          <a:gd name="T2" fmla="*/ 1 w 1"/>
                          <a:gd name="T3" fmla="*/ 1 w 1"/>
                          <a:gd name="T4" fmla="*/ 0 w 1"/>
                        </a:gdLst>
                        <a:ahLst/>
                        <a:cxnLst>
                          <a:cxn ang="0">
                            <a:pos x="T0" y="0"/>
                          </a:cxn>
                          <a:cxn ang="0">
                            <a:pos x="T1" y="0"/>
                          </a:cxn>
                          <a:cxn ang="0">
                            <a:pos x="T2" y="0"/>
                          </a:cxn>
                          <a:cxn ang="0">
                            <a:pos x="T3" y="0"/>
                          </a:cxn>
                          <a:cxn ang="0">
                            <a:pos x="T4" y="0"/>
                          </a:cxn>
                        </a:cxnLst>
                        <a:rect l="0" t="0" r="r" b="b"/>
                        <a:pathLst>
                          <a:path w="1"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1" y="0"/>
                              <a:pt x="1" y="0"/>
                              <a:pt x="1" y="0"/>
                            </a:cubicBezTo>
                            <a:cubicBezTo>
                              <a:pt x="1" y="0"/>
                              <a:pt x="1" y="0"/>
                              <a:pt x="1" y="0"/>
                            </a:cubicBezTo>
                            <a:cubicBezTo>
                              <a:pt x="1" y="0"/>
                              <a:pt x="1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B0FB382" id="Freeform 382" o:spid="_x0000_s1026" alt="&quot;&quot;" style="position:absolute;margin-left:169.55pt;margin-top:143.1pt;width:.3pt;height:0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" path="m,c,,,,,,1,,1,,1,v,,,,,c1,,1,,,e" fillcolor="#2e8fab" stroked="f">
              <v:path arrowok="t" o:connecttype="custom" o:connectlocs="0,0;0,0;4125,0;4125,0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09440" behindDoc="0" locked="0" layoutInCell="1" allowOverlap="1" wp14:anchorId="6CB79D77" wp14:editId="5B20C601">
              <wp:simplePos x="0" y="0"/>
              <wp:positionH relativeFrom="column">
                <wp:posOffset>2916555</wp:posOffset>
              </wp:positionH>
              <wp:positionV relativeFrom="paragraph">
                <wp:posOffset>1873885</wp:posOffset>
              </wp:positionV>
              <wp:extent cx="57755" cy="44451"/>
              <wp:effectExtent l="0" t="0" r="0" b="0"/>
              <wp:wrapNone/>
              <wp:docPr id="525" name="Freeform 38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755" cy="44451"/>
                      </a:xfrm>
                      <a:custGeom>
                        <a:avLst/>
                        <a:gdLst>
                          <a:gd name="T0" fmla="*/ 2 w 14"/>
                          <a:gd name="T1" fmla="*/ 0 h 11"/>
                          <a:gd name="T2" fmla="*/ 0 w 14"/>
                          <a:gd name="T3" fmla="*/ 1 h 11"/>
                          <a:gd name="T4" fmla="*/ 12 w 14"/>
                          <a:gd name="T5" fmla="*/ 11 h 11"/>
                          <a:gd name="T6" fmla="*/ 14 w 14"/>
                          <a:gd name="T7" fmla="*/ 11 h 11"/>
                          <a:gd name="T8" fmla="*/ 2 w 14"/>
                          <a:gd name="T9" fmla="*/ 0 h 1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4" h="11">
                            <a:moveTo>
                              <a:pt x="2" y="0"/>
                            </a:moveTo>
                            <a:lnTo>
                              <a:pt x="0" y="1"/>
                            </a:lnTo>
                            <a:lnTo>
                              <a:pt x="12" y="11"/>
                            </a:lnTo>
                            <a:lnTo>
                              <a:pt x="14" y="11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DF7D0D6" id="Freeform 383" o:spid="_x0000_s1026" alt="&quot;&quot;" style="position:absolute;margin-left:229.65pt;margin-top:147.55pt;width:4.55pt;height:3.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" path="m2,l,1,12,11r2,l2,xe" fillcolor="#2e8fab" stroked="f">
              <v:path arrowok="t" o:connecttype="custom" o:connectlocs="8251,0;0,4041;49504,44451;57755,44451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10464" behindDoc="0" locked="0" layoutInCell="1" allowOverlap="1" wp14:anchorId="1359043C" wp14:editId="59042C8A">
              <wp:simplePos x="0" y="0"/>
              <wp:positionH relativeFrom="column">
                <wp:posOffset>2916555</wp:posOffset>
              </wp:positionH>
              <wp:positionV relativeFrom="paragraph">
                <wp:posOffset>1892935</wp:posOffset>
              </wp:positionV>
              <wp:extent cx="57755" cy="44451"/>
              <wp:effectExtent l="38100" t="19050" r="38100" b="12700"/>
              <wp:wrapNone/>
              <wp:docPr id="526" name="Freeform 38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755" cy="44451"/>
                      </a:xfrm>
                      <a:custGeom>
                        <a:avLst/>
                        <a:gdLst>
                          <a:gd name="T0" fmla="*/ 2 w 14"/>
                          <a:gd name="T1" fmla="*/ 0 h 11"/>
                          <a:gd name="T2" fmla="*/ 0 w 14"/>
                          <a:gd name="T3" fmla="*/ 1 h 11"/>
                          <a:gd name="T4" fmla="*/ 12 w 14"/>
                          <a:gd name="T5" fmla="*/ 11 h 11"/>
                          <a:gd name="T6" fmla="*/ 14 w 14"/>
                          <a:gd name="T7" fmla="*/ 11 h 11"/>
                          <a:gd name="T8" fmla="*/ 2 w 14"/>
                          <a:gd name="T9" fmla="*/ 0 h 1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4" h="11">
                            <a:moveTo>
                              <a:pt x="2" y="0"/>
                            </a:moveTo>
                            <a:lnTo>
                              <a:pt x="0" y="1"/>
                            </a:lnTo>
                            <a:lnTo>
                              <a:pt x="12" y="11"/>
                            </a:lnTo>
                            <a:lnTo>
                              <a:pt x="14" y="11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6D95991" id="Freeform 384" o:spid="_x0000_s1026" alt="&quot;&quot;" style="position:absolute;margin-left:229.65pt;margin-top:149.05pt;width:4.55pt;height:3.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" path="m2,l,1,12,11r2,l2,e" filled="f" stroked="f">
              <v:path arrowok="t" o:connecttype="custom" o:connectlocs="8251,0;0,4041;49504,44451;57755,44451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11488" behindDoc="0" locked="0" layoutInCell="1" allowOverlap="1" wp14:anchorId="102D938F" wp14:editId="3F829E3B">
              <wp:simplePos x="0" y="0"/>
              <wp:positionH relativeFrom="column">
                <wp:posOffset>2788285</wp:posOffset>
              </wp:positionH>
              <wp:positionV relativeFrom="paragraph">
                <wp:posOffset>2225675</wp:posOffset>
              </wp:positionV>
              <wp:extent cx="20627" cy="32328"/>
              <wp:effectExtent l="0" t="0" r="17780" b="6350"/>
              <wp:wrapNone/>
              <wp:docPr id="527" name="Freeform 38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0627" cy="32328"/>
                      </a:xfrm>
                      <a:custGeom>
                        <a:avLst/>
                        <a:gdLst>
                          <a:gd name="T0" fmla="*/ 3 w 3"/>
                          <a:gd name="T1" fmla="*/ 0 h 5"/>
                          <a:gd name="T2" fmla="*/ 1 w 3"/>
                          <a:gd name="T3" fmla="*/ 4 h 5"/>
                          <a:gd name="T4" fmla="*/ 0 w 3"/>
                          <a:gd name="T5" fmla="*/ 5 h 5"/>
                          <a:gd name="T6" fmla="*/ 1 w 3"/>
                          <a:gd name="T7" fmla="*/ 5 h 5"/>
                          <a:gd name="T8" fmla="*/ 1 w 3"/>
                          <a:gd name="T9" fmla="*/ 5 h 5"/>
                          <a:gd name="T10" fmla="*/ 2 w 3"/>
                          <a:gd name="T11" fmla="*/ 3 h 5"/>
                          <a:gd name="T12" fmla="*/ 3 w 3"/>
                          <a:gd name="T13" fmla="*/ 1 h 5"/>
                          <a:gd name="T14" fmla="*/ 3 w 3"/>
                          <a:gd name="T15" fmla="*/ 0 h 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</a:cxnLst>
                        <a:rect l="0" t="0" r="r" b="b"/>
                        <a:pathLst>
                          <a:path w="3" h="5">
                            <a:moveTo>
                              <a:pt x="3" y="0"/>
                            </a:moveTo>
                            <a:cubicBezTo>
                              <a:pt x="1" y="4"/>
                              <a:pt x="1" y="4"/>
                              <a:pt x="1" y="4"/>
                            </a:cubicBezTo>
                            <a:cubicBezTo>
                              <a:pt x="0" y="5"/>
                              <a:pt x="0" y="5"/>
                              <a:pt x="0" y="5"/>
                            </a:cubicBezTo>
                            <a:cubicBezTo>
                              <a:pt x="1" y="5"/>
                              <a:pt x="1" y="5"/>
                              <a:pt x="1" y="5"/>
                            </a:cubicBezTo>
                            <a:cubicBezTo>
                              <a:pt x="1" y="5"/>
                              <a:pt x="1" y="5"/>
                              <a:pt x="1" y="5"/>
                            </a:cubicBezTo>
                            <a:cubicBezTo>
                              <a:pt x="2" y="3"/>
                              <a:pt x="2" y="3"/>
                              <a:pt x="2" y="3"/>
                            </a:cubicBezTo>
                            <a:cubicBezTo>
                              <a:pt x="3" y="1"/>
                              <a:pt x="3" y="1"/>
                              <a:pt x="3" y="1"/>
                            </a:cubicBezTo>
                            <a:cubicBezTo>
                              <a:pt x="3" y="0"/>
                              <a:pt x="3" y="0"/>
                              <a:pt x="3" y="0"/>
                            </a:cubicBezTo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ABAD5AA" id="Freeform 385" o:spid="_x0000_s1026" alt="&quot;&quot;" style="position:absolute;margin-left:219.55pt;margin-top:175.25pt;width:1.6pt;height:2.5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" path="m3,c1,4,1,4,1,4,,5,,5,,5v1,,1,,1,c1,5,1,5,1,5,2,3,2,3,2,3,3,1,3,1,3,1,3,,3,,3,e" fillcolor="#2e8fab" stroked="f">
              <v:path arrowok="t" o:connecttype="custom" o:connectlocs="20627,0;6876,25862;0,32328;6876,32328;6876,32328;13751,19397;20627,6466;20627,0" o:connectangles="0,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12512" behindDoc="0" locked="0" layoutInCell="1" allowOverlap="1" wp14:anchorId="10FD09A4" wp14:editId="566781A3">
              <wp:simplePos x="0" y="0"/>
              <wp:positionH relativeFrom="column">
                <wp:posOffset>2978150</wp:posOffset>
              </wp:positionH>
              <wp:positionV relativeFrom="paragraph">
                <wp:posOffset>2355215</wp:posOffset>
              </wp:positionV>
              <wp:extent cx="4125" cy="4041"/>
              <wp:effectExtent l="0" t="0" r="0" b="0"/>
              <wp:wrapNone/>
              <wp:docPr id="528" name="Rectangle 38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125" cy="4041"/>
                      </a:xfrm>
                      <a:prstGeom prst="rect">
                        <a:avLst/>
                      </a:pr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18680F5E" id="Rectangle 386" o:spid="_x0000_s1026" alt="&quot;&quot;" style="position:absolute;margin-left:234.5pt;margin-top:185.45pt;width:.3pt;height:.3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" fillcolor="#2e8fab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13536" behindDoc="0" locked="0" layoutInCell="1" allowOverlap="1" wp14:anchorId="5BE538BC" wp14:editId="03BE5B11">
              <wp:simplePos x="0" y="0"/>
              <wp:positionH relativeFrom="column">
                <wp:posOffset>367665</wp:posOffset>
              </wp:positionH>
              <wp:positionV relativeFrom="paragraph">
                <wp:posOffset>467995</wp:posOffset>
              </wp:positionV>
              <wp:extent cx="0" cy="0"/>
              <wp:effectExtent l="0" t="0" r="0" b="0"/>
              <wp:wrapNone/>
              <wp:docPr id="529" name="Freeform 38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0" cy="0"/>
                      </a:xfrm>
                      <a:custGeom>
                        <a:avLst/>
                        <a:gdLst/>
                        <a:ahLst/>
                        <a:cxnLst>
                          <a:cxn ang="0">
                            <a:pos x="0" y="0"/>
                          </a:cxn>
                          <a:cxn ang="0">
                            <a:pos x="0" y="0"/>
                          </a:cxn>
                          <a:cxn ang="0">
                            <a:pos x="0" y="0"/>
                          </a:cxn>
                          <a:cxn ang="0">
                            <a:pos x="0" y="0"/>
                          </a:cxn>
                        </a:cxnLst>
                        <a:rect l="0" t="0" r="r" b="b"/>
                        <a:pathLst>
                          <a:path>
                            <a:moveTo>
                              <a:pt x="0" y="0"/>
                            </a:moveTo>
                            <a:lnTo>
                              <a:pt x="0" y="0"/>
                            </a:lnTo>
                            <a:lnTo>
                              <a:pt x="0" y="0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polyline w14:anchorId="33240A6C" id="Freeform 387" o:spid="_x0000_s1026" alt="&quot;&quot;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points="28.95pt,36.85pt,28.95pt,36.85pt,28.95pt,36.85pt,28.95pt,36.85pt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" filled="f" stroked="f">
              <v:path arrowok="t" o:connecttype="custom" o:connectlocs="0,0;0,0;0,0;0,0" o:connectangles="0,0,0,0"/>
            </v:polylin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14560" behindDoc="0" locked="0" layoutInCell="1" allowOverlap="1" wp14:anchorId="38B85BB1" wp14:editId="13A257D7">
              <wp:simplePos x="0" y="0"/>
              <wp:positionH relativeFrom="column">
                <wp:posOffset>3701097</wp:posOffset>
              </wp:positionH>
              <wp:positionV relativeFrom="paragraph">
                <wp:posOffset>1857693</wp:posOffset>
              </wp:positionV>
              <wp:extent cx="526553" cy="853870"/>
              <wp:effectExtent l="7938" t="0" r="14922" b="0"/>
              <wp:wrapNone/>
              <wp:docPr id="530" name="AutoShape 38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 noChangeArrowheads="1" noTextEdit="1"/>
                    </wps:cNvSpPr>
                    <wps:spPr bwMode="auto">
                      <a:xfrm rot="16408236">
                        <a:off x="0" y="0"/>
                        <a:ext cx="526553" cy="853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5B3B56DB" id="AutoShape 389" o:spid="_x0000_s1026" alt="&quot;&quot;" style="position:absolute;margin-left:291.4pt;margin-top:146.3pt;width:41.45pt;height:67.25pt;rotation:-5670791fd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" filled="f" stroked="f">
              <o:lock v:ext="edit" aspectratio="t" text="t"/>
            </v:rect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15584" behindDoc="0" locked="0" layoutInCell="1" allowOverlap="1" wp14:anchorId="561091F8" wp14:editId="54BCC024">
              <wp:simplePos x="0" y="0"/>
              <wp:positionH relativeFrom="column">
                <wp:posOffset>3421698</wp:posOffset>
              </wp:positionH>
              <wp:positionV relativeFrom="paragraph">
                <wp:posOffset>2608262</wp:posOffset>
              </wp:positionV>
              <wp:extent cx="192121" cy="185005"/>
              <wp:effectExtent l="3492" t="15558" r="2223" b="2222"/>
              <wp:wrapNone/>
              <wp:docPr id="531" name="Freeform 39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rot="16408236">
                        <a:off x="0" y="0"/>
                        <a:ext cx="192121" cy="185005"/>
                      </a:xfrm>
                      <a:custGeom>
                        <a:avLst/>
                        <a:gdLst>
                          <a:gd name="T0" fmla="*/ 31 w 31"/>
                          <a:gd name="T1" fmla="*/ 13 h 30"/>
                          <a:gd name="T2" fmla="*/ 30 w 31"/>
                          <a:gd name="T3" fmla="*/ 10 h 30"/>
                          <a:gd name="T4" fmla="*/ 22 w 31"/>
                          <a:gd name="T5" fmla="*/ 9 h 30"/>
                          <a:gd name="T6" fmla="*/ 21 w 31"/>
                          <a:gd name="T7" fmla="*/ 8 h 30"/>
                          <a:gd name="T8" fmla="*/ 17 w 31"/>
                          <a:gd name="T9" fmla="*/ 1 h 30"/>
                          <a:gd name="T10" fmla="*/ 15 w 31"/>
                          <a:gd name="T11" fmla="*/ 1 h 30"/>
                          <a:gd name="T12" fmla="*/ 11 w 31"/>
                          <a:gd name="T13" fmla="*/ 8 h 30"/>
                          <a:gd name="T14" fmla="*/ 10 w 31"/>
                          <a:gd name="T15" fmla="*/ 9 h 30"/>
                          <a:gd name="T16" fmla="*/ 2 w 31"/>
                          <a:gd name="T17" fmla="*/ 10 h 30"/>
                          <a:gd name="T18" fmla="*/ 1 w 31"/>
                          <a:gd name="T19" fmla="*/ 13 h 30"/>
                          <a:gd name="T20" fmla="*/ 6 w 31"/>
                          <a:gd name="T21" fmla="*/ 19 h 30"/>
                          <a:gd name="T22" fmla="*/ 7 w 31"/>
                          <a:gd name="T23" fmla="*/ 20 h 30"/>
                          <a:gd name="T24" fmla="*/ 6 w 31"/>
                          <a:gd name="T25" fmla="*/ 28 h 30"/>
                          <a:gd name="T26" fmla="*/ 8 w 31"/>
                          <a:gd name="T27" fmla="*/ 29 h 30"/>
                          <a:gd name="T28" fmla="*/ 15 w 31"/>
                          <a:gd name="T29" fmla="*/ 26 h 30"/>
                          <a:gd name="T30" fmla="*/ 16 w 31"/>
                          <a:gd name="T31" fmla="*/ 26 h 30"/>
                          <a:gd name="T32" fmla="*/ 24 w 31"/>
                          <a:gd name="T33" fmla="*/ 29 h 30"/>
                          <a:gd name="T34" fmla="*/ 26 w 31"/>
                          <a:gd name="T35" fmla="*/ 28 h 30"/>
                          <a:gd name="T36" fmla="*/ 25 w 31"/>
                          <a:gd name="T37" fmla="*/ 20 h 30"/>
                          <a:gd name="T38" fmla="*/ 25 w 31"/>
                          <a:gd name="T39" fmla="*/ 19 h 30"/>
                          <a:gd name="T40" fmla="*/ 31 w 31"/>
                          <a:gd name="T41" fmla="*/ 13 h 3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</a:cxnLst>
                        <a:rect l="0" t="0" r="r" b="b"/>
                        <a:pathLst>
                          <a:path w="31" h="30">
                            <a:moveTo>
                              <a:pt x="31" y="13"/>
                            </a:moveTo>
                            <a:cubicBezTo>
                              <a:pt x="31" y="12"/>
                              <a:pt x="31" y="11"/>
                              <a:pt x="30" y="10"/>
                            </a:cubicBezTo>
                            <a:cubicBezTo>
                              <a:pt x="22" y="9"/>
                              <a:pt x="22" y="9"/>
                              <a:pt x="22" y="9"/>
                            </a:cubicBezTo>
                            <a:cubicBezTo>
                              <a:pt x="22" y="9"/>
                              <a:pt x="21" y="8"/>
                              <a:pt x="21" y="8"/>
                            </a:cubicBezTo>
                            <a:cubicBezTo>
                              <a:pt x="17" y="1"/>
                              <a:pt x="17" y="1"/>
                              <a:pt x="17" y="1"/>
                            </a:cubicBezTo>
                            <a:cubicBezTo>
                              <a:pt x="17" y="0"/>
                              <a:pt x="15" y="0"/>
                              <a:pt x="15" y="1"/>
                            </a:cubicBezTo>
                            <a:cubicBezTo>
                              <a:pt x="11" y="8"/>
                              <a:pt x="11" y="8"/>
                              <a:pt x="11" y="8"/>
                            </a:cubicBezTo>
                            <a:cubicBezTo>
                              <a:pt x="10" y="8"/>
                              <a:pt x="10" y="9"/>
                              <a:pt x="10" y="9"/>
                            </a:cubicBezTo>
                            <a:cubicBezTo>
                              <a:pt x="2" y="10"/>
                              <a:pt x="2" y="10"/>
                              <a:pt x="2" y="10"/>
                            </a:cubicBezTo>
                            <a:cubicBezTo>
                              <a:pt x="1" y="11"/>
                              <a:pt x="0" y="12"/>
                              <a:pt x="1" y="13"/>
                            </a:cubicBezTo>
                            <a:cubicBezTo>
                              <a:pt x="6" y="19"/>
                              <a:pt x="6" y="19"/>
                              <a:pt x="6" y="19"/>
                            </a:cubicBezTo>
                            <a:cubicBezTo>
                              <a:pt x="7" y="19"/>
                              <a:pt x="7" y="20"/>
                              <a:pt x="7" y="20"/>
                            </a:cubicBezTo>
                            <a:cubicBezTo>
                              <a:pt x="6" y="28"/>
                              <a:pt x="6" y="28"/>
                              <a:pt x="6" y="28"/>
                            </a:cubicBezTo>
                            <a:cubicBezTo>
                              <a:pt x="6" y="29"/>
                              <a:pt x="7" y="30"/>
                              <a:pt x="8" y="29"/>
                            </a:cubicBezTo>
                            <a:cubicBezTo>
                              <a:pt x="15" y="26"/>
                              <a:pt x="15" y="26"/>
                              <a:pt x="15" y="26"/>
                            </a:cubicBezTo>
                            <a:cubicBezTo>
                              <a:pt x="16" y="26"/>
                              <a:pt x="16" y="26"/>
                              <a:pt x="16" y="26"/>
                            </a:cubicBezTo>
                            <a:cubicBezTo>
                              <a:pt x="24" y="29"/>
                              <a:pt x="24" y="29"/>
                              <a:pt x="24" y="29"/>
                            </a:cubicBezTo>
                            <a:cubicBezTo>
                              <a:pt x="25" y="30"/>
                              <a:pt x="26" y="29"/>
                              <a:pt x="26" y="28"/>
                            </a:cubicBezTo>
                            <a:cubicBezTo>
                              <a:pt x="25" y="20"/>
                              <a:pt x="25" y="20"/>
                              <a:pt x="25" y="20"/>
                            </a:cubicBezTo>
                            <a:cubicBezTo>
                              <a:pt x="25" y="20"/>
                              <a:pt x="25" y="19"/>
                              <a:pt x="25" y="19"/>
                            </a:cubicBezTo>
                            <a:lnTo>
                              <a:pt x="31" y="13"/>
                            </a:lnTo>
                            <a:close/>
                          </a:path>
                        </a:pathLst>
                      </a:custGeom>
                      <a:solidFill>
                        <a:srgbClr val="FF7278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99C3A58" id="Freeform 391" o:spid="_x0000_s1026" alt="&quot;&quot;" style="position:absolute;margin-left:269.45pt;margin-top:205.35pt;width:15.15pt;height:14.55pt;rotation:-5670791fd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1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" path="m31,13v,-1,,-2,-1,-3c22,9,22,9,22,9v,,-1,-1,-1,-1c17,1,17,1,17,1,17,,15,,15,1,11,8,11,8,11,8v-1,,-1,1,-1,1c2,10,2,10,2,10,1,11,,12,1,13v5,6,5,6,5,6c7,19,7,20,7,20,6,28,6,28,6,28v,1,1,2,2,1c15,26,15,26,15,26v1,,1,,1,c24,29,24,29,24,29v1,1,2,,2,-1c25,20,25,20,25,20v,,,-1,,-1l31,13xe" fillcolor="#ff7278" stroked="f">
              <v:path arrowok="t" o:connecttype="custom" o:connectlocs="192121,80169;185924,61668;136344,55502;130146,49335;105357,6167;92962,6167;68172,49335;61975,55502;12395,61668;6197,80169;37185,117170;43382,123337;37185,172671;49580,178838;92962,160338;99159,160338;148739,178838;161134,172671;154936,123337;154936,117170;192121,80169" o:connectangles="0,0,0,0,0,0,0,0,0,0,0,0,0,0,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16608" behindDoc="0" locked="0" layoutInCell="1" allowOverlap="1" wp14:anchorId="6824183E" wp14:editId="4BC2E355">
              <wp:simplePos x="0" y="0"/>
              <wp:positionH relativeFrom="column">
                <wp:posOffset>3845878</wp:posOffset>
              </wp:positionH>
              <wp:positionV relativeFrom="paragraph">
                <wp:posOffset>2177097</wp:posOffset>
              </wp:positionV>
              <wp:extent cx="195678" cy="185005"/>
              <wp:effectExtent l="5397" t="13653" r="318" b="317"/>
              <wp:wrapNone/>
              <wp:docPr id="532" name="Freeform 39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rot="16408236">
                        <a:off x="0" y="0"/>
                        <a:ext cx="195678" cy="185005"/>
                      </a:xfrm>
                      <a:custGeom>
                        <a:avLst/>
                        <a:gdLst>
                          <a:gd name="T0" fmla="*/ 30 w 31"/>
                          <a:gd name="T1" fmla="*/ 13 h 30"/>
                          <a:gd name="T2" fmla="*/ 29 w 31"/>
                          <a:gd name="T3" fmla="*/ 11 h 30"/>
                          <a:gd name="T4" fmla="*/ 22 w 31"/>
                          <a:gd name="T5" fmla="*/ 9 h 30"/>
                          <a:gd name="T6" fmla="*/ 21 w 31"/>
                          <a:gd name="T7" fmla="*/ 8 h 30"/>
                          <a:gd name="T8" fmla="*/ 17 w 31"/>
                          <a:gd name="T9" fmla="*/ 1 h 30"/>
                          <a:gd name="T10" fmla="*/ 14 w 31"/>
                          <a:gd name="T11" fmla="*/ 1 h 30"/>
                          <a:gd name="T12" fmla="*/ 10 w 31"/>
                          <a:gd name="T13" fmla="*/ 8 h 30"/>
                          <a:gd name="T14" fmla="*/ 9 w 31"/>
                          <a:gd name="T15" fmla="*/ 9 h 30"/>
                          <a:gd name="T16" fmla="*/ 1 w 31"/>
                          <a:gd name="T17" fmla="*/ 11 h 30"/>
                          <a:gd name="T18" fmla="*/ 1 w 31"/>
                          <a:gd name="T19" fmla="*/ 13 h 30"/>
                          <a:gd name="T20" fmla="*/ 6 w 31"/>
                          <a:gd name="T21" fmla="*/ 19 h 30"/>
                          <a:gd name="T22" fmla="*/ 6 w 31"/>
                          <a:gd name="T23" fmla="*/ 20 h 30"/>
                          <a:gd name="T24" fmla="*/ 5 w 31"/>
                          <a:gd name="T25" fmla="*/ 28 h 30"/>
                          <a:gd name="T26" fmla="*/ 8 w 31"/>
                          <a:gd name="T27" fmla="*/ 29 h 30"/>
                          <a:gd name="T28" fmla="*/ 15 w 31"/>
                          <a:gd name="T29" fmla="*/ 26 h 30"/>
                          <a:gd name="T30" fmla="*/ 16 w 31"/>
                          <a:gd name="T31" fmla="*/ 26 h 30"/>
                          <a:gd name="T32" fmla="*/ 23 w 31"/>
                          <a:gd name="T33" fmla="*/ 29 h 30"/>
                          <a:gd name="T34" fmla="*/ 25 w 31"/>
                          <a:gd name="T35" fmla="*/ 28 h 30"/>
                          <a:gd name="T36" fmla="*/ 24 w 31"/>
                          <a:gd name="T37" fmla="*/ 20 h 30"/>
                          <a:gd name="T38" fmla="*/ 25 w 31"/>
                          <a:gd name="T39" fmla="*/ 19 h 30"/>
                          <a:gd name="T40" fmla="*/ 30 w 31"/>
                          <a:gd name="T41" fmla="*/ 13 h 3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</a:cxnLst>
                        <a:rect l="0" t="0" r="r" b="b"/>
                        <a:pathLst>
                          <a:path w="31" h="30">
                            <a:moveTo>
                              <a:pt x="30" y="13"/>
                            </a:moveTo>
                            <a:cubicBezTo>
                              <a:pt x="31" y="12"/>
                              <a:pt x="30" y="11"/>
                              <a:pt x="29" y="11"/>
                            </a:cubicBezTo>
                            <a:cubicBezTo>
                              <a:pt x="22" y="9"/>
                              <a:pt x="22" y="9"/>
                              <a:pt x="22" y="9"/>
                            </a:cubicBezTo>
                            <a:cubicBezTo>
                              <a:pt x="21" y="9"/>
                              <a:pt x="21" y="9"/>
                              <a:pt x="21" y="8"/>
                            </a:cubicBezTo>
                            <a:cubicBezTo>
                              <a:pt x="17" y="1"/>
                              <a:pt x="17" y="1"/>
                              <a:pt x="17" y="1"/>
                            </a:cubicBezTo>
                            <a:cubicBezTo>
                              <a:pt x="16" y="0"/>
                              <a:pt x="15" y="0"/>
                              <a:pt x="14" y="1"/>
                            </a:cubicBezTo>
                            <a:cubicBezTo>
                              <a:pt x="10" y="8"/>
                              <a:pt x="10" y="8"/>
                              <a:pt x="10" y="8"/>
                            </a:cubicBezTo>
                            <a:cubicBezTo>
                              <a:pt x="10" y="9"/>
                              <a:pt x="10" y="9"/>
                              <a:pt x="9" y="9"/>
                            </a:cubicBezTo>
                            <a:cubicBezTo>
                              <a:pt x="1" y="11"/>
                              <a:pt x="1" y="11"/>
                              <a:pt x="1" y="11"/>
                            </a:cubicBezTo>
                            <a:cubicBezTo>
                              <a:pt x="0" y="11"/>
                              <a:pt x="0" y="12"/>
                              <a:pt x="1" y="13"/>
                            </a:cubicBezTo>
                            <a:cubicBezTo>
                              <a:pt x="6" y="19"/>
                              <a:pt x="6" y="19"/>
                              <a:pt x="6" y="19"/>
                            </a:cubicBezTo>
                            <a:cubicBezTo>
                              <a:pt x="6" y="19"/>
                              <a:pt x="6" y="20"/>
                              <a:pt x="6" y="20"/>
                            </a:cubicBezTo>
                            <a:cubicBezTo>
                              <a:pt x="5" y="28"/>
                              <a:pt x="5" y="28"/>
                              <a:pt x="5" y="28"/>
                            </a:cubicBezTo>
                            <a:cubicBezTo>
                              <a:pt x="5" y="29"/>
                              <a:pt x="7" y="30"/>
                              <a:pt x="8" y="29"/>
                            </a:cubicBezTo>
                            <a:cubicBezTo>
                              <a:pt x="15" y="26"/>
                              <a:pt x="15" y="26"/>
                              <a:pt x="15" y="26"/>
                            </a:cubicBezTo>
                            <a:cubicBezTo>
                              <a:pt x="15" y="26"/>
                              <a:pt x="16" y="26"/>
                              <a:pt x="16" y="26"/>
                            </a:cubicBezTo>
                            <a:cubicBezTo>
                              <a:pt x="23" y="29"/>
                              <a:pt x="23" y="29"/>
                              <a:pt x="23" y="29"/>
                            </a:cubicBezTo>
                            <a:cubicBezTo>
                              <a:pt x="24" y="30"/>
                              <a:pt x="25" y="29"/>
                              <a:pt x="25" y="28"/>
                            </a:cubicBezTo>
                            <a:cubicBezTo>
                              <a:pt x="24" y="20"/>
                              <a:pt x="24" y="20"/>
                              <a:pt x="24" y="20"/>
                            </a:cubicBezTo>
                            <a:cubicBezTo>
                              <a:pt x="24" y="20"/>
                              <a:pt x="25" y="19"/>
                              <a:pt x="25" y="19"/>
                            </a:cubicBezTo>
                            <a:lnTo>
                              <a:pt x="30" y="13"/>
                            </a:lnTo>
                            <a:close/>
                          </a:path>
                        </a:pathLst>
                      </a:custGeom>
                      <a:solidFill>
                        <a:srgbClr val="B6D42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16D341B" id="Freeform 392" o:spid="_x0000_s1026" alt="&quot;&quot;" style="position:absolute;margin-left:302.85pt;margin-top:171.4pt;width:15.4pt;height:14.55pt;rotation:-5670791fd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1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" path="m30,13v1,-1,,-2,-1,-2c22,9,22,9,22,9v-1,,-1,,-1,-1c17,1,17,1,17,1,16,,15,,14,1,10,8,10,8,10,8v,1,,1,-1,1c1,11,1,11,1,11v-1,,-1,1,,2c6,19,6,19,6,19v,,,1,,1c5,28,5,28,5,28v,1,2,2,3,1c15,26,15,26,15,26v,,1,,1,c23,29,23,29,23,29v1,1,2,,2,-1c24,20,24,20,24,20v,,1,-1,1,-1l30,13xe" fillcolor="#b6d429" stroked="f">
              <v:path arrowok="t" o:connecttype="custom" o:connectlocs="189366,80169;183054,67835;138868,55502;132556,49335;107307,6167;88371,6167;63122,49335;56810,55502;6312,67835;6312,80169;37873,117170;37873,123337;31561,172671;50498,178838;94683,160338;100995,160338;145180,178838;157805,172671;151493,123337;157805,117170;189366,80169" o:connectangles="0,0,0,0,0,0,0,0,0,0,0,0,0,0,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17632" behindDoc="0" locked="0" layoutInCell="1" allowOverlap="1" wp14:anchorId="0E98016F" wp14:editId="787BB2B9">
              <wp:simplePos x="0" y="0"/>
              <wp:positionH relativeFrom="column">
                <wp:posOffset>4326890</wp:posOffset>
              </wp:positionH>
              <wp:positionV relativeFrom="paragraph">
                <wp:posOffset>2433320</wp:posOffset>
              </wp:positionV>
              <wp:extent cx="195678" cy="188563"/>
              <wp:effectExtent l="3810" t="15240" r="17780" b="0"/>
              <wp:wrapNone/>
              <wp:docPr id="533" name="Freeform 39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rot="16408236">
                        <a:off x="0" y="0"/>
                        <a:ext cx="195678" cy="188563"/>
                      </a:xfrm>
                      <a:custGeom>
                        <a:avLst/>
                        <a:gdLst>
                          <a:gd name="T0" fmla="*/ 30 w 31"/>
                          <a:gd name="T1" fmla="*/ 13 h 30"/>
                          <a:gd name="T2" fmla="*/ 29 w 31"/>
                          <a:gd name="T3" fmla="*/ 11 h 30"/>
                          <a:gd name="T4" fmla="*/ 22 w 31"/>
                          <a:gd name="T5" fmla="*/ 9 h 30"/>
                          <a:gd name="T6" fmla="*/ 21 w 31"/>
                          <a:gd name="T7" fmla="*/ 8 h 30"/>
                          <a:gd name="T8" fmla="*/ 17 w 31"/>
                          <a:gd name="T9" fmla="*/ 1 h 30"/>
                          <a:gd name="T10" fmla="*/ 14 w 31"/>
                          <a:gd name="T11" fmla="*/ 1 h 30"/>
                          <a:gd name="T12" fmla="*/ 10 w 31"/>
                          <a:gd name="T13" fmla="*/ 8 h 30"/>
                          <a:gd name="T14" fmla="*/ 9 w 31"/>
                          <a:gd name="T15" fmla="*/ 9 h 30"/>
                          <a:gd name="T16" fmla="*/ 2 w 31"/>
                          <a:gd name="T17" fmla="*/ 11 h 30"/>
                          <a:gd name="T18" fmla="*/ 1 w 31"/>
                          <a:gd name="T19" fmla="*/ 13 h 30"/>
                          <a:gd name="T20" fmla="*/ 6 w 31"/>
                          <a:gd name="T21" fmla="*/ 19 h 30"/>
                          <a:gd name="T22" fmla="*/ 7 w 31"/>
                          <a:gd name="T23" fmla="*/ 20 h 30"/>
                          <a:gd name="T24" fmla="*/ 6 w 31"/>
                          <a:gd name="T25" fmla="*/ 28 h 30"/>
                          <a:gd name="T26" fmla="*/ 8 w 31"/>
                          <a:gd name="T27" fmla="*/ 29 h 30"/>
                          <a:gd name="T28" fmla="*/ 15 w 31"/>
                          <a:gd name="T29" fmla="*/ 26 h 30"/>
                          <a:gd name="T30" fmla="*/ 16 w 31"/>
                          <a:gd name="T31" fmla="*/ 26 h 30"/>
                          <a:gd name="T32" fmla="*/ 23 w 31"/>
                          <a:gd name="T33" fmla="*/ 29 h 30"/>
                          <a:gd name="T34" fmla="*/ 26 w 31"/>
                          <a:gd name="T35" fmla="*/ 28 h 30"/>
                          <a:gd name="T36" fmla="*/ 25 w 31"/>
                          <a:gd name="T37" fmla="*/ 20 h 30"/>
                          <a:gd name="T38" fmla="*/ 25 w 31"/>
                          <a:gd name="T39" fmla="*/ 19 h 30"/>
                          <a:gd name="T40" fmla="*/ 30 w 31"/>
                          <a:gd name="T41" fmla="*/ 13 h 3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</a:cxnLst>
                        <a:rect l="0" t="0" r="r" b="b"/>
                        <a:pathLst>
                          <a:path w="31" h="30">
                            <a:moveTo>
                              <a:pt x="30" y="13"/>
                            </a:moveTo>
                            <a:cubicBezTo>
                              <a:pt x="31" y="12"/>
                              <a:pt x="31" y="11"/>
                              <a:pt x="29" y="11"/>
                            </a:cubicBezTo>
                            <a:cubicBezTo>
                              <a:pt x="22" y="9"/>
                              <a:pt x="22" y="9"/>
                              <a:pt x="22" y="9"/>
                            </a:cubicBezTo>
                            <a:cubicBezTo>
                              <a:pt x="21" y="9"/>
                              <a:pt x="21" y="9"/>
                              <a:pt x="21" y="8"/>
                            </a:cubicBezTo>
                            <a:cubicBezTo>
                              <a:pt x="17" y="1"/>
                              <a:pt x="17" y="1"/>
                              <a:pt x="17" y="1"/>
                            </a:cubicBezTo>
                            <a:cubicBezTo>
                              <a:pt x="16" y="0"/>
                              <a:pt x="15" y="0"/>
                              <a:pt x="14" y="1"/>
                            </a:cubicBezTo>
                            <a:cubicBezTo>
                              <a:pt x="10" y="8"/>
                              <a:pt x="10" y="8"/>
                              <a:pt x="10" y="8"/>
                            </a:cubicBezTo>
                            <a:cubicBezTo>
                              <a:pt x="10" y="9"/>
                              <a:pt x="10" y="9"/>
                              <a:pt x="9" y="9"/>
                            </a:cubicBezTo>
                            <a:cubicBezTo>
                              <a:pt x="2" y="11"/>
                              <a:pt x="2" y="11"/>
                              <a:pt x="2" y="11"/>
                            </a:cubicBezTo>
                            <a:cubicBezTo>
                              <a:pt x="1" y="11"/>
                              <a:pt x="0" y="12"/>
                              <a:pt x="1" y="13"/>
                            </a:cubicBezTo>
                            <a:cubicBezTo>
                              <a:pt x="6" y="19"/>
                              <a:pt x="6" y="19"/>
                              <a:pt x="6" y="19"/>
                            </a:cubicBezTo>
                            <a:cubicBezTo>
                              <a:pt x="6" y="19"/>
                              <a:pt x="7" y="20"/>
                              <a:pt x="7" y="20"/>
                            </a:cubicBezTo>
                            <a:cubicBezTo>
                              <a:pt x="6" y="28"/>
                              <a:pt x="6" y="28"/>
                              <a:pt x="6" y="28"/>
                            </a:cubicBezTo>
                            <a:cubicBezTo>
                              <a:pt x="6" y="29"/>
                              <a:pt x="7" y="30"/>
                              <a:pt x="8" y="29"/>
                            </a:cubicBezTo>
                            <a:cubicBezTo>
                              <a:pt x="15" y="26"/>
                              <a:pt x="15" y="26"/>
                              <a:pt x="15" y="26"/>
                            </a:cubicBezTo>
                            <a:cubicBezTo>
                              <a:pt x="15" y="26"/>
                              <a:pt x="16" y="26"/>
                              <a:pt x="16" y="26"/>
                            </a:cubicBezTo>
                            <a:cubicBezTo>
                              <a:pt x="23" y="29"/>
                              <a:pt x="23" y="29"/>
                              <a:pt x="23" y="29"/>
                            </a:cubicBezTo>
                            <a:cubicBezTo>
                              <a:pt x="24" y="30"/>
                              <a:pt x="26" y="29"/>
                              <a:pt x="26" y="28"/>
                            </a:cubicBezTo>
                            <a:cubicBezTo>
                              <a:pt x="25" y="20"/>
                              <a:pt x="25" y="20"/>
                              <a:pt x="25" y="20"/>
                            </a:cubicBezTo>
                            <a:cubicBezTo>
                              <a:pt x="25" y="20"/>
                              <a:pt x="25" y="19"/>
                              <a:pt x="25" y="19"/>
                            </a:cubicBezTo>
                            <a:lnTo>
                              <a:pt x="30" y="13"/>
                            </a:lnTo>
                            <a:close/>
                          </a:path>
                        </a:pathLst>
                      </a:custGeom>
                      <a:solidFill>
                        <a:srgbClr val="7ECAD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703AB39" id="Freeform 393" o:spid="_x0000_s1026" alt="&quot;&quot;" style="position:absolute;margin-left:340.7pt;margin-top:191.6pt;width:15.4pt;height:14.85pt;rotation:-5670791fd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1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" path="m30,13v1,-1,1,-2,-1,-2c22,9,22,9,22,9v-1,,-1,,-1,-1c17,1,17,1,17,1,16,,15,,14,1,10,8,10,8,10,8v,1,,1,-1,1c2,11,2,11,2,11,1,11,,12,1,13v5,6,5,6,5,6c6,19,7,20,7,20,6,28,6,28,6,28v,1,1,2,2,1c15,26,15,26,15,26v,,1,,1,c23,29,23,29,23,29v1,1,3,,3,-1c25,20,25,20,25,20v,,,-1,,-1l30,13xe" fillcolor="#7ecad9" stroked="f">
              <v:path arrowok="t" o:connecttype="custom" o:connectlocs="189366,81711;183054,69140;138868,56569;132556,50283;107307,6285;88371,6285;63122,50283;56810,56569;12624,69140;6312,81711;37873,119423;44185,125709;37873,175992;50498,182278;94683,163421;100995,163421;145180,182278;164117,175992;157805,125709;157805,119423;189366,81711" o:connectangles="0,0,0,0,0,0,0,0,0,0,0,0,0,0,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18656" behindDoc="0" locked="0" layoutInCell="1" allowOverlap="1" wp14:anchorId="3C845446" wp14:editId="3BA1DF04">
              <wp:simplePos x="0" y="0"/>
              <wp:positionH relativeFrom="column">
                <wp:posOffset>1778952</wp:posOffset>
              </wp:positionH>
              <wp:positionV relativeFrom="paragraph">
                <wp:posOffset>2085023</wp:posOffset>
              </wp:positionV>
              <wp:extent cx="526553" cy="853870"/>
              <wp:effectExtent l="7938" t="0" r="14922" b="0"/>
              <wp:wrapNone/>
              <wp:docPr id="534" name="AutoShape 38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 noChangeArrowheads="1" noTextEdit="1"/>
                    </wps:cNvSpPr>
                    <wps:spPr bwMode="auto">
                      <a:xfrm rot="16408236">
                        <a:off x="0" y="0"/>
                        <a:ext cx="526553" cy="853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7FD4E79F" id="AutoShape 389" o:spid="_x0000_s1026" alt="&quot;&quot;" style="position:absolute;margin-left:140.05pt;margin-top:164.2pt;width:41.45pt;height:67.25pt;rotation:-5670791fd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" filled="f" stroked="f">
              <o:lock v:ext="edit" aspectratio="t" text="t"/>
            </v:rect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19680" behindDoc="0" locked="0" layoutInCell="1" allowOverlap="1" wp14:anchorId="4BF57146" wp14:editId="22075596">
              <wp:simplePos x="0" y="0"/>
              <wp:positionH relativeFrom="column">
                <wp:posOffset>280353</wp:posOffset>
              </wp:positionH>
              <wp:positionV relativeFrom="paragraph">
                <wp:posOffset>3311842</wp:posOffset>
              </wp:positionV>
              <wp:extent cx="192121" cy="185005"/>
              <wp:effectExtent l="3492" t="15558" r="2223" b="2222"/>
              <wp:wrapNone/>
              <wp:docPr id="535" name="Freeform 39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rot="16408236">
                        <a:off x="0" y="0"/>
                        <a:ext cx="192121" cy="185005"/>
                      </a:xfrm>
                      <a:custGeom>
                        <a:avLst/>
                        <a:gdLst>
                          <a:gd name="T0" fmla="*/ 31 w 31"/>
                          <a:gd name="T1" fmla="*/ 13 h 30"/>
                          <a:gd name="T2" fmla="*/ 30 w 31"/>
                          <a:gd name="T3" fmla="*/ 10 h 30"/>
                          <a:gd name="T4" fmla="*/ 22 w 31"/>
                          <a:gd name="T5" fmla="*/ 9 h 30"/>
                          <a:gd name="T6" fmla="*/ 21 w 31"/>
                          <a:gd name="T7" fmla="*/ 8 h 30"/>
                          <a:gd name="T8" fmla="*/ 17 w 31"/>
                          <a:gd name="T9" fmla="*/ 1 h 30"/>
                          <a:gd name="T10" fmla="*/ 15 w 31"/>
                          <a:gd name="T11" fmla="*/ 1 h 30"/>
                          <a:gd name="T12" fmla="*/ 11 w 31"/>
                          <a:gd name="T13" fmla="*/ 8 h 30"/>
                          <a:gd name="T14" fmla="*/ 10 w 31"/>
                          <a:gd name="T15" fmla="*/ 9 h 30"/>
                          <a:gd name="T16" fmla="*/ 2 w 31"/>
                          <a:gd name="T17" fmla="*/ 10 h 30"/>
                          <a:gd name="T18" fmla="*/ 1 w 31"/>
                          <a:gd name="T19" fmla="*/ 13 h 30"/>
                          <a:gd name="T20" fmla="*/ 6 w 31"/>
                          <a:gd name="T21" fmla="*/ 19 h 30"/>
                          <a:gd name="T22" fmla="*/ 7 w 31"/>
                          <a:gd name="T23" fmla="*/ 20 h 30"/>
                          <a:gd name="T24" fmla="*/ 6 w 31"/>
                          <a:gd name="T25" fmla="*/ 28 h 30"/>
                          <a:gd name="T26" fmla="*/ 8 w 31"/>
                          <a:gd name="T27" fmla="*/ 29 h 30"/>
                          <a:gd name="T28" fmla="*/ 15 w 31"/>
                          <a:gd name="T29" fmla="*/ 26 h 30"/>
                          <a:gd name="T30" fmla="*/ 16 w 31"/>
                          <a:gd name="T31" fmla="*/ 26 h 30"/>
                          <a:gd name="T32" fmla="*/ 24 w 31"/>
                          <a:gd name="T33" fmla="*/ 29 h 30"/>
                          <a:gd name="T34" fmla="*/ 26 w 31"/>
                          <a:gd name="T35" fmla="*/ 28 h 30"/>
                          <a:gd name="T36" fmla="*/ 25 w 31"/>
                          <a:gd name="T37" fmla="*/ 20 h 30"/>
                          <a:gd name="T38" fmla="*/ 25 w 31"/>
                          <a:gd name="T39" fmla="*/ 19 h 30"/>
                          <a:gd name="T40" fmla="*/ 31 w 31"/>
                          <a:gd name="T41" fmla="*/ 13 h 3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</a:cxnLst>
                        <a:rect l="0" t="0" r="r" b="b"/>
                        <a:pathLst>
                          <a:path w="31" h="30">
                            <a:moveTo>
                              <a:pt x="31" y="13"/>
                            </a:moveTo>
                            <a:cubicBezTo>
                              <a:pt x="31" y="12"/>
                              <a:pt x="31" y="11"/>
                              <a:pt x="30" y="10"/>
                            </a:cubicBezTo>
                            <a:cubicBezTo>
                              <a:pt x="22" y="9"/>
                              <a:pt x="22" y="9"/>
                              <a:pt x="22" y="9"/>
                            </a:cubicBezTo>
                            <a:cubicBezTo>
                              <a:pt x="22" y="9"/>
                              <a:pt x="21" y="8"/>
                              <a:pt x="21" y="8"/>
                            </a:cubicBezTo>
                            <a:cubicBezTo>
                              <a:pt x="17" y="1"/>
                              <a:pt x="17" y="1"/>
                              <a:pt x="17" y="1"/>
                            </a:cubicBezTo>
                            <a:cubicBezTo>
                              <a:pt x="17" y="0"/>
                              <a:pt x="15" y="0"/>
                              <a:pt x="15" y="1"/>
                            </a:cubicBezTo>
                            <a:cubicBezTo>
                              <a:pt x="11" y="8"/>
                              <a:pt x="11" y="8"/>
                              <a:pt x="11" y="8"/>
                            </a:cubicBezTo>
                            <a:cubicBezTo>
                              <a:pt x="10" y="8"/>
                              <a:pt x="10" y="9"/>
                              <a:pt x="10" y="9"/>
                            </a:cubicBezTo>
                            <a:cubicBezTo>
                              <a:pt x="2" y="10"/>
                              <a:pt x="2" y="10"/>
                              <a:pt x="2" y="10"/>
                            </a:cubicBezTo>
                            <a:cubicBezTo>
                              <a:pt x="1" y="11"/>
                              <a:pt x="0" y="12"/>
                              <a:pt x="1" y="13"/>
                            </a:cubicBezTo>
                            <a:cubicBezTo>
                              <a:pt x="6" y="19"/>
                              <a:pt x="6" y="19"/>
                              <a:pt x="6" y="19"/>
                            </a:cubicBezTo>
                            <a:cubicBezTo>
                              <a:pt x="7" y="19"/>
                              <a:pt x="7" y="20"/>
                              <a:pt x="7" y="20"/>
                            </a:cubicBezTo>
                            <a:cubicBezTo>
                              <a:pt x="6" y="28"/>
                              <a:pt x="6" y="28"/>
                              <a:pt x="6" y="28"/>
                            </a:cubicBezTo>
                            <a:cubicBezTo>
                              <a:pt x="6" y="29"/>
                              <a:pt x="7" y="30"/>
                              <a:pt x="8" y="29"/>
                            </a:cubicBezTo>
                            <a:cubicBezTo>
                              <a:pt x="15" y="26"/>
                              <a:pt x="15" y="26"/>
                              <a:pt x="15" y="26"/>
                            </a:cubicBezTo>
                            <a:cubicBezTo>
                              <a:pt x="16" y="26"/>
                              <a:pt x="16" y="26"/>
                              <a:pt x="16" y="26"/>
                            </a:cubicBezTo>
                            <a:cubicBezTo>
                              <a:pt x="24" y="29"/>
                              <a:pt x="24" y="29"/>
                              <a:pt x="24" y="29"/>
                            </a:cubicBezTo>
                            <a:cubicBezTo>
                              <a:pt x="25" y="30"/>
                              <a:pt x="26" y="29"/>
                              <a:pt x="26" y="28"/>
                            </a:cubicBezTo>
                            <a:cubicBezTo>
                              <a:pt x="25" y="20"/>
                              <a:pt x="25" y="20"/>
                              <a:pt x="25" y="20"/>
                            </a:cubicBezTo>
                            <a:cubicBezTo>
                              <a:pt x="25" y="20"/>
                              <a:pt x="25" y="19"/>
                              <a:pt x="25" y="19"/>
                            </a:cubicBezTo>
                            <a:lnTo>
                              <a:pt x="31" y="13"/>
                            </a:lnTo>
                            <a:close/>
                          </a:path>
                        </a:pathLst>
                      </a:custGeom>
                      <a:solidFill>
                        <a:srgbClr val="FF7278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C49BC32" id="Freeform 391" o:spid="_x0000_s1026" alt="&quot;&quot;" style="position:absolute;margin-left:22.1pt;margin-top:260.75pt;width:15.15pt;height:14.55pt;rotation:-5670791fd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1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" path="m31,13v,-1,,-2,-1,-3c22,9,22,9,22,9v,,-1,-1,-1,-1c17,1,17,1,17,1,17,,15,,15,1,11,8,11,8,11,8v-1,,-1,1,-1,1c2,10,2,10,2,10,1,11,,12,1,13v5,6,5,6,5,6c7,19,7,20,7,20,6,28,6,28,6,28v,1,1,2,2,1c15,26,15,26,15,26v1,,1,,1,c24,29,24,29,24,29v1,1,2,,2,-1c25,20,25,20,25,20v,,,-1,,-1l31,13xe" fillcolor="#ff7278" stroked="f">
              <v:path arrowok="t" o:connecttype="custom" o:connectlocs="192121,80169;185924,61668;136344,55502;130146,49335;105357,6167;92962,6167;68172,49335;61975,55502;12395,61668;6197,80169;37185,117170;43382,123337;37185,172671;49580,178838;92962,160338;99159,160338;148739,178838;161134,172671;154936,123337;154936,117170;192121,80169" o:connectangles="0,0,0,0,0,0,0,0,0,0,0,0,0,0,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20704" behindDoc="0" locked="0" layoutInCell="1" allowOverlap="1" wp14:anchorId="0E6B1617" wp14:editId="3D3B257B">
              <wp:simplePos x="0" y="0"/>
              <wp:positionH relativeFrom="column">
                <wp:posOffset>2073593</wp:posOffset>
              </wp:positionH>
              <wp:positionV relativeFrom="paragraph">
                <wp:posOffset>2391092</wp:posOffset>
              </wp:positionV>
              <wp:extent cx="195678" cy="185005"/>
              <wp:effectExtent l="5397" t="13653" r="318" b="317"/>
              <wp:wrapNone/>
              <wp:docPr id="536" name="Freeform 39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rot="16408236">
                        <a:off x="0" y="0"/>
                        <a:ext cx="195678" cy="185005"/>
                      </a:xfrm>
                      <a:custGeom>
                        <a:avLst/>
                        <a:gdLst>
                          <a:gd name="T0" fmla="*/ 30 w 31"/>
                          <a:gd name="T1" fmla="*/ 13 h 30"/>
                          <a:gd name="T2" fmla="*/ 29 w 31"/>
                          <a:gd name="T3" fmla="*/ 11 h 30"/>
                          <a:gd name="T4" fmla="*/ 22 w 31"/>
                          <a:gd name="T5" fmla="*/ 9 h 30"/>
                          <a:gd name="T6" fmla="*/ 21 w 31"/>
                          <a:gd name="T7" fmla="*/ 8 h 30"/>
                          <a:gd name="T8" fmla="*/ 17 w 31"/>
                          <a:gd name="T9" fmla="*/ 1 h 30"/>
                          <a:gd name="T10" fmla="*/ 14 w 31"/>
                          <a:gd name="T11" fmla="*/ 1 h 30"/>
                          <a:gd name="T12" fmla="*/ 10 w 31"/>
                          <a:gd name="T13" fmla="*/ 8 h 30"/>
                          <a:gd name="T14" fmla="*/ 9 w 31"/>
                          <a:gd name="T15" fmla="*/ 9 h 30"/>
                          <a:gd name="T16" fmla="*/ 1 w 31"/>
                          <a:gd name="T17" fmla="*/ 11 h 30"/>
                          <a:gd name="T18" fmla="*/ 1 w 31"/>
                          <a:gd name="T19" fmla="*/ 13 h 30"/>
                          <a:gd name="T20" fmla="*/ 6 w 31"/>
                          <a:gd name="T21" fmla="*/ 19 h 30"/>
                          <a:gd name="T22" fmla="*/ 6 w 31"/>
                          <a:gd name="T23" fmla="*/ 20 h 30"/>
                          <a:gd name="T24" fmla="*/ 5 w 31"/>
                          <a:gd name="T25" fmla="*/ 28 h 30"/>
                          <a:gd name="T26" fmla="*/ 8 w 31"/>
                          <a:gd name="T27" fmla="*/ 29 h 30"/>
                          <a:gd name="T28" fmla="*/ 15 w 31"/>
                          <a:gd name="T29" fmla="*/ 26 h 30"/>
                          <a:gd name="T30" fmla="*/ 16 w 31"/>
                          <a:gd name="T31" fmla="*/ 26 h 30"/>
                          <a:gd name="T32" fmla="*/ 23 w 31"/>
                          <a:gd name="T33" fmla="*/ 29 h 30"/>
                          <a:gd name="T34" fmla="*/ 25 w 31"/>
                          <a:gd name="T35" fmla="*/ 28 h 30"/>
                          <a:gd name="T36" fmla="*/ 24 w 31"/>
                          <a:gd name="T37" fmla="*/ 20 h 30"/>
                          <a:gd name="T38" fmla="*/ 25 w 31"/>
                          <a:gd name="T39" fmla="*/ 19 h 30"/>
                          <a:gd name="T40" fmla="*/ 30 w 31"/>
                          <a:gd name="T41" fmla="*/ 13 h 3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</a:cxnLst>
                        <a:rect l="0" t="0" r="r" b="b"/>
                        <a:pathLst>
                          <a:path w="31" h="30">
                            <a:moveTo>
                              <a:pt x="30" y="13"/>
                            </a:moveTo>
                            <a:cubicBezTo>
                              <a:pt x="31" y="12"/>
                              <a:pt x="30" y="11"/>
                              <a:pt x="29" y="11"/>
                            </a:cubicBezTo>
                            <a:cubicBezTo>
                              <a:pt x="22" y="9"/>
                              <a:pt x="22" y="9"/>
                              <a:pt x="22" y="9"/>
                            </a:cubicBezTo>
                            <a:cubicBezTo>
                              <a:pt x="21" y="9"/>
                              <a:pt x="21" y="9"/>
                              <a:pt x="21" y="8"/>
                            </a:cubicBezTo>
                            <a:cubicBezTo>
                              <a:pt x="17" y="1"/>
                              <a:pt x="17" y="1"/>
                              <a:pt x="17" y="1"/>
                            </a:cubicBezTo>
                            <a:cubicBezTo>
                              <a:pt x="16" y="0"/>
                              <a:pt x="15" y="0"/>
                              <a:pt x="14" y="1"/>
                            </a:cubicBezTo>
                            <a:cubicBezTo>
                              <a:pt x="10" y="8"/>
                              <a:pt x="10" y="8"/>
                              <a:pt x="10" y="8"/>
                            </a:cubicBezTo>
                            <a:cubicBezTo>
                              <a:pt x="10" y="9"/>
                              <a:pt x="10" y="9"/>
                              <a:pt x="9" y="9"/>
                            </a:cubicBezTo>
                            <a:cubicBezTo>
                              <a:pt x="1" y="11"/>
                              <a:pt x="1" y="11"/>
                              <a:pt x="1" y="11"/>
                            </a:cubicBezTo>
                            <a:cubicBezTo>
                              <a:pt x="0" y="11"/>
                              <a:pt x="0" y="12"/>
                              <a:pt x="1" y="13"/>
                            </a:cubicBezTo>
                            <a:cubicBezTo>
                              <a:pt x="6" y="19"/>
                              <a:pt x="6" y="19"/>
                              <a:pt x="6" y="19"/>
                            </a:cubicBezTo>
                            <a:cubicBezTo>
                              <a:pt x="6" y="19"/>
                              <a:pt x="6" y="20"/>
                              <a:pt x="6" y="20"/>
                            </a:cubicBezTo>
                            <a:cubicBezTo>
                              <a:pt x="5" y="28"/>
                              <a:pt x="5" y="28"/>
                              <a:pt x="5" y="28"/>
                            </a:cubicBezTo>
                            <a:cubicBezTo>
                              <a:pt x="5" y="29"/>
                              <a:pt x="7" y="30"/>
                              <a:pt x="8" y="29"/>
                            </a:cubicBezTo>
                            <a:cubicBezTo>
                              <a:pt x="15" y="26"/>
                              <a:pt x="15" y="26"/>
                              <a:pt x="15" y="26"/>
                            </a:cubicBezTo>
                            <a:cubicBezTo>
                              <a:pt x="15" y="26"/>
                              <a:pt x="16" y="26"/>
                              <a:pt x="16" y="26"/>
                            </a:cubicBezTo>
                            <a:cubicBezTo>
                              <a:pt x="23" y="29"/>
                              <a:pt x="23" y="29"/>
                              <a:pt x="23" y="29"/>
                            </a:cubicBezTo>
                            <a:cubicBezTo>
                              <a:pt x="24" y="30"/>
                              <a:pt x="25" y="29"/>
                              <a:pt x="25" y="28"/>
                            </a:cubicBezTo>
                            <a:cubicBezTo>
                              <a:pt x="24" y="20"/>
                              <a:pt x="24" y="20"/>
                              <a:pt x="24" y="20"/>
                            </a:cubicBezTo>
                            <a:cubicBezTo>
                              <a:pt x="24" y="20"/>
                              <a:pt x="25" y="19"/>
                              <a:pt x="25" y="19"/>
                            </a:cubicBezTo>
                            <a:lnTo>
                              <a:pt x="30" y="13"/>
                            </a:lnTo>
                            <a:close/>
                          </a:path>
                        </a:pathLst>
                      </a:custGeom>
                      <a:solidFill>
                        <a:srgbClr val="B6D42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19259F65" id="Freeform 392" o:spid="_x0000_s1026" alt="&quot;&quot;" style="position:absolute;margin-left:163.3pt;margin-top:188.25pt;width:15.4pt;height:14.55pt;rotation:-5670791fd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1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" path="m30,13v1,-1,,-2,-1,-2c22,9,22,9,22,9v-1,,-1,,-1,-1c17,1,17,1,17,1,16,,15,,14,1,10,8,10,8,10,8v,1,,1,-1,1c1,11,1,11,1,11v-1,,-1,1,,2c6,19,6,19,6,19v,,,1,,1c5,28,5,28,5,28v,1,2,2,3,1c15,26,15,26,15,26v,,1,,1,c23,29,23,29,23,29v1,1,2,,2,-1c24,20,24,20,24,20v,,1,-1,1,-1l30,13xe" fillcolor="#b6d429" stroked="f">
              <v:path arrowok="t" o:connecttype="custom" o:connectlocs="189366,80169;183054,67835;138868,55502;132556,49335;107307,6167;88371,6167;63122,49335;56810,55502;6312,67835;6312,80169;37873,117170;37873,123337;31561,172671;50498,178838;94683,160338;100995,160338;145180,178838;157805,172671;151493,123337;157805,117170;189366,80169" o:connectangles="0,0,0,0,0,0,0,0,0,0,0,0,0,0,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21728" behindDoc="0" locked="0" layoutInCell="1" allowOverlap="1" wp14:anchorId="2119B135" wp14:editId="71B009B4">
              <wp:simplePos x="0" y="0"/>
              <wp:positionH relativeFrom="column">
                <wp:posOffset>2538730</wp:posOffset>
              </wp:positionH>
              <wp:positionV relativeFrom="paragraph">
                <wp:posOffset>2632710</wp:posOffset>
              </wp:positionV>
              <wp:extent cx="195678" cy="188563"/>
              <wp:effectExtent l="3810" t="15240" r="17780" b="0"/>
              <wp:wrapNone/>
              <wp:docPr id="537" name="Freeform 39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rot="16408236">
                        <a:off x="0" y="0"/>
                        <a:ext cx="195678" cy="188563"/>
                      </a:xfrm>
                      <a:custGeom>
                        <a:avLst/>
                        <a:gdLst>
                          <a:gd name="T0" fmla="*/ 30 w 31"/>
                          <a:gd name="T1" fmla="*/ 13 h 30"/>
                          <a:gd name="T2" fmla="*/ 29 w 31"/>
                          <a:gd name="T3" fmla="*/ 11 h 30"/>
                          <a:gd name="T4" fmla="*/ 22 w 31"/>
                          <a:gd name="T5" fmla="*/ 9 h 30"/>
                          <a:gd name="T6" fmla="*/ 21 w 31"/>
                          <a:gd name="T7" fmla="*/ 8 h 30"/>
                          <a:gd name="T8" fmla="*/ 17 w 31"/>
                          <a:gd name="T9" fmla="*/ 1 h 30"/>
                          <a:gd name="T10" fmla="*/ 14 w 31"/>
                          <a:gd name="T11" fmla="*/ 1 h 30"/>
                          <a:gd name="T12" fmla="*/ 10 w 31"/>
                          <a:gd name="T13" fmla="*/ 8 h 30"/>
                          <a:gd name="T14" fmla="*/ 9 w 31"/>
                          <a:gd name="T15" fmla="*/ 9 h 30"/>
                          <a:gd name="T16" fmla="*/ 2 w 31"/>
                          <a:gd name="T17" fmla="*/ 11 h 30"/>
                          <a:gd name="T18" fmla="*/ 1 w 31"/>
                          <a:gd name="T19" fmla="*/ 13 h 30"/>
                          <a:gd name="T20" fmla="*/ 6 w 31"/>
                          <a:gd name="T21" fmla="*/ 19 h 30"/>
                          <a:gd name="T22" fmla="*/ 7 w 31"/>
                          <a:gd name="T23" fmla="*/ 20 h 30"/>
                          <a:gd name="T24" fmla="*/ 6 w 31"/>
                          <a:gd name="T25" fmla="*/ 28 h 30"/>
                          <a:gd name="T26" fmla="*/ 8 w 31"/>
                          <a:gd name="T27" fmla="*/ 29 h 30"/>
                          <a:gd name="T28" fmla="*/ 15 w 31"/>
                          <a:gd name="T29" fmla="*/ 26 h 30"/>
                          <a:gd name="T30" fmla="*/ 16 w 31"/>
                          <a:gd name="T31" fmla="*/ 26 h 30"/>
                          <a:gd name="T32" fmla="*/ 23 w 31"/>
                          <a:gd name="T33" fmla="*/ 29 h 30"/>
                          <a:gd name="T34" fmla="*/ 26 w 31"/>
                          <a:gd name="T35" fmla="*/ 28 h 30"/>
                          <a:gd name="T36" fmla="*/ 25 w 31"/>
                          <a:gd name="T37" fmla="*/ 20 h 30"/>
                          <a:gd name="T38" fmla="*/ 25 w 31"/>
                          <a:gd name="T39" fmla="*/ 19 h 30"/>
                          <a:gd name="T40" fmla="*/ 30 w 31"/>
                          <a:gd name="T41" fmla="*/ 13 h 3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</a:cxnLst>
                        <a:rect l="0" t="0" r="r" b="b"/>
                        <a:pathLst>
                          <a:path w="31" h="30">
                            <a:moveTo>
                              <a:pt x="30" y="13"/>
                            </a:moveTo>
                            <a:cubicBezTo>
                              <a:pt x="31" y="12"/>
                              <a:pt x="31" y="11"/>
                              <a:pt x="29" y="11"/>
                            </a:cubicBezTo>
                            <a:cubicBezTo>
                              <a:pt x="22" y="9"/>
                              <a:pt x="22" y="9"/>
                              <a:pt x="22" y="9"/>
                            </a:cubicBezTo>
                            <a:cubicBezTo>
                              <a:pt x="21" y="9"/>
                              <a:pt x="21" y="9"/>
                              <a:pt x="21" y="8"/>
                            </a:cubicBezTo>
                            <a:cubicBezTo>
                              <a:pt x="17" y="1"/>
                              <a:pt x="17" y="1"/>
                              <a:pt x="17" y="1"/>
                            </a:cubicBezTo>
                            <a:cubicBezTo>
                              <a:pt x="16" y="0"/>
                              <a:pt x="15" y="0"/>
                              <a:pt x="14" y="1"/>
                            </a:cubicBezTo>
                            <a:cubicBezTo>
                              <a:pt x="10" y="8"/>
                              <a:pt x="10" y="8"/>
                              <a:pt x="10" y="8"/>
                            </a:cubicBezTo>
                            <a:cubicBezTo>
                              <a:pt x="10" y="9"/>
                              <a:pt x="10" y="9"/>
                              <a:pt x="9" y="9"/>
                            </a:cubicBezTo>
                            <a:cubicBezTo>
                              <a:pt x="2" y="11"/>
                              <a:pt x="2" y="11"/>
                              <a:pt x="2" y="11"/>
                            </a:cubicBezTo>
                            <a:cubicBezTo>
                              <a:pt x="1" y="11"/>
                              <a:pt x="0" y="12"/>
                              <a:pt x="1" y="13"/>
                            </a:cubicBezTo>
                            <a:cubicBezTo>
                              <a:pt x="6" y="19"/>
                              <a:pt x="6" y="19"/>
                              <a:pt x="6" y="19"/>
                            </a:cubicBezTo>
                            <a:cubicBezTo>
                              <a:pt x="6" y="19"/>
                              <a:pt x="7" y="20"/>
                              <a:pt x="7" y="20"/>
                            </a:cubicBezTo>
                            <a:cubicBezTo>
                              <a:pt x="6" y="28"/>
                              <a:pt x="6" y="28"/>
                              <a:pt x="6" y="28"/>
                            </a:cubicBezTo>
                            <a:cubicBezTo>
                              <a:pt x="6" y="29"/>
                              <a:pt x="7" y="30"/>
                              <a:pt x="8" y="29"/>
                            </a:cubicBezTo>
                            <a:cubicBezTo>
                              <a:pt x="15" y="26"/>
                              <a:pt x="15" y="26"/>
                              <a:pt x="15" y="26"/>
                            </a:cubicBezTo>
                            <a:cubicBezTo>
                              <a:pt x="15" y="26"/>
                              <a:pt x="16" y="26"/>
                              <a:pt x="16" y="26"/>
                            </a:cubicBezTo>
                            <a:cubicBezTo>
                              <a:pt x="23" y="29"/>
                              <a:pt x="23" y="29"/>
                              <a:pt x="23" y="29"/>
                            </a:cubicBezTo>
                            <a:cubicBezTo>
                              <a:pt x="24" y="30"/>
                              <a:pt x="26" y="29"/>
                              <a:pt x="26" y="28"/>
                            </a:cubicBezTo>
                            <a:cubicBezTo>
                              <a:pt x="25" y="20"/>
                              <a:pt x="25" y="20"/>
                              <a:pt x="25" y="20"/>
                            </a:cubicBezTo>
                            <a:cubicBezTo>
                              <a:pt x="25" y="20"/>
                              <a:pt x="25" y="19"/>
                              <a:pt x="25" y="19"/>
                            </a:cubicBezTo>
                            <a:lnTo>
                              <a:pt x="30" y="13"/>
                            </a:lnTo>
                            <a:close/>
                          </a:path>
                        </a:pathLst>
                      </a:custGeom>
                      <a:solidFill>
                        <a:srgbClr val="7ECAD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472FF5F" id="Freeform 393" o:spid="_x0000_s1026" alt="&quot;&quot;" style="position:absolute;margin-left:199.9pt;margin-top:207.3pt;width:15.4pt;height:14.85pt;rotation:-5670791fd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1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" path="m30,13v1,-1,1,-2,-1,-2c22,9,22,9,22,9v-1,,-1,,-1,-1c17,1,17,1,17,1,16,,15,,14,1,10,8,10,8,10,8v,1,,1,-1,1c2,11,2,11,2,11,1,11,,12,1,13v5,6,5,6,5,6c6,19,7,20,7,20,6,28,6,28,6,28v,1,1,2,2,1c15,26,15,26,15,26v,,1,,1,c23,29,23,29,23,29v1,1,3,,3,-1c25,20,25,20,25,20v,,,-1,,-1l30,13xe" fillcolor="#7ecad9" stroked="f">
              <v:path arrowok="t" o:connecttype="custom" o:connectlocs="189366,81711;183054,69140;138868,56569;132556,50283;107307,6285;88371,6285;63122,50283;56810,56569;12624,69140;6312,81711;37873,119423;44185,125709;37873,175992;50498,182278;94683,163421;100995,163421;145180,182278;164117,175992;157805,125709;157805,119423;189366,81711" o:connectangles="0,0,0,0,0,0,0,0,0,0,0,0,0,0,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22752" behindDoc="0" locked="0" layoutInCell="1" allowOverlap="1" wp14:anchorId="09713B3A" wp14:editId="57F9C4DC">
              <wp:simplePos x="0" y="0"/>
              <wp:positionH relativeFrom="column">
                <wp:posOffset>562927</wp:posOffset>
              </wp:positionH>
              <wp:positionV relativeFrom="paragraph">
                <wp:posOffset>3564573</wp:posOffset>
              </wp:positionV>
              <wp:extent cx="526553" cy="853870"/>
              <wp:effectExtent l="7938" t="0" r="14922" b="0"/>
              <wp:wrapNone/>
              <wp:docPr id="538" name="AutoShape 38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 noChangeArrowheads="1" noTextEdit="1"/>
                    </wps:cNvSpPr>
                    <wps:spPr bwMode="auto">
                      <a:xfrm rot="16408236">
                        <a:off x="0" y="0"/>
                        <a:ext cx="526553" cy="853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14E0A611" id="AutoShape 389" o:spid="_x0000_s1026" alt="&quot;&quot;" style="position:absolute;margin-left:44.3pt;margin-top:280.7pt;width:41.45pt;height:67.25pt;rotation:-5670791fd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" filled="f" stroked="f">
              <o:lock v:ext="edit" aspectratio="t" text="t"/>
            </v:rect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32992" behindDoc="0" locked="0" layoutInCell="1" allowOverlap="1" wp14:anchorId="24020CE2" wp14:editId="7DB4EF39">
              <wp:simplePos x="0" y="0"/>
              <wp:positionH relativeFrom="column">
                <wp:posOffset>5174933</wp:posOffset>
              </wp:positionH>
              <wp:positionV relativeFrom="paragraph">
                <wp:posOffset>3479482</wp:posOffset>
              </wp:positionV>
              <wp:extent cx="192121" cy="185005"/>
              <wp:effectExtent l="3492" t="15558" r="2223" b="2222"/>
              <wp:wrapNone/>
              <wp:docPr id="547" name="Freeform 39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rot="16408236">
                        <a:off x="0" y="0"/>
                        <a:ext cx="192121" cy="185005"/>
                      </a:xfrm>
                      <a:custGeom>
                        <a:avLst/>
                        <a:gdLst>
                          <a:gd name="T0" fmla="*/ 31 w 31"/>
                          <a:gd name="T1" fmla="*/ 13 h 30"/>
                          <a:gd name="T2" fmla="*/ 30 w 31"/>
                          <a:gd name="T3" fmla="*/ 10 h 30"/>
                          <a:gd name="T4" fmla="*/ 22 w 31"/>
                          <a:gd name="T5" fmla="*/ 9 h 30"/>
                          <a:gd name="T6" fmla="*/ 21 w 31"/>
                          <a:gd name="T7" fmla="*/ 8 h 30"/>
                          <a:gd name="T8" fmla="*/ 17 w 31"/>
                          <a:gd name="T9" fmla="*/ 1 h 30"/>
                          <a:gd name="T10" fmla="*/ 15 w 31"/>
                          <a:gd name="T11" fmla="*/ 1 h 30"/>
                          <a:gd name="T12" fmla="*/ 11 w 31"/>
                          <a:gd name="T13" fmla="*/ 8 h 30"/>
                          <a:gd name="T14" fmla="*/ 10 w 31"/>
                          <a:gd name="T15" fmla="*/ 9 h 30"/>
                          <a:gd name="T16" fmla="*/ 2 w 31"/>
                          <a:gd name="T17" fmla="*/ 10 h 30"/>
                          <a:gd name="T18" fmla="*/ 1 w 31"/>
                          <a:gd name="T19" fmla="*/ 13 h 30"/>
                          <a:gd name="T20" fmla="*/ 6 w 31"/>
                          <a:gd name="T21" fmla="*/ 19 h 30"/>
                          <a:gd name="T22" fmla="*/ 7 w 31"/>
                          <a:gd name="T23" fmla="*/ 20 h 30"/>
                          <a:gd name="T24" fmla="*/ 6 w 31"/>
                          <a:gd name="T25" fmla="*/ 28 h 30"/>
                          <a:gd name="T26" fmla="*/ 8 w 31"/>
                          <a:gd name="T27" fmla="*/ 29 h 30"/>
                          <a:gd name="T28" fmla="*/ 15 w 31"/>
                          <a:gd name="T29" fmla="*/ 26 h 30"/>
                          <a:gd name="T30" fmla="*/ 16 w 31"/>
                          <a:gd name="T31" fmla="*/ 26 h 30"/>
                          <a:gd name="T32" fmla="*/ 24 w 31"/>
                          <a:gd name="T33" fmla="*/ 29 h 30"/>
                          <a:gd name="T34" fmla="*/ 26 w 31"/>
                          <a:gd name="T35" fmla="*/ 28 h 30"/>
                          <a:gd name="T36" fmla="*/ 25 w 31"/>
                          <a:gd name="T37" fmla="*/ 20 h 30"/>
                          <a:gd name="T38" fmla="*/ 25 w 31"/>
                          <a:gd name="T39" fmla="*/ 19 h 30"/>
                          <a:gd name="T40" fmla="*/ 31 w 31"/>
                          <a:gd name="T41" fmla="*/ 13 h 3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</a:cxnLst>
                        <a:rect l="0" t="0" r="r" b="b"/>
                        <a:pathLst>
                          <a:path w="31" h="30">
                            <a:moveTo>
                              <a:pt x="31" y="13"/>
                            </a:moveTo>
                            <a:cubicBezTo>
                              <a:pt x="31" y="12"/>
                              <a:pt x="31" y="11"/>
                              <a:pt x="30" y="10"/>
                            </a:cubicBezTo>
                            <a:cubicBezTo>
                              <a:pt x="22" y="9"/>
                              <a:pt x="22" y="9"/>
                              <a:pt x="22" y="9"/>
                            </a:cubicBezTo>
                            <a:cubicBezTo>
                              <a:pt x="22" y="9"/>
                              <a:pt x="21" y="8"/>
                              <a:pt x="21" y="8"/>
                            </a:cubicBezTo>
                            <a:cubicBezTo>
                              <a:pt x="17" y="1"/>
                              <a:pt x="17" y="1"/>
                              <a:pt x="17" y="1"/>
                            </a:cubicBezTo>
                            <a:cubicBezTo>
                              <a:pt x="17" y="0"/>
                              <a:pt x="15" y="0"/>
                              <a:pt x="15" y="1"/>
                            </a:cubicBezTo>
                            <a:cubicBezTo>
                              <a:pt x="11" y="8"/>
                              <a:pt x="11" y="8"/>
                              <a:pt x="11" y="8"/>
                            </a:cubicBezTo>
                            <a:cubicBezTo>
                              <a:pt x="10" y="8"/>
                              <a:pt x="10" y="9"/>
                              <a:pt x="10" y="9"/>
                            </a:cubicBezTo>
                            <a:cubicBezTo>
                              <a:pt x="2" y="10"/>
                              <a:pt x="2" y="10"/>
                              <a:pt x="2" y="10"/>
                            </a:cubicBezTo>
                            <a:cubicBezTo>
                              <a:pt x="1" y="11"/>
                              <a:pt x="0" y="12"/>
                              <a:pt x="1" y="13"/>
                            </a:cubicBezTo>
                            <a:cubicBezTo>
                              <a:pt x="6" y="19"/>
                              <a:pt x="6" y="19"/>
                              <a:pt x="6" y="19"/>
                            </a:cubicBezTo>
                            <a:cubicBezTo>
                              <a:pt x="7" y="19"/>
                              <a:pt x="7" y="20"/>
                              <a:pt x="7" y="20"/>
                            </a:cubicBezTo>
                            <a:cubicBezTo>
                              <a:pt x="6" y="28"/>
                              <a:pt x="6" y="28"/>
                              <a:pt x="6" y="28"/>
                            </a:cubicBezTo>
                            <a:cubicBezTo>
                              <a:pt x="6" y="29"/>
                              <a:pt x="7" y="30"/>
                              <a:pt x="8" y="29"/>
                            </a:cubicBezTo>
                            <a:cubicBezTo>
                              <a:pt x="15" y="26"/>
                              <a:pt x="15" y="26"/>
                              <a:pt x="15" y="26"/>
                            </a:cubicBezTo>
                            <a:cubicBezTo>
                              <a:pt x="16" y="26"/>
                              <a:pt x="16" y="26"/>
                              <a:pt x="16" y="26"/>
                            </a:cubicBezTo>
                            <a:cubicBezTo>
                              <a:pt x="24" y="29"/>
                              <a:pt x="24" y="29"/>
                              <a:pt x="24" y="29"/>
                            </a:cubicBezTo>
                            <a:cubicBezTo>
                              <a:pt x="25" y="30"/>
                              <a:pt x="26" y="29"/>
                              <a:pt x="26" y="28"/>
                            </a:cubicBezTo>
                            <a:cubicBezTo>
                              <a:pt x="25" y="20"/>
                              <a:pt x="25" y="20"/>
                              <a:pt x="25" y="20"/>
                            </a:cubicBezTo>
                            <a:cubicBezTo>
                              <a:pt x="25" y="20"/>
                              <a:pt x="25" y="19"/>
                              <a:pt x="25" y="19"/>
                            </a:cubicBezTo>
                            <a:lnTo>
                              <a:pt x="31" y="13"/>
                            </a:lnTo>
                            <a:close/>
                          </a:path>
                        </a:pathLst>
                      </a:custGeom>
                      <a:solidFill>
                        <a:schemeClr val="accent4"/>
                      </a:solidFill>
                      <a:ln>
                        <a:noFill/>
                      </a:ln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798FCE5" id="Freeform 391" o:spid="_x0000_s1026" alt="&quot;&quot;" style="position:absolute;margin-left:407.5pt;margin-top:273.95pt;width:15.15pt;height:14.55pt;rotation:-5670791fd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1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" path="m31,13v,-1,,-2,-1,-3c22,9,22,9,22,9v,,-1,-1,-1,-1c17,1,17,1,17,1,17,,15,,15,1,11,8,11,8,11,8v-1,,-1,1,-1,1c2,10,2,10,2,10,1,11,,12,1,13v5,6,5,6,5,6c7,19,7,20,7,20,6,28,6,28,6,28v,1,1,2,2,1c15,26,15,26,15,26v1,,1,,1,c24,29,24,29,24,29v1,1,2,,2,-1c25,20,25,20,25,20v,,,-1,,-1l31,13xe" fillcolor="#ff7278 [3207]" stroked="f">
              <v:path arrowok="t" o:connecttype="custom" o:connectlocs="192121,80169;185924,61668;136344,55502;130146,49335;105357,6167;92962,6167;68172,49335;61975,55502;12395,61668;6197,80169;37185,117170;43382,123337;37185,172671;49580,178838;92962,160338;99159,160338;148739,178838;161134,172671;154936,123337;154936,117170;192121,80169" o:connectangles="0,0,0,0,0,0,0,0,0,0,0,0,0,0,0,0,0,0,0,0,0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removePersonalInformation/>
  <w:removeDateAndTime/>
  <w:proofState w:spelling="clean" w:grammar="clean"/>
  <w:attachedTemplate r:id="rId1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B5C"/>
    <w:rsid w:val="00001FD8"/>
    <w:rsid w:val="000421DB"/>
    <w:rsid w:val="0005643C"/>
    <w:rsid w:val="00067824"/>
    <w:rsid w:val="000A67D3"/>
    <w:rsid w:val="000F7342"/>
    <w:rsid w:val="00141BC1"/>
    <w:rsid w:val="0014245C"/>
    <w:rsid w:val="00221ECD"/>
    <w:rsid w:val="00254137"/>
    <w:rsid w:val="003E3259"/>
    <w:rsid w:val="003E365E"/>
    <w:rsid w:val="003F353E"/>
    <w:rsid w:val="004319CF"/>
    <w:rsid w:val="00470158"/>
    <w:rsid w:val="00473E6D"/>
    <w:rsid w:val="00491E0B"/>
    <w:rsid w:val="004A7E4F"/>
    <w:rsid w:val="004C5297"/>
    <w:rsid w:val="004D3272"/>
    <w:rsid w:val="004D566C"/>
    <w:rsid w:val="004F03CE"/>
    <w:rsid w:val="00504FBD"/>
    <w:rsid w:val="005250AA"/>
    <w:rsid w:val="00562E2E"/>
    <w:rsid w:val="00577406"/>
    <w:rsid w:val="00580075"/>
    <w:rsid w:val="00583903"/>
    <w:rsid w:val="005B1E71"/>
    <w:rsid w:val="005E305A"/>
    <w:rsid w:val="005E45E5"/>
    <w:rsid w:val="00630B21"/>
    <w:rsid w:val="00646970"/>
    <w:rsid w:val="00665BCE"/>
    <w:rsid w:val="006C51C1"/>
    <w:rsid w:val="006E47A9"/>
    <w:rsid w:val="00700DD1"/>
    <w:rsid w:val="00710312"/>
    <w:rsid w:val="007B4B24"/>
    <w:rsid w:val="007D351D"/>
    <w:rsid w:val="00806290"/>
    <w:rsid w:val="00831CCC"/>
    <w:rsid w:val="00875ADF"/>
    <w:rsid w:val="00916BC9"/>
    <w:rsid w:val="00934D4A"/>
    <w:rsid w:val="00940862"/>
    <w:rsid w:val="00942956"/>
    <w:rsid w:val="00944156"/>
    <w:rsid w:val="0095228F"/>
    <w:rsid w:val="00976630"/>
    <w:rsid w:val="009939F9"/>
    <w:rsid w:val="009A2D1E"/>
    <w:rsid w:val="009C49C6"/>
    <w:rsid w:val="009F5CCE"/>
    <w:rsid w:val="00A426CD"/>
    <w:rsid w:val="00A60540"/>
    <w:rsid w:val="00A75B2B"/>
    <w:rsid w:val="00A947B4"/>
    <w:rsid w:val="00AA182C"/>
    <w:rsid w:val="00AD3B5C"/>
    <w:rsid w:val="00AE124E"/>
    <w:rsid w:val="00AE16CF"/>
    <w:rsid w:val="00BD3305"/>
    <w:rsid w:val="00BF147A"/>
    <w:rsid w:val="00C00E82"/>
    <w:rsid w:val="00C52221"/>
    <w:rsid w:val="00C60FDC"/>
    <w:rsid w:val="00C74085"/>
    <w:rsid w:val="00C82E8E"/>
    <w:rsid w:val="00C9125B"/>
    <w:rsid w:val="00CD0E1C"/>
    <w:rsid w:val="00D06ACC"/>
    <w:rsid w:val="00D206C8"/>
    <w:rsid w:val="00D24643"/>
    <w:rsid w:val="00D338FB"/>
    <w:rsid w:val="00D533F7"/>
    <w:rsid w:val="00DD2905"/>
    <w:rsid w:val="00E11B39"/>
    <w:rsid w:val="00E51FBE"/>
    <w:rsid w:val="00EA69F4"/>
    <w:rsid w:val="00EB3614"/>
    <w:rsid w:val="00F3512C"/>
    <w:rsid w:val="00F81B8E"/>
    <w:rsid w:val="00F8739B"/>
    <w:rsid w:val="00FA115A"/>
    <w:rsid w:val="00FC2AAC"/>
    <w:rsid w:val="00FC67C9"/>
    <w:rsid w:val="00FF0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532FF1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="Times New Roman"/>
        <w:lang w:val="en-US" w:eastAsia="en-US" w:bidi="ar-SA"/>
      </w:rPr>
    </w:rPrDefault>
    <w:pPrDefault>
      <w:pPr>
        <w:spacing w:after="200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4F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76630"/>
    <w:pPr>
      <w:spacing w:before="3720" w:after="0"/>
      <w:contextualSpacing/>
    </w:pPr>
    <w:rPr>
      <w:rFonts w:asciiTheme="majorHAnsi" w:eastAsiaTheme="majorEastAsia" w:hAnsiTheme="majorHAnsi" w:cstheme="majorBidi"/>
      <w:b/>
      <w:caps/>
      <w:color w:val="2C3644" w:themeColor="text2"/>
      <w:kern w:val="28"/>
      <w:sz w:val="12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6630"/>
    <w:rPr>
      <w:rFonts w:asciiTheme="majorHAnsi" w:eastAsiaTheme="majorEastAsia" w:hAnsiTheme="majorHAnsi" w:cstheme="majorBidi"/>
      <w:b/>
      <w:caps/>
      <w:color w:val="2C3644" w:themeColor="text2"/>
      <w:kern w:val="28"/>
      <w:sz w:val="120"/>
      <w:szCs w:val="56"/>
      <w:lang w:val="en-US"/>
    </w:rPr>
  </w:style>
  <w:style w:type="paragraph" w:styleId="Header">
    <w:name w:val="header"/>
    <w:basedOn w:val="Normal"/>
    <w:link w:val="HeaderChar"/>
    <w:uiPriority w:val="99"/>
    <w:semiHidden/>
    <w:rsid w:val="006E47A9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E47A9"/>
    <w:rPr>
      <w:lang w:val="en-US"/>
    </w:rPr>
  </w:style>
  <w:style w:type="paragraph" w:styleId="Footer">
    <w:name w:val="footer"/>
    <w:basedOn w:val="Normal"/>
    <w:link w:val="FooterChar"/>
    <w:uiPriority w:val="99"/>
    <w:semiHidden/>
    <w:rsid w:val="006E47A9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E47A9"/>
    <w:rPr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69F4"/>
    <w:pPr>
      <w:numPr>
        <w:ilvl w:val="1"/>
      </w:numPr>
      <w:spacing w:after="0"/>
    </w:pPr>
    <w:rPr>
      <w:rFonts w:eastAsiaTheme="minorEastAsia" w:cstheme="minorBidi"/>
      <w:b/>
      <w:caps/>
      <w:color w:val="2C3644" w:themeColor="text2"/>
      <w:sz w:val="76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EA69F4"/>
    <w:rPr>
      <w:rFonts w:eastAsiaTheme="minorEastAsia" w:cstheme="minorBidi"/>
      <w:b/>
      <w:caps/>
      <w:color w:val="2C3644" w:themeColor="text2"/>
      <w:sz w:val="76"/>
      <w:szCs w:val="22"/>
      <w:lang w:val="en-US"/>
    </w:rPr>
  </w:style>
  <w:style w:type="character" w:styleId="PlaceholderText">
    <w:name w:val="Placeholder Text"/>
    <w:basedOn w:val="DefaultParagraphFont"/>
    <w:uiPriority w:val="99"/>
    <w:semiHidden/>
    <w:rsid w:val="00504FBD"/>
    <w:rPr>
      <w:color w:val="808080"/>
    </w:rPr>
  </w:style>
  <w:style w:type="table" w:styleId="TableGrid">
    <w:name w:val="Table Grid"/>
    <w:basedOn w:val="TableNormal"/>
    <w:uiPriority w:val="39"/>
    <w:rsid w:val="00AD3B5C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Anna3\AppData\Roaming\Microsoft\Templates\Balloons%20birthday%20card.dotx" TargetMode="External"/></Relationships>
</file>

<file path=word/theme/theme1.xml><?xml version="1.0" encoding="utf-8"?>
<a:theme xmlns:a="http://schemas.openxmlformats.org/drawingml/2006/main" name="Office Theme">
  <a:themeElements>
    <a:clrScheme name="Birthday Card BC-03">
      <a:dk1>
        <a:sysClr val="windowText" lastClr="000000"/>
      </a:dk1>
      <a:lt1>
        <a:sysClr val="window" lastClr="FFFFFF"/>
      </a:lt1>
      <a:dk2>
        <a:srgbClr val="2C3644"/>
      </a:dk2>
      <a:lt2>
        <a:srgbClr val="FFFFFF"/>
      </a:lt2>
      <a:accent1>
        <a:srgbClr val="FAAF40"/>
      </a:accent1>
      <a:accent2>
        <a:srgbClr val="B6D429"/>
      </a:accent2>
      <a:accent3>
        <a:srgbClr val="7ECAD9"/>
      </a:accent3>
      <a:accent4>
        <a:srgbClr val="FF7278"/>
      </a:accent4>
      <a:accent5>
        <a:srgbClr val="3C2517"/>
      </a:accent5>
      <a:accent6>
        <a:srgbClr val="A87D51"/>
      </a:accent6>
      <a:hlink>
        <a:srgbClr val="0563C1"/>
      </a:hlink>
      <a:folHlink>
        <a:srgbClr val="FF7278"/>
      </a:folHlink>
    </a:clrScheme>
    <a:fontScheme name="Century Schoolbook">
      <a:maj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B05657-6FC1-4390-8E4E-5C8086260D0D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BEA13A2A-198C-45DE-941E-D331C4FF444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EBF7CA4-A6EE-4927-9359-B301DEE14A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1817C79-E6FD-447E-A280-26F774C9FD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Balloons birthday card</Template>
  <TotalTime>0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2025-07-18T07:32:00Z</dcterms:created>
  <dcterms:modified xsi:type="dcterms:W3CDTF">2025-07-25T09:22:00Z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