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im Ausland studiert: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Auto älter als 10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Macht eine ehrenamtliche Tätigkeit: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bei der Polizei: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länger als 40 Jahre: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Ist einen Marathon/ Halbmarathon gelaufen: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War/ Ist Feuerwehrmann/frau: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Haustier: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Führerschein schon abgeben müssen: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Mag Zartbitterschokolade: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mal auf einem Kreuzfahrtschiff: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März Geburtstag: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Wurde schon von einem Tier gebissen: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in der Schule sitzen geblieben: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Zahlt regelmäßig für ein Abo was er/sie gar nicht nutzt: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Nicht mit dem Auto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auf einem Musikfestival: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ein/e Lieblingsschauspieler/in: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lieber Tee als Kaffee: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Kann häkeln: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Isst kein Fleisch: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die 6 größten Kontinente bereist: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einen Traktor: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Kann stricken: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Hatte schon einen Knochenbruch: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