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A3AA7" w14:textId="72181D1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t>birthday-Bingo</w:t>
      </w:r>
    </w:p>
    <w:p w14:paraId="4850635B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63476C1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Hat einen Traktor: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Steht regelmäßig vor 6 auf: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schon im Fernsehen zu sehen: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Ist einen Marathon/ Halbmarathon gelaufen: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Mag Krimis:</w:t>
            </w:r>
          </w:p>
          <w:p/>
        </w:tc>
      </w:tr>
      <w:tr w:rsidR="00067824" w14:paraId="09AAE502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Spricht mehr als 2 Sprachen: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Tante/ Onkel: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beim Kochen ein Gericht verbrannt: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alle runden Geburtstage groß gefeiert: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dieses Jahr einen Strafzettel bekommen:</w:t>
            </w:r>
          </w:p>
          <w:p/>
        </w:tc>
      </w:tr>
      <w:tr w:rsidR="00067824" w14:paraId="42D815E0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Kennt Klaus seit der Schulzeit: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schon bei einer Prüfung geschummelt: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bei einem Gewinnspiel gewonnen: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mit Klaus schon im Urlaub: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Trinkt lieber Tee als Kaffee:</w:t>
            </w:r>
          </w:p>
          <w:p/>
        </w:tc>
      </w:tr>
      <w:tr w:rsidR="00067824" w14:paraId="030A8D1E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Macht eine ehrenamtliche Tätigkeit: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 Tatoo: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Liest regelmäßig Zeitung: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Wurde schon einmal seekrank: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Kann häkeln:</w:t>
            </w:r>
          </w:p>
          <w:p/>
        </w:tc>
      </w:tr>
      <w:tr w:rsidR="00067824" w14:paraId="5056D17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War schon auf einem Musikfestival: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 Auto älter als 10 Jahre: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Besitzt &gt; 3 Fahrräder: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schon die 6 größten Kontinente bereist: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Mehr als 20 km angereist:</w:t>
            </w:r>
          </w:p>
          <w:p/>
        </w:tc>
      </w:tr>
    </w:tbl>
    <w:p w14:paraId="09424B4A" w14:textId="77777777" w:rsidR="00AD3B5C" w:rsidRPr="00AD3B5C" w:rsidRDefault="00AD3B5C" w:rsidP="0005643C">
      <w:pPr>
        <w:rPr>
          <w:lang w:val="en-GB"/>
        </w:rPr>
      </w:pPr>
    </w:p>
    <w:sectPr w:rsidR="00AD3B5C" w:rsidRPr="00AD3B5C" w:rsidSect="0014245C">
      <w:headerReference w:type="default" r:id="rId10"/>
      <w:footerReference w:type="default" r:id="rId11"/>
      <w:pgSz w:w="10081" w:h="7201" w:orient="landscape" w:code="23"/>
      <w:pgMar w:top="720" w:right="567" w:bottom="288" w:left="567" w:header="34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DC9B5" w14:textId="77777777" w:rsidR="00710312" w:rsidRDefault="00710312" w:rsidP="003F353E">
      <w:pPr>
        <w:spacing w:after="0"/>
      </w:pPr>
      <w:r>
        <w:separator/>
      </w:r>
    </w:p>
  </w:endnote>
  <w:endnote w:type="continuationSeparator" w:id="0">
    <w:p w14:paraId="66AC0D72" w14:textId="77777777" w:rsidR="00710312" w:rsidRDefault="00710312" w:rsidP="003F3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66E92" w14:textId="77777777" w:rsidR="006E47A9" w:rsidRDefault="006E47A9">
    <w:pPr>
      <w:pStyle w:val="Foot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2464" behindDoc="0" locked="0" layoutInCell="1" allowOverlap="1" wp14:anchorId="214A5598" wp14:editId="3BC273A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8" name="Freeform 2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9DC549" id="Freeform 257" o:spid="_x0000_s1026" alt="&quot;&quot;" style="position:absolute;margin-left:0;margin-top:0;width:0;height:0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3488" behindDoc="0" locked="0" layoutInCell="1" allowOverlap="1" wp14:anchorId="2DDC63F4" wp14:editId="7AF352A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9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64A6E" id="Freeform 285" o:spid="_x0000_s1026" alt="&quot;&quot;" style="position:absolute;margin-left:0;margin-top:0;width:0;height:0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82FB6" w14:textId="77777777" w:rsidR="00710312" w:rsidRDefault="00710312" w:rsidP="003F353E">
      <w:pPr>
        <w:spacing w:after="0"/>
      </w:pPr>
      <w:r>
        <w:separator/>
      </w:r>
    </w:p>
  </w:footnote>
  <w:footnote w:type="continuationSeparator" w:id="0">
    <w:p w14:paraId="5FEBD4FE" w14:textId="77777777" w:rsidR="00710312" w:rsidRDefault="00710312" w:rsidP="003F3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9B47" w14:textId="77777777" w:rsidR="003F353E" w:rsidRPr="00AE124E" w:rsidRDefault="00AE124E" w:rsidP="00AE124E">
    <w:pPr>
      <w:pStyle w:val="Header"/>
    </w:pPr>
    <w:r>
      <w:rPr>
        <w:noProof/>
        <w:lang w:val="en-GB" w:bidi="en-GB"/>
      </w:rPr>
      <mc:AlternateContent>
        <mc:Choice Requires="wpg">
          <w:drawing>
            <wp:anchor distT="0" distB="0" distL="114300" distR="114300" simplePos="0" relativeHeight="251731968" behindDoc="0" locked="0" layoutInCell="1" allowOverlap="1" wp14:anchorId="76D11FCC" wp14:editId="4FBDCE9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75626" cy="4573013"/>
              <wp:effectExtent l="0" t="0" r="0" b="0"/>
              <wp:wrapNone/>
              <wp:docPr id="412" name="Group 4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626" cy="4573013"/>
                        <a:chOff x="0" y="0"/>
                        <a:chExt cx="6675626" cy="4573013"/>
                      </a:xfrm>
                    </wpg:grpSpPr>
                    <wps:wsp>
                      <wps:cNvPr id="4" name="Rectangle 3">
                        <a:extLst>
                          <a:ext uri="{FF2B5EF4-FFF2-40B4-BE49-F238E27FC236}">
                            <a16:creationId xmlns:a16="http://schemas.microsoft.com/office/drawing/2014/main" id="{AB02AE3A-B029-46D8-B085-062A5E355942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154442" y="195"/>
                          <a:ext cx="6419654" cy="45728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0" name="Freeform 5">
                        <a:extLst>
                          <a:ext uri="{FF2B5EF4-FFF2-40B4-BE49-F238E27FC236}">
                            <a16:creationId xmlns:a16="http://schemas.microsoft.com/office/drawing/2014/main" id="{91C98F34-4691-4BB2-8F33-11213F7E39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9050"/>
                          <a:ext cx="1662516" cy="1943731"/>
                        </a:xfrm>
                        <a:custGeom>
                          <a:avLst/>
                          <a:gdLst>
                            <a:gd name="T0" fmla="*/ 235 w 235"/>
                            <a:gd name="T1" fmla="*/ 117 h 281"/>
                            <a:gd name="T2" fmla="*/ 117 w 235"/>
                            <a:gd name="T3" fmla="*/ 0 h 281"/>
                            <a:gd name="T4" fmla="*/ 0 w 235"/>
                            <a:gd name="T5" fmla="*/ 117 h 281"/>
                            <a:gd name="T6" fmla="*/ 112 w 235"/>
                            <a:gd name="T7" fmla="*/ 264 h 281"/>
                            <a:gd name="T8" fmla="*/ 105 w 235"/>
                            <a:gd name="T9" fmla="*/ 270 h 281"/>
                            <a:gd name="T10" fmla="*/ 106 w 235"/>
                            <a:gd name="T11" fmla="*/ 279 h 281"/>
                            <a:gd name="T12" fmla="*/ 117 w 235"/>
                            <a:gd name="T13" fmla="*/ 281 h 281"/>
                            <a:gd name="T14" fmla="*/ 128 w 235"/>
                            <a:gd name="T15" fmla="*/ 279 h 281"/>
                            <a:gd name="T16" fmla="*/ 129 w 235"/>
                            <a:gd name="T17" fmla="*/ 270 h 281"/>
                            <a:gd name="T18" fmla="*/ 122 w 235"/>
                            <a:gd name="T19" fmla="*/ 264 h 281"/>
                            <a:gd name="T20" fmla="*/ 235 w 235"/>
                            <a:gd name="T21" fmla="*/ 117 h 2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35" h="281">
                              <a:moveTo>
                                <a:pt x="235" y="117"/>
                              </a:moveTo>
                              <a:cubicBezTo>
                                <a:pt x="235" y="52"/>
                                <a:pt x="182" y="0"/>
                                <a:pt x="117" y="0"/>
                              </a:cubicBezTo>
                              <a:cubicBezTo>
                                <a:pt x="52" y="0"/>
                                <a:pt x="0" y="52"/>
                                <a:pt x="0" y="117"/>
                              </a:cubicBezTo>
                              <a:cubicBezTo>
                                <a:pt x="0" y="180"/>
                                <a:pt x="50" y="260"/>
                                <a:pt x="112" y="264"/>
                              </a:cubicBezTo>
                              <a:cubicBezTo>
                                <a:pt x="110" y="267"/>
                                <a:pt x="107" y="269"/>
                                <a:pt x="105" y="270"/>
                              </a:cubicBezTo>
                              <a:cubicBezTo>
                                <a:pt x="100" y="272"/>
                                <a:pt x="104" y="278"/>
                                <a:pt x="106" y="279"/>
                              </a:cubicBezTo>
                              <a:cubicBezTo>
                                <a:pt x="108" y="280"/>
                                <a:pt x="117" y="281"/>
                                <a:pt x="117" y="281"/>
                              </a:cubicBezTo>
                              <a:cubicBezTo>
                                <a:pt x="117" y="281"/>
                                <a:pt x="126" y="280"/>
                                <a:pt x="128" y="279"/>
                              </a:cubicBezTo>
                              <a:cubicBezTo>
                                <a:pt x="130" y="278"/>
                                <a:pt x="134" y="272"/>
                                <a:pt x="129" y="270"/>
                              </a:cubicBezTo>
                              <a:cubicBezTo>
                                <a:pt x="127" y="269"/>
                                <a:pt x="125" y="267"/>
                                <a:pt x="122" y="264"/>
                              </a:cubicBezTo>
                              <a:cubicBezTo>
                                <a:pt x="185" y="260"/>
                                <a:pt x="235" y="180"/>
                                <a:pt x="235" y="117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1" name="Freeform 6">
                        <a:extLst>
                          <a:ext uri="{FF2B5EF4-FFF2-40B4-BE49-F238E27FC236}">
                            <a16:creationId xmlns:a16="http://schemas.microsoft.com/office/drawing/2014/main" id="{7DDDA619-B183-48B5-9FA8-0DE16A05D652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143375" y="1838325"/>
                          <a:ext cx="8251" cy="0"/>
                        </a:xfrm>
                        <a:custGeom>
                          <a:avLst/>
                          <a:gdLst>
                            <a:gd name="T0" fmla="*/ 1 w 1"/>
                            <a:gd name="T1" fmla="*/ 1 w 1"/>
                            <a:gd name="T2" fmla="*/ 1 w 1"/>
                            <a:gd name="T3" fmla="*/ 1 w 1"/>
                            <a:gd name="T4" fmla="*/ 1 w 1"/>
                            <a:gd name="T5" fmla="*/ 1 w 1"/>
                            <a:gd name="T6" fmla="*/ 1 w 1"/>
                            <a:gd name="T7" fmla="*/ 1 w 1"/>
                            <a:gd name="T8" fmla="*/ 1 w 1"/>
                            <a:gd name="T9" fmla="*/ 1 w 1"/>
                            <a:gd name="T10" fmla="*/ 1 w 1"/>
                            <a:gd name="T11" fmla="*/ 1 w 1"/>
                            <a:gd name="T12" fmla="*/ 0 w 1"/>
                            <a:gd name="T13" fmla="*/ 0 w 1"/>
                            <a:gd name="T14" fmla="*/ 0 w 1"/>
                            <a:gd name="T15" fmla="*/ 0 w 1"/>
                            <a:gd name="T16" fmla="*/ 0 w 1"/>
                            <a:gd name="T17" fmla="*/ 0 w 1"/>
                            <a:gd name="T18" fmla="*/ 0 w 1"/>
                            <a:gd name="T19" fmla="*/ 0 w 1"/>
                            <a:gd name="T20" fmla="*/ 0 w 1"/>
                            <a:gd name="T21" fmla="*/ 0 w 1"/>
                            <a:gd name="T22" fmla="*/ 0 w 1"/>
                            <a:gd name="T23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  <a:cxn ang="0">
                              <a:pos x="T5" y="0"/>
                            </a:cxn>
                            <a:cxn ang="0">
                              <a:pos x="T6" y="0"/>
                            </a:cxn>
                            <a:cxn ang="0">
                              <a:pos x="T7" y="0"/>
                            </a:cxn>
                            <a:cxn ang="0">
                              <a:pos x="T8" y="0"/>
                            </a:cxn>
                            <a:cxn ang="0">
                              <a:pos x="T9" y="0"/>
                            </a:cxn>
                            <a:cxn ang="0">
                              <a:pos x="T10" y="0"/>
                            </a:cxn>
                            <a:cxn ang="0">
                              <a:pos x="T11" y="0"/>
                            </a:cxn>
                            <a:cxn ang="0">
                              <a:pos x="T12" y="0"/>
                            </a:cxn>
                            <a:cxn ang="0">
                              <a:pos x="T13" y="0"/>
                            </a:cxn>
                            <a:cxn ang="0">
                              <a:pos x="T14" y="0"/>
                            </a:cxn>
                            <a:cxn ang="0">
                              <a:pos x="T15" y="0"/>
                            </a:cxn>
                            <a:cxn ang="0">
                              <a:pos x="T16" y="0"/>
                            </a:cxn>
                            <a:cxn ang="0">
                              <a:pos x="T17" y="0"/>
                            </a:cxn>
                            <a:cxn ang="0">
                              <a:pos x="T18" y="0"/>
                            </a:cxn>
                            <a:cxn ang="0">
                              <a:pos x="T19" y="0"/>
                            </a:cxn>
                            <a:cxn ang="0">
                              <a:pos x="T20" y="0"/>
                            </a:cxn>
                            <a:cxn ang="0">
                              <a:pos x="T21" y="0"/>
                            </a:cxn>
                            <a:cxn ang="0">
                              <a:pos x="T22" y="0"/>
                            </a:cxn>
                            <a:cxn ang="0">
                              <a:pos x="T23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2" name="Freeform 7">
                        <a:extLst>
                          <a:ext uri="{FF2B5EF4-FFF2-40B4-BE49-F238E27FC236}">
                            <a16:creationId xmlns:a16="http://schemas.microsoft.com/office/drawing/2014/main" id="{E852BD5C-C1FA-422A-BAB0-0AA9286D91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114425"/>
                          <a:ext cx="1006586" cy="844573"/>
                        </a:xfrm>
                        <a:custGeom>
                          <a:avLst/>
                          <a:gdLst>
                            <a:gd name="T0" fmla="*/ 136 w 142"/>
                            <a:gd name="T1" fmla="*/ 0 h 122"/>
                            <a:gd name="T2" fmla="*/ 44 w 142"/>
                            <a:gd name="T3" fmla="*/ 52 h 122"/>
                            <a:gd name="T4" fmla="*/ 9 w 142"/>
                            <a:gd name="T5" fmla="*/ 49 h 122"/>
                            <a:gd name="T6" fmla="*/ 0 w 142"/>
                            <a:gd name="T7" fmla="*/ 77 h 122"/>
                            <a:gd name="T8" fmla="*/ 58 w 142"/>
                            <a:gd name="T9" fmla="*/ 105 h 122"/>
                            <a:gd name="T10" fmla="*/ 58 w 142"/>
                            <a:gd name="T11" fmla="*/ 105 h 122"/>
                            <a:gd name="T12" fmla="*/ 58 w 142"/>
                            <a:gd name="T13" fmla="*/ 105 h 122"/>
                            <a:gd name="T14" fmla="*/ 58 w 142"/>
                            <a:gd name="T15" fmla="*/ 105 h 122"/>
                            <a:gd name="T16" fmla="*/ 58 w 142"/>
                            <a:gd name="T17" fmla="*/ 105 h 122"/>
                            <a:gd name="T18" fmla="*/ 58 w 142"/>
                            <a:gd name="T19" fmla="*/ 105 h 122"/>
                            <a:gd name="T20" fmla="*/ 58 w 142"/>
                            <a:gd name="T21" fmla="*/ 105 h 122"/>
                            <a:gd name="T22" fmla="*/ 58 w 142"/>
                            <a:gd name="T23" fmla="*/ 105 h 122"/>
                            <a:gd name="T24" fmla="*/ 59 w 142"/>
                            <a:gd name="T25" fmla="*/ 105 h 122"/>
                            <a:gd name="T26" fmla="*/ 59 w 142"/>
                            <a:gd name="T27" fmla="*/ 105 h 122"/>
                            <a:gd name="T28" fmla="*/ 59 w 142"/>
                            <a:gd name="T29" fmla="*/ 105 h 122"/>
                            <a:gd name="T30" fmla="*/ 59 w 142"/>
                            <a:gd name="T31" fmla="*/ 105 h 122"/>
                            <a:gd name="T32" fmla="*/ 59 w 142"/>
                            <a:gd name="T33" fmla="*/ 105 h 122"/>
                            <a:gd name="T34" fmla="*/ 59 w 142"/>
                            <a:gd name="T35" fmla="*/ 105 h 122"/>
                            <a:gd name="T36" fmla="*/ 59 w 142"/>
                            <a:gd name="T37" fmla="*/ 105 h 122"/>
                            <a:gd name="T38" fmla="*/ 59 w 142"/>
                            <a:gd name="T39" fmla="*/ 105 h 122"/>
                            <a:gd name="T40" fmla="*/ 59 w 142"/>
                            <a:gd name="T41" fmla="*/ 105 h 122"/>
                            <a:gd name="T42" fmla="*/ 59 w 142"/>
                            <a:gd name="T43" fmla="*/ 105 h 122"/>
                            <a:gd name="T44" fmla="*/ 59 w 142"/>
                            <a:gd name="T45" fmla="*/ 105 h 122"/>
                            <a:gd name="T46" fmla="*/ 52 w 142"/>
                            <a:gd name="T47" fmla="*/ 111 h 122"/>
                            <a:gd name="T48" fmla="*/ 50 w 142"/>
                            <a:gd name="T49" fmla="*/ 114 h 122"/>
                            <a:gd name="T50" fmla="*/ 53 w 142"/>
                            <a:gd name="T51" fmla="*/ 120 h 122"/>
                            <a:gd name="T52" fmla="*/ 64 w 142"/>
                            <a:gd name="T53" fmla="*/ 122 h 122"/>
                            <a:gd name="T54" fmla="*/ 75 w 142"/>
                            <a:gd name="T55" fmla="*/ 120 h 122"/>
                            <a:gd name="T56" fmla="*/ 79 w 142"/>
                            <a:gd name="T57" fmla="*/ 114 h 122"/>
                            <a:gd name="T58" fmla="*/ 76 w 142"/>
                            <a:gd name="T59" fmla="*/ 111 h 122"/>
                            <a:gd name="T60" fmla="*/ 69 w 142"/>
                            <a:gd name="T61" fmla="*/ 105 h 122"/>
                            <a:gd name="T62" fmla="*/ 69 w 142"/>
                            <a:gd name="T63" fmla="*/ 105 h 122"/>
                            <a:gd name="T64" fmla="*/ 69 w 142"/>
                            <a:gd name="T65" fmla="*/ 105 h 122"/>
                            <a:gd name="T66" fmla="*/ 142 w 142"/>
                            <a:gd name="T67" fmla="*/ 63 h 122"/>
                            <a:gd name="T68" fmla="*/ 136 w 142"/>
                            <a:gd name="T69" fmla="*/ 0 h 1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42" h="122">
                              <a:moveTo>
                                <a:pt x="136" y="0"/>
                              </a:moveTo>
                              <a:cubicBezTo>
                                <a:pt x="115" y="28"/>
                                <a:pt x="85" y="52"/>
                                <a:pt x="44" y="52"/>
                              </a:cubicBezTo>
                              <a:cubicBezTo>
                                <a:pt x="30" y="52"/>
                                <a:pt x="18" y="51"/>
                                <a:pt x="9" y="49"/>
                              </a:cubicBezTo>
                              <a:cubicBezTo>
                                <a:pt x="6" y="59"/>
                                <a:pt x="3" y="68"/>
                                <a:pt x="0" y="77"/>
                              </a:cubicBezTo>
                              <a:cubicBezTo>
                                <a:pt x="17" y="92"/>
                                <a:pt x="36" y="103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7" y="108"/>
                                <a:pt x="54" y="110"/>
                                <a:pt x="52" y="111"/>
                              </a:cubicBezTo>
                              <a:cubicBezTo>
                                <a:pt x="50" y="111"/>
                                <a:pt x="50" y="113"/>
                                <a:pt x="50" y="114"/>
                              </a:cubicBezTo>
                              <a:cubicBezTo>
                                <a:pt x="50" y="116"/>
                                <a:pt x="52" y="120"/>
                                <a:pt x="53" y="120"/>
                              </a:cubicBezTo>
                              <a:cubicBezTo>
                                <a:pt x="55" y="121"/>
                                <a:pt x="64" y="122"/>
                                <a:pt x="64" y="122"/>
                              </a:cubicBezTo>
                              <a:cubicBezTo>
                                <a:pt x="64" y="122"/>
                                <a:pt x="73" y="121"/>
                                <a:pt x="75" y="120"/>
                              </a:cubicBezTo>
                              <a:cubicBezTo>
                                <a:pt x="76" y="120"/>
                                <a:pt x="79" y="116"/>
                                <a:pt x="79" y="114"/>
                              </a:cubicBezTo>
                              <a:cubicBezTo>
                                <a:pt x="79" y="113"/>
                                <a:pt x="78" y="111"/>
                                <a:pt x="76" y="111"/>
                              </a:cubicBezTo>
                              <a:cubicBezTo>
                                <a:pt x="74" y="110"/>
                                <a:pt x="72" y="108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97" y="103"/>
                                <a:pt x="122" y="86"/>
                                <a:pt x="142" y="63"/>
                              </a:cubicBezTo>
                              <a:cubicBezTo>
                                <a:pt x="137" y="42"/>
                                <a:pt x="134" y="21"/>
                                <a:pt x="136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3" name="Freeform 8">
                        <a:extLst>
                          <a:ext uri="{FF2B5EF4-FFF2-40B4-BE49-F238E27FC236}">
                            <a16:creationId xmlns:a16="http://schemas.microsoft.com/office/drawing/2014/main" id="{65FC0780-0DAF-4B27-9961-245C6AEDB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0" y="95250"/>
                          <a:ext cx="730187" cy="497046"/>
                        </a:xfrm>
                        <a:custGeom>
                          <a:avLst/>
                          <a:gdLst>
                            <a:gd name="T0" fmla="*/ 88 w 103"/>
                            <a:gd name="T1" fmla="*/ 0 h 72"/>
                            <a:gd name="T2" fmla="*/ 67 w 103"/>
                            <a:gd name="T3" fmla="*/ 3 h 72"/>
                            <a:gd name="T4" fmla="*/ 16 w 103"/>
                            <a:gd name="T5" fmla="*/ 30 h 72"/>
                            <a:gd name="T6" fmla="*/ 0 w 103"/>
                            <a:gd name="T7" fmla="*/ 51 h 72"/>
                            <a:gd name="T8" fmla="*/ 14 w 103"/>
                            <a:gd name="T9" fmla="*/ 72 h 72"/>
                            <a:gd name="T10" fmla="*/ 16 w 103"/>
                            <a:gd name="T11" fmla="*/ 70 h 72"/>
                            <a:gd name="T12" fmla="*/ 44 w 103"/>
                            <a:gd name="T13" fmla="*/ 39 h 72"/>
                            <a:gd name="T14" fmla="*/ 63 w 103"/>
                            <a:gd name="T15" fmla="*/ 27 h 72"/>
                            <a:gd name="T16" fmla="*/ 99 w 103"/>
                            <a:gd name="T17" fmla="*/ 11 h 72"/>
                            <a:gd name="T18" fmla="*/ 88 w 103"/>
                            <a:gd name="T19" fmla="*/ 0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3" h="72">
                              <a:moveTo>
                                <a:pt x="88" y="0"/>
                              </a:moveTo>
                              <a:cubicBezTo>
                                <a:pt x="80" y="0"/>
                                <a:pt x="70" y="2"/>
                                <a:pt x="67" y="3"/>
                              </a:cubicBezTo>
                              <a:cubicBezTo>
                                <a:pt x="48" y="8"/>
                                <a:pt x="29" y="16"/>
                                <a:pt x="16" y="30"/>
                              </a:cubicBezTo>
                              <a:cubicBezTo>
                                <a:pt x="9" y="37"/>
                                <a:pt x="4" y="44"/>
                                <a:pt x="0" y="51"/>
                              </a:cubicBezTo>
                              <a:cubicBezTo>
                                <a:pt x="5" y="57"/>
                                <a:pt x="10" y="65"/>
                                <a:pt x="14" y="72"/>
                              </a:cubicBezTo>
                              <a:cubicBezTo>
                                <a:pt x="15" y="72"/>
                                <a:pt x="15" y="71"/>
                                <a:pt x="16" y="70"/>
                              </a:cubicBezTo>
                              <a:cubicBezTo>
                                <a:pt x="22" y="58"/>
                                <a:pt x="33" y="48"/>
                                <a:pt x="44" y="39"/>
                              </a:cubicBezTo>
                              <a:cubicBezTo>
                                <a:pt x="50" y="35"/>
                                <a:pt x="56" y="30"/>
                                <a:pt x="63" y="27"/>
                              </a:cubicBezTo>
                              <a:cubicBezTo>
                                <a:pt x="75" y="23"/>
                                <a:pt x="94" y="25"/>
                                <a:pt x="99" y="11"/>
                              </a:cubicBezTo>
                              <a:cubicBezTo>
                                <a:pt x="103" y="3"/>
                                <a:pt x="96" y="0"/>
                                <a:pt x="88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4" name="Freeform 9">
                        <a:extLst>
                          <a:ext uri="{FF2B5EF4-FFF2-40B4-BE49-F238E27FC236}">
                            <a16:creationId xmlns:a16="http://schemas.microsoft.com/office/drawing/2014/main" id="{B8CD8AF5-969A-4E08-ABD8-DCE54E4724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24400" y="1152525"/>
                          <a:ext cx="1889410" cy="2186192"/>
                        </a:xfrm>
                        <a:custGeom>
                          <a:avLst/>
                          <a:gdLst>
                            <a:gd name="T0" fmla="*/ 264 w 267"/>
                            <a:gd name="T1" fmla="*/ 140 h 316"/>
                            <a:gd name="T2" fmla="*/ 139 w 267"/>
                            <a:gd name="T3" fmla="*/ 4 h 316"/>
                            <a:gd name="T4" fmla="*/ 3 w 267"/>
                            <a:gd name="T5" fmla="*/ 129 h 316"/>
                            <a:gd name="T6" fmla="*/ 121 w 267"/>
                            <a:gd name="T7" fmla="*/ 297 h 316"/>
                            <a:gd name="T8" fmla="*/ 113 w 267"/>
                            <a:gd name="T9" fmla="*/ 304 h 316"/>
                            <a:gd name="T10" fmla="*/ 114 w 267"/>
                            <a:gd name="T11" fmla="*/ 314 h 316"/>
                            <a:gd name="T12" fmla="*/ 126 w 267"/>
                            <a:gd name="T13" fmla="*/ 316 h 316"/>
                            <a:gd name="T14" fmla="*/ 138 w 267"/>
                            <a:gd name="T15" fmla="*/ 315 h 316"/>
                            <a:gd name="T16" fmla="*/ 140 w 267"/>
                            <a:gd name="T17" fmla="*/ 305 h 316"/>
                            <a:gd name="T18" fmla="*/ 132 w 267"/>
                            <a:gd name="T19" fmla="*/ 298 h 316"/>
                            <a:gd name="T20" fmla="*/ 264 w 267"/>
                            <a:gd name="T21" fmla="*/ 140 h 3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7" h="316">
                              <a:moveTo>
                                <a:pt x="264" y="140"/>
                              </a:moveTo>
                              <a:cubicBezTo>
                                <a:pt x="267" y="68"/>
                                <a:pt x="211" y="7"/>
                                <a:pt x="139" y="4"/>
                              </a:cubicBezTo>
                              <a:cubicBezTo>
                                <a:pt x="67" y="0"/>
                                <a:pt x="6" y="56"/>
                                <a:pt x="3" y="129"/>
                              </a:cubicBezTo>
                              <a:cubicBezTo>
                                <a:pt x="0" y="199"/>
                                <a:pt x="52" y="290"/>
                                <a:pt x="121" y="297"/>
                              </a:cubicBezTo>
                              <a:cubicBezTo>
                                <a:pt x="118" y="300"/>
                                <a:pt x="115" y="303"/>
                                <a:pt x="113" y="304"/>
                              </a:cubicBezTo>
                              <a:cubicBezTo>
                                <a:pt x="107" y="305"/>
                                <a:pt x="111" y="313"/>
                                <a:pt x="114" y="314"/>
                              </a:cubicBezTo>
                              <a:cubicBezTo>
                                <a:pt x="116" y="315"/>
                                <a:pt x="126" y="316"/>
                                <a:pt x="126" y="316"/>
                              </a:cubicBezTo>
                              <a:cubicBezTo>
                                <a:pt x="126" y="316"/>
                                <a:pt x="136" y="316"/>
                                <a:pt x="138" y="315"/>
                              </a:cubicBezTo>
                              <a:cubicBezTo>
                                <a:pt x="140" y="314"/>
                                <a:pt x="145" y="307"/>
                                <a:pt x="140" y="305"/>
                              </a:cubicBezTo>
                              <a:cubicBezTo>
                                <a:pt x="137" y="304"/>
                                <a:pt x="134" y="301"/>
                                <a:pt x="132" y="298"/>
                              </a:cubicBezTo>
                              <a:cubicBezTo>
                                <a:pt x="202" y="296"/>
                                <a:pt x="261" y="210"/>
                                <a:pt x="264" y="140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5" name="Freeform 10">
                        <a:extLst>
                          <a:ext uri="{FF2B5EF4-FFF2-40B4-BE49-F238E27FC236}">
                            <a16:creationId xmlns:a16="http://schemas.microsoft.com/office/drawing/2014/main" id="{9BF521B1-2CD0-4C7C-BEE5-721EF1D831B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572125" y="2105025"/>
                          <a:ext cx="1018962" cy="1107240"/>
                        </a:xfrm>
                        <a:custGeom>
                          <a:avLst/>
                          <a:gdLst>
                            <a:gd name="T0" fmla="*/ 1 w 144"/>
                            <a:gd name="T1" fmla="*/ 160 h 160"/>
                            <a:gd name="T2" fmla="*/ 1 w 144"/>
                            <a:gd name="T3" fmla="*/ 160 h 160"/>
                            <a:gd name="T4" fmla="*/ 1 w 144"/>
                            <a:gd name="T5" fmla="*/ 160 h 160"/>
                            <a:gd name="T6" fmla="*/ 1 w 144"/>
                            <a:gd name="T7" fmla="*/ 160 h 160"/>
                            <a:gd name="T8" fmla="*/ 1 w 144"/>
                            <a:gd name="T9" fmla="*/ 160 h 160"/>
                            <a:gd name="T10" fmla="*/ 1 w 144"/>
                            <a:gd name="T11" fmla="*/ 160 h 160"/>
                            <a:gd name="T12" fmla="*/ 0 w 144"/>
                            <a:gd name="T13" fmla="*/ 160 h 160"/>
                            <a:gd name="T14" fmla="*/ 0 w 144"/>
                            <a:gd name="T15" fmla="*/ 160 h 160"/>
                            <a:gd name="T16" fmla="*/ 0 w 144"/>
                            <a:gd name="T17" fmla="*/ 160 h 160"/>
                            <a:gd name="T18" fmla="*/ 0 w 144"/>
                            <a:gd name="T19" fmla="*/ 160 h 160"/>
                            <a:gd name="T20" fmla="*/ 0 w 144"/>
                            <a:gd name="T21" fmla="*/ 160 h 160"/>
                            <a:gd name="T22" fmla="*/ 0 w 144"/>
                            <a:gd name="T23" fmla="*/ 160 h 160"/>
                            <a:gd name="T24" fmla="*/ 0 w 144"/>
                            <a:gd name="T25" fmla="*/ 160 h 160"/>
                            <a:gd name="T26" fmla="*/ 0 w 144"/>
                            <a:gd name="T27" fmla="*/ 160 h 160"/>
                            <a:gd name="T28" fmla="*/ 0 w 144"/>
                            <a:gd name="T29" fmla="*/ 160 h 160"/>
                            <a:gd name="T30" fmla="*/ 0 w 144"/>
                            <a:gd name="T31" fmla="*/ 160 h 160"/>
                            <a:gd name="T32" fmla="*/ 0 w 144"/>
                            <a:gd name="T33" fmla="*/ 160 h 160"/>
                            <a:gd name="T34" fmla="*/ 0 w 144"/>
                            <a:gd name="T35" fmla="*/ 160 h 160"/>
                            <a:gd name="T36" fmla="*/ 0 w 144"/>
                            <a:gd name="T37" fmla="*/ 160 h 160"/>
                            <a:gd name="T38" fmla="*/ 0 w 144"/>
                            <a:gd name="T39" fmla="*/ 160 h 160"/>
                            <a:gd name="T40" fmla="*/ 0 w 144"/>
                            <a:gd name="T41" fmla="*/ 160 h 160"/>
                            <a:gd name="T42" fmla="*/ 144 w 144"/>
                            <a:gd name="T43" fmla="*/ 0 h 160"/>
                            <a:gd name="T44" fmla="*/ 144 w 144"/>
                            <a:gd name="T45" fmla="*/ 3 h 160"/>
                            <a:gd name="T46" fmla="*/ 144 w 144"/>
                            <a:gd name="T47" fmla="*/ 0 h 160"/>
                            <a:gd name="T48" fmla="*/ 144 w 144"/>
                            <a:gd name="T49" fmla="*/ 0 h 160"/>
                            <a:gd name="T50" fmla="*/ 144 w 144"/>
                            <a:gd name="T51" fmla="*/ 0 h 160"/>
                            <a:gd name="T52" fmla="*/ 144 w 144"/>
                            <a:gd name="T53" fmla="*/ 0 h 160"/>
                            <a:gd name="T54" fmla="*/ 144 w 144"/>
                            <a:gd name="T55" fmla="*/ 0 h 160"/>
                            <a:gd name="T56" fmla="*/ 144 w 144"/>
                            <a:gd name="T57" fmla="*/ 0 h 160"/>
                            <a:gd name="T58" fmla="*/ 144 w 144"/>
                            <a:gd name="T59" fmla="*/ 0 h 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144" h="160"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1"/>
                                <a:pt x="144" y="2"/>
                                <a:pt x="144" y="3"/>
                              </a:cubicBezTo>
                              <a:cubicBezTo>
                                <a:pt x="144" y="2"/>
                                <a:pt x="144" y="1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6" name="Freeform 11">
                        <a:extLst>
                          <a:ext uri="{FF2B5EF4-FFF2-40B4-BE49-F238E27FC236}">
                            <a16:creationId xmlns:a16="http://schemas.microsoft.com/office/drawing/2014/main" id="{848C45B4-3249-4BF6-A8BF-ACFB824660D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57750" y="1819275"/>
                          <a:ext cx="1732647" cy="1519424"/>
                        </a:xfrm>
                        <a:custGeom>
                          <a:avLst/>
                          <a:gdLst>
                            <a:gd name="T0" fmla="*/ 239 w 245"/>
                            <a:gd name="T1" fmla="*/ 0 h 220"/>
                            <a:gd name="T2" fmla="*/ 93 w 245"/>
                            <a:gd name="T3" fmla="*/ 142 h 220"/>
                            <a:gd name="T4" fmla="*/ 88 w 245"/>
                            <a:gd name="T5" fmla="*/ 142 h 220"/>
                            <a:gd name="T6" fmla="*/ 0 w 245"/>
                            <a:gd name="T7" fmla="*/ 110 h 220"/>
                            <a:gd name="T8" fmla="*/ 101 w 245"/>
                            <a:gd name="T9" fmla="*/ 201 h 220"/>
                            <a:gd name="T10" fmla="*/ 101 w 245"/>
                            <a:gd name="T11" fmla="*/ 201 h 220"/>
                            <a:gd name="T12" fmla="*/ 101 w 245"/>
                            <a:gd name="T13" fmla="*/ 201 h 220"/>
                            <a:gd name="T14" fmla="*/ 101 w 245"/>
                            <a:gd name="T15" fmla="*/ 201 h 220"/>
                            <a:gd name="T16" fmla="*/ 101 w 245"/>
                            <a:gd name="T17" fmla="*/ 201 h 220"/>
                            <a:gd name="T18" fmla="*/ 101 w 245"/>
                            <a:gd name="T19" fmla="*/ 201 h 220"/>
                            <a:gd name="T20" fmla="*/ 101 w 245"/>
                            <a:gd name="T21" fmla="*/ 201 h 220"/>
                            <a:gd name="T22" fmla="*/ 101 w 245"/>
                            <a:gd name="T23" fmla="*/ 201 h 220"/>
                            <a:gd name="T24" fmla="*/ 101 w 245"/>
                            <a:gd name="T25" fmla="*/ 201 h 220"/>
                            <a:gd name="T26" fmla="*/ 101 w 245"/>
                            <a:gd name="T27" fmla="*/ 201 h 220"/>
                            <a:gd name="T28" fmla="*/ 102 w 245"/>
                            <a:gd name="T29" fmla="*/ 201 h 220"/>
                            <a:gd name="T30" fmla="*/ 102 w 245"/>
                            <a:gd name="T31" fmla="*/ 201 h 220"/>
                            <a:gd name="T32" fmla="*/ 102 w 245"/>
                            <a:gd name="T33" fmla="*/ 201 h 220"/>
                            <a:gd name="T34" fmla="*/ 102 w 245"/>
                            <a:gd name="T35" fmla="*/ 201 h 220"/>
                            <a:gd name="T36" fmla="*/ 102 w 245"/>
                            <a:gd name="T37" fmla="*/ 201 h 220"/>
                            <a:gd name="T38" fmla="*/ 102 w 245"/>
                            <a:gd name="T39" fmla="*/ 201 h 220"/>
                            <a:gd name="T40" fmla="*/ 102 w 245"/>
                            <a:gd name="T41" fmla="*/ 201 h 220"/>
                            <a:gd name="T42" fmla="*/ 94 w 245"/>
                            <a:gd name="T43" fmla="*/ 208 h 220"/>
                            <a:gd name="T44" fmla="*/ 91 w 245"/>
                            <a:gd name="T45" fmla="*/ 211 h 220"/>
                            <a:gd name="T46" fmla="*/ 95 w 245"/>
                            <a:gd name="T47" fmla="*/ 218 h 220"/>
                            <a:gd name="T48" fmla="*/ 107 w 245"/>
                            <a:gd name="T49" fmla="*/ 220 h 220"/>
                            <a:gd name="T50" fmla="*/ 107 w 245"/>
                            <a:gd name="T51" fmla="*/ 220 h 220"/>
                            <a:gd name="T52" fmla="*/ 119 w 245"/>
                            <a:gd name="T53" fmla="*/ 219 h 220"/>
                            <a:gd name="T54" fmla="*/ 123 w 245"/>
                            <a:gd name="T55" fmla="*/ 212 h 220"/>
                            <a:gd name="T56" fmla="*/ 121 w 245"/>
                            <a:gd name="T57" fmla="*/ 209 h 220"/>
                            <a:gd name="T58" fmla="*/ 113 w 245"/>
                            <a:gd name="T59" fmla="*/ 202 h 220"/>
                            <a:gd name="T60" fmla="*/ 113 w 245"/>
                            <a:gd name="T61" fmla="*/ 202 h 220"/>
                            <a:gd name="T62" fmla="*/ 113 w 245"/>
                            <a:gd name="T63" fmla="*/ 202 h 220"/>
                            <a:gd name="T64" fmla="*/ 245 w 245"/>
                            <a:gd name="T65" fmla="*/ 44 h 220"/>
                            <a:gd name="T66" fmla="*/ 245 w 245"/>
                            <a:gd name="T67" fmla="*/ 44 h 220"/>
                            <a:gd name="T68" fmla="*/ 245 w 245"/>
                            <a:gd name="T69" fmla="*/ 41 h 220"/>
                            <a:gd name="T70" fmla="*/ 245 w 245"/>
                            <a:gd name="T71" fmla="*/ 41 h 220"/>
                            <a:gd name="T72" fmla="*/ 245 w 245"/>
                            <a:gd name="T73" fmla="*/ 41 h 220"/>
                            <a:gd name="T74" fmla="*/ 245 w 245"/>
                            <a:gd name="T75" fmla="*/ 41 h 220"/>
                            <a:gd name="T76" fmla="*/ 245 w 245"/>
                            <a:gd name="T77" fmla="*/ 41 h 220"/>
                            <a:gd name="T78" fmla="*/ 239 w 245"/>
                            <a:gd name="T79" fmla="*/ 0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45" h="220">
                              <a:moveTo>
                                <a:pt x="239" y="0"/>
                              </a:moveTo>
                              <a:cubicBezTo>
                                <a:pt x="239" y="0"/>
                                <a:pt x="197" y="142"/>
                                <a:pt x="93" y="142"/>
                              </a:cubicBezTo>
                              <a:cubicBezTo>
                                <a:pt x="91" y="142"/>
                                <a:pt x="90" y="142"/>
                                <a:pt x="88" y="142"/>
                              </a:cubicBezTo>
                              <a:cubicBezTo>
                                <a:pt x="28" y="139"/>
                                <a:pt x="12" y="123"/>
                                <a:pt x="0" y="110"/>
                              </a:cubicBezTo>
                              <a:cubicBezTo>
                                <a:pt x="20" y="156"/>
                                <a:pt x="56" y="196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99" y="204"/>
                                <a:pt x="96" y="207"/>
                                <a:pt x="94" y="208"/>
                              </a:cubicBezTo>
                              <a:cubicBezTo>
                                <a:pt x="92" y="208"/>
                                <a:pt x="91" y="209"/>
                                <a:pt x="91" y="211"/>
                              </a:cubicBezTo>
                              <a:cubicBezTo>
                                <a:pt x="91" y="214"/>
                                <a:pt x="93" y="217"/>
                                <a:pt x="95" y="218"/>
                              </a:cubicBezTo>
                              <a:cubicBezTo>
                                <a:pt x="97" y="219"/>
                                <a:pt x="107" y="220"/>
                                <a:pt x="107" y="220"/>
                              </a:cubicBezTo>
                              <a:cubicBezTo>
                                <a:pt x="107" y="220"/>
                                <a:pt x="107" y="220"/>
                                <a:pt x="107" y="220"/>
                              </a:cubicBezTo>
                              <a:cubicBezTo>
                                <a:pt x="109" y="220"/>
                                <a:pt x="117" y="220"/>
                                <a:pt x="119" y="219"/>
                              </a:cubicBezTo>
                              <a:cubicBezTo>
                                <a:pt x="120" y="218"/>
                                <a:pt x="123" y="215"/>
                                <a:pt x="123" y="212"/>
                              </a:cubicBezTo>
                              <a:cubicBezTo>
                                <a:pt x="123" y="211"/>
                                <a:pt x="122" y="209"/>
                                <a:pt x="121" y="209"/>
                              </a:cubicBezTo>
                              <a:cubicBezTo>
                                <a:pt x="118" y="208"/>
                                <a:pt x="115" y="205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83" y="200"/>
                                <a:pt x="242" y="114"/>
                                <a:pt x="245" y="44"/>
                              </a:cubicBezTo>
                              <a:cubicBezTo>
                                <a:pt x="245" y="44"/>
                                <a:pt x="245" y="44"/>
                                <a:pt x="245" y="44"/>
                              </a:cubicBezTo>
                              <a:cubicBezTo>
                                <a:pt x="245" y="43"/>
                                <a:pt x="245" y="42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26"/>
                                <a:pt x="243" y="13"/>
                                <a:pt x="23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7" name="Freeform 12">
                        <a:extLst>
                          <a:ext uri="{FF2B5EF4-FFF2-40B4-BE49-F238E27FC236}">
                            <a16:creationId xmlns:a16="http://schemas.microsoft.com/office/drawing/2014/main" id="{849543B8-BCD6-40D7-9FA2-2B2E3BF249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600575" y="114300"/>
                          <a:ext cx="2075051" cy="2258930"/>
                        </a:xfrm>
                        <a:custGeom>
                          <a:avLst/>
                          <a:gdLst>
                            <a:gd name="T0" fmla="*/ 273 w 293"/>
                            <a:gd name="T1" fmla="*/ 184 h 327"/>
                            <a:gd name="T2" fmla="*/ 183 w 293"/>
                            <a:gd name="T3" fmla="*/ 21 h 327"/>
                            <a:gd name="T4" fmla="*/ 19 w 293"/>
                            <a:gd name="T5" fmla="*/ 111 h 327"/>
                            <a:gd name="T6" fmla="*/ 95 w 293"/>
                            <a:gd name="T7" fmla="*/ 305 h 327"/>
                            <a:gd name="T8" fmla="*/ 86 w 293"/>
                            <a:gd name="T9" fmla="*/ 309 h 327"/>
                            <a:gd name="T10" fmla="*/ 84 w 293"/>
                            <a:gd name="T11" fmla="*/ 320 h 327"/>
                            <a:gd name="T12" fmla="*/ 96 w 293"/>
                            <a:gd name="T13" fmla="*/ 325 h 327"/>
                            <a:gd name="T14" fmla="*/ 108 w 293"/>
                            <a:gd name="T15" fmla="*/ 326 h 327"/>
                            <a:gd name="T16" fmla="*/ 112 w 293"/>
                            <a:gd name="T17" fmla="*/ 317 h 327"/>
                            <a:gd name="T18" fmla="*/ 106 w 293"/>
                            <a:gd name="T19" fmla="*/ 308 h 327"/>
                            <a:gd name="T20" fmla="*/ 273 w 293"/>
                            <a:gd name="T21" fmla="*/ 184 h 3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3" h="327">
                              <a:moveTo>
                                <a:pt x="273" y="184"/>
                              </a:moveTo>
                              <a:cubicBezTo>
                                <a:pt x="293" y="114"/>
                                <a:pt x="253" y="41"/>
                                <a:pt x="183" y="21"/>
                              </a:cubicBezTo>
                              <a:cubicBezTo>
                                <a:pt x="113" y="0"/>
                                <a:pt x="39" y="41"/>
                                <a:pt x="19" y="111"/>
                              </a:cubicBezTo>
                              <a:cubicBezTo>
                                <a:pt x="0" y="180"/>
                                <a:pt x="29" y="281"/>
                                <a:pt x="95" y="305"/>
                              </a:cubicBezTo>
                              <a:cubicBezTo>
                                <a:pt x="92" y="307"/>
                                <a:pt x="88" y="309"/>
                                <a:pt x="86" y="309"/>
                              </a:cubicBezTo>
                              <a:cubicBezTo>
                                <a:pt x="80" y="310"/>
                                <a:pt x="82" y="318"/>
                                <a:pt x="84" y="320"/>
                              </a:cubicBezTo>
                              <a:cubicBezTo>
                                <a:pt x="86" y="321"/>
                                <a:pt x="96" y="325"/>
                                <a:pt x="96" y="325"/>
                              </a:cubicBezTo>
                              <a:cubicBezTo>
                                <a:pt x="96" y="325"/>
                                <a:pt x="105" y="327"/>
                                <a:pt x="108" y="326"/>
                              </a:cubicBezTo>
                              <a:cubicBezTo>
                                <a:pt x="110" y="326"/>
                                <a:pt x="117" y="320"/>
                                <a:pt x="112" y="317"/>
                              </a:cubicBezTo>
                              <a:cubicBezTo>
                                <a:pt x="110" y="315"/>
                                <a:pt x="108" y="312"/>
                                <a:pt x="106" y="308"/>
                              </a:cubicBezTo>
                              <a:cubicBezTo>
                                <a:pt x="175" y="323"/>
                                <a:pt x="254" y="252"/>
                                <a:pt x="273" y="184"/>
                              </a:cubicBez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8" name="Freeform 13">
                        <a:extLst>
                          <a:ext uri="{FF2B5EF4-FFF2-40B4-BE49-F238E27FC236}">
                            <a16:creationId xmlns:a16="http://schemas.microsoft.com/office/drawing/2014/main" id="{19DE35B4-F1A1-4932-8717-1E929E36E4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38850" y="1076325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9" name="Freeform 14">
                        <a:extLst>
                          <a:ext uri="{FF2B5EF4-FFF2-40B4-BE49-F238E27FC236}">
                            <a16:creationId xmlns:a16="http://schemas.microsoft.com/office/drawing/2014/main" id="{70CD2E35-2C82-47AE-B699-42C48FD789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53150" y="647700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0" name="Freeform 15">
                        <a:extLst>
                          <a:ext uri="{FF2B5EF4-FFF2-40B4-BE49-F238E27FC236}">
                            <a16:creationId xmlns:a16="http://schemas.microsoft.com/office/drawing/2014/main" id="{CF266F15-752C-4111-B094-F79842D756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05550" y="933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1" name="Freeform 16">
                        <a:extLst>
                          <a:ext uri="{FF2B5EF4-FFF2-40B4-BE49-F238E27FC236}">
                            <a16:creationId xmlns:a16="http://schemas.microsoft.com/office/drawing/2014/main" id="{75B1DA98-80F4-4A5C-AB61-40E5C4BE40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876925" y="8001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2" name="Freeform 17">
                        <a:extLst>
                          <a:ext uri="{FF2B5EF4-FFF2-40B4-BE49-F238E27FC236}">
                            <a16:creationId xmlns:a16="http://schemas.microsoft.com/office/drawing/2014/main" id="{C3A3C876-F458-469A-B4F5-9D61A841FE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00750" y="3810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3" name="Freeform 18">
                        <a:extLst>
                          <a:ext uri="{FF2B5EF4-FFF2-40B4-BE49-F238E27FC236}">
                            <a16:creationId xmlns:a16="http://schemas.microsoft.com/office/drawing/2014/main" id="{32CE6A83-B98E-4312-8D1B-791EA45124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91175" y="9620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2 h 7"/>
                            <a:gd name="T4" fmla="*/ 3 w 7"/>
                            <a:gd name="T5" fmla="*/ 6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4" name="Freeform 19">
                        <a:extLst>
                          <a:ext uri="{FF2B5EF4-FFF2-40B4-BE49-F238E27FC236}">
                            <a16:creationId xmlns:a16="http://schemas.microsoft.com/office/drawing/2014/main" id="{B89FD3E9-D1A1-441E-BE56-CC7AFB259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24525" y="5334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5" name="Freeform 20">
                        <a:extLst>
                          <a:ext uri="{FF2B5EF4-FFF2-40B4-BE49-F238E27FC236}">
                            <a16:creationId xmlns:a16="http://schemas.microsoft.com/office/drawing/2014/main" id="{DD10DFC6-5888-4815-A2BD-0A9EFCD121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905500" y="15049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6" name="Freeform 21">
                        <a:extLst>
                          <a:ext uri="{FF2B5EF4-FFF2-40B4-BE49-F238E27FC236}">
                            <a16:creationId xmlns:a16="http://schemas.microsoft.com/office/drawing/2014/main" id="{FC60654F-5E78-4DCE-A3AB-9F329B00AC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629275" y="1657350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7" name="Freeform 22">
                        <a:extLst>
                          <a:ext uri="{FF2B5EF4-FFF2-40B4-BE49-F238E27FC236}">
                            <a16:creationId xmlns:a16="http://schemas.microsoft.com/office/drawing/2014/main" id="{CDB73A88-C81C-4BD8-BBF9-E2DEED4E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81725" y="135255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6"/>
                                <a:pt x="7" y="4"/>
                              </a:cubicBezTo>
                              <a:cubicBezTo>
                                <a:pt x="8" y="2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8" name="Freeform 23">
                        <a:extLst>
                          <a:ext uri="{FF2B5EF4-FFF2-40B4-BE49-F238E27FC236}">
                            <a16:creationId xmlns:a16="http://schemas.microsoft.com/office/drawing/2014/main" id="{C0B58A91-590F-4CA8-A850-B58E1ECC07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53100" y="122872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9" name="Freeform 24">
                        <a:extLst>
                          <a:ext uri="{FF2B5EF4-FFF2-40B4-BE49-F238E27FC236}">
                            <a16:creationId xmlns:a16="http://schemas.microsoft.com/office/drawing/2014/main" id="{B3A5F178-B56F-48FD-885A-9B37E88E54F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1254" cy="8082"/>
                        </a:xfrm>
                        <a:custGeom>
                          <a:avLst/>
                          <a:gdLst>
                            <a:gd name="T0" fmla="*/ 3 w 6"/>
                            <a:gd name="T1" fmla="*/ 0 h 1"/>
                            <a:gd name="T2" fmla="*/ 0 w 6"/>
                            <a:gd name="T3" fmla="*/ 1 h 1"/>
                            <a:gd name="T4" fmla="*/ 6 w 6"/>
                            <a:gd name="T5" fmla="*/ 1 h 1"/>
                            <a:gd name="T6" fmla="*/ 4 w 6"/>
                            <a:gd name="T7" fmla="*/ 0 h 1"/>
                            <a:gd name="T8" fmla="*/ 3 w 6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1"/>
                              </a:cubicBezTo>
                              <a:cubicBezTo>
                                <a:pt x="2" y="1"/>
                                <a:pt x="4" y="1"/>
                                <a:pt x="6" y="1"/>
                              </a:cubicBezTo>
                              <a:cubicBezTo>
                                <a:pt x="5" y="1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0" name="Freeform 25">
                        <a:extLst>
                          <a:ext uri="{FF2B5EF4-FFF2-40B4-BE49-F238E27FC236}">
                            <a16:creationId xmlns:a16="http://schemas.microsoft.com/office/drawing/2014/main" id="{AA24E3EF-3261-4854-AFEF-D7CD3714F5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76875" y="138112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1" name="Freeform 26">
                        <a:extLst>
                          <a:ext uri="{FF2B5EF4-FFF2-40B4-BE49-F238E27FC236}">
                            <a16:creationId xmlns:a16="http://schemas.microsoft.com/office/drawing/2014/main" id="{9C585FC9-1617-4EA7-A868-DDFFE6D6B1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16501" cy="16164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2 h 2"/>
                            <a:gd name="T4" fmla="*/ 0 w 2"/>
                            <a:gd name="T5" fmla="*/ 2 h 2"/>
                            <a:gd name="T6" fmla="*/ 2 w 2"/>
                            <a:gd name="T7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2" name="Freeform 27">
                        <a:extLst>
                          <a:ext uri="{FF2B5EF4-FFF2-40B4-BE49-F238E27FC236}">
                            <a16:creationId xmlns:a16="http://schemas.microsoft.com/office/drawing/2014/main" id="{D110E757-EFFE-4568-B37C-45E1908E183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29225" y="2228850"/>
                          <a:ext cx="28877" cy="12123"/>
                        </a:xfrm>
                        <a:custGeom>
                          <a:avLst/>
                          <a:gdLst>
                            <a:gd name="T0" fmla="*/ 3 w 4"/>
                            <a:gd name="T1" fmla="*/ 1 h 2"/>
                            <a:gd name="T2" fmla="*/ 0 w 4"/>
                            <a:gd name="T3" fmla="*/ 2 h 2"/>
                            <a:gd name="T4" fmla="*/ 0 w 4"/>
                            <a:gd name="T5" fmla="*/ 2 h 2"/>
                            <a:gd name="T6" fmla="*/ 3 w 4"/>
                            <a:gd name="T7" fmla="*/ 1 h 2"/>
                            <a:gd name="T8" fmla="*/ 4 w 4"/>
                            <a:gd name="T9" fmla="*/ 0 h 2"/>
                            <a:gd name="T10" fmla="*/ 4 w 4"/>
                            <a:gd name="T11" fmla="*/ 0 h 2"/>
                            <a:gd name="T12" fmla="*/ 4 w 4"/>
                            <a:gd name="T13" fmla="*/ 0 h 2"/>
                            <a:gd name="T14" fmla="*/ 4 w 4"/>
                            <a:gd name="T15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3" y="1"/>
                              </a:move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2" y="2"/>
                                <a:pt x="3" y="1"/>
                              </a:cubicBezTo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rgbClr val="7E5A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3" name="Freeform 28">
                        <a:extLst>
                          <a:ext uri="{FF2B5EF4-FFF2-40B4-BE49-F238E27FC236}">
                            <a16:creationId xmlns:a16="http://schemas.microsoft.com/office/drawing/2014/main" id="{B60F4FAD-A1EF-4453-B563-130FD0BE17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62550" y="8382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4" name="Freeform 29">
                        <a:extLst>
                          <a:ext uri="{FF2B5EF4-FFF2-40B4-BE49-F238E27FC236}">
                            <a16:creationId xmlns:a16="http://schemas.microsoft.com/office/drawing/2014/main" id="{92EE0FA4-ED21-4E9D-B931-C2F0604799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38775" y="685800"/>
                          <a:ext cx="57755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5" name="Freeform 30">
                        <a:extLst>
                          <a:ext uri="{FF2B5EF4-FFF2-40B4-BE49-F238E27FC236}">
                            <a16:creationId xmlns:a16="http://schemas.microsoft.com/office/drawing/2014/main" id="{26B02445-101F-480E-9A7A-32B823EFB8B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10150" y="5619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7 w 7"/>
                            <a:gd name="T9" fmla="*/ 2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4" y="5"/>
                                <a:pt x="5" y="4"/>
                                <a:pt x="7" y="2"/>
                              </a:cubicBezTo>
                              <a:cubicBezTo>
                                <a:pt x="6" y="1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6" name="Freeform 31">
                        <a:extLst>
                          <a:ext uri="{FF2B5EF4-FFF2-40B4-BE49-F238E27FC236}">
                            <a16:creationId xmlns:a16="http://schemas.microsoft.com/office/drawing/2014/main" id="{BF6DFC74-1B9B-48EA-A352-8DE179AA1E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62600" y="25717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5 h 7"/>
                            <a:gd name="T10" fmla="*/ 4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7" name="Freeform 32">
                        <a:extLst>
                          <a:ext uri="{FF2B5EF4-FFF2-40B4-BE49-F238E27FC236}">
                            <a16:creationId xmlns:a16="http://schemas.microsoft.com/office/drawing/2014/main" id="{1EE61A92-F33A-4056-B6D8-708DB5456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38725" y="125730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8" name="Freeform 33">
                        <a:extLst>
                          <a:ext uri="{FF2B5EF4-FFF2-40B4-BE49-F238E27FC236}">
                            <a16:creationId xmlns:a16="http://schemas.microsoft.com/office/drawing/2014/main" id="{C86880AB-C644-4F15-A2BE-CC3F4ECDA6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91125" y="15335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9" name="Freeform 34">
                        <a:extLst>
                          <a:ext uri="{FF2B5EF4-FFF2-40B4-BE49-F238E27FC236}">
                            <a16:creationId xmlns:a16="http://schemas.microsoft.com/office/drawing/2014/main" id="{3E2F87C6-4798-41B7-B841-43BECB6D6E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62500" y="140970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0" name="Freeform 35">
                        <a:extLst>
                          <a:ext uri="{FF2B5EF4-FFF2-40B4-BE49-F238E27FC236}">
                            <a16:creationId xmlns:a16="http://schemas.microsoft.com/office/drawing/2014/main" id="{949747F2-BD1B-4493-88FD-C3D36E9197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14950" y="11049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1" name="Freeform 36">
                        <a:extLst>
                          <a:ext uri="{FF2B5EF4-FFF2-40B4-BE49-F238E27FC236}">
                            <a16:creationId xmlns:a16="http://schemas.microsoft.com/office/drawing/2014/main" id="{7AFB9674-8677-4923-B5A6-3E87C82467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86325" y="9810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5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2" name="Freeform 37">
                        <a:extLst>
                          <a:ext uri="{FF2B5EF4-FFF2-40B4-BE49-F238E27FC236}">
                            <a16:creationId xmlns:a16="http://schemas.microsoft.com/office/drawing/2014/main" id="{AEDA6CA7-3978-43C9-97A3-7311F6D2199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6448425" y="1362075"/>
                          <a:ext cx="90758" cy="226297"/>
                        </a:xfrm>
                        <a:custGeom>
                          <a:avLst/>
                          <a:gdLst>
                            <a:gd name="T0" fmla="*/ 12 w 13"/>
                            <a:gd name="T1" fmla="*/ 4 h 33"/>
                            <a:gd name="T2" fmla="*/ 0 w 13"/>
                            <a:gd name="T3" fmla="*/ 33 h 33"/>
                            <a:gd name="T4" fmla="*/ 0 w 13"/>
                            <a:gd name="T5" fmla="*/ 33 h 33"/>
                            <a:gd name="T6" fmla="*/ 12 w 13"/>
                            <a:gd name="T7" fmla="*/ 4 h 33"/>
                            <a:gd name="T8" fmla="*/ 13 w 13"/>
                            <a:gd name="T9" fmla="*/ 1 h 33"/>
                            <a:gd name="T10" fmla="*/ 12 w 13"/>
                            <a:gd name="T11" fmla="*/ 3 h 33"/>
                            <a:gd name="T12" fmla="*/ 13 w 13"/>
                            <a:gd name="T13" fmla="*/ 1 h 33"/>
                            <a:gd name="T14" fmla="*/ 13 w 13"/>
                            <a:gd name="T15" fmla="*/ 0 h 33"/>
                            <a:gd name="T16" fmla="*/ 13 w 13"/>
                            <a:gd name="T17" fmla="*/ 0 h 33"/>
                            <a:gd name="T18" fmla="*/ 13 w 13"/>
                            <a:gd name="T19" fmla="*/ 0 h 33"/>
                            <a:gd name="T20" fmla="*/ 13 w 13"/>
                            <a:gd name="T21" fmla="*/ 0 h 33"/>
                            <a:gd name="T22" fmla="*/ 13 w 13"/>
                            <a:gd name="T23" fmla="*/ 0 h 33"/>
                            <a:gd name="T24" fmla="*/ 13 w 13"/>
                            <a:gd name="T25" fmla="*/ 0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3" h="33">
                              <a:moveTo>
                                <a:pt x="12" y="4"/>
                              </a:moveTo>
                              <a:cubicBezTo>
                                <a:pt x="9" y="14"/>
                                <a:pt x="5" y="24"/>
                                <a:pt x="0" y="33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5" y="24"/>
                                <a:pt x="9" y="14"/>
                                <a:pt x="12" y="4"/>
                              </a:cubicBezTo>
                              <a:moveTo>
                                <a:pt x="13" y="1"/>
                              </a:moveTo>
                              <a:cubicBezTo>
                                <a:pt x="13" y="1"/>
                                <a:pt x="13" y="2"/>
                                <a:pt x="12" y="3"/>
                              </a:cubicBezTo>
                              <a:cubicBezTo>
                                <a:pt x="13" y="2"/>
                                <a:pt x="13" y="1"/>
                                <a:pt x="13" y="1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</a:path>
                          </a:pathLst>
                        </a:custGeom>
                        <a:solidFill>
                          <a:srgbClr val="FFB8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3" name="Freeform 38">
                        <a:extLst>
                          <a:ext uri="{FF2B5EF4-FFF2-40B4-BE49-F238E27FC236}">
                            <a16:creationId xmlns:a16="http://schemas.microsoft.com/office/drawing/2014/main" id="{AAE88551-6BC9-4788-BD63-603DDE08EEE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48275" y="1590675"/>
                          <a:ext cx="1196352" cy="662727"/>
                        </a:xfrm>
                        <a:custGeom>
                          <a:avLst/>
                          <a:gdLst>
                            <a:gd name="T0" fmla="*/ 3 w 169"/>
                            <a:gd name="T1" fmla="*/ 91 h 96"/>
                            <a:gd name="T2" fmla="*/ 3 w 169"/>
                            <a:gd name="T3" fmla="*/ 91 h 96"/>
                            <a:gd name="T4" fmla="*/ 3 w 169"/>
                            <a:gd name="T5" fmla="*/ 91 h 96"/>
                            <a:gd name="T6" fmla="*/ 3 w 169"/>
                            <a:gd name="T7" fmla="*/ 91 h 96"/>
                            <a:gd name="T8" fmla="*/ 3 w 169"/>
                            <a:gd name="T9" fmla="*/ 91 h 96"/>
                            <a:gd name="T10" fmla="*/ 3 w 169"/>
                            <a:gd name="T11" fmla="*/ 91 h 96"/>
                            <a:gd name="T12" fmla="*/ 3 w 169"/>
                            <a:gd name="T13" fmla="*/ 91 h 96"/>
                            <a:gd name="T14" fmla="*/ 3 w 169"/>
                            <a:gd name="T15" fmla="*/ 91 h 96"/>
                            <a:gd name="T16" fmla="*/ 3 w 169"/>
                            <a:gd name="T17" fmla="*/ 91 h 96"/>
                            <a:gd name="T18" fmla="*/ 3 w 169"/>
                            <a:gd name="T19" fmla="*/ 91 h 96"/>
                            <a:gd name="T20" fmla="*/ 3 w 169"/>
                            <a:gd name="T21" fmla="*/ 91 h 96"/>
                            <a:gd name="T22" fmla="*/ 3 w 169"/>
                            <a:gd name="T23" fmla="*/ 91 h 96"/>
                            <a:gd name="T24" fmla="*/ 2 w 169"/>
                            <a:gd name="T25" fmla="*/ 91 h 96"/>
                            <a:gd name="T26" fmla="*/ 3 w 169"/>
                            <a:gd name="T27" fmla="*/ 91 h 96"/>
                            <a:gd name="T28" fmla="*/ 2 w 169"/>
                            <a:gd name="T29" fmla="*/ 91 h 96"/>
                            <a:gd name="T30" fmla="*/ 2 w 169"/>
                            <a:gd name="T31" fmla="*/ 91 h 96"/>
                            <a:gd name="T32" fmla="*/ 2 w 169"/>
                            <a:gd name="T33" fmla="*/ 91 h 96"/>
                            <a:gd name="T34" fmla="*/ 2 w 169"/>
                            <a:gd name="T35" fmla="*/ 91 h 96"/>
                            <a:gd name="T36" fmla="*/ 2 w 169"/>
                            <a:gd name="T37" fmla="*/ 91 h 96"/>
                            <a:gd name="T38" fmla="*/ 2 w 169"/>
                            <a:gd name="T39" fmla="*/ 91 h 96"/>
                            <a:gd name="T40" fmla="*/ 2 w 169"/>
                            <a:gd name="T41" fmla="*/ 91 h 96"/>
                            <a:gd name="T42" fmla="*/ 2 w 169"/>
                            <a:gd name="T43" fmla="*/ 91 h 96"/>
                            <a:gd name="T44" fmla="*/ 2 w 169"/>
                            <a:gd name="T45" fmla="*/ 91 h 96"/>
                            <a:gd name="T46" fmla="*/ 2 w 169"/>
                            <a:gd name="T47" fmla="*/ 91 h 96"/>
                            <a:gd name="T48" fmla="*/ 2 w 169"/>
                            <a:gd name="T49" fmla="*/ 90 h 96"/>
                            <a:gd name="T50" fmla="*/ 2 w 169"/>
                            <a:gd name="T51" fmla="*/ 91 h 96"/>
                            <a:gd name="T52" fmla="*/ 2 w 169"/>
                            <a:gd name="T53" fmla="*/ 90 h 96"/>
                            <a:gd name="T54" fmla="*/ 2 w 169"/>
                            <a:gd name="T55" fmla="*/ 90 h 96"/>
                            <a:gd name="T56" fmla="*/ 2 w 169"/>
                            <a:gd name="T57" fmla="*/ 90 h 96"/>
                            <a:gd name="T58" fmla="*/ 2 w 169"/>
                            <a:gd name="T59" fmla="*/ 90 h 96"/>
                            <a:gd name="T60" fmla="*/ 1 w 169"/>
                            <a:gd name="T61" fmla="*/ 90 h 96"/>
                            <a:gd name="T62" fmla="*/ 1 w 169"/>
                            <a:gd name="T63" fmla="*/ 90 h 96"/>
                            <a:gd name="T64" fmla="*/ 1 w 169"/>
                            <a:gd name="T65" fmla="*/ 90 h 96"/>
                            <a:gd name="T66" fmla="*/ 1 w 169"/>
                            <a:gd name="T67" fmla="*/ 90 h 96"/>
                            <a:gd name="T68" fmla="*/ 1 w 169"/>
                            <a:gd name="T69" fmla="*/ 90 h 96"/>
                            <a:gd name="T70" fmla="*/ 1 w 169"/>
                            <a:gd name="T71" fmla="*/ 90 h 96"/>
                            <a:gd name="T72" fmla="*/ 1 w 169"/>
                            <a:gd name="T73" fmla="*/ 90 h 96"/>
                            <a:gd name="T74" fmla="*/ 1 w 169"/>
                            <a:gd name="T75" fmla="*/ 90 h 96"/>
                            <a:gd name="T76" fmla="*/ 1 w 169"/>
                            <a:gd name="T77" fmla="*/ 90 h 96"/>
                            <a:gd name="T78" fmla="*/ 1 w 169"/>
                            <a:gd name="T79" fmla="*/ 90 h 96"/>
                            <a:gd name="T80" fmla="*/ 1 w 169"/>
                            <a:gd name="T81" fmla="*/ 90 h 96"/>
                            <a:gd name="T82" fmla="*/ 1 w 169"/>
                            <a:gd name="T83" fmla="*/ 90 h 96"/>
                            <a:gd name="T84" fmla="*/ 1 w 169"/>
                            <a:gd name="T85" fmla="*/ 90 h 96"/>
                            <a:gd name="T86" fmla="*/ 1 w 169"/>
                            <a:gd name="T87" fmla="*/ 90 h 96"/>
                            <a:gd name="T88" fmla="*/ 1 w 169"/>
                            <a:gd name="T89" fmla="*/ 90 h 96"/>
                            <a:gd name="T90" fmla="*/ 0 w 169"/>
                            <a:gd name="T91" fmla="*/ 90 h 96"/>
                            <a:gd name="T92" fmla="*/ 0 w 169"/>
                            <a:gd name="T93" fmla="*/ 90 h 96"/>
                            <a:gd name="T94" fmla="*/ 0 w 169"/>
                            <a:gd name="T95" fmla="*/ 90 h 96"/>
                            <a:gd name="T96" fmla="*/ 0 w 169"/>
                            <a:gd name="T97" fmla="*/ 90 h 96"/>
                            <a:gd name="T98" fmla="*/ 0 w 169"/>
                            <a:gd name="T99" fmla="*/ 90 h 96"/>
                            <a:gd name="T100" fmla="*/ 0 w 169"/>
                            <a:gd name="T101" fmla="*/ 90 h 96"/>
                            <a:gd name="T102" fmla="*/ 169 w 169"/>
                            <a:gd name="T103" fmla="*/ 0 h 96"/>
                            <a:gd name="T104" fmla="*/ 33 w 169"/>
                            <a:gd name="T105" fmla="*/ 96 h 96"/>
                            <a:gd name="T106" fmla="*/ 33 w 169"/>
                            <a:gd name="T107" fmla="*/ 96 h 96"/>
                            <a:gd name="T108" fmla="*/ 169 w 169"/>
                            <a:gd name="T109" fmla="*/ 0 h 96"/>
                            <a:gd name="T110" fmla="*/ 169 w 169"/>
                            <a:gd name="T1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69" h="96"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2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0"/>
                                <a:pt x="2" y="90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169" y="0"/>
                              </a:moveTo>
                              <a:cubicBezTo>
                                <a:pt x="142" y="51"/>
                                <a:pt x="87" y="96"/>
                                <a:pt x="33" y="96"/>
                              </a:cubicBezTo>
                              <a:cubicBezTo>
                                <a:pt x="33" y="96"/>
                                <a:pt x="33" y="96"/>
                                <a:pt x="33" y="96"/>
                              </a:cubicBezTo>
                              <a:cubicBezTo>
                                <a:pt x="87" y="96"/>
                                <a:pt x="142" y="51"/>
                                <a:pt x="169" y="0"/>
                              </a:cubicBezTo>
                              <a:cubicBezTo>
                                <a:pt x="169" y="0"/>
                                <a:pt x="169" y="0"/>
                                <a:pt x="169" y="0"/>
                              </a:cubicBezTo>
                            </a:path>
                          </a:pathLst>
                        </a:custGeom>
                        <a:solidFill>
                          <a:srgbClr val="7E92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4" name="Freeform 39">
                        <a:extLst>
                          <a:ext uri="{FF2B5EF4-FFF2-40B4-BE49-F238E27FC236}">
                            <a16:creationId xmlns:a16="http://schemas.microsoft.com/office/drawing/2014/main" id="{7F456FDB-3B8C-4E7E-84DA-E591C32C9CD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714875" y="1076325"/>
                          <a:ext cx="1860533" cy="1297168"/>
                        </a:xfrm>
                        <a:custGeom>
                          <a:avLst/>
                          <a:gdLst>
                            <a:gd name="T0" fmla="*/ 77 w 263"/>
                            <a:gd name="T1" fmla="*/ 168 h 188"/>
                            <a:gd name="T2" fmla="*/ 115 w 263"/>
                            <a:gd name="T3" fmla="*/ 151 h 188"/>
                            <a:gd name="T4" fmla="*/ 116 w 263"/>
                            <a:gd name="T5" fmla="*/ 145 h 188"/>
                            <a:gd name="T6" fmla="*/ 54 w 263"/>
                            <a:gd name="T7" fmla="*/ 134 h 188"/>
                            <a:gd name="T8" fmla="*/ 54 w 263"/>
                            <a:gd name="T9" fmla="*/ 128 h 188"/>
                            <a:gd name="T10" fmla="*/ 54 w 263"/>
                            <a:gd name="T11" fmla="*/ 134 h 188"/>
                            <a:gd name="T12" fmla="*/ 152 w 263"/>
                            <a:gd name="T13" fmla="*/ 126 h 188"/>
                            <a:gd name="T14" fmla="*/ 158 w 263"/>
                            <a:gd name="T15" fmla="*/ 127 h 188"/>
                            <a:gd name="T16" fmla="*/ 194 w 263"/>
                            <a:gd name="T17" fmla="*/ 108 h 188"/>
                            <a:gd name="T18" fmla="*/ 195 w 263"/>
                            <a:gd name="T19" fmla="*/ 102 h 188"/>
                            <a:gd name="T20" fmla="*/ 32 w 263"/>
                            <a:gd name="T21" fmla="*/ 95 h 188"/>
                            <a:gd name="T22" fmla="*/ 32 w 263"/>
                            <a:gd name="T23" fmla="*/ 88 h 188"/>
                            <a:gd name="T24" fmla="*/ 32 w 263"/>
                            <a:gd name="T25" fmla="*/ 95 h 188"/>
                            <a:gd name="T26" fmla="*/ 231 w 263"/>
                            <a:gd name="T27" fmla="*/ 82 h 188"/>
                            <a:gd name="T28" fmla="*/ 237 w 263"/>
                            <a:gd name="T29" fmla="*/ 84 h 188"/>
                            <a:gd name="T30" fmla="*/ 250 w 263"/>
                            <a:gd name="T31" fmla="*/ 19 h 188"/>
                            <a:gd name="T32" fmla="*/ 254 w 263"/>
                            <a:gd name="T33" fmla="*/ 22 h 188"/>
                            <a:gd name="T34" fmla="*/ 248 w 263"/>
                            <a:gd name="T35" fmla="*/ 21 h 188"/>
                            <a:gd name="T36" fmla="*/ 97 w 263"/>
                            <a:gd name="T37" fmla="*/ 110 h 188"/>
                            <a:gd name="T38" fmla="*/ 91 w 263"/>
                            <a:gd name="T39" fmla="*/ 108 h 188"/>
                            <a:gd name="T40" fmla="*/ 0 w 263"/>
                            <a:gd name="T41" fmla="*/ 52 h 188"/>
                            <a:gd name="T42" fmla="*/ 76 w 263"/>
                            <a:gd name="T43" fmla="*/ 165 h 188"/>
                            <a:gd name="T44" fmla="*/ 77 w 263"/>
                            <a:gd name="T45" fmla="*/ 165 h 188"/>
                            <a:gd name="T46" fmla="*/ 77 w 263"/>
                            <a:gd name="T47" fmla="*/ 165 h 188"/>
                            <a:gd name="T48" fmla="*/ 77 w 263"/>
                            <a:gd name="T49" fmla="*/ 165 h 188"/>
                            <a:gd name="T50" fmla="*/ 78 w 263"/>
                            <a:gd name="T51" fmla="*/ 165 h 188"/>
                            <a:gd name="T52" fmla="*/ 78 w 263"/>
                            <a:gd name="T53" fmla="*/ 166 h 188"/>
                            <a:gd name="T54" fmla="*/ 78 w 263"/>
                            <a:gd name="T55" fmla="*/ 166 h 188"/>
                            <a:gd name="T56" fmla="*/ 78 w 263"/>
                            <a:gd name="T57" fmla="*/ 166 h 188"/>
                            <a:gd name="T58" fmla="*/ 79 w 263"/>
                            <a:gd name="T59" fmla="*/ 166 h 188"/>
                            <a:gd name="T60" fmla="*/ 79 w 263"/>
                            <a:gd name="T61" fmla="*/ 166 h 188"/>
                            <a:gd name="T62" fmla="*/ 79 w 263"/>
                            <a:gd name="T63" fmla="*/ 166 h 188"/>
                            <a:gd name="T64" fmla="*/ 79 w 263"/>
                            <a:gd name="T65" fmla="*/ 166 h 188"/>
                            <a:gd name="T66" fmla="*/ 79 w 263"/>
                            <a:gd name="T67" fmla="*/ 171 h 188"/>
                            <a:gd name="T68" fmla="*/ 73 w 263"/>
                            <a:gd name="T69" fmla="*/ 169 h 188"/>
                            <a:gd name="T70" fmla="*/ 66 w 263"/>
                            <a:gd name="T71" fmla="*/ 175 h 188"/>
                            <a:gd name="T72" fmla="*/ 91 w 263"/>
                            <a:gd name="T73" fmla="*/ 188 h 188"/>
                            <a:gd name="T74" fmla="*/ 96 w 263"/>
                            <a:gd name="T75" fmla="*/ 178 h 188"/>
                            <a:gd name="T76" fmla="*/ 90 w 263"/>
                            <a:gd name="T77" fmla="*/ 169 h 188"/>
                            <a:gd name="T78" fmla="*/ 257 w 263"/>
                            <a:gd name="T79" fmla="*/ 46 h 188"/>
                            <a:gd name="T80" fmla="*/ 258 w 263"/>
                            <a:gd name="T81" fmla="*/ 43 h 188"/>
                            <a:gd name="T82" fmla="*/ 258 w 263"/>
                            <a:gd name="T83" fmla="*/ 42 h 1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63" h="188">
                              <a:moveTo>
                                <a:pt x="77" y="167"/>
                              </a:moveTo>
                              <a:cubicBezTo>
                                <a:pt x="77" y="168"/>
                                <a:pt x="76" y="168"/>
                                <a:pt x="76" y="168"/>
                              </a:cubicBezTo>
                              <a:cubicBezTo>
                                <a:pt x="76" y="168"/>
                                <a:pt x="77" y="168"/>
                                <a:pt x="77" y="168"/>
                              </a:cubicBezTo>
                              <a:cubicBezTo>
                                <a:pt x="77" y="167"/>
                                <a:pt x="77" y="167"/>
                                <a:pt x="77" y="167"/>
                              </a:cubicBezTo>
                              <a:moveTo>
                                <a:pt x="116" y="151"/>
                              </a:moveTo>
                              <a:cubicBezTo>
                                <a:pt x="115" y="151"/>
                                <a:pt x="115" y="151"/>
                                <a:pt x="115" y="151"/>
                              </a:cubicBezTo>
                              <a:cubicBezTo>
                                <a:pt x="113" y="151"/>
                                <a:pt x="112" y="149"/>
                                <a:pt x="113" y="147"/>
                              </a:cubicBezTo>
                              <a:cubicBezTo>
                                <a:pt x="113" y="146"/>
                                <a:pt x="114" y="145"/>
                                <a:pt x="116" y="145"/>
                              </a:cubicBezTo>
                              <a:cubicBezTo>
                                <a:pt x="116" y="145"/>
                                <a:pt x="116" y="145"/>
                                <a:pt x="116" y="145"/>
                              </a:cubicBezTo>
                              <a:cubicBezTo>
                                <a:pt x="118" y="146"/>
                                <a:pt x="119" y="147"/>
                                <a:pt x="119" y="149"/>
                              </a:cubicBezTo>
                              <a:cubicBezTo>
                                <a:pt x="118" y="151"/>
                                <a:pt x="117" y="151"/>
                                <a:pt x="116" y="151"/>
                              </a:cubicBezTo>
                              <a:moveTo>
                                <a:pt x="54" y="134"/>
                              </a:moveTo>
                              <a:cubicBezTo>
                                <a:pt x="54" y="134"/>
                                <a:pt x="54" y="134"/>
                                <a:pt x="53" y="134"/>
                              </a:cubicBezTo>
                              <a:cubicBezTo>
                                <a:pt x="52" y="133"/>
                                <a:pt x="51" y="132"/>
                                <a:pt x="51" y="130"/>
                              </a:cubicBezTo>
                              <a:cubicBezTo>
                                <a:pt x="52" y="128"/>
                                <a:pt x="53" y="128"/>
                                <a:pt x="54" y="128"/>
                              </a:cubicBezTo>
                              <a:cubicBezTo>
                                <a:pt x="55" y="128"/>
                                <a:pt x="55" y="128"/>
                                <a:pt x="55" y="128"/>
                              </a:cubicBezTo>
                              <a:cubicBezTo>
                                <a:pt x="57" y="128"/>
                                <a:pt x="58" y="130"/>
                                <a:pt x="57" y="132"/>
                              </a:cubicBezTo>
                              <a:cubicBezTo>
                                <a:pt x="57" y="133"/>
                                <a:pt x="56" y="134"/>
                                <a:pt x="54" y="134"/>
                              </a:cubicBezTo>
                              <a:moveTo>
                                <a:pt x="155" y="130"/>
                              </a:moveTo>
                              <a:cubicBezTo>
                                <a:pt x="155" y="130"/>
                                <a:pt x="154" y="130"/>
                                <a:pt x="154" y="130"/>
                              </a:cubicBezTo>
                              <a:cubicBezTo>
                                <a:pt x="152" y="129"/>
                                <a:pt x="151" y="127"/>
                                <a:pt x="152" y="126"/>
                              </a:cubicBezTo>
                              <a:cubicBezTo>
                                <a:pt x="152" y="124"/>
                                <a:pt x="154" y="123"/>
                                <a:pt x="155" y="123"/>
                              </a:cubicBezTo>
                              <a:cubicBezTo>
                                <a:pt x="155" y="123"/>
                                <a:pt x="156" y="123"/>
                                <a:pt x="156" y="123"/>
                              </a:cubicBezTo>
                              <a:cubicBezTo>
                                <a:pt x="158" y="124"/>
                                <a:pt x="159" y="126"/>
                                <a:pt x="158" y="127"/>
                              </a:cubicBezTo>
                              <a:cubicBezTo>
                                <a:pt x="158" y="129"/>
                                <a:pt x="156" y="130"/>
                                <a:pt x="155" y="130"/>
                              </a:cubicBezTo>
                              <a:moveTo>
                                <a:pt x="194" y="108"/>
                              </a:moveTo>
                              <a:cubicBezTo>
                                <a:pt x="194" y="108"/>
                                <a:pt x="194" y="108"/>
                                <a:pt x="194" y="108"/>
                              </a:cubicBezTo>
                              <a:cubicBezTo>
                                <a:pt x="192" y="107"/>
                                <a:pt x="191" y="105"/>
                                <a:pt x="191" y="104"/>
                              </a:cubicBezTo>
                              <a:cubicBezTo>
                                <a:pt x="192" y="102"/>
                                <a:pt x="193" y="101"/>
                                <a:pt x="194" y="101"/>
                              </a:cubicBezTo>
                              <a:cubicBezTo>
                                <a:pt x="195" y="101"/>
                                <a:pt x="195" y="101"/>
                                <a:pt x="195" y="102"/>
                              </a:cubicBezTo>
                              <a:cubicBezTo>
                                <a:pt x="197" y="102"/>
                                <a:pt x="198" y="104"/>
                                <a:pt x="197" y="105"/>
                              </a:cubicBezTo>
                              <a:cubicBezTo>
                                <a:pt x="197" y="107"/>
                                <a:pt x="196" y="108"/>
                                <a:pt x="194" y="108"/>
                              </a:cubicBezTo>
                              <a:moveTo>
                                <a:pt x="32" y="95"/>
                              </a:moveTo>
                              <a:cubicBezTo>
                                <a:pt x="32" y="95"/>
                                <a:pt x="32" y="94"/>
                                <a:pt x="32" y="94"/>
                              </a:cubicBezTo>
                              <a:cubicBezTo>
                                <a:pt x="30" y="94"/>
                                <a:pt x="29" y="92"/>
                                <a:pt x="29" y="90"/>
                              </a:cubicBezTo>
                              <a:cubicBezTo>
                                <a:pt x="30" y="89"/>
                                <a:pt x="31" y="88"/>
                                <a:pt x="32" y="88"/>
                              </a:cubicBezTo>
                              <a:cubicBezTo>
                                <a:pt x="33" y="88"/>
                                <a:pt x="33" y="88"/>
                                <a:pt x="33" y="88"/>
                              </a:cubicBezTo>
                              <a:cubicBezTo>
                                <a:pt x="35" y="89"/>
                                <a:pt x="36" y="91"/>
                                <a:pt x="36" y="92"/>
                              </a:cubicBezTo>
                              <a:cubicBezTo>
                                <a:pt x="35" y="94"/>
                                <a:pt x="34" y="95"/>
                                <a:pt x="32" y="95"/>
                              </a:cubicBezTo>
                              <a:moveTo>
                                <a:pt x="234" y="86"/>
                              </a:moveTo>
                              <a:cubicBezTo>
                                <a:pt x="234" y="86"/>
                                <a:pt x="233" y="86"/>
                                <a:pt x="233" y="86"/>
                              </a:cubicBezTo>
                              <a:cubicBezTo>
                                <a:pt x="231" y="85"/>
                                <a:pt x="230" y="84"/>
                                <a:pt x="231" y="82"/>
                              </a:cubicBezTo>
                              <a:cubicBezTo>
                                <a:pt x="231" y="80"/>
                                <a:pt x="232" y="80"/>
                                <a:pt x="234" y="80"/>
                              </a:cubicBezTo>
                              <a:cubicBezTo>
                                <a:pt x="234" y="80"/>
                                <a:pt x="234" y="80"/>
                                <a:pt x="235" y="80"/>
                              </a:cubicBezTo>
                              <a:cubicBezTo>
                                <a:pt x="236" y="80"/>
                                <a:pt x="237" y="82"/>
                                <a:pt x="237" y="84"/>
                              </a:cubicBezTo>
                              <a:cubicBezTo>
                                <a:pt x="237" y="85"/>
                                <a:pt x="235" y="86"/>
                                <a:pt x="234" y="86"/>
                              </a:cubicBezTo>
                              <a:moveTo>
                                <a:pt x="262" y="0"/>
                              </a:moveTo>
                              <a:cubicBezTo>
                                <a:pt x="262" y="0"/>
                                <a:pt x="258" y="8"/>
                                <a:pt x="250" y="19"/>
                              </a:cubicBezTo>
                              <a:cubicBezTo>
                                <a:pt x="250" y="18"/>
                                <a:pt x="251" y="18"/>
                                <a:pt x="251" y="18"/>
                              </a:cubicBezTo>
                              <a:cubicBezTo>
                                <a:pt x="252" y="18"/>
                                <a:pt x="252" y="18"/>
                                <a:pt x="252" y="18"/>
                              </a:cubicBezTo>
                              <a:cubicBezTo>
                                <a:pt x="254" y="19"/>
                                <a:pt x="255" y="21"/>
                                <a:pt x="254" y="22"/>
                              </a:cubicBezTo>
                              <a:cubicBezTo>
                                <a:pt x="254" y="24"/>
                                <a:pt x="253" y="25"/>
                                <a:pt x="251" y="25"/>
                              </a:cubicBezTo>
                              <a:cubicBezTo>
                                <a:pt x="251" y="25"/>
                                <a:pt x="251" y="25"/>
                                <a:pt x="251" y="25"/>
                              </a:cubicBezTo>
                              <a:cubicBezTo>
                                <a:pt x="249" y="24"/>
                                <a:pt x="248" y="23"/>
                                <a:pt x="248" y="21"/>
                              </a:cubicBezTo>
                              <a:cubicBezTo>
                                <a:pt x="225" y="52"/>
                                <a:pt x="174" y="108"/>
                                <a:pt x="111" y="108"/>
                              </a:cubicBezTo>
                              <a:cubicBezTo>
                                <a:pt x="106" y="108"/>
                                <a:pt x="101" y="108"/>
                                <a:pt x="97" y="107"/>
                              </a:cubicBezTo>
                              <a:cubicBezTo>
                                <a:pt x="97" y="108"/>
                                <a:pt x="97" y="109"/>
                                <a:pt x="97" y="110"/>
                              </a:cubicBezTo>
                              <a:cubicBezTo>
                                <a:pt x="96" y="111"/>
                                <a:pt x="95" y="112"/>
                                <a:pt x="94" y="112"/>
                              </a:cubicBezTo>
                              <a:cubicBezTo>
                                <a:pt x="93" y="112"/>
                                <a:pt x="93" y="112"/>
                                <a:pt x="93" y="112"/>
                              </a:cubicBezTo>
                              <a:cubicBezTo>
                                <a:pt x="91" y="111"/>
                                <a:pt x="90" y="110"/>
                                <a:pt x="91" y="108"/>
                              </a:cubicBezTo>
                              <a:cubicBezTo>
                                <a:pt x="91" y="107"/>
                                <a:pt x="91" y="107"/>
                                <a:pt x="91" y="107"/>
                              </a:cubicBezTo>
                              <a:cubicBezTo>
                                <a:pt x="88" y="106"/>
                                <a:pt x="84" y="105"/>
                                <a:pt x="80" y="104"/>
                              </a:cubicBezTo>
                              <a:cubicBezTo>
                                <a:pt x="21" y="87"/>
                                <a:pt x="10" y="68"/>
                                <a:pt x="0" y="52"/>
                              </a:cubicBezTo>
                              <a:cubicBezTo>
                                <a:pt x="9" y="101"/>
                                <a:pt x="35" y="148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7"/>
                                <a:pt x="78" y="167"/>
                                <a:pt x="77" y="167"/>
                              </a:cubicBezTo>
                              <a:cubicBezTo>
                                <a:pt x="79" y="168"/>
                                <a:pt x="80" y="169"/>
                                <a:pt x="79" y="171"/>
                              </a:cubicBezTo>
                              <a:cubicBezTo>
                                <a:pt x="79" y="172"/>
                                <a:pt x="78" y="173"/>
                                <a:pt x="76" y="173"/>
                              </a:cubicBezTo>
                              <a:cubicBezTo>
                                <a:pt x="76" y="173"/>
                                <a:pt x="76" y="173"/>
                                <a:pt x="75" y="173"/>
                              </a:cubicBezTo>
                              <a:cubicBezTo>
                                <a:pt x="74" y="173"/>
                                <a:pt x="73" y="171"/>
                                <a:pt x="73" y="169"/>
                              </a:cubicBezTo>
                              <a:cubicBezTo>
                                <a:pt x="73" y="169"/>
                                <a:pt x="73" y="169"/>
                                <a:pt x="73" y="169"/>
                              </a:cubicBezTo>
                              <a:cubicBezTo>
                                <a:pt x="72" y="170"/>
                                <a:pt x="71" y="170"/>
                                <a:pt x="70" y="170"/>
                              </a:cubicBezTo>
                              <a:cubicBezTo>
                                <a:pt x="67" y="170"/>
                                <a:pt x="66" y="172"/>
                                <a:pt x="66" y="175"/>
                              </a:cubicBezTo>
                              <a:cubicBezTo>
                                <a:pt x="66" y="177"/>
                                <a:pt x="67" y="180"/>
                                <a:pt x="68" y="181"/>
                              </a:cubicBezTo>
                              <a:cubicBezTo>
                                <a:pt x="70" y="182"/>
                                <a:pt x="80" y="186"/>
                                <a:pt x="80" y="186"/>
                              </a:cubicBezTo>
                              <a:cubicBezTo>
                                <a:pt x="80" y="186"/>
                                <a:pt x="88" y="188"/>
                                <a:pt x="91" y="188"/>
                              </a:cubicBezTo>
                              <a:cubicBezTo>
                                <a:pt x="91" y="188"/>
                                <a:pt x="92" y="188"/>
                                <a:pt x="92" y="187"/>
                              </a:cubicBezTo>
                              <a:cubicBezTo>
                                <a:pt x="94" y="187"/>
                                <a:pt x="101" y="181"/>
                                <a:pt x="96" y="178"/>
                              </a:cubicBezTo>
                              <a:cubicBezTo>
                                <a:pt x="96" y="178"/>
                                <a:pt x="96" y="178"/>
                                <a:pt x="96" y="178"/>
                              </a:cubicBezTo>
                              <a:cubicBezTo>
                                <a:pt x="94" y="176"/>
                                <a:pt x="92" y="173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6" y="171"/>
                                <a:pt x="103" y="171"/>
                                <a:pt x="109" y="171"/>
                              </a:cubicBezTo>
                              <a:cubicBezTo>
                                <a:pt x="163" y="171"/>
                                <a:pt x="218" y="126"/>
                                <a:pt x="245" y="75"/>
                              </a:cubicBezTo>
                              <a:cubicBezTo>
                                <a:pt x="250" y="66"/>
                                <a:pt x="254" y="56"/>
                                <a:pt x="257" y="46"/>
                              </a:cubicBezTo>
                              <a:cubicBezTo>
                                <a:pt x="257" y="46"/>
                                <a:pt x="257" y="45"/>
                                <a:pt x="257" y="45"/>
                              </a:cubicBezTo>
                              <a:cubicBezTo>
                                <a:pt x="257" y="45"/>
                                <a:pt x="257" y="45"/>
                                <a:pt x="257" y="45"/>
                              </a:cubicBezTo>
                              <a:cubicBezTo>
                                <a:pt x="258" y="44"/>
                                <a:pt x="258" y="43"/>
                                <a:pt x="258" y="43"/>
                              </a:cubicBezTo>
                              <a:cubicBezTo>
                                <a:pt x="258" y="43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62" y="28"/>
                                <a:pt x="263" y="14"/>
                                <a:pt x="262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5" name="Freeform 40">
                        <a:extLst>
                          <a:ext uri="{FF2B5EF4-FFF2-40B4-BE49-F238E27FC236}">
                            <a16:creationId xmlns:a16="http://schemas.microsoft.com/office/drawing/2014/main" id="{156521B0-BE7E-4C2D-83A0-63FE66EE84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34125" y="16287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6" name="Freeform 41">
                        <a:extLst>
                          <a:ext uri="{FF2B5EF4-FFF2-40B4-BE49-F238E27FC236}">
                            <a16:creationId xmlns:a16="http://schemas.microsoft.com/office/drawing/2014/main" id="{841B4150-2848-4AF9-BA40-6DDBB6B3A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1675" y="1924050"/>
                          <a:ext cx="53630" cy="48492"/>
                        </a:xfrm>
                        <a:custGeom>
                          <a:avLst/>
                          <a:gdLst>
                            <a:gd name="T0" fmla="*/ 4 w 8"/>
                            <a:gd name="T1" fmla="*/ 0 h 7"/>
                            <a:gd name="T2" fmla="*/ 1 w 8"/>
                            <a:gd name="T3" fmla="*/ 3 h 7"/>
                            <a:gd name="T4" fmla="*/ 3 w 8"/>
                            <a:gd name="T5" fmla="*/ 7 h 7"/>
                            <a:gd name="T6" fmla="*/ 4 w 8"/>
                            <a:gd name="T7" fmla="*/ 7 h 7"/>
                            <a:gd name="T8" fmla="*/ 7 w 8"/>
                            <a:gd name="T9" fmla="*/ 4 h 7"/>
                            <a:gd name="T10" fmla="*/ 5 w 8"/>
                            <a:gd name="T11" fmla="*/ 0 h 7"/>
                            <a:gd name="T12" fmla="*/ 4 w 8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8" y="3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7" name="Freeform 42">
                        <a:extLst>
                          <a:ext uri="{FF2B5EF4-FFF2-40B4-BE49-F238E27FC236}">
                            <a16:creationId xmlns:a16="http://schemas.microsoft.com/office/drawing/2014/main" id="{A6AF669C-0157-4225-B70F-1A67FF422B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57900" y="17716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8" name="Freeform 43">
                        <a:extLst>
                          <a:ext uri="{FF2B5EF4-FFF2-40B4-BE49-F238E27FC236}">
                            <a16:creationId xmlns:a16="http://schemas.microsoft.com/office/drawing/2014/main" id="{31406531-DF57-4F67-9723-2662936CB0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9504" cy="32328"/>
                        </a:xfrm>
                        <a:custGeom>
                          <a:avLst/>
                          <a:gdLst>
                            <a:gd name="T0" fmla="*/ 1 w 7"/>
                            <a:gd name="T1" fmla="*/ 0 h 5"/>
                            <a:gd name="T2" fmla="*/ 1 w 7"/>
                            <a:gd name="T3" fmla="*/ 1 h 5"/>
                            <a:gd name="T4" fmla="*/ 3 w 7"/>
                            <a:gd name="T5" fmla="*/ 5 h 5"/>
                            <a:gd name="T6" fmla="*/ 4 w 7"/>
                            <a:gd name="T7" fmla="*/ 5 h 5"/>
                            <a:gd name="T8" fmla="*/ 7 w 7"/>
                            <a:gd name="T9" fmla="*/ 3 h 5"/>
                            <a:gd name="T10" fmla="*/ 7 w 7"/>
                            <a:gd name="T11" fmla="*/ 0 h 5"/>
                            <a:gd name="T12" fmla="*/ 1 w 7"/>
                            <a:gd name="T13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5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1"/>
                              </a:cubicBezTo>
                              <a:cubicBezTo>
                                <a:pt x="0" y="3"/>
                                <a:pt x="1" y="4"/>
                                <a:pt x="3" y="5"/>
                              </a:cubicBezTo>
                              <a:cubicBezTo>
                                <a:pt x="3" y="5"/>
                                <a:pt x="3" y="5"/>
                                <a:pt x="4" y="5"/>
                              </a:cubicBezTo>
                              <a:cubicBezTo>
                                <a:pt x="5" y="5"/>
                                <a:pt x="6" y="4"/>
                                <a:pt x="7" y="3"/>
                              </a:cubicBezTo>
                              <a:cubicBezTo>
                                <a:pt x="7" y="2"/>
                                <a:pt x="7" y="1"/>
                                <a:pt x="7" y="0"/>
                              </a:cubicBezTo>
                              <a:cubicBezTo>
                                <a:pt x="5" y="0"/>
                                <a:pt x="3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9" name="Freeform 44">
                        <a:extLst>
                          <a:ext uri="{FF2B5EF4-FFF2-40B4-BE49-F238E27FC236}">
                            <a16:creationId xmlns:a16="http://schemas.microsoft.com/office/drawing/2014/main" id="{7DF69F7A-8DA0-4CE7-843F-359DBA634D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2 w 7"/>
                            <a:gd name="T3" fmla="*/ 1 h 7"/>
                            <a:gd name="T4" fmla="*/ 0 w 7"/>
                            <a:gd name="T5" fmla="*/ 3 h 7"/>
                            <a:gd name="T6" fmla="*/ 3 w 7"/>
                            <a:gd name="T7" fmla="*/ 7 h 7"/>
                            <a:gd name="T8" fmla="*/ 3 w 7"/>
                            <a:gd name="T9" fmla="*/ 7 h 7"/>
                            <a:gd name="T10" fmla="*/ 6 w 7"/>
                            <a:gd name="T11" fmla="*/ 4 h 7"/>
                            <a:gd name="T12" fmla="*/ 4 w 7"/>
                            <a:gd name="T13" fmla="*/ 0 h 7"/>
                            <a:gd name="T14" fmla="*/ 3 w 7"/>
                            <a:gd name="T15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3" y="0"/>
                                <a:pt x="2" y="0"/>
                                <a:pt x="2" y="1"/>
                              </a:cubicBezTo>
                              <a:cubicBezTo>
                                <a:pt x="1" y="1"/>
                                <a:pt x="1" y="2"/>
                                <a:pt x="0" y="3"/>
                              </a:cubicBezTo>
                              <a:cubicBezTo>
                                <a:pt x="0" y="5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0" name="Freeform 45">
                        <a:extLst>
                          <a:ext uri="{FF2B5EF4-FFF2-40B4-BE49-F238E27FC236}">
                            <a16:creationId xmlns:a16="http://schemas.microsoft.com/office/drawing/2014/main" id="{AAC9CB68-E053-46D2-A7C2-85C0F14CCD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05450" y="2076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6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1" name="Freeform 46">
                        <a:extLst>
                          <a:ext uri="{FF2B5EF4-FFF2-40B4-BE49-F238E27FC236}">
                            <a16:creationId xmlns:a16="http://schemas.microsoft.com/office/drawing/2014/main" id="{274EC71A-D642-447A-8C89-17C944C3A7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29225" y="22288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4 w 7"/>
                            <a:gd name="T3" fmla="*/ 0 h 6"/>
                            <a:gd name="T4" fmla="*/ 4 w 7"/>
                            <a:gd name="T5" fmla="*/ 1 h 6"/>
                            <a:gd name="T6" fmla="*/ 3 w 7"/>
                            <a:gd name="T7" fmla="*/ 1 h 6"/>
                            <a:gd name="T8" fmla="*/ 0 w 7"/>
                            <a:gd name="T9" fmla="*/ 2 h 6"/>
                            <a:gd name="T10" fmla="*/ 0 w 7"/>
                            <a:gd name="T11" fmla="*/ 2 h 6"/>
                            <a:gd name="T12" fmla="*/ 2 w 7"/>
                            <a:gd name="T13" fmla="*/ 6 h 6"/>
                            <a:gd name="T14" fmla="*/ 3 w 7"/>
                            <a:gd name="T15" fmla="*/ 6 h 6"/>
                            <a:gd name="T16" fmla="*/ 6 w 7"/>
                            <a:gd name="T17" fmla="*/ 4 h 6"/>
                            <a:gd name="T18" fmla="*/ 4 w 7"/>
                            <a:gd name="T1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1"/>
                                <a:pt x="4" y="1"/>
                                <a:pt x="4" y="1"/>
                              </a:cubicBezTo>
                              <a:cubicBezTo>
                                <a:pt x="4" y="1"/>
                                <a:pt x="3" y="1"/>
                                <a:pt x="3" y="1"/>
                              </a:cubicBez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2" name="Freeform 47">
                        <a:extLst>
                          <a:ext uri="{FF2B5EF4-FFF2-40B4-BE49-F238E27FC236}">
                            <a16:creationId xmlns:a16="http://schemas.microsoft.com/office/drawing/2014/main" id="{9849DFDC-5EB7-45C6-86DD-E5AC8F2BBA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914900" y="16764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2 h 7"/>
                            <a:gd name="T4" fmla="*/ 3 w 7"/>
                            <a:gd name="T5" fmla="*/ 6 h 7"/>
                            <a:gd name="T6" fmla="*/ 3 w 7"/>
                            <a:gd name="T7" fmla="*/ 7 h 7"/>
                            <a:gd name="T8" fmla="*/ 7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3" name="Freeform 48">
                        <a:extLst>
                          <a:ext uri="{FF2B5EF4-FFF2-40B4-BE49-F238E27FC236}">
                            <a16:creationId xmlns:a16="http://schemas.microsoft.com/office/drawing/2014/main" id="{A056FAAF-B38F-41E3-A0C2-1178FE7A68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67300" y="196215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4" name="Freeform 49">
                        <a:extLst>
                          <a:ext uri="{FF2B5EF4-FFF2-40B4-BE49-F238E27FC236}">
                            <a16:creationId xmlns:a16="http://schemas.microsoft.com/office/drawing/2014/main" id="{20EE954A-DA09-4F55-8E2D-8BF031889E8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943475" y="342900"/>
                          <a:ext cx="1031338" cy="472799"/>
                        </a:xfrm>
                        <a:custGeom>
                          <a:avLst/>
                          <a:gdLst>
                            <a:gd name="T0" fmla="*/ 53 w 146"/>
                            <a:gd name="T1" fmla="*/ 17 h 68"/>
                            <a:gd name="T2" fmla="*/ 52 w 146"/>
                            <a:gd name="T3" fmla="*/ 17 h 68"/>
                            <a:gd name="T4" fmla="*/ 50 w 146"/>
                            <a:gd name="T5" fmla="*/ 13 h 68"/>
                            <a:gd name="T6" fmla="*/ 53 w 146"/>
                            <a:gd name="T7" fmla="*/ 10 h 68"/>
                            <a:gd name="T8" fmla="*/ 54 w 146"/>
                            <a:gd name="T9" fmla="*/ 10 h 68"/>
                            <a:gd name="T10" fmla="*/ 56 w 146"/>
                            <a:gd name="T11" fmla="*/ 14 h 68"/>
                            <a:gd name="T12" fmla="*/ 53 w 146"/>
                            <a:gd name="T13" fmla="*/ 17 h 68"/>
                            <a:gd name="T14" fmla="*/ 99 w 146"/>
                            <a:gd name="T15" fmla="*/ 0 h 68"/>
                            <a:gd name="T16" fmla="*/ 43 w 146"/>
                            <a:gd name="T17" fmla="*/ 13 h 68"/>
                            <a:gd name="T18" fmla="*/ 17 w 146"/>
                            <a:gd name="T19" fmla="*/ 34 h 68"/>
                            <a:gd name="T20" fmla="*/ 17 w 146"/>
                            <a:gd name="T21" fmla="*/ 36 h 68"/>
                            <a:gd name="T22" fmla="*/ 14 w 146"/>
                            <a:gd name="T23" fmla="*/ 39 h 68"/>
                            <a:gd name="T24" fmla="*/ 13 w 146"/>
                            <a:gd name="T25" fmla="*/ 38 h 68"/>
                            <a:gd name="T26" fmla="*/ 2 w 146"/>
                            <a:gd name="T27" fmla="*/ 64 h 68"/>
                            <a:gd name="T28" fmla="*/ 10 w 146"/>
                            <a:gd name="T29" fmla="*/ 68 h 68"/>
                            <a:gd name="T30" fmla="*/ 31 w 146"/>
                            <a:gd name="T31" fmla="*/ 57 h 68"/>
                            <a:gd name="T32" fmla="*/ 70 w 146"/>
                            <a:gd name="T33" fmla="*/ 33 h 68"/>
                            <a:gd name="T34" fmla="*/ 95 w 146"/>
                            <a:gd name="T35" fmla="*/ 26 h 68"/>
                            <a:gd name="T36" fmla="*/ 99 w 146"/>
                            <a:gd name="T37" fmla="*/ 25 h 68"/>
                            <a:gd name="T38" fmla="*/ 110 w 146"/>
                            <a:gd name="T39" fmla="*/ 26 h 68"/>
                            <a:gd name="T40" fmla="*/ 120 w 146"/>
                            <a:gd name="T41" fmla="*/ 27 h 68"/>
                            <a:gd name="T42" fmla="*/ 139 w 146"/>
                            <a:gd name="T43" fmla="*/ 19 h 68"/>
                            <a:gd name="T44" fmla="*/ 130 w 146"/>
                            <a:gd name="T45" fmla="*/ 4 h 68"/>
                            <a:gd name="T46" fmla="*/ 107 w 146"/>
                            <a:gd name="T47" fmla="*/ 1 h 68"/>
                            <a:gd name="T48" fmla="*/ 99 w 146"/>
                            <a:gd name="T49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46" h="68">
                              <a:moveTo>
                                <a:pt x="53" y="17"/>
                              </a:moveTo>
                              <a:cubicBezTo>
                                <a:pt x="53" y="17"/>
                                <a:pt x="53" y="17"/>
                                <a:pt x="52" y="17"/>
                              </a:cubicBezTo>
                              <a:cubicBezTo>
                                <a:pt x="51" y="16"/>
                                <a:pt x="50" y="14"/>
                                <a:pt x="50" y="13"/>
                              </a:cubicBezTo>
                              <a:cubicBezTo>
                                <a:pt x="50" y="11"/>
                                <a:pt x="52" y="10"/>
                                <a:pt x="53" y="10"/>
                              </a:cubicBezTo>
                              <a:cubicBezTo>
                                <a:pt x="53" y="10"/>
                                <a:pt x="54" y="10"/>
                                <a:pt x="54" y="10"/>
                              </a:cubicBezTo>
                              <a:cubicBezTo>
                                <a:pt x="56" y="11"/>
                                <a:pt x="57" y="13"/>
                                <a:pt x="56" y="14"/>
                              </a:cubicBezTo>
                              <a:cubicBezTo>
                                <a:pt x="56" y="16"/>
                                <a:pt x="55" y="17"/>
                                <a:pt x="53" y="17"/>
                              </a:cubicBezTo>
                              <a:moveTo>
                                <a:pt x="99" y="0"/>
                              </a:moveTo>
                              <a:cubicBezTo>
                                <a:pt x="79" y="0"/>
                                <a:pt x="60" y="4"/>
                                <a:pt x="43" y="13"/>
                              </a:cubicBezTo>
                              <a:cubicBezTo>
                                <a:pt x="32" y="20"/>
                                <a:pt x="23" y="27"/>
                                <a:pt x="17" y="34"/>
                              </a:cubicBezTo>
                              <a:cubicBezTo>
                                <a:pt x="17" y="35"/>
                                <a:pt x="17" y="35"/>
                                <a:pt x="17" y="36"/>
                              </a:cubicBezTo>
                              <a:cubicBezTo>
                                <a:pt x="16" y="38"/>
                                <a:pt x="15" y="39"/>
                                <a:pt x="14" y="39"/>
                              </a:cubicBezTo>
                              <a:cubicBezTo>
                                <a:pt x="13" y="39"/>
                                <a:pt x="13" y="38"/>
                                <a:pt x="13" y="38"/>
                              </a:cubicBezTo>
                              <a:cubicBezTo>
                                <a:pt x="4" y="50"/>
                                <a:pt x="0" y="60"/>
                                <a:pt x="2" y="64"/>
                              </a:cubicBezTo>
                              <a:cubicBezTo>
                                <a:pt x="3" y="67"/>
                                <a:pt x="6" y="68"/>
                                <a:pt x="10" y="68"/>
                              </a:cubicBezTo>
                              <a:cubicBezTo>
                                <a:pt x="16" y="68"/>
                                <a:pt x="23" y="65"/>
                                <a:pt x="31" y="57"/>
                              </a:cubicBezTo>
                              <a:cubicBezTo>
                                <a:pt x="41" y="46"/>
                                <a:pt x="56" y="38"/>
                                <a:pt x="70" y="33"/>
                              </a:cubicBezTo>
                              <a:cubicBezTo>
                                <a:pt x="78" y="29"/>
                                <a:pt x="87" y="27"/>
                                <a:pt x="95" y="26"/>
                              </a:cubicBezTo>
                              <a:cubicBezTo>
                                <a:pt x="97" y="26"/>
                                <a:pt x="98" y="25"/>
                                <a:pt x="99" y="25"/>
                              </a:cubicBezTo>
                              <a:cubicBezTo>
                                <a:pt x="103" y="25"/>
                                <a:pt x="106" y="26"/>
                                <a:pt x="110" y="26"/>
                              </a:cubicBezTo>
                              <a:cubicBezTo>
                                <a:pt x="113" y="27"/>
                                <a:pt x="117" y="27"/>
                                <a:pt x="120" y="27"/>
                              </a:cubicBezTo>
                              <a:cubicBezTo>
                                <a:pt x="128" y="27"/>
                                <a:pt x="134" y="25"/>
                                <a:pt x="139" y="19"/>
                              </a:cubicBezTo>
                              <a:cubicBezTo>
                                <a:pt x="146" y="11"/>
                                <a:pt x="139" y="7"/>
                                <a:pt x="130" y="4"/>
                              </a:cubicBezTo>
                              <a:cubicBezTo>
                                <a:pt x="122" y="1"/>
                                <a:pt x="111" y="1"/>
                                <a:pt x="107" y="1"/>
                              </a:cubicBezTo>
                              <a:cubicBezTo>
                                <a:pt x="104" y="1"/>
                                <a:pt x="101" y="0"/>
                                <a:pt x="99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5" name="Freeform 50">
                        <a:extLst>
                          <a:ext uri="{FF2B5EF4-FFF2-40B4-BE49-F238E27FC236}">
                            <a16:creationId xmlns:a16="http://schemas.microsoft.com/office/drawing/2014/main" id="{853CD01B-62A7-463D-AAF6-5A100E9192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86375" y="4095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6" name="Freeform 51">
                        <a:extLst>
                          <a:ext uri="{FF2B5EF4-FFF2-40B4-BE49-F238E27FC236}">
                            <a16:creationId xmlns:a16="http://schemas.microsoft.com/office/drawing/2014/main" id="{B805862E-2F77-453E-98CD-D708ADA204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29200" y="571500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0 w 4"/>
                            <a:gd name="T3" fmla="*/ 4 h 5"/>
                            <a:gd name="T4" fmla="*/ 1 w 4"/>
                            <a:gd name="T5" fmla="*/ 5 h 5"/>
                            <a:gd name="T6" fmla="*/ 4 w 4"/>
                            <a:gd name="T7" fmla="*/ 2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2" y="2"/>
                                <a:pt x="1" y="3"/>
                                <a:pt x="0" y="4"/>
                              </a:cubicBezTo>
                              <a:cubicBezTo>
                                <a:pt x="0" y="4"/>
                                <a:pt x="0" y="5"/>
                                <a:pt x="1" y="5"/>
                              </a:cubicBezTo>
                              <a:cubicBezTo>
                                <a:pt x="2" y="5"/>
                                <a:pt x="3" y="4"/>
                                <a:pt x="4" y="2"/>
                              </a:cubicBezTo>
                              <a:cubicBezTo>
                                <a:pt x="4" y="1"/>
                                <a:pt x="4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7" name="Freeform 52">
                        <a:extLst>
                          <a:ext uri="{FF2B5EF4-FFF2-40B4-BE49-F238E27FC236}">
                            <a16:creationId xmlns:a16="http://schemas.microsoft.com/office/drawing/2014/main" id="{2029C2E9-1556-4513-9A81-1095B1DF978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1323975"/>
                          <a:ext cx="1901787" cy="2048797"/>
                        </a:xfrm>
                        <a:custGeom>
                          <a:avLst/>
                          <a:gdLst>
                            <a:gd name="T0" fmla="*/ 249 w 269"/>
                            <a:gd name="T1" fmla="*/ 98 h 296"/>
                            <a:gd name="T2" fmla="*/ 98 w 269"/>
                            <a:gd name="T3" fmla="*/ 21 h 296"/>
                            <a:gd name="T4" fmla="*/ 21 w 269"/>
                            <a:gd name="T5" fmla="*/ 172 h 296"/>
                            <a:gd name="T6" fmla="*/ 176 w 269"/>
                            <a:gd name="T7" fmla="*/ 279 h 296"/>
                            <a:gd name="T8" fmla="*/ 171 w 269"/>
                            <a:gd name="T9" fmla="*/ 287 h 296"/>
                            <a:gd name="T10" fmla="*/ 175 w 269"/>
                            <a:gd name="T11" fmla="*/ 296 h 296"/>
                            <a:gd name="T12" fmla="*/ 186 w 269"/>
                            <a:gd name="T13" fmla="*/ 294 h 296"/>
                            <a:gd name="T14" fmla="*/ 196 w 269"/>
                            <a:gd name="T15" fmla="*/ 289 h 296"/>
                            <a:gd name="T16" fmla="*/ 195 w 269"/>
                            <a:gd name="T17" fmla="*/ 279 h 296"/>
                            <a:gd name="T18" fmla="*/ 186 w 269"/>
                            <a:gd name="T19" fmla="*/ 276 h 296"/>
                            <a:gd name="T20" fmla="*/ 249 w 269"/>
                            <a:gd name="T21" fmla="*/ 98 h 2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9" h="296">
                              <a:moveTo>
                                <a:pt x="249" y="98"/>
                              </a:moveTo>
                              <a:cubicBezTo>
                                <a:pt x="228" y="35"/>
                                <a:pt x="161" y="0"/>
                                <a:pt x="98" y="21"/>
                              </a:cubicBezTo>
                              <a:cubicBezTo>
                                <a:pt x="35" y="41"/>
                                <a:pt x="0" y="109"/>
                                <a:pt x="21" y="172"/>
                              </a:cubicBezTo>
                              <a:cubicBezTo>
                                <a:pt x="41" y="233"/>
                                <a:pt x="114" y="295"/>
                                <a:pt x="176" y="279"/>
                              </a:cubicBezTo>
                              <a:cubicBezTo>
                                <a:pt x="175" y="282"/>
                                <a:pt x="173" y="286"/>
                                <a:pt x="171" y="287"/>
                              </a:cubicBezTo>
                              <a:cubicBezTo>
                                <a:pt x="167" y="290"/>
                                <a:pt x="173" y="295"/>
                                <a:pt x="175" y="296"/>
                              </a:cubicBezTo>
                              <a:cubicBezTo>
                                <a:pt x="177" y="296"/>
                                <a:pt x="186" y="294"/>
                                <a:pt x="186" y="294"/>
                              </a:cubicBezTo>
                              <a:cubicBezTo>
                                <a:pt x="186" y="294"/>
                                <a:pt x="195" y="290"/>
                                <a:pt x="196" y="289"/>
                              </a:cubicBezTo>
                              <a:cubicBezTo>
                                <a:pt x="198" y="287"/>
                                <a:pt x="200" y="280"/>
                                <a:pt x="195" y="279"/>
                              </a:cubicBezTo>
                              <a:cubicBezTo>
                                <a:pt x="192" y="279"/>
                                <a:pt x="189" y="278"/>
                                <a:pt x="186" y="276"/>
                              </a:cubicBezTo>
                              <a:cubicBezTo>
                                <a:pt x="245" y="252"/>
                                <a:pt x="269" y="159"/>
                                <a:pt x="249" y="98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8" name="Freeform 53">
                        <a:extLst>
                          <a:ext uri="{FF2B5EF4-FFF2-40B4-BE49-F238E27FC236}">
                            <a16:creationId xmlns:a16="http://schemas.microsoft.com/office/drawing/2014/main" id="{714D15F1-468B-4759-B97E-73BC3BFC00B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162050" y="2171700"/>
                          <a:ext cx="684808" cy="1196142"/>
                        </a:xfrm>
                        <a:custGeom>
                          <a:avLst/>
                          <a:gdLst>
                            <a:gd name="T0" fmla="*/ 21 w 97"/>
                            <a:gd name="T1" fmla="*/ 171 h 173"/>
                            <a:gd name="T2" fmla="*/ 21 w 97"/>
                            <a:gd name="T3" fmla="*/ 171 h 173"/>
                            <a:gd name="T4" fmla="*/ 21 w 97"/>
                            <a:gd name="T5" fmla="*/ 171 h 173"/>
                            <a:gd name="T6" fmla="*/ 21 w 97"/>
                            <a:gd name="T7" fmla="*/ 171 h 173"/>
                            <a:gd name="T8" fmla="*/ 21 w 97"/>
                            <a:gd name="T9" fmla="*/ 171 h 173"/>
                            <a:gd name="T10" fmla="*/ 21 w 97"/>
                            <a:gd name="T11" fmla="*/ 171 h 173"/>
                            <a:gd name="T12" fmla="*/ 21 w 97"/>
                            <a:gd name="T13" fmla="*/ 171 h 173"/>
                            <a:gd name="T14" fmla="*/ 21 w 97"/>
                            <a:gd name="T15" fmla="*/ 171 h 173"/>
                            <a:gd name="T16" fmla="*/ 21 w 97"/>
                            <a:gd name="T17" fmla="*/ 171 h 173"/>
                            <a:gd name="T18" fmla="*/ 21 w 97"/>
                            <a:gd name="T19" fmla="*/ 171 h 173"/>
                            <a:gd name="T20" fmla="*/ 21 w 97"/>
                            <a:gd name="T21" fmla="*/ 171 h 173"/>
                            <a:gd name="T22" fmla="*/ 21 w 97"/>
                            <a:gd name="T23" fmla="*/ 171 h 173"/>
                            <a:gd name="T24" fmla="*/ 21 w 97"/>
                            <a:gd name="T25" fmla="*/ 171 h 173"/>
                            <a:gd name="T26" fmla="*/ 21 w 97"/>
                            <a:gd name="T27" fmla="*/ 171 h 173"/>
                            <a:gd name="T28" fmla="*/ 21 w 97"/>
                            <a:gd name="T29" fmla="*/ 171 h 173"/>
                            <a:gd name="T30" fmla="*/ 21 w 97"/>
                            <a:gd name="T31" fmla="*/ 171 h 173"/>
                            <a:gd name="T32" fmla="*/ 21 w 97"/>
                            <a:gd name="T33" fmla="*/ 171 h 173"/>
                            <a:gd name="T34" fmla="*/ 21 w 97"/>
                            <a:gd name="T35" fmla="*/ 171 h 173"/>
                            <a:gd name="T36" fmla="*/ 5 w 97"/>
                            <a:gd name="T37" fmla="*/ 167 h 173"/>
                            <a:gd name="T38" fmla="*/ 10 w 97"/>
                            <a:gd name="T39" fmla="*/ 173 h 173"/>
                            <a:gd name="T40" fmla="*/ 11 w 97"/>
                            <a:gd name="T41" fmla="*/ 173 h 173"/>
                            <a:gd name="T42" fmla="*/ 21 w 97"/>
                            <a:gd name="T43" fmla="*/ 171 h 173"/>
                            <a:gd name="T44" fmla="*/ 11 w 97"/>
                            <a:gd name="T45" fmla="*/ 173 h 173"/>
                            <a:gd name="T46" fmla="*/ 10 w 97"/>
                            <a:gd name="T47" fmla="*/ 173 h 173"/>
                            <a:gd name="T48" fmla="*/ 5 w 97"/>
                            <a:gd name="T49" fmla="*/ 167 h 173"/>
                            <a:gd name="T50" fmla="*/ 0 w 97"/>
                            <a:gd name="T51" fmla="*/ 158 h 173"/>
                            <a:gd name="T52" fmla="*/ 0 w 97"/>
                            <a:gd name="T53" fmla="*/ 158 h 173"/>
                            <a:gd name="T54" fmla="*/ 0 w 97"/>
                            <a:gd name="T55" fmla="*/ 158 h 173"/>
                            <a:gd name="T56" fmla="*/ 11 w 97"/>
                            <a:gd name="T57" fmla="*/ 156 h 173"/>
                            <a:gd name="T58" fmla="*/ 0 w 97"/>
                            <a:gd name="T59" fmla="*/ 158 h 173"/>
                            <a:gd name="T60" fmla="*/ 11 w 97"/>
                            <a:gd name="T61" fmla="*/ 156 h 173"/>
                            <a:gd name="T62" fmla="*/ 6 w 97"/>
                            <a:gd name="T63" fmla="*/ 164 h 173"/>
                            <a:gd name="T64" fmla="*/ 5 w 97"/>
                            <a:gd name="T65" fmla="*/ 164 h 173"/>
                            <a:gd name="T66" fmla="*/ 6 w 97"/>
                            <a:gd name="T67" fmla="*/ 164 h 173"/>
                            <a:gd name="T68" fmla="*/ 11 w 97"/>
                            <a:gd name="T69" fmla="*/ 156 h 173"/>
                            <a:gd name="T70" fmla="*/ 89 w 97"/>
                            <a:gd name="T71" fmla="*/ 0 h 173"/>
                            <a:gd name="T72" fmla="*/ 89 w 97"/>
                            <a:gd name="T73" fmla="*/ 0 h 173"/>
                            <a:gd name="T74" fmla="*/ 21 w 97"/>
                            <a:gd name="T75" fmla="*/ 153 h 173"/>
                            <a:gd name="T76" fmla="*/ 89 w 97"/>
                            <a:gd name="T77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7" h="173"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5" y="167"/>
                              </a:moveTo>
                              <a:cubicBezTo>
                                <a:pt x="5" y="169"/>
                                <a:pt x="8" y="172"/>
                                <a:pt x="10" y="173"/>
                              </a:cubicBezTo>
                              <a:cubicBezTo>
                                <a:pt x="10" y="173"/>
                                <a:pt x="10" y="173"/>
                                <a:pt x="11" y="173"/>
                              </a:cubicBezTo>
                              <a:cubicBezTo>
                                <a:pt x="13" y="173"/>
                                <a:pt x="20" y="171"/>
                                <a:pt x="21" y="171"/>
                              </a:cubicBezTo>
                              <a:cubicBezTo>
                                <a:pt x="20" y="171"/>
                                <a:pt x="13" y="173"/>
                                <a:pt x="11" y="173"/>
                              </a:cubicBezTo>
                              <a:cubicBezTo>
                                <a:pt x="10" y="173"/>
                                <a:pt x="10" y="173"/>
                                <a:pt x="10" y="173"/>
                              </a:cubicBezTo>
                              <a:cubicBezTo>
                                <a:pt x="8" y="172"/>
                                <a:pt x="5" y="169"/>
                                <a:pt x="5" y="167"/>
                              </a:cubicBezTo>
                              <a:moveTo>
                                <a:pt x="0" y="158"/>
                              </a:move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moveTo>
                                <a:pt x="11" y="156"/>
                              </a:moveTo>
                              <a:cubicBezTo>
                                <a:pt x="8" y="157"/>
                                <a:pt x="4" y="158"/>
                                <a:pt x="0" y="158"/>
                              </a:cubicBezTo>
                              <a:cubicBezTo>
                                <a:pt x="4" y="158"/>
                                <a:pt x="8" y="157"/>
                                <a:pt x="11" y="156"/>
                              </a:cubicBezTo>
                              <a:cubicBezTo>
                                <a:pt x="10" y="159"/>
                                <a:pt x="8" y="163"/>
                                <a:pt x="6" y="164"/>
                              </a:cubicBezTo>
                              <a:cubicBezTo>
                                <a:pt x="6" y="164"/>
                                <a:pt x="6" y="164"/>
                                <a:pt x="5" y="164"/>
                              </a:cubicBezTo>
                              <a:cubicBezTo>
                                <a:pt x="6" y="164"/>
                                <a:pt x="6" y="164"/>
                                <a:pt x="6" y="164"/>
                              </a:cubicBezTo>
                              <a:cubicBezTo>
                                <a:pt x="8" y="163"/>
                                <a:pt x="10" y="159"/>
                                <a:pt x="11" y="156"/>
                              </a:cubicBezTo>
                              <a:moveTo>
                                <a:pt x="89" y="0"/>
                              </a:moveTo>
                              <a:cubicBezTo>
                                <a:pt x="89" y="0"/>
                                <a:pt x="89" y="0"/>
                                <a:pt x="89" y="0"/>
                              </a:cubicBezTo>
                              <a:cubicBezTo>
                                <a:pt x="97" y="59"/>
                                <a:pt x="73" y="132"/>
                                <a:pt x="21" y="153"/>
                              </a:cubicBezTo>
                              <a:cubicBezTo>
                                <a:pt x="73" y="132"/>
                                <a:pt x="97" y="59"/>
                                <a:pt x="89" y="0"/>
                              </a:cubicBezTo>
                            </a:path>
                          </a:pathLst>
                        </a:custGeom>
                        <a:solidFill>
                          <a:srgbClr val="FCD7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9" name="Freeform 54">
                        <a:extLst>
                          <a:ext uri="{FF2B5EF4-FFF2-40B4-BE49-F238E27FC236}">
                            <a16:creationId xmlns:a16="http://schemas.microsoft.com/office/drawing/2014/main" id="{84A60F6F-247F-47F7-B8D1-638FCA4E398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2171700"/>
                          <a:ext cx="1435622" cy="1196142"/>
                        </a:xfrm>
                        <a:custGeom>
                          <a:avLst/>
                          <a:gdLst>
                            <a:gd name="T0" fmla="*/ 195 w 203"/>
                            <a:gd name="T1" fmla="*/ 0 h 173"/>
                            <a:gd name="T2" fmla="*/ 177 w 203"/>
                            <a:gd name="T3" fmla="*/ 1 h 173"/>
                            <a:gd name="T4" fmla="*/ 166 w 203"/>
                            <a:gd name="T5" fmla="*/ 1 h 173"/>
                            <a:gd name="T6" fmla="*/ 86 w 203"/>
                            <a:gd name="T7" fmla="*/ 109 h 173"/>
                            <a:gd name="T8" fmla="*/ 35 w 203"/>
                            <a:gd name="T9" fmla="*/ 119 h 173"/>
                            <a:gd name="T10" fmla="*/ 0 w 203"/>
                            <a:gd name="T11" fmla="*/ 110 h 173"/>
                            <a:gd name="T12" fmla="*/ 97 w 203"/>
                            <a:gd name="T13" fmla="*/ 159 h 173"/>
                            <a:gd name="T14" fmla="*/ 106 w 203"/>
                            <a:gd name="T15" fmla="*/ 158 h 173"/>
                            <a:gd name="T16" fmla="*/ 106 w 203"/>
                            <a:gd name="T17" fmla="*/ 158 h 173"/>
                            <a:gd name="T18" fmla="*/ 106 w 203"/>
                            <a:gd name="T19" fmla="*/ 158 h 173"/>
                            <a:gd name="T20" fmla="*/ 117 w 203"/>
                            <a:gd name="T21" fmla="*/ 156 h 173"/>
                            <a:gd name="T22" fmla="*/ 112 w 203"/>
                            <a:gd name="T23" fmla="*/ 164 h 173"/>
                            <a:gd name="T24" fmla="*/ 111 w 203"/>
                            <a:gd name="T25" fmla="*/ 164 h 173"/>
                            <a:gd name="T26" fmla="*/ 111 w 203"/>
                            <a:gd name="T27" fmla="*/ 167 h 173"/>
                            <a:gd name="T28" fmla="*/ 116 w 203"/>
                            <a:gd name="T29" fmla="*/ 173 h 173"/>
                            <a:gd name="T30" fmla="*/ 117 w 203"/>
                            <a:gd name="T31" fmla="*/ 173 h 173"/>
                            <a:gd name="T32" fmla="*/ 127 w 203"/>
                            <a:gd name="T33" fmla="*/ 171 h 173"/>
                            <a:gd name="T34" fmla="*/ 127 w 203"/>
                            <a:gd name="T35" fmla="*/ 171 h 173"/>
                            <a:gd name="T36" fmla="*/ 127 w 203"/>
                            <a:gd name="T37" fmla="*/ 171 h 173"/>
                            <a:gd name="T38" fmla="*/ 127 w 203"/>
                            <a:gd name="T39" fmla="*/ 171 h 173"/>
                            <a:gd name="T40" fmla="*/ 127 w 203"/>
                            <a:gd name="T41" fmla="*/ 171 h 173"/>
                            <a:gd name="T42" fmla="*/ 127 w 203"/>
                            <a:gd name="T43" fmla="*/ 171 h 173"/>
                            <a:gd name="T44" fmla="*/ 127 w 203"/>
                            <a:gd name="T45" fmla="*/ 171 h 173"/>
                            <a:gd name="T46" fmla="*/ 127 w 203"/>
                            <a:gd name="T47" fmla="*/ 171 h 173"/>
                            <a:gd name="T48" fmla="*/ 127 w 203"/>
                            <a:gd name="T49" fmla="*/ 171 h 173"/>
                            <a:gd name="T50" fmla="*/ 127 w 203"/>
                            <a:gd name="T51" fmla="*/ 171 h 173"/>
                            <a:gd name="T52" fmla="*/ 127 w 203"/>
                            <a:gd name="T53" fmla="*/ 171 h 173"/>
                            <a:gd name="T54" fmla="*/ 127 w 203"/>
                            <a:gd name="T55" fmla="*/ 171 h 173"/>
                            <a:gd name="T56" fmla="*/ 127 w 203"/>
                            <a:gd name="T57" fmla="*/ 171 h 173"/>
                            <a:gd name="T58" fmla="*/ 127 w 203"/>
                            <a:gd name="T59" fmla="*/ 171 h 173"/>
                            <a:gd name="T60" fmla="*/ 137 w 203"/>
                            <a:gd name="T61" fmla="*/ 166 h 173"/>
                            <a:gd name="T62" fmla="*/ 139 w 203"/>
                            <a:gd name="T63" fmla="*/ 160 h 173"/>
                            <a:gd name="T64" fmla="*/ 136 w 203"/>
                            <a:gd name="T65" fmla="*/ 156 h 173"/>
                            <a:gd name="T66" fmla="*/ 127 w 203"/>
                            <a:gd name="T67" fmla="*/ 153 h 173"/>
                            <a:gd name="T68" fmla="*/ 127 w 203"/>
                            <a:gd name="T69" fmla="*/ 153 h 173"/>
                            <a:gd name="T70" fmla="*/ 127 w 203"/>
                            <a:gd name="T71" fmla="*/ 153 h 173"/>
                            <a:gd name="T72" fmla="*/ 127 w 203"/>
                            <a:gd name="T73" fmla="*/ 153 h 173"/>
                            <a:gd name="T74" fmla="*/ 195 w 203"/>
                            <a:gd name="T75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203" h="173">
                              <a:moveTo>
                                <a:pt x="195" y="0"/>
                              </a:moveTo>
                              <a:cubicBezTo>
                                <a:pt x="189" y="1"/>
                                <a:pt x="183" y="1"/>
                                <a:pt x="177" y="1"/>
                              </a:cubicBezTo>
                              <a:cubicBezTo>
                                <a:pt x="173" y="1"/>
                                <a:pt x="170" y="1"/>
                                <a:pt x="166" y="1"/>
                              </a:cubicBezTo>
                              <a:cubicBezTo>
                                <a:pt x="158" y="42"/>
                                <a:pt x="138" y="92"/>
                                <a:pt x="86" y="109"/>
                              </a:cubicBezTo>
                              <a:cubicBezTo>
                                <a:pt x="63" y="116"/>
                                <a:pt x="47" y="119"/>
                                <a:pt x="35" y="119"/>
                              </a:cubicBezTo>
                              <a:cubicBezTo>
                                <a:pt x="18" y="119"/>
                                <a:pt x="8" y="114"/>
                                <a:pt x="0" y="110"/>
                              </a:cubicBezTo>
                              <a:cubicBezTo>
                                <a:pt x="27" y="138"/>
                                <a:pt x="63" y="159"/>
                                <a:pt x="97" y="159"/>
                              </a:cubicBezTo>
                              <a:cubicBezTo>
                                <a:pt x="100" y="159"/>
                                <a:pt x="103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10" y="158"/>
                                <a:pt x="114" y="157"/>
                                <a:pt x="117" y="156"/>
                              </a:cubicBezTo>
                              <a:cubicBezTo>
                                <a:pt x="116" y="159"/>
                                <a:pt x="114" y="163"/>
                                <a:pt x="112" y="164"/>
                              </a:cubicBezTo>
                              <a:cubicBezTo>
                                <a:pt x="112" y="164"/>
                                <a:pt x="112" y="164"/>
                                <a:pt x="111" y="164"/>
                              </a:cubicBezTo>
                              <a:cubicBezTo>
                                <a:pt x="111" y="165"/>
                                <a:pt x="111" y="166"/>
                                <a:pt x="111" y="167"/>
                              </a:cubicBezTo>
                              <a:cubicBezTo>
                                <a:pt x="111" y="169"/>
                                <a:pt x="114" y="172"/>
                                <a:pt x="116" y="173"/>
                              </a:cubicBezTo>
                              <a:cubicBezTo>
                                <a:pt x="116" y="173"/>
                                <a:pt x="116" y="173"/>
                                <a:pt x="117" y="173"/>
                              </a:cubicBezTo>
                              <a:cubicBezTo>
                                <a:pt x="119" y="173"/>
                                <a:pt x="126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36" y="167"/>
                                <a:pt x="137" y="166"/>
                              </a:cubicBezTo>
                              <a:cubicBezTo>
                                <a:pt x="138" y="165"/>
                                <a:pt x="139" y="163"/>
                                <a:pt x="139" y="160"/>
                              </a:cubicBezTo>
                              <a:cubicBezTo>
                                <a:pt x="139" y="158"/>
                                <a:pt x="138" y="156"/>
                                <a:pt x="136" y="156"/>
                              </a:cubicBezTo>
                              <a:cubicBezTo>
                                <a:pt x="133" y="156"/>
                                <a:pt x="130" y="155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79" y="132"/>
                                <a:pt x="203" y="59"/>
                                <a:pt x="195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0" name="Freeform 55">
                        <a:extLst>
                          <a:ext uri="{FF2B5EF4-FFF2-40B4-BE49-F238E27FC236}">
                            <a16:creationId xmlns:a16="http://schemas.microsoft.com/office/drawing/2014/main" id="{CAD95B1F-3FF5-490E-BD83-2629AEA9D4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" y="1571625"/>
                          <a:ext cx="536296" cy="727384"/>
                        </a:xfrm>
                        <a:custGeom>
                          <a:avLst/>
                          <a:gdLst>
                            <a:gd name="T0" fmla="*/ 63 w 76"/>
                            <a:gd name="T1" fmla="*/ 0 h 105"/>
                            <a:gd name="T2" fmla="*/ 57 w 76"/>
                            <a:gd name="T3" fmla="*/ 4 h 105"/>
                            <a:gd name="T4" fmla="*/ 15 w 76"/>
                            <a:gd name="T5" fmla="*/ 45 h 105"/>
                            <a:gd name="T6" fmla="*/ 10 w 76"/>
                            <a:gd name="T7" fmla="*/ 104 h 105"/>
                            <a:gd name="T8" fmla="*/ 13 w 76"/>
                            <a:gd name="T9" fmla="*/ 105 h 105"/>
                            <a:gd name="T10" fmla="*/ 28 w 76"/>
                            <a:gd name="T11" fmla="*/ 85 h 105"/>
                            <a:gd name="T12" fmla="*/ 45 w 76"/>
                            <a:gd name="T13" fmla="*/ 46 h 105"/>
                            <a:gd name="T14" fmla="*/ 61 w 76"/>
                            <a:gd name="T15" fmla="*/ 28 h 105"/>
                            <a:gd name="T16" fmla="*/ 76 w 76"/>
                            <a:gd name="T17" fmla="*/ 19 h 105"/>
                            <a:gd name="T18" fmla="*/ 63 w 76"/>
                            <a:gd name="T19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6" h="105">
                              <a:moveTo>
                                <a:pt x="63" y="0"/>
                              </a:moveTo>
                              <a:cubicBezTo>
                                <a:pt x="60" y="2"/>
                                <a:pt x="58" y="3"/>
                                <a:pt x="57" y="4"/>
                              </a:cubicBezTo>
                              <a:cubicBezTo>
                                <a:pt x="40" y="14"/>
                                <a:pt x="24" y="28"/>
                                <a:pt x="15" y="45"/>
                              </a:cubicBezTo>
                              <a:cubicBezTo>
                                <a:pt x="0" y="76"/>
                                <a:pt x="4" y="100"/>
                                <a:pt x="10" y="104"/>
                              </a:cubicBezTo>
                              <a:cubicBezTo>
                                <a:pt x="11" y="105"/>
                                <a:pt x="12" y="105"/>
                                <a:pt x="13" y="105"/>
                              </a:cubicBezTo>
                              <a:cubicBezTo>
                                <a:pt x="19" y="105"/>
                                <a:pt x="26" y="98"/>
                                <a:pt x="28" y="85"/>
                              </a:cubicBezTo>
                              <a:cubicBezTo>
                                <a:pt x="30" y="71"/>
                                <a:pt x="38" y="57"/>
                                <a:pt x="45" y="46"/>
                              </a:cubicBezTo>
                              <a:cubicBezTo>
                                <a:pt x="50" y="40"/>
                                <a:pt x="55" y="33"/>
                                <a:pt x="61" y="28"/>
                              </a:cubicBezTo>
                              <a:cubicBezTo>
                                <a:pt x="65" y="25"/>
                                <a:pt x="70" y="22"/>
                                <a:pt x="76" y="19"/>
                              </a:cubicBezTo>
                              <a:cubicBezTo>
                                <a:pt x="71" y="13"/>
                                <a:pt x="66" y="7"/>
                                <a:pt x="63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1" name="Freeform 56">
                        <a:extLst>
                          <a:ext uri="{FF2B5EF4-FFF2-40B4-BE49-F238E27FC236}">
                            <a16:creationId xmlns:a16="http://schemas.microsoft.com/office/drawing/2014/main" id="{7D40E513-32D6-4611-84EC-E1341616CA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114300"/>
                          <a:ext cx="2050299" cy="2194274"/>
                        </a:xfrm>
                        <a:custGeom>
                          <a:avLst/>
                          <a:gdLst>
                            <a:gd name="T0" fmla="*/ 261 w 290"/>
                            <a:gd name="T1" fmla="*/ 90 h 317"/>
                            <a:gd name="T2" fmla="*/ 90 w 290"/>
                            <a:gd name="T3" fmla="*/ 31 h 317"/>
                            <a:gd name="T4" fmla="*/ 31 w 290"/>
                            <a:gd name="T5" fmla="*/ 201 h 317"/>
                            <a:gd name="T6" fmla="*/ 210 w 290"/>
                            <a:gd name="T7" fmla="*/ 292 h 317"/>
                            <a:gd name="T8" fmla="*/ 206 w 290"/>
                            <a:gd name="T9" fmla="*/ 301 h 317"/>
                            <a:gd name="T10" fmla="*/ 211 w 290"/>
                            <a:gd name="T11" fmla="*/ 310 h 317"/>
                            <a:gd name="T12" fmla="*/ 223 w 290"/>
                            <a:gd name="T13" fmla="*/ 306 h 317"/>
                            <a:gd name="T14" fmla="*/ 233 w 290"/>
                            <a:gd name="T15" fmla="*/ 299 h 317"/>
                            <a:gd name="T16" fmla="*/ 230 w 290"/>
                            <a:gd name="T17" fmla="*/ 290 h 317"/>
                            <a:gd name="T18" fmla="*/ 220 w 290"/>
                            <a:gd name="T19" fmla="*/ 287 h 317"/>
                            <a:gd name="T20" fmla="*/ 261 w 290"/>
                            <a:gd name="T21" fmla="*/ 90 h 3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0" h="317">
                              <a:moveTo>
                                <a:pt x="261" y="90"/>
                              </a:moveTo>
                              <a:cubicBezTo>
                                <a:pt x="230" y="27"/>
                                <a:pt x="154" y="0"/>
                                <a:pt x="90" y="31"/>
                              </a:cubicBezTo>
                              <a:cubicBezTo>
                                <a:pt x="27" y="61"/>
                                <a:pt x="0" y="138"/>
                                <a:pt x="31" y="201"/>
                              </a:cubicBezTo>
                              <a:cubicBezTo>
                                <a:pt x="61" y="263"/>
                                <a:pt x="147" y="317"/>
                                <a:pt x="210" y="292"/>
                              </a:cubicBezTo>
                              <a:cubicBezTo>
                                <a:pt x="209" y="295"/>
                                <a:pt x="207" y="299"/>
                                <a:pt x="206" y="301"/>
                              </a:cubicBezTo>
                              <a:cubicBezTo>
                                <a:pt x="202" y="305"/>
                                <a:pt x="209" y="310"/>
                                <a:pt x="211" y="310"/>
                              </a:cubicBezTo>
                              <a:cubicBezTo>
                                <a:pt x="214" y="310"/>
                                <a:pt x="223" y="306"/>
                                <a:pt x="223" y="306"/>
                              </a:cubicBezTo>
                              <a:cubicBezTo>
                                <a:pt x="223" y="306"/>
                                <a:pt x="231" y="301"/>
                                <a:pt x="233" y="299"/>
                              </a:cubicBezTo>
                              <a:cubicBezTo>
                                <a:pt x="234" y="297"/>
                                <a:pt x="235" y="289"/>
                                <a:pt x="230" y="290"/>
                              </a:cubicBezTo>
                              <a:cubicBezTo>
                                <a:pt x="227" y="290"/>
                                <a:pt x="223" y="289"/>
                                <a:pt x="220" y="287"/>
                              </a:cubicBezTo>
                              <a:cubicBezTo>
                                <a:pt x="279" y="254"/>
                                <a:pt x="290" y="152"/>
                                <a:pt x="261" y="90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2" name="Freeform 57">
                        <a:extLst>
                          <a:ext uri="{FF2B5EF4-FFF2-40B4-BE49-F238E27FC236}">
                            <a16:creationId xmlns:a16="http://schemas.microsoft.com/office/drawing/2014/main" id="{06CA47E4-4D7A-40D5-8D5E-48C57A49CBC4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838325" y="2133600"/>
                          <a:ext cx="70131" cy="76779"/>
                        </a:xfrm>
                        <a:custGeom>
                          <a:avLst/>
                          <a:gdLst>
                            <a:gd name="T0" fmla="*/ 0 w 10"/>
                            <a:gd name="T1" fmla="*/ 3 h 11"/>
                            <a:gd name="T2" fmla="*/ 0 w 10"/>
                            <a:gd name="T3" fmla="*/ 3 h 11"/>
                            <a:gd name="T4" fmla="*/ 0 w 10"/>
                            <a:gd name="T5" fmla="*/ 3 h 11"/>
                            <a:gd name="T6" fmla="*/ 10 w 10"/>
                            <a:gd name="T7" fmla="*/ 0 h 11"/>
                            <a:gd name="T8" fmla="*/ 1 w 10"/>
                            <a:gd name="T9" fmla="*/ 3 h 11"/>
                            <a:gd name="T10" fmla="*/ 10 w 10"/>
                            <a:gd name="T11" fmla="*/ 0 h 11"/>
                            <a:gd name="T12" fmla="*/ 6 w 10"/>
                            <a:gd name="T13" fmla="*/ 9 h 11"/>
                            <a:gd name="T14" fmla="*/ 5 w 10"/>
                            <a:gd name="T15" fmla="*/ 11 h 11"/>
                            <a:gd name="T16" fmla="*/ 6 w 10"/>
                            <a:gd name="T17" fmla="*/ 9 h 11"/>
                            <a:gd name="T18" fmla="*/ 10 w 10"/>
                            <a:gd name="T1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" h="11">
                              <a:moveTo>
                                <a:pt x="0" y="3"/>
                              </a:move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moveTo>
                                <a:pt x="10" y="0"/>
                              </a:moveTo>
                              <a:cubicBezTo>
                                <a:pt x="7" y="1"/>
                                <a:pt x="4" y="2"/>
                                <a:pt x="1" y="3"/>
                              </a:cubicBezTo>
                              <a:cubicBezTo>
                                <a:pt x="4" y="2"/>
                                <a:pt x="7" y="1"/>
                                <a:pt x="10" y="0"/>
                              </a:cubicBezTo>
                              <a:cubicBezTo>
                                <a:pt x="9" y="3"/>
                                <a:pt x="7" y="7"/>
                                <a:pt x="6" y="9"/>
                              </a:cubicBezTo>
                              <a:cubicBezTo>
                                <a:pt x="5" y="10"/>
                                <a:pt x="5" y="11"/>
                                <a:pt x="5" y="11"/>
                              </a:cubicBezTo>
                              <a:cubicBezTo>
                                <a:pt x="5" y="11"/>
                                <a:pt x="5" y="10"/>
                                <a:pt x="6" y="9"/>
                              </a:cubicBezTo>
                              <a:cubicBezTo>
                                <a:pt x="7" y="7"/>
                                <a:pt x="9" y="3"/>
                                <a:pt x="1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3" name="Freeform 58">
                        <a:extLst>
                          <a:ext uri="{FF2B5EF4-FFF2-40B4-BE49-F238E27FC236}">
                            <a16:creationId xmlns:a16="http://schemas.microsoft.com/office/drawing/2014/main" id="{423F2E95-09FB-409C-91BE-E3CCED6F65E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990600" y="1533525"/>
                          <a:ext cx="1216978" cy="727384"/>
                        </a:xfrm>
                        <a:custGeom>
                          <a:avLst/>
                          <a:gdLst>
                            <a:gd name="T0" fmla="*/ 137 w 172"/>
                            <a:gd name="T1" fmla="*/ 0 h 105"/>
                            <a:gd name="T2" fmla="*/ 90 w 172"/>
                            <a:gd name="T3" fmla="*/ 42 h 105"/>
                            <a:gd name="T4" fmla="*/ 27 w 172"/>
                            <a:gd name="T5" fmla="*/ 60 h 105"/>
                            <a:gd name="T6" fmla="*/ 0 w 172"/>
                            <a:gd name="T7" fmla="*/ 56 h 105"/>
                            <a:gd name="T8" fmla="*/ 96 w 172"/>
                            <a:gd name="T9" fmla="*/ 93 h 105"/>
                            <a:gd name="T10" fmla="*/ 120 w 172"/>
                            <a:gd name="T11" fmla="*/ 90 h 105"/>
                            <a:gd name="T12" fmla="*/ 120 w 172"/>
                            <a:gd name="T13" fmla="*/ 90 h 105"/>
                            <a:gd name="T14" fmla="*/ 121 w 172"/>
                            <a:gd name="T15" fmla="*/ 90 h 105"/>
                            <a:gd name="T16" fmla="*/ 130 w 172"/>
                            <a:gd name="T17" fmla="*/ 87 h 105"/>
                            <a:gd name="T18" fmla="*/ 126 w 172"/>
                            <a:gd name="T19" fmla="*/ 96 h 105"/>
                            <a:gd name="T20" fmla="*/ 125 w 172"/>
                            <a:gd name="T21" fmla="*/ 98 h 105"/>
                            <a:gd name="T22" fmla="*/ 131 w 172"/>
                            <a:gd name="T23" fmla="*/ 105 h 105"/>
                            <a:gd name="T24" fmla="*/ 132 w 172"/>
                            <a:gd name="T25" fmla="*/ 105 h 105"/>
                            <a:gd name="T26" fmla="*/ 143 w 172"/>
                            <a:gd name="T27" fmla="*/ 101 h 105"/>
                            <a:gd name="T28" fmla="*/ 153 w 172"/>
                            <a:gd name="T29" fmla="*/ 94 h 105"/>
                            <a:gd name="T30" fmla="*/ 154 w 172"/>
                            <a:gd name="T31" fmla="*/ 90 h 105"/>
                            <a:gd name="T32" fmla="*/ 150 w 172"/>
                            <a:gd name="T33" fmla="*/ 84 h 105"/>
                            <a:gd name="T34" fmla="*/ 150 w 172"/>
                            <a:gd name="T35" fmla="*/ 85 h 105"/>
                            <a:gd name="T36" fmla="*/ 149 w 172"/>
                            <a:gd name="T37" fmla="*/ 85 h 105"/>
                            <a:gd name="T38" fmla="*/ 140 w 172"/>
                            <a:gd name="T39" fmla="*/ 82 h 105"/>
                            <a:gd name="T40" fmla="*/ 140 w 172"/>
                            <a:gd name="T41" fmla="*/ 82 h 105"/>
                            <a:gd name="T42" fmla="*/ 140 w 172"/>
                            <a:gd name="T43" fmla="*/ 82 h 105"/>
                            <a:gd name="T44" fmla="*/ 172 w 172"/>
                            <a:gd name="T45" fmla="*/ 52 h 105"/>
                            <a:gd name="T46" fmla="*/ 144 w 172"/>
                            <a:gd name="T47" fmla="*/ 15 h 105"/>
                            <a:gd name="T48" fmla="*/ 144 w 172"/>
                            <a:gd name="T49" fmla="*/ 15 h 105"/>
                            <a:gd name="T50" fmla="*/ 144 w 172"/>
                            <a:gd name="T51" fmla="*/ 15 h 105"/>
                            <a:gd name="T52" fmla="*/ 137 w 172"/>
                            <a:gd name="T53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172" h="105">
                              <a:moveTo>
                                <a:pt x="137" y="0"/>
                              </a:moveTo>
                              <a:cubicBezTo>
                                <a:pt x="126" y="17"/>
                                <a:pt x="111" y="32"/>
                                <a:pt x="90" y="42"/>
                              </a:cubicBezTo>
                              <a:cubicBezTo>
                                <a:pt x="61" y="56"/>
                                <a:pt x="41" y="60"/>
                                <a:pt x="27" y="60"/>
                              </a:cubicBezTo>
                              <a:cubicBezTo>
                                <a:pt x="15" y="60"/>
                                <a:pt x="7" y="58"/>
                                <a:pt x="0" y="56"/>
                              </a:cubicBezTo>
                              <a:cubicBezTo>
                                <a:pt x="28" y="78"/>
                                <a:pt x="63" y="93"/>
                                <a:pt x="96" y="93"/>
                              </a:cubicBezTo>
                              <a:cubicBezTo>
                                <a:pt x="104" y="93"/>
                                <a:pt x="112" y="92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1" y="90"/>
                              </a:cubicBezTo>
                              <a:cubicBezTo>
                                <a:pt x="124" y="89"/>
                                <a:pt x="127" y="88"/>
                                <a:pt x="130" y="87"/>
                              </a:cubicBezTo>
                              <a:cubicBezTo>
                                <a:pt x="129" y="90"/>
                                <a:pt x="127" y="94"/>
                                <a:pt x="126" y="96"/>
                              </a:cubicBezTo>
                              <a:cubicBezTo>
                                <a:pt x="125" y="97"/>
                                <a:pt x="125" y="98"/>
                                <a:pt x="125" y="98"/>
                              </a:cubicBezTo>
                              <a:cubicBezTo>
                                <a:pt x="125" y="102"/>
                                <a:pt x="130" y="105"/>
                                <a:pt x="131" y="105"/>
                              </a:cubicBezTo>
                              <a:cubicBezTo>
                                <a:pt x="131" y="105"/>
                                <a:pt x="131" y="105"/>
                                <a:pt x="132" y="105"/>
                              </a:cubicBezTo>
                              <a:cubicBezTo>
                                <a:pt x="134" y="105"/>
                                <a:pt x="143" y="101"/>
                                <a:pt x="143" y="101"/>
                              </a:cubicBezTo>
                              <a:cubicBezTo>
                                <a:pt x="143" y="101"/>
                                <a:pt x="151" y="96"/>
                                <a:pt x="153" y="94"/>
                              </a:cubicBezTo>
                              <a:cubicBezTo>
                                <a:pt x="153" y="94"/>
                                <a:pt x="154" y="92"/>
                                <a:pt x="154" y="90"/>
                              </a:cubicBezTo>
                              <a:cubicBezTo>
                                <a:pt x="154" y="87"/>
                                <a:pt x="153" y="84"/>
                                <a:pt x="150" y="84"/>
                              </a:cubicBezTo>
                              <a:cubicBezTo>
                                <a:pt x="150" y="84"/>
                                <a:pt x="150" y="85"/>
                                <a:pt x="150" y="85"/>
                              </a:cubicBezTo>
                              <a:cubicBezTo>
                                <a:pt x="149" y="85"/>
                                <a:pt x="149" y="85"/>
                                <a:pt x="149" y="85"/>
                              </a:cubicBezTo>
                              <a:cubicBezTo>
                                <a:pt x="147" y="85"/>
                                <a:pt x="143" y="83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53" y="75"/>
                                <a:pt x="163" y="65"/>
                                <a:pt x="172" y="52"/>
                              </a:cubicBezTo>
                              <a:cubicBezTo>
                                <a:pt x="161" y="41"/>
                                <a:pt x="152" y="28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2" y="10"/>
                                <a:pt x="139" y="5"/>
                                <a:pt x="13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4" name="Freeform 59">
                        <a:extLst>
                          <a:ext uri="{FF2B5EF4-FFF2-40B4-BE49-F238E27FC236}">
                            <a16:creationId xmlns:a16="http://schemas.microsoft.com/office/drawing/2014/main" id="{B721D298-D43E-487B-8671-1CD02BA2A1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6275" y="371475"/>
                          <a:ext cx="602301" cy="884983"/>
                        </a:xfrm>
                        <a:custGeom>
                          <a:avLst/>
                          <a:gdLst>
                            <a:gd name="T0" fmla="*/ 77 w 85"/>
                            <a:gd name="T1" fmla="*/ 0 h 128"/>
                            <a:gd name="T2" fmla="*/ 68 w 85"/>
                            <a:gd name="T3" fmla="*/ 2 h 128"/>
                            <a:gd name="T4" fmla="*/ 49 w 85"/>
                            <a:gd name="T5" fmla="*/ 15 h 128"/>
                            <a:gd name="T6" fmla="*/ 11 w 85"/>
                            <a:gd name="T7" fmla="*/ 65 h 128"/>
                            <a:gd name="T8" fmla="*/ 14 w 85"/>
                            <a:gd name="T9" fmla="*/ 128 h 128"/>
                            <a:gd name="T10" fmla="*/ 17 w 85"/>
                            <a:gd name="T11" fmla="*/ 128 h 128"/>
                            <a:gd name="T12" fmla="*/ 30 w 85"/>
                            <a:gd name="T13" fmla="*/ 104 h 128"/>
                            <a:gd name="T14" fmla="*/ 43 w 85"/>
                            <a:gd name="T15" fmla="*/ 62 h 128"/>
                            <a:gd name="T16" fmla="*/ 56 w 85"/>
                            <a:gd name="T17" fmla="*/ 40 h 128"/>
                            <a:gd name="T18" fmla="*/ 84 w 85"/>
                            <a:gd name="T19" fmla="*/ 7 h 128"/>
                            <a:gd name="T20" fmla="*/ 77 w 85"/>
                            <a:gd name="T21" fmla="*/ 0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85" h="128">
                              <a:moveTo>
                                <a:pt x="77" y="0"/>
                              </a:moveTo>
                              <a:cubicBezTo>
                                <a:pt x="74" y="0"/>
                                <a:pt x="71" y="1"/>
                                <a:pt x="68" y="2"/>
                              </a:cubicBezTo>
                              <a:cubicBezTo>
                                <a:pt x="60" y="6"/>
                                <a:pt x="52" y="13"/>
                                <a:pt x="49" y="15"/>
                              </a:cubicBezTo>
                              <a:cubicBezTo>
                                <a:pt x="32" y="28"/>
                                <a:pt x="18" y="45"/>
                                <a:pt x="11" y="65"/>
                              </a:cubicBezTo>
                              <a:cubicBezTo>
                                <a:pt x="0" y="99"/>
                                <a:pt x="7" y="125"/>
                                <a:pt x="14" y="128"/>
                              </a:cubicBezTo>
                              <a:cubicBezTo>
                                <a:pt x="15" y="128"/>
                                <a:pt x="16" y="128"/>
                                <a:pt x="17" y="128"/>
                              </a:cubicBezTo>
                              <a:cubicBezTo>
                                <a:pt x="23" y="128"/>
                                <a:pt x="30" y="119"/>
                                <a:pt x="30" y="104"/>
                              </a:cubicBezTo>
                              <a:cubicBezTo>
                                <a:pt x="30" y="90"/>
                                <a:pt x="37" y="74"/>
                                <a:pt x="43" y="62"/>
                              </a:cubicBezTo>
                              <a:cubicBezTo>
                                <a:pt x="47" y="54"/>
                                <a:pt x="51" y="47"/>
                                <a:pt x="56" y="40"/>
                              </a:cubicBezTo>
                              <a:cubicBezTo>
                                <a:pt x="65" y="30"/>
                                <a:pt x="85" y="24"/>
                                <a:pt x="84" y="7"/>
                              </a:cubicBezTo>
                              <a:cubicBezTo>
                                <a:pt x="84" y="2"/>
                                <a:pt x="81" y="0"/>
                                <a:pt x="7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5" name="Freeform 60">
                        <a:extLst>
                          <a:ext uri="{FF2B5EF4-FFF2-40B4-BE49-F238E27FC236}">
                            <a16:creationId xmlns:a16="http://schemas.microsoft.com/office/drawing/2014/main" id="{4BB55A81-1DA6-4807-BF79-8EFF465725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743075" y="0"/>
                          <a:ext cx="2178185" cy="2412489"/>
                        </a:xfrm>
                        <a:custGeom>
                          <a:avLst/>
                          <a:gdLst>
                            <a:gd name="T0" fmla="*/ 293 w 308"/>
                            <a:gd name="T1" fmla="*/ 126 h 349"/>
                            <a:gd name="T2" fmla="*/ 126 w 308"/>
                            <a:gd name="T3" fmla="*/ 15 h 349"/>
                            <a:gd name="T4" fmla="*/ 15 w 308"/>
                            <a:gd name="T5" fmla="*/ 182 h 349"/>
                            <a:gd name="T6" fmla="*/ 183 w 308"/>
                            <a:gd name="T7" fmla="*/ 329 h 349"/>
                            <a:gd name="T8" fmla="*/ 176 w 308"/>
                            <a:gd name="T9" fmla="*/ 338 h 349"/>
                            <a:gd name="T10" fmla="*/ 180 w 308"/>
                            <a:gd name="T11" fmla="*/ 348 h 349"/>
                            <a:gd name="T12" fmla="*/ 193 w 308"/>
                            <a:gd name="T13" fmla="*/ 347 h 349"/>
                            <a:gd name="T14" fmla="*/ 206 w 308"/>
                            <a:gd name="T15" fmla="*/ 343 h 349"/>
                            <a:gd name="T16" fmla="*/ 205 w 308"/>
                            <a:gd name="T17" fmla="*/ 332 h 349"/>
                            <a:gd name="T18" fmla="*/ 195 w 308"/>
                            <a:gd name="T19" fmla="*/ 327 h 349"/>
                            <a:gd name="T20" fmla="*/ 293 w 308"/>
                            <a:gd name="T21" fmla="*/ 126 h 3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08" h="349">
                              <a:moveTo>
                                <a:pt x="293" y="126"/>
                              </a:moveTo>
                              <a:cubicBezTo>
                                <a:pt x="278" y="49"/>
                                <a:pt x="203" y="0"/>
                                <a:pt x="126" y="15"/>
                              </a:cubicBezTo>
                              <a:cubicBezTo>
                                <a:pt x="50" y="31"/>
                                <a:pt x="0" y="105"/>
                                <a:pt x="15" y="182"/>
                              </a:cubicBezTo>
                              <a:cubicBezTo>
                                <a:pt x="30" y="257"/>
                                <a:pt x="108" y="339"/>
                                <a:pt x="183" y="329"/>
                              </a:cubicBezTo>
                              <a:cubicBezTo>
                                <a:pt x="181" y="333"/>
                                <a:pt x="178" y="336"/>
                                <a:pt x="176" y="338"/>
                              </a:cubicBezTo>
                              <a:cubicBezTo>
                                <a:pt x="171" y="341"/>
                                <a:pt x="177" y="348"/>
                                <a:pt x="180" y="348"/>
                              </a:cubicBezTo>
                              <a:cubicBezTo>
                                <a:pt x="183" y="349"/>
                                <a:pt x="193" y="347"/>
                                <a:pt x="193" y="347"/>
                              </a:cubicBezTo>
                              <a:cubicBezTo>
                                <a:pt x="193" y="347"/>
                                <a:pt x="204" y="345"/>
                                <a:pt x="206" y="343"/>
                              </a:cubicBezTo>
                              <a:cubicBezTo>
                                <a:pt x="208" y="342"/>
                                <a:pt x="211" y="333"/>
                                <a:pt x="205" y="332"/>
                              </a:cubicBezTo>
                              <a:cubicBezTo>
                                <a:pt x="202" y="331"/>
                                <a:pt x="198" y="329"/>
                                <a:pt x="195" y="327"/>
                              </a:cubicBezTo>
                              <a:cubicBezTo>
                                <a:pt x="268" y="307"/>
                                <a:pt x="308" y="201"/>
                                <a:pt x="293" y="126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6" name="Freeform 61">
                        <a:extLst>
                          <a:ext uri="{FF2B5EF4-FFF2-40B4-BE49-F238E27FC236}">
                            <a16:creationId xmlns:a16="http://schemas.microsoft.com/office/drawing/2014/main" id="{496896D8-47E3-47C6-B9D6-1F32349B63A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38450" y="6762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7" name="Freeform 62">
                        <a:extLst>
                          <a:ext uri="{FF2B5EF4-FFF2-40B4-BE49-F238E27FC236}">
                            <a16:creationId xmlns:a16="http://schemas.microsoft.com/office/drawing/2014/main" id="{57FDCE08-B9D1-4C95-8824-F310DA487F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90850" y="8286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8" name="Freeform 63">
                        <a:extLst>
                          <a:ext uri="{FF2B5EF4-FFF2-40B4-BE49-F238E27FC236}">
                            <a16:creationId xmlns:a16="http://schemas.microsoft.com/office/drawing/2014/main" id="{2C9E038E-BA1C-426C-9D62-C773A37CA4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9975" y="5524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9" name="Freeform 64">
                        <a:extLst>
                          <a:ext uri="{FF2B5EF4-FFF2-40B4-BE49-F238E27FC236}">
                            <a16:creationId xmlns:a16="http://schemas.microsoft.com/office/drawing/2014/main" id="{6D6CEE81-7469-4B01-BEC1-B088277E912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62375" y="7048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0" name="Freeform 65">
                        <a:extLst>
                          <a:ext uri="{FF2B5EF4-FFF2-40B4-BE49-F238E27FC236}">
                            <a16:creationId xmlns:a16="http://schemas.microsoft.com/office/drawing/2014/main" id="{7ADEBB98-CC54-4DC7-AFA5-EEA65F72BF1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3817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1" name="Freeform 66">
                        <a:extLst>
                          <a:ext uri="{FF2B5EF4-FFF2-40B4-BE49-F238E27FC236}">
                            <a16:creationId xmlns:a16="http://schemas.microsoft.com/office/drawing/2014/main" id="{E56480D4-EF45-40C6-866E-481E2A07D4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5722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2" name="Freeform 67">
                        <a:extLst>
                          <a:ext uri="{FF2B5EF4-FFF2-40B4-BE49-F238E27FC236}">
                            <a16:creationId xmlns:a16="http://schemas.microsoft.com/office/drawing/2014/main" id="{8C3757B2-4049-4EF3-9CF0-39388849D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81325" y="6477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3" name="Freeform 68">
                        <a:extLst>
                          <a:ext uri="{FF2B5EF4-FFF2-40B4-BE49-F238E27FC236}">
                            <a16:creationId xmlns:a16="http://schemas.microsoft.com/office/drawing/2014/main" id="{9143B865-7E6D-4392-8857-7F28E4D99F1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8001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4" name="Freeform 69">
                        <a:extLst>
                          <a:ext uri="{FF2B5EF4-FFF2-40B4-BE49-F238E27FC236}">
                            <a16:creationId xmlns:a16="http://schemas.microsoft.com/office/drawing/2014/main" id="{557BBDC8-A753-4CCD-B83C-D057008893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590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5" name="Freeform 70">
                        <a:extLst>
                          <a:ext uri="{FF2B5EF4-FFF2-40B4-BE49-F238E27FC236}">
                            <a16:creationId xmlns:a16="http://schemas.microsoft.com/office/drawing/2014/main" id="{A6C832EE-5F7E-4B6C-A97B-02AC308B78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7429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6" name="Freeform 71">
                        <a:extLst>
                          <a:ext uri="{FF2B5EF4-FFF2-40B4-BE49-F238E27FC236}">
                            <a16:creationId xmlns:a16="http://schemas.microsoft.com/office/drawing/2014/main" id="{450EFB24-5EDB-4D47-B0DF-9C92A43B79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57500" y="2095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7" name="Freeform 72">
                        <a:extLst>
                          <a:ext uri="{FF2B5EF4-FFF2-40B4-BE49-F238E27FC236}">
                            <a16:creationId xmlns:a16="http://schemas.microsoft.com/office/drawing/2014/main" id="{612DCEC9-616D-4ECA-9A11-CD8C884170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3619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8" name="Freeform 73">
                        <a:extLst>
                          <a:ext uri="{FF2B5EF4-FFF2-40B4-BE49-F238E27FC236}">
                            <a16:creationId xmlns:a16="http://schemas.microsoft.com/office/drawing/2014/main" id="{D34DB719-D6F3-42B8-A497-444A9A965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762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9" name="Freeform 74">
                        <a:extLst>
                          <a:ext uri="{FF2B5EF4-FFF2-40B4-BE49-F238E27FC236}">
                            <a16:creationId xmlns:a16="http://schemas.microsoft.com/office/drawing/2014/main" id="{4BB0DAFA-C984-4EA9-B2A0-D0674B45BE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2286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0" name="Freeform 75">
                        <a:extLst>
                          <a:ext uri="{FF2B5EF4-FFF2-40B4-BE49-F238E27FC236}">
                            <a16:creationId xmlns:a16="http://schemas.microsoft.com/office/drawing/2014/main" id="{D54AA741-133F-44C5-8B66-D313D9822F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5334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1" name="Freeform 76">
                        <a:extLst>
                          <a:ext uri="{FF2B5EF4-FFF2-40B4-BE49-F238E27FC236}">
                            <a16:creationId xmlns:a16="http://schemas.microsoft.com/office/drawing/2014/main" id="{795BDD96-6E26-4E16-B4FD-B2A3F8270F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6858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2" name="Freeform 77">
                        <a:extLst>
                          <a:ext uri="{FF2B5EF4-FFF2-40B4-BE49-F238E27FC236}">
                            <a16:creationId xmlns:a16="http://schemas.microsoft.com/office/drawing/2014/main" id="{76D153DA-8A2E-4EFC-A367-0E65FA53D75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86075" y="4000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3" name="Freeform 78">
                        <a:extLst>
                          <a:ext uri="{FF2B5EF4-FFF2-40B4-BE49-F238E27FC236}">
                            <a16:creationId xmlns:a16="http://schemas.microsoft.com/office/drawing/2014/main" id="{13F3A9CB-6FFE-4692-85F2-BA93A74B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5524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4" name="Freeform 79">
                        <a:extLst>
                          <a:ext uri="{FF2B5EF4-FFF2-40B4-BE49-F238E27FC236}">
                            <a16:creationId xmlns:a16="http://schemas.microsoft.com/office/drawing/2014/main" id="{1C1D774D-B164-4E45-BD9A-56E9B2DA68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5334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5" name="Freeform 80">
                        <a:extLst>
                          <a:ext uri="{FF2B5EF4-FFF2-40B4-BE49-F238E27FC236}">
                            <a16:creationId xmlns:a16="http://schemas.microsoft.com/office/drawing/2014/main" id="{D589E55F-C2BD-4729-8294-CE03D4E5C4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6858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6" name="Freeform 81">
                        <a:extLst>
                          <a:ext uri="{FF2B5EF4-FFF2-40B4-BE49-F238E27FC236}">
                            <a16:creationId xmlns:a16="http://schemas.microsoft.com/office/drawing/2014/main" id="{004EDF01-F3A8-4399-AF28-755F1E8BF38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3812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7" name="Freeform 82">
                        <a:extLst>
                          <a:ext uri="{FF2B5EF4-FFF2-40B4-BE49-F238E27FC236}">
                            <a16:creationId xmlns:a16="http://schemas.microsoft.com/office/drawing/2014/main" id="{E6C0C316-76AD-4C16-A593-FF3C870907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5717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8" name="Freeform 83">
                        <a:extLst>
                          <a:ext uri="{FF2B5EF4-FFF2-40B4-BE49-F238E27FC236}">
                            <a16:creationId xmlns:a16="http://schemas.microsoft.com/office/drawing/2014/main" id="{449416C5-499B-4693-B168-FB6FC2B80D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4767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9" name="Freeform 84">
                        <a:extLst>
                          <a:ext uri="{FF2B5EF4-FFF2-40B4-BE49-F238E27FC236}">
                            <a16:creationId xmlns:a16="http://schemas.microsoft.com/office/drawing/2014/main" id="{FC4C3BB5-A17E-48E1-B400-D7596C70A2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6672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0" name="Freeform 85">
                        <a:extLst>
                          <a:ext uri="{FF2B5EF4-FFF2-40B4-BE49-F238E27FC236}">
                            <a16:creationId xmlns:a16="http://schemas.microsoft.com/office/drawing/2014/main" id="{CD38C053-A0A1-44D3-9A9F-DE26DF4EE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334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1" name="Freeform 86">
                        <a:extLst>
                          <a:ext uri="{FF2B5EF4-FFF2-40B4-BE49-F238E27FC236}">
                            <a16:creationId xmlns:a16="http://schemas.microsoft.com/office/drawing/2014/main" id="{43EB2A58-F4CB-4C84-AD43-0D9D363A82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715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2" name="Freeform 87">
                        <a:extLst>
                          <a:ext uri="{FF2B5EF4-FFF2-40B4-BE49-F238E27FC236}">
                            <a16:creationId xmlns:a16="http://schemas.microsoft.com/office/drawing/2014/main" id="{6491ECAC-15B8-4620-B48C-090E19A6C7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429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3" name="Freeform 88">
                        <a:extLst>
                          <a:ext uri="{FF2B5EF4-FFF2-40B4-BE49-F238E27FC236}">
                            <a16:creationId xmlns:a16="http://schemas.microsoft.com/office/drawing/2014/main" id="{5F209EDE-CBB6-4D77-9C9A-57BE9E5E6A0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810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4" name="Freeform 89">
                        <a:extLst>
                          <a:ext uri="{FF2B5EF4-FFF2-40B4-BE49-F238E27FC236}">
                            <a16:creationId xmlns:a16="http://schemas.microsoft.com/office/drawing/2014/main" id="{BD1E2871-DC44-4812-9371-07D909E7F5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000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5" name="Freeform 90">
                        <a:extLst>
                          <a:ext uri="{FF2B5EF4-FFF2-40B4-BE49-F238E27FC236}">
                            <a16:creationId xmlns:a16="http://schemas.microsoft.com/office/drawing/2014/main" id="{F0D87468-EF37-4FAA-B3C8-D5099E0E90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381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6" name="Freeform 91">
                        <a:extLst>
                          <a:ext uri="{FF2B5EF4-FFF2-40B4-BE49-F238E27FC236}">
                            <a16:creationId xmlns:a16="http://schemas.microsoft.com/office/drawing/2014/main" id="{9A4D7D4E-28BA-4598-92A3-00C6CE6989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4287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7" name="Freeform 92">
                        <a:extLst>
                          <a:ext uri="{FF2B5EF4-FFF2-40B4-BE49-F238E27FC236}">
                            <a16:creationId xmlns:a16="http://schemas.microsoft.com/office/drawing/2014/main" id="{888512A9-5860-45E9-BEBF-E5C23805F8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6192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8" name="Freeform 93">
                        <a:extLst>
                          <a:ext uri="{FF2B5EF4-FFF2-40B4-BE49-F238E27FC236}">
                            <a16:creationId xmlns:a16="http://schemas.microsoft.com/office/drawing/2014/main" id="{2BF3C9A1-50A9-4A3B-B8BA-BDF170F5E9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143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9" name="Freeform 94">
                        <a:extLst>
                          <a:ext uri="{FF2B5EF4-FFF2-40B4-BE49-F238E27FC236}">
                            <a16:creationId xmlns:a16="http://schemas.microsoft.com/office/drawing/2014/main" id="{AC429C66-D024-4B67-9EAF-AF24BF2081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524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0" name="Freeform 95">
                        <a:extLst>
                          <a:ext uri="{FF2B5EF4-FFF2-40B4-BE49-F238E27FC236}">
                            <a16:creationId xmlns:a16="http://schemas.microsoft.com/office/drawing/2014/main" id="{4EFB6682-647D-401C-B0FD-D1C09AEBAE5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2095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1" name="Freeform 96">
                        <a:extLst>
                          <a:ext uri="{FF2B5EF4-FFF2-40B4-BE49-F238E27FC236}">
                            <a16:creationId xmlns:a16="http://schemas.microsoft.com/office/drawing/2014/main" id="{E7D1F8D9-6D61-41AC-83BE-23438A0B8D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3619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" name="Freeform 97">
                        <a:extLst>
                          <a:ext uri="{FF2B5EF4-FFF2-40B4-BE49-F238E27FC236}">
                            <a16:creationId xmlns:a16="http://schemas.microsoft.com/office/drawing/2014/main" id="{D594D0F3-F72A-4B25-B814-0FE6772B1C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4286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" name="Freeform 98">
                        <a:extLst>
                          <a:ext uri="{FF2B5EF4-FFF2-40B4-BE49-F238E27FC236}">
                            <a16:creationId xmlns:a16="http://schemas.microsoft.com/office/drawing/2014/main" id="{DA21AA4C-26B4-4246-A609-18B0D930A5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5810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4" name="Freeform 99">
                        <a:extLst>
                          <a:ext uri="{FF2B5EF4-FFF2-40B4-BE49-F238E27FC236}">
                            <a16:creationId xmlns:a16="http://schemas.microsoft.com/office/drawing/2014/main" id="{9361BD4B-1100-496A-8551-8BE069F6A8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4290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5" name="Freeform 100">
                        <a:extLst>
                          <a:ext uri="{FF2B5EF4-FFF2-40B4-BE49-F238E27FC236}">
                            <a16:creationId xmlns:a16="http://schemas.microsoft.com/office/drawing/2014/main" id="{77C1DFC5-2369-4608-A4F4-43FF89EBFC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6195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6" name="Freeform 101">
                        <a:extLst>
                          <a:ext uri="{FF2B5EF4-FFF2-40B4-BE49-F238E27FC236}">
                            <a16:creationId xmlns:a16="http://schemas.microsoft.com/office/drawing/2014/main" id="{5345AAD7-621F-43B2-8DA9-DF394F12C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4095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7" name="Freeform 102">
                        <a:extLst>
                          <a:ext uri="{FF2B5EF4-FFF2-40B4-BE49-F238E27FC236}">
                            <a16:creationId xmlns:a16="http://schemas.microsoft.com/office/drawing/2014/main" id="{2F3C2ACB-F219-4CE2-BDEC-8FD3E03B431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5619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8" name="Rectangle 103">
                        <a:extLst>
                          <a:ext uri="{FF2B5EF4-FFF2-40B4-BE49-F238E27FC236}">
                            <a16:creationId xmlns:a16="http://schemas.microsoft.com/office/drawing/2014/main" id="{861EDDA3-DDE9-43E4-A8BB-0D04AFF3DFF3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390525"/>
                          <a:ext cx="7838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9" name="Rectangle 104">
                        <a:extLst>
                          <a:ext uri="{FF2B5EF4-FFF2-40B4-BE49-F238E27FC236}">
                            <a16:creationId xmlns:a16="http://schemas.microsoft.com/office/drawing/2014/main" id="{85418E7E-7C91-4377-A93C-C2AE3CC11E6F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428625"/>
                          <a:ext cx="7838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0" name="Freeform 105">
                        <a:extLst>
                          <a:ext uri="{FF2B5EF4-FFF2-40B4-BE49-F238E27FC236}">
                            <a16:creationId xmlns:a16="http://schemas.microsoft.com/office/drawing/2014/main" id="{54974F2F-222B-4A68-AA0E-370A4E962F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9810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1" name="Freeform 106">
                        <a:extLst>
                          <a:ext uri="{FF2B5EF4-FFF2-40B4-BE49-F238E27FC236}">
                            <a16:creationId xmlns:a16="http://schemas.microsoft.com/office/drawing/2014/main" id="{CDABB54F-D9CA-4CB2-8AB8-457AED8D1B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334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2" name="Freeform 107">
                        <a:extLst>
                          <a:ext uri="{FF2B5EF4-FFF2-40B4-BE49-F238E27FC236}">
                            <a16:creationId xmlns:a16="http://schemas.microsoft.com/office/drawing/2014/main" id="{5D776F6E-3B1D-4F3A-9047-86D8842990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9525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3" name="Freeform 108">
                        <a:extLst>
                          <a:ext uri="{FF2B5EF4-FFF2-40B4-BE49-F238E27FC236}">
                            <a16:creationId xmlns:a16="http://schemas.microsoft.com/office/drawing/2014/main" id="{38BA0447-55D3-4E02-BD1C-63C3E4EF38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33775" y="11049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4" name="Freeform 109">
                        <a:extLst>
                          <a:ext uri="{FF2B5EF4-FFF2-40B4-BE49-F238E27FC236}">
                            <a16:creationId xmlns:a16="http://schemas.microsoft.com/office/drawing/2014/main" id="{F064D3C0-645D-4873-9978-C452752D35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8667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5" name="Freeform 110">
                        <a:extLst>
                          <a:ext uri="{FF2B5EF4-FFF2-40B4-BE49-F238E27FC236}">
                            <a16:creationId xmlns:a16="http://schemas.microsoft.com/office/drawing/2014/main" id="{B9E69F08-A039-4ABB-94BA-535957597C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9048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6" name="Freeform 111">
                        <a:extLst>
                          <a:ext uri="{FF2B5EF4-FFF2-40B4-BE49-F238E27FC236}">
                            <a16:creationId xmlns:a16="http://schemas.microsoft.com/office/drawing/2014/main" id="{068D2F12-DA88-4D42-B04D-BFCED6205D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1144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7" name="Freeform 112">
                        <a:extLst>
                          <a:ext uri="{FF2B5EF4-FFF2-40B4-BE49-F238E27FC236}">
                            <a16:creationId xmlns:a16="http://schemas.microsoft.com/office/drawing/2014/main" id="{C83D7190-AC40-4185-89A7-2F23A04B67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2668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8" name="Freeform 113">
                        <a:extLst>
                          <a:ext uri="{FF2B5EF4-FFF2-40B4-BE49-F238E27FC236}">
                            <a16:creationId xmlns:a16="http://schemas.microsoft.com/office/drawing/2014/main" id="{1426A841-B0A1-47EB-BC5A-4E5657C9B6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16002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9" name="Freeform 114">
                        <a:extLst>
                          <a:ext uri="{FF2B5EF4-FFF2-40B4-BE49-F238E27FC236}">
                            <a16:creationId xmlns:a16="http://schemas.microsoft.com/office/drawing/2014/main" id="{30FDE89D-10FF-41EE-A542-C679E4B1F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17526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0" name="Freeform 115">
                        <a:extLst>
                          <a:ext uri="{FF2B5EF4-FFF2-40B4-BE49-F238E27FC236}">
                            <a16:creationId xmlns:a16="http://schemas.microsoft.com/office/drawing/2014/main" id="{ECCDAE00-637E-474E-A0F7-08BAABA5FA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4382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1" name="Freeform 116">
                        <a:extLst>
                          <a:ext uri="{FF2B5EF4-FFF2-40B4-BE49-F238E27FC236}">
                            <a16:creationId xmlns:a16="http://schemas.microsoft.com/office/drawing/2014/main" id="{1DB05543-0116-48DF-B4A9-B93E006D18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19450" y="15906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2" name="Freeform 117">
                        <a:extLst>
                          <a:ext uri="{FF2B5EF4-FFF2-40B4-BE49-F238E27FC236}">
                            <a16:creationId xmlns:a16="http://schemas.microsoft.com/office/drawing/2014/main" id="{47D7C0DA-DFA0-4454-BC02-4AC9456826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71850" y="7715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3" name="Freeform 118">
                        <a:extLst>
                          <a:ext uri="{FF2B5EF4-FFF2-40B4-BE49-F238E27FC236}">
                            <a16:creationId xmlns:a16="http://schemas.microsoft.com/office/drawing/2014/main" id="{49C3E1E6-8C96-4464-BE74-244BC0F391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24250" y="9239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4" name="Freeform 119">
                        <a:extLst>
                          <a:ext uri="{FF2B5EF4-FFF2-40B4-BE49-F238E27FC236}">
                            <a16:creationId xmlns:a16="http://schemas.microsoft.com/office/drawing/2014/main" id="{1D8500C9-51D6-49CD-8123-F3DB7BB73A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7429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5" name="Freeform 120">
                        <a:extLst>
                          <a:ext uri="{FF2B5EF4-FFF2-40B4-BE49-F238E27FC236}">
                            <a16:creationId xmlns:a16="http://schemas.microsoft.com/office/drawing/2014/main" id="{D874E1D1-ACEB-4D3E-9254-DA07FA60B1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8953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6" name="Freeform 121">
                        <a:extLst>
                          <a:ext uri="{FF2B5EF4-FFF2-40B4-BE49-F238E27FC236}">
                            <a16:creationId xmlns:a16="http://schemas.microsoft.com/office/drawing/2014/main" id="{A1A857EF-1AB6-4A1C-B26E-8AF52B626F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8191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7" name="Freeform 122">
                        <a:extLst>
                          <a:ext uri="{FF2B5EF4-FFF2-40B4-BE49-F238E27FC236}">
                            <a16:creationId xmlns:a16="http://schemas.microsoft.com/office/drawing/2014/main" id="{C682737A-D0CC-45AE-A064-4B6EAA8482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971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8" name="Freeform 123">
                        <a:extLst>
                          <a:ext uri="{FF2B5EF4-FFF2-40B4-BE49-F238E27FC236}">
                            <a16:creationId xmlns:a16="http://schemas.microsoft.com/office/drawing/2014/main" id="{D397D1C3-9CCF-4FB0-A016-2915557B97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2392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9" name="Freeform 124">
                        <a:extLst>
                          <a:ext uri="{FF2B5EF4-FFF2-40B4-BE49-F238E27FC236}">
                            <a16:creationId xmlns:a16="http://schemas.microsoft.com/office/drawing/2014/main" id="{3641B3F3-56DB-4217-9BC6-17E3B3A6DE2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4297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0" name="Freeform 125">
                        <a:extLst>
                          <a:ext uri="{FF2B5EF4-FFF2-40B4-BE49-F238E27FC236}">
                            <a16:creationId xmlns:a16="http://schemas.microsoft.com/office/drawing/2014/main" id="{1BFE341C-16FC-407F-9B86-95AAC0BEBBD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57550" y="9906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1" name="Freeform 126">
                        <a:extLst>
                          <a:ext uri="{FF2B5EF4-FFF2-40B4-BE49-F238E27FC236}">
                            <a16:creationId xmlns:a16="http://schemas.microsoft.com/office/drawing/2014/main" id="{E118DB37-F844-431D-9DBB-D37C7A6763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11430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2" name="Freeform 127">
                        <a:extLst>
                          <a:ext uri="{FF2B5EF4-FFF2-40B4-BE49-F238E27FC236}">
                            <a16:creationId xmlns:a16="http://schemas.microsoft.com/office/drawing/2014/main" id="{84ABBA52-EE46-4FAA-BB38-D443F6F57F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7630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3" name="Freeform 128">
                        <a:extLst>
                          <a:ext uri="{FF2B5EF4-FFF2-40B4-BE49-F238E27FC236}">
                            <a16:creationId xmlns:a16="http://schemas.microsoft.com/office/drawing/2014/main" id="{9C4E73A9-728C-4F62-AD27-1AD0CD84AA3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9535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4" name="Freeform 129">
                        <a:extLst>
                          <a:ext uri="{FF2B5EF4-FFF2-40B4-BE49-F238E27FC236}">
                            <a16:creationId xmlns:a16="http://schemas.microsoft.com/office/drawing/2014/main" id="{D0E1EFAC-B8E7-4456-9C71-6E3FBBFAD8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239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5" name="Freeform 130">
                        <a:extLst>
                          <a:ext uri="{FF2B5EF4-FFF2-40B4-BE49-F238E27FC236}">
                            <a16:creationId xmlns:a16="http://schemas.microsoft.com/office/drawing/2014/main" id="{2B3EB8B4-E75E-4976-8AFD-86991125944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28975" y="12763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6" name="Freeform 131">
                        <a:extLst>
                          <a:ext uri="{FF2B5EF4-FFF2-40B4-BE49-F238E27FC236}">
                            <a16:creationId xmlns:a16="http://schemas.microsoft.com/office/drawing/2014/main" id="{826725C3-DCF4-48E3-8743-CA1629805E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2872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7" name="Freeform 132">
                        <a:extLst>
                          <a:ext uri="{FF2B5EF4-FFF2-40B4-BE49-F238E27FC236}">
                            <a16:creationId xmlns:a16="http://schemas.microsoft.com/office/drawing/2014/main" id="{C620A9B5-52DB-4860-B0F8-3AFBDF7A2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4777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8" name="Freeform 133">
                        <a:extLst>
                          <a:ext uri="{FF2B5EF4-FFF2-40B4-BE49-F238E27FC236}">
                            <a16:creationId xmlns:a16="http://schemas.microsoft.com/office/drawing/2014/main" id="{F9D9C7B2-1912-44AD-ACC2-0ABC0D20D0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0763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9" name="Freeform 134">
                        <a:extLst>
                          <a:ext uri="{FF2B5EF4-FFF2-40B4-BE49-F238E27FC236}">
                            <a16:creationId xmlns:a16="http://schemas.microsoft.com/office/drawing/2014/main" id="{3B554F1C-E253-4C14-811F-32F4402029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1144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0" name="Freeform 135">
                        <a:extLst>
                          <a:ext uri="{FF2B5EF4-FFF2-40B4-BE49-F238E27FC236}">
                            <a16:creationId xmlns:a16="http://schemas.microsoft.com/office/drawing/2014/main" id="{9C889219-0B9A-459C-A464-BCDF8F3E4B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0970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1" name="Freeform 136">
                        <a:extLst>
                          <a:ext uri="{FF2B5EF4-FFF2-40B4-BE49-F238E27FC236}">
                            <a16:creationId xmlns:a16="http://schemas.microsoft.com/office/drawing/2014/main" id="{A05B5942-C1D0-4DC7-A059-43F56CF89E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2875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2" name="Freeform 137">
                        <a:extLst>
                          <a:ext uri="{FF2B5EF4-FFF2-40B4-BE49-F238E27FC236}">
                            <a16:creationId xmlns:a16="http://schemas.microsoft.com/office/drawing/2014/main" id="{0032D130-50B4-4E01-9BF2-0607D9C8C9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049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3" name="Freeform 138">
                        <a:extLst>
                          <a:ext uri="{FF2B5EF4-FFF2-40B4-BE49-F238E27FC236}">
                            <a16:creationId xmlns:a16="http://schemas.microsoft.com/office/drawing/2014/main" id="{64E0CEE5-88D4-4115-A335-DCDA3CE8E8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430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4" name="Freeform 139">
                        <a:extLst>
                          <a:ext uri="{FF2B5EF4-FFF2-40B4-BE49-F238E27FC236}">
                            <a16:creationId xmlns:a16="http://schemas.microsoft.com/office/drawing/2014/main" id="{62837503-B118-4CF8-BBE1-A7F52A6D41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2763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5" name="Freeform 140">
                        <a:extLst>
                          <a:ext uri="{FF2B5EF4-FFF2-40B4-BE49-F238E27FC236}">
                            <a16:creationId xmlns:a16="http://schemas.microsoft.com/office/drawing/2014/main" id="{EB43D872-9AC3-4397-B762-CDC4E8313F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3144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6" name="Freeform 141">
                        <a:extLst>
                          <a:ext uri="{FF2B5EF4-FFF2-40B4-BE49-F238E27FC236}">
                            <a16:creationId xmlns:a16="http://schemas.microsoft.com/office/drawing/2014/main" id="{55FAF760-EF69-4398-8801-1526365257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7157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7" name="Freeform 142">
                        <a:extLst>
                          <a:ext uri="{FF2B5EF4-FFF2-40B4-BE49-F238E27FC236}">
                            <a16:creationId xmlns:a16="http://schemas.microsoft.com/office/drawing/2014/main" id="{F52CE102-26EE-4DC4-9F66-5EAD49DEF6B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9062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8" name="Rectangle 143">
                        <a:extLst>
                          <a:ext uri="{FF2B5EF4-FFF2-40B4-BE49-F238E27FC236}">
                            <a16:creationId xmlns:a16="http://schemas.microsoft.com/office/drawing/2014/main" id="{AA4D25EC-D0BC-4AC4-A900-51D4C867BA8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14400"/>
                          <a:ext cx="8663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9" name="Rectangle 144">
                        <a:extLst>
                          <a:ext uri="{FF2B5EF4-FFF2-40B4-BE49-F238E27FC236}">
                            <a16:creationId xmlns:a16="http://schemas.microsoft.com/office/drawing/2014/main" id="{F54585A9-EF7D-4DE8-9424-790F41FEA0D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52500"/>
                          <a:ext cx="8663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0" name="Freeform 145">
                        <a:extLst>
                          <a:ext uri="{FF2B5EF4-FFF2-40B4-BE49-F238E27FC236}">
                            <a16:creationId xmlns:a16="http://schemas.microsoft.com/office/drawing/2014/main" id="{50FD8DB6-A410-46D4-83F5-3B182730EC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1917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1" name="Freeform 146">
                        <a:extLst>
                          <a:ext uri="{FF2B5EF4-FFF2-40B4-BE49-F238E27FC236}">
                            <a16:creationId xmlns:a16="http://schemas.microsoft.com/office/drawing/2014/main" id="{63E444BC-3DB3-4D6D-958B-C512DBEFDF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3822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2" name="Freeform 147">
                        <a:extLst>
                          <a:ext uri="{FF2B5EF4-FFF2-40B4-BE49-F238E27FC236}">
                            <a16:creationId xmlns:a16="http://schemas.microsoft.com/office/drawing/2014/main" id="{EE9D8B1E-2D93-42C9-B01E-8CEA3B0BC0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3430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3" name="Freeform 148">
                        <a:extLst>
                          <a:ext uri="{FF2B5EF4-FFF2-40B4-BE49-F238E27FC236}">
                            <a16:creationId xmlns:a16="http://schemas.microsoft.com/office/drawing/2014/main" id="{3E1F44E9-0ACB-4EAC-805A-916FD0313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4954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4" name="Freeform 149">
                        <a:extLst>
                          <a:ext uri="{FF2B5EF4-FFF2-40B4-BE49-F238E27FC236}">
                            <a16:creationId xmlns:a16="http://schemas.microsoft.com/office/drawing/2014/main" id="{973C0899-BC6E-422A-92FC-AF01F100AF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0015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5" name="Freeform 150">
                        <a:extLst>
                          <a:ext uri="{FF2B5EF4-FFF2-40B4-BE49-F238E27FC236}">
                            <a16:creationId xmlns:a16="http://schemas.microsoft.com/office/drawing/2014/main" id="{9DC8BF77-4BE1-4075-9D6C-174275E456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1920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6" name="Freeform 151">
                        <a:extLst>
                          <a:ext uri="{FF2B5EF4-FFF2-40B4-BE49-F238E27FC236}">
                            <a16:creationId xmlns:a16="http://schemas.microsoft.com/office/drawing/2014/main" id="{23688970-E311-452B-93D9-3756D068D0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6667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7" name="Freeform 152">
                        <a:extLst>
                          <a:ext uri="{FF2B5EF4-FFF2-40B4-BE49-F238E27FC236}">
                            <a16:creationId xmlns:a16="http://schemas.microsoft.com/office/drawing/2014/main" id="{4E23C495-58EB-49EC-B41E-F8B09E7E61A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00475" y="8191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8" name="Freeform 153">
                        <a:extLst>
                          <a:ext uri="{FF2B5EF4-FFF2-40B4-BE49-F238E27FC236}">
                            <a16:creationId xmlns:a16="http://schemas.microsoft.com/office/drawing/2014/main" id="{6A6C2760-1385-487A-8577-49F4B23DB34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1781175"/>
                          <a:ext cx="16501" cy="8082"/>
                        </a:xfrm>
                        <a:custGeom>
                          <a:avLst/>
                          <a:gdLst>
                            <a:gd name="T0" fmla="*/ 2 w 2"/>
                            <a:gd name="T1" fmla="*/ 0 h 1"/>
                            <a:gd name="T2" fmla="*/ 0 w 2"/>
                            <a:gd name="T3" fmla="*/ 0 h 1"/>
                            <a:gd name="T4" fmla="*/ 0 w 2"/>
                            <a:gd name="T5" fmla="*/ 1 h 1"/>
                            <a:gd name="T6" fmla="*/ 1 w 2"/>
                            <a:gd name="T7" fmla="*/ 1 h 1"/>
                            <a:gd name="T8" fmla="*/ 2 w 2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">
                              <a:moveTo>
                                <a:pt x="2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9" name="Freeform 154">
                        <a:extLst>
                          <a:ext uri="{FF2B5EF4-FFF2-40B4-BE49-F238E27FC236}">
                            <a16:creationId xmlns:a16="http://schemas.microsoft.com/office/drawing/2014/main" id="{E275BAEB-0573-4A9F-8060-EC3E33B1BD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3430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0" name="Freeform 155">
                        <a:extLst>
                          <a:ext uri="{FF2B5EF4-FFF2-40B4-BE49-F238E27FC236}">
                            <a16:creationId xmlns:a16="http://schemas.microsoft.com/office/drawing/2014/main" id="{7CF6CF4B-56F5-4377-8571-DB23B5A8732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1" name="Freeform 156">
                        <a:extLst>
                          <a:ext uri="{FF2B5EF4-FFF2-40B4-BE49-F238E27FC236}">
                            <a16:creationId xmlns:a16="http://schemas.microsoft.com/office/drawing/2014/main" id="{F2A0BB53-3C2D-4EAB-86A8-BBF210C017A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2392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2" name="Freeform 157">
                        <a:extLst>
                          <a:ext uri="{FF2B5EF4-FFF2-40B4-BE49-F238E27FC236}">
                            <a16:creationId xmlns:a16="http://schemas.microsoft.com/office/drawing/2014/main" id="{1C595038-6398-48FE-913F-58DD20FDDDE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4297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3" name="Freeform 158">
                        <a:extLst>
                          <a:ext uri="{FF2B5EF4-FFF2-40B4-BE49-F238E27FC236}">
                            <a16:creationId xmlns:a16="http://schemas.microsoft.com/office/drawing/2014/main" id="{544D6550-D86C-4DFD-95C7-0607F8B10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11525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4" name="Freeform 159">
                        <a:extLst>
                          <a:ext uri="{FF2B5EF4-FFF2-40B4-BE49-F238E27FC236}">
                            <a16:creationId xmlns:a16="http://schemas.microsoft.com/office/drawing/2014/main" id="{9ADC7790-7AFD-460D-B560-FDE6EF593C7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13049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5" name="Freeform 160">
                        <a:extLst>
                          <a:ext uri="{FF2B5EF4-FFF2-40B4-BE49-F238E27FC236}">
                            <a16:creationId xmlns:a16="http://schemas.microsoft.com/office/drawing/2014/main" id="{6F5A633C-2240-4498-AAB2-3FB0985285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477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6" name="Freeform 161">
                        <a:extLst>
                          <a:ext uri="{FF2B5EF4-FFF2-40B4-BE49-F238E27FC236}">
                            <a16:creationId xmlns:a16="http://schemas.microsoft.com/office/drawing/2014/main" id="{CDEB696B-B8D5-49ED-88B6-09FF2AE2E8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858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7" name="Freeform 162">
                        <a:extLst>
                          <a:ext uri="{FF2B5EF4-FFF2-40B4-BE49-F238E27FC236}">
                            <a16:creationId xmlns:a16="http://schemas.microsoft.com/office/drawing/2014/main" id="{8A9E16BD-A9C0-40D8-86D4-1601D14BA77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5257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8" name="Freeform 163">
                        <a:extLst>
                          <a:ext uri="{FF2B5EF4-FFF2-40B4-BE49-F238E27FC236}">
                            <a16:creationId xmlns:a16="http://schemas.microsoft.com/office/drawing/2014/main" id="{769B25B3-2C89-4FB8-B35B-B25D502D2C9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7162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9" name="Freeform 164">
                        <a:extLst>
                          <a:ext uri="{FF2B5EF4-FFF2-40B4-BE49-F238E27FC236}">
                            <a16:creationId xmlns:a16="http://schemas.microsoft.com/office/drawing/2014/main" id="{8FA9022D-546A-47E2-A860-C7DBAA0DD0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69532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0" name="Freeform 165">
                        <a:extLst>
                          <a:ext uri="{FF2B5EF4-FFF2-40B4-BE49-F238E27FC236}">
                            <a16:creationId xmlns:a16="http://schemas.microsoft.com/office/drawing/2014/main" id="{75733260-427C-4521-81A0-9FAF7F14C7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71437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1" name="Freeform 166">
                        <a:extLst>
                          <a:ext uri="{FF2B5EF4-FFF2-40B4-BE49-F238E27FC236}">
                            <a16:creationId xmlns:a16="http://schemas.microsoft.com/office/drawing/2014/main" id="{5509C6B5-AF61-462A-AC60-4DBCCCA8BF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7152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2" name="Freeform 167">
                        <a:extLst>
                          <a:ext uri="{FF2B5EF4-FFF2-40B4-BE49-F238E27FC236}">
                            <a16:creationId xmlns:a16="http://schemas.microsoft.com/office/drawing/2014/main" id="{70A1A295-CBBC-4555-9710-42F8CBA1A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9057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3" name="Freeform 168">
                        <a:extLst>
                          <a:ext uri="{FF2B5EF4-FFF2-40B4-BE49-F238E27FC236}">
                            <a16:creationId xmlns:a16="http://schemas.microsoft.com/office/drawing/2014/main" id="{FC069B13-EF2A-434B-A7E5-F2A4510705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161925"/>
                          <a:ext cx="37128" cy="28287"/>
                        </a:xfrm>
                        <a:custGeom>
                          <a:avLst/>
                          <a:gdLst>
                            <a:gd name="T0" fmla="*/ 4 w 5"/>
                            <a:gd name="T1" fmla="*/ 0 h 4"/>
                            <a:gd name="T2" fmla="*/ 0 w 5"/>
                            <a:gd name="T3" fmla="*/ 4 h 4"/>
                            <a:gd name="T4" fmla="*/ 0 w 5"/>
                            <a:gd name="T5" fmla="*/ 4 h 4"/>
                            <a:gd name="T6" fmla="*/ 2 w 5"/>
                            <a:gd name="T7" fmla="*/ 4 h 4"/>
                            <a:gd name="T8" fmla="*/ 5 w 5"/>
                            <a:gd name="T9" fmla="*/ 0 h 4"/>
                            <a:gd name="T10" fmla="*/ 4 w 5"/>
                            <a:gd name="T11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" h="4">
                              <a:moveTo>
                                <a:pt x="4" y="0"/>
                              </a:move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1" y="4"/>
                                <a:pt x="1" y="4"/>
                                <a:pt x="2" y="4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4" name="Freeform 169">
                        <a:extLst>
                          <a:ext uri="{FF2B5EF4-FFF2-40B4-BE49-F238E27FC236}">
                            <a16:creationId xmlns:a16="http://schemas.microsoft.com/office/drawing/2014/main" id="{7B44D558-41EF-456B-A34B-5096DA1DB4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400050"/>
                          <a:ext cx="28877" cy="12123"/>
                        </a:xfrm>
                        <a:custGeom>
                          <a:avLst/>
                          <a:gdLst>
                            <a:gd name="T0" fmla="*/ 1 w 4"/>
                            <a:gd name="T1" fmla="*/ 0 h 2"/>
                            <a:gd name="T2" fmla="*/ 0 w 4"/>
                            <a:gd name="T3" fmla="*/ 0 h 2"/>
                            <a:gd name="T4" fmla="*/ 4 w 4"/>
                            <a:gd name="T5" fmla="*/ 2 h 2"/>
                            <a:gd name="T6" fmla="*/ 4 w 4"/>
                            <a:gd name="T7" fmla="*/ 2 h 2"/>
                            <a:gd name="T8" fmla="*/ 1 w 4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5" name="Freeform 170">
                        <a:extLst>
                          <a:ext uri="{FF2B5EF4-FFF2-40B4-BE49-F238E27FC236}">
                            <a16:creationId xmlns:a16="http://schemas.microsoft.com/office/drawing/2014/main" id="{7E105A03-2D69-4959-B548-280AE0FB668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096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6" name="Freeform 171">
                        <a:extLst>
                          <a:ext uri="{FF2B5EF4-FFF2-40B4-BE49-F238E27FC236}">
                            <a16:creationId xmlns:a16="http://schemas.microsoft.com/office/drawing/2014/main" id="{826C7085-104F-4627-ACE7-7A3A672CC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477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7" name="Freeform 172">
                        <a:extLst>
                          <a:ext uri="{FF2B5EF4-FFF2-40B4-BE49-F238E27FC236}">
                            <a16:creationId xmlns:a16="http://schemas.microsoft.com/office/drawing/2014/main" id="{5C542B14-CB5C-437F-AABF-A08E081209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191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8" name="Freeform 173">
                        <a:extLst>
                          <a:ext uri="{FF2B5EF4-FFF2-40B4-BE49-F238E27FC236}">
                            <a16:creationId xmlns:a16="http://schemas.microsoft.com/office/drawing/2014/main" id="{720BBA57-AD1F-468F-B1E9-934EBAA253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381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9" name="Freeform 174">
                        <a:extLst>
                          <a:ext uri="{FF2B5EF4-FFF2-40B4-BE49-F238E27FC236}">
                            <a16:creationId xmlns:a16="http://schemas.microsoft.com/office/drawing/2014/main" id="{386487A7-7E82-4841-875E-ADF00D5F2F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7715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0" name="Freeform 175">
                        <a:extLst>
                          <a:ext uri="{FF2B5EF4-FFF2-40B4-BE49-F238E27FC236}">
                            <a16:creationId xmlns:a16="http://schemas.microsoft.com/office/drawing/2014/main" id="{D0ECC782-74DA-46C5-9DC5-951587618A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9239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1" name="Freeform 176">
                        <a:extLst>
                          <a:ext uri="{FF2B5EF4-FFF2-40B4-BE49-F238E27FC236}">
                            <a16:creationId xmlns:a16="http://schemas.microsoft.com/office/drawing/2014/main" id="{EA097E38-66D1-4746-9D1B-76A234FFE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7905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2" name="Freeform 177">
                        <a:extLst>
                          <a:ext uri="{FF2B5EF4-FFF2-40B4-BE49-F238E27FC236}">
                            <a16:creationId xmlns:a16="http://schemas.microsoft.com/office/drawing/2014/main" id="{A197F2F3-7B08-4019-830B-05B6A6FCE1D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71775" y="9429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3" name="Freeform 178">
                        <a:extLst>
                          <a:ext uri="{FF2B5EF4-FFF2-40B4-BE49-F238E27FC236}">
                            <a16:creationId xmlns:a16="http://schemas.microsoft.com/office/drawing/2014/main" id="{937FA088-4277-4A12-A7C0-B793CD2C456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4125" cy="8082"/>
                        </a:xfrm>
                        <a:custGeom>
                          <a:avLst/>
                          <a:gdLst>
                            <a:gd name="T0" fmla="*/ 1 w 1"/>
                            <a:gd name="T1" fmla="*/ 0 h 1"/>
                            <a:gd name="T2" fmla="*/ 0 w 1"/>
                            <a:gd name="T3" fmla="*/ 1 h 1"/>
                            <a:gd name="T4" fmla="*/ 0 w 1"/>
                            <a:gd name="T5" fmla="*/ 1 h 1"/>
                            <a:gd name="T6" fmla="*/ 1 w 1"/>
                            <a:gd name="T7" fmla="*/ 1 h 1"/>
                            <a:gd name="T8" fmla="*/ 1 w 1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" h="1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4" name="Freeform 179">
                        <a:extLst>
                          <a:ext uri="{FF2B5EF4-FFF2-40B4-BE49-F238E27FC236}">
                            <a16:creationId xmlns:a16="http://schemas.microsoft.com/office/drawing/2014/main" id="{872AB5DE-DCEF-4A58-9F9B-78EF055898C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2392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5" name="Freeform 180">
                        <a:extLst>
                          <a:ext uri="{FF2B5EF4-FFF2-40B4-BE49-F238E27FC236}">
                            <a16:creationId xmlns:a16="http://schemas.microsoft.com/office/drawing/2014/main" id="{348E7826-4483-4BA0-A62B-8670C8F14A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4297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6" name="Freeform 181">
                        <a:extLst>
                          <a:ext uri="{FF2B5EF4-FFF2-40B4-BE49-F238E27FC236}">
                            <a16:creationId xmlns:a16="http://schemas.microsoft.com/office/drawing/2014/main" id="{1238829D-F0F2-4B1E-8C50-667FE895D3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238125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3 w 4"/>
                            <a:gd name="T3" fmla="*/ 1 h 5"/>
                            <a:gd name="T4" fmla="*/ 0 w 4"/>
                            <a:gd name="T5" fmla="*/ 5 h 5"/>
                            <a:gd name="T6" fmla="*/ 1 w 4"/>
                            <a:gd name="T7" fmla="*/ 5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4" y="0"/>
                                <a:pt x="3" y="1"/>
                                <a:pt x="3" y="1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7" name="Freeform 182">
                        <a:extLst>
                          <a:ext uri="{FF2B5EF4-FFF2-40B4-BE49-F238E27FC236}">
                            <a16:creationId xmlns:a16="http://schemas.microsoft.com/office/drawing/2014/main" id="{BAF1D567-3670-45C1-B4B8-F604C23AADE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95475" y="8763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8" name="Freeform 183">
                        <a:extLst>
                          <a:ext uri="{FF2B5EF4-FFF2-40B4-BE49-F238E27FC236}">
                            <a16:creationId xmlns:a16="http://schemas.microsoft.com/office/drawing/2014/main" id="{60ADCDFF-C0A9-46AD-9CBA-0466BD08F7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0287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9" name="Freeform 184">
                        <a:extLst>
                          <a:ext uri="{FF2B5EF4-FFF2-40B4-BE49-F238E27FC236}">
                            <a16:creationId xmlns:a16="http://schemas.microsoft.com/office/drawing/2014/main" id="{331B3AE4-C925-4C84-BC55-DF89A63AB2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429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0" name="Freeform 185">
                        <a:extLst>
                          <a:ext uri="{FF2B5EF4-FFF2-40B4-BE49-F238E27FC236}">
                            <a16:creationId xmlns:a16="http://schemas.microsoft.com/office/drawing/2014/main" id="{33AAF4AC-DB42-4053-ABAE-84A72EC4B4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810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1" name="Freeform 186">
                        <a:extLst>
                          <a:ext uri="{FF2B5EF4-FFF2-40B4-BE49-F238E27FC236}">
                            <a16:creationId xmlns:a16="http://schemas.microsoft.com/office/drawing/2014/main" id="{BB6B2947-DD67-425B-92AC-FB0F8CE599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096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2" name="Freeform 187">
                        <a:extLst>
                          <a:ext uri="{FF2B5EF4-FFF2-40B4-BE49-F238E27FC236}">
                            <a16:creationId xmlns:a16="http://schemas.microsoft.com/office/drawing/2014/main" id="{C08672C1-1CBC-40BE-98BE-9C931D1F3D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477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3" name="Freeform 188">
                        <a:extLst>
                          <a:ext uri="{FF2B5EF4-FFF2-40B4-BE49-F238E27FC236}">
                            <a16:creationId xmlns:a16="http://schemas.microsoft.com/office/drawing/2014/main" id="{62ACAA1C-2D09-4AA4-882B-F9A27F8E88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0482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4" name="Freeform 189">
                        <a:extLst>
                          <a:ext uri="{FF2B5EF4-FFF2-40B4-BE49-F238E27FC236}">
                            <a16:creationId xmlns:a16="http://schemas.microsoft.com/office/drawing/2014/main" id="{C8419129-B454-444D-9795-1FB015E9A1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2387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5" name="Freeform 190">
                        <a:extLst>
                          <a:ext uri="{FF2B5EF4-FFF2-40B4-BE49-F238E27FC236}">
                            <a16:creationId xmlns:a16="http://schemas.microsoft.com/office/drawing/2014/main" id="{AE577B99-A3E1-407B-A0EE-3F1EC96CBB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666750"/>
                          <a:ext cx="24752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2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6" name="Freeform 191">
                        <a:extLst>
                          <a:ext uri="{FF2B5EF4-FFF2-40B4-BE49-F238E27FC236}">
                            <a16:creationId xmlns:a16="http://schemas.microsoft.com/office/drawing/2014/main" id="{E12350AC-D893-4983-B8F0-7086BFC918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76475" y="762000"/>
                          <a:ext cx="45379" cy="12123"/>
                        </a:xfrm>
                        <a:custGeom>
                          <a:avLst/>
                          <a:gdLst>
                            <a:gd name="T0" fmla="*/ 6 w 6"/>
                            <a:gd name="T1" fmla="*/ 0 h 2"/>
                            <a:gd name="T2" fmla="*/ 1 w 6"/>
                            <a:gd name="T3" fmla="*/ 1 h 2"/>
                            <a:gd name="T4" fmla="*/ 0 w 6"/>
                            <a:gd name="T5" fmla="*/ 2 h 2"/>
                            <a:gd name="T6" fmla="*/ 6 w 6"/>
                            <a:gd name="T7" fmla="*/ 1 h 2"/>
                            <a:gd name="T8" fmla="*/ 6 w 6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">
                              <a:moveTo>
                                <a:pt x="6" y="0"/>
                              </a:move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2"/>
                                <a:pt x="0" y="2"/>
                              </a:cubicBezTo>
                              <a:cubicBezTo>
                                <a:pt x="6" y="1"/>
                                <a:pt x="6" y="1"/>
                                <a:pt x="6" y="1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7" name="Freeform 192">
                        <a:extLst>
                          <a:ext uri="{FF2B5EF4-FFF2-40B4-BE49-F238E27FC236}">
                            <a16:creationId xmlns:a16="http://schemas.microsoft.com/office/drawing/2014/main" id="{9D55A907-09A4-4E62-9676-A3515942A34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590550"/>
                          <a:ext cx="16501" cy="16164"/>
                        </a:xfrm>
                        <a:custGeom>
                          <a:avLst/>
                          <a:gdLst>
                            <a:gd name="T0" fmla="*/ 1 w 2"/>
                            <a:gd name="T1" fmla="*/ 0 h 2"/>
                            <a:gd name="T2" fmla="*/ 0 w 2"/>
                            <a:gd name="T3" fmla="*/ 0 h 2"/>
                            <a:gd name="T4" fmla="*/ 1 w 2"/>
                            <a:gd name="T5" fmla="*/ 2 h 2"/>
                            <a:gd name="T6" fmla="*/ 2 w 2"/>
                            <a:gd name="T7" fmla="*/ 2 h 2"/>
                            <a:gd name="T8" fmla="*/ 1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1" y="0"/>
                              </a:moveTo>
                              <a:cubicBezTo>
                                <a:pt x="1" y="0"/>
                                <a:pt x="0" y="0"/>
                                <a:pt x="0" y="0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2" y="2"/>
                                <a:pt x="2" y="2"/>
                                <a:pt x="2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8" name="Freeform 193">
                        <a:extLst>
                          <a:ext uri="{FF2B5EF4-FFF2-40B4-BE49-F238E27FC236}">
                            <a16:creationId xmlns:a16="http://schemas.microsoft.com/office/drawing/2014/main" id="{1703D42E-E800-4D08-AAD3-0824C884BB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3333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9" name="Freeform 194">
                        <a:extLst>
                          <a:ext uri="{FF2B5EF4-FFF2-40B4-BE49-F238E27FC236}">
                            <a16:creationId xmlns:a16="http://schemas.microsoft.com/office/drawing/2014/main" id="{55C80EAD-AF66-4170-9C8F-8333C99CF4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4857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0" name="Freeform 195">
                        <a:extLst>
                          <a:ext uri="{FF2B5EF4-FFF2-40B4-BE49-F238E27FC236}">
                            <a16:creationId xmlns:a16="http://schemas.microsoft.com/office/drawing/2014/main" id="{72F29980-24E1-4879-B9B7-8D7ADFE2E7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476250"/>
                          <a:ext cx="37128" cy="12123"/>
                        </a:xfrm>
                        <a:custGeom>
                          <a:avLst/>
                          <a:gdLst>
                            <a:gd name="T0" fmla="*/ 0 w 5"/>
                            <a:gd name="T1" fmla="*/ 0 h 2"/>
                            <a:gd name="T2" fmla="*/ 0 w 5"/>
                            <a:gd name="T3" fmla="*/ 1 h 2"/>
                            <a:gd name="T4" fmla="*/ 5 w 5"/>
                            <a:gd name="T5" fmla="*/ 2 h 2"/>
                            <a:gd name="T6" fmla="*/ 5 w 5"/>
                            <a:gd name="T7" fmla="*/ 1 h 2"/>
                            <a:gd name="T8" fmla="*/ 0 w 5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2"/>
                                <a:pt x="5" y="2"/>
                                <a:pt x="5" y="2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1" name="Freeform 196">
                        <a:extLst>
                          <a:ext uri="{FF2B5EF4-FFF2-40B4-BE49-F238E27FC236}">
                            <a16:creationId xmlns:a16="http://schemas.microsoft.com/office/drawing/2014/main" id="{9C15C6CF-4A2D-418A-9E7E-DA0A03CE43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2390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2" name="Freeform 197">
                        <a:extLst>
                          <a:ext uri="{FF2B5EF4-FFF2-40B4-BE49-F238E27FC236}">
                            <a16:creationId xmlns:a16="http://schemas.microsoft.com/office/drawing/2014/main" id="{E83D2E1C-B48F-4DA1-A88C-028F4CD0EE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4295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3" name="Freeform 198">
                        <a:extLst>
                          <a:ext uri="{FF2B5EF4-FFF2-40B4-BE49-F238E27FC236}">
                            <a16:creationId xmlns:a16="http://schemas.microsoft.com/office/drawing/2014/main" id="{1A76B49B-CB51-42CD-8AA4-346267F467D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0002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4" name="Freeform 199">
                        <a:extLst>
                          <a:ext uri="{FF2B5EF4-FFF2-40B4-BE49-F238E27FC236}">
                            <a16:creationId xmlns:a16="http://schemas.microsoft.com/office/drawing/2014/main" id="{D2421EC3-4D7A-43D5-B276-80E69216F2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1907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5" name="Freeform 200">
                        <a:extLst>
                          <a:ext uri="{FF2B5EF4-FFF2-40B4-BE49-F238E27FC236}">
                            <a16:creationId xmlns:a16="http://schemas.microsoft.com/office/drawing/2014/main" id="{6A4B4886-4533-49DE-B03E-42E2A74D78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28900" y="4762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6" name="Freeform 201">
                        <a:extLst>
                          <a:ext uri="{FF2B5EF4-FFF2-40B4-BE49-F238E27FC236}">
                            <a16:creationId xmlns:a16="http://schemas.microsoft.com/office/drawing/2014/main" id="{B85B574A-8A17-45DC-A44E-687F393CFF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6286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7" name="Freeform 202">
                        <a:extLst>
                          <a:ext uri="{FF2B5EF4-FFF2-40B4-BE49-F238E27FC236}">
                            <a16:creationId xmlns:a16="http://schemas.microsoft.com/office/drawing/2014/main" id="{90D37A09-E915-4B0E-AB44-116E82C0FB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38112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8" name="Freeform 203">
                        <a:extLst>
                          <a:ext uri="{FF2B5EF4-FFF2-40B4-BE49-F238E27FC236}">
                            <a16:creationId xmlns:a16="http://schemas.microsoft.com/office/drawing/2014/main" id="{EF9C1B0F-C5E9-48F4-B10B-D31E041E5D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40017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9" name="Freeform 204">
                        <a:extLst>
                          <a:ext uri="{FF2B5EF4-FFF2-40B4-BE49-F238E27FC236}">
                            <a16:creationId xmlns:a16="http://schemas.microsoft.com/office/drawing/2014/main" id="{4C1A1847-F5C6-43C7-A7EA-BED9C467A06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6212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206">
                        <a:extLst>
                          <a:ext uri="{FF2B5EF4-FFF2-40B4-BE49-F238E27FC236}">
                            <a16:creationId xmlns:a16="http://schemas.microsoft.com/office/drawing/2014/main" id="{1B24B10C-6132-41D1-A150-7E0F59BB77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8117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207">
                        <a:extLst>
                          <a:ext uri="{FF2B5EF4-FFF2-40B4-BE49-F238E27FC236}">
                            <a16:creationId xmlns:a16="http://schemas.microsoft.com/office/drawing/2014/main" id="{1FE0A391-766B-4B8D-A3F7-269C48C772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573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208">
                        <a:extLst>
                          <a:ext uri="{FF2B5EF4-FFF2-40B4-BE49-F238E27FC236}">
                            <a16:creationId xmlns:a16="http://schemas.microsoft.com/office/drawing/2014/main" id="{B2D03227-A0A4-4610-AD98-6BB8EC9500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954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209">
                        <a:extLst>
                          <a:ext uri="{FF2B5EF4-FFF2-40B4-BE49-F238E27FC236}">
                            <a16:creationId xmlns:a16="http://schemas.microsoft.com/office/drawing/2014/main" id="{C462CC79-CCCE-425C-A3A2-33EDC004D6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1430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reeform 210">
                        <a:extLst>
                          <a:ext uri="{FF2B5EF4-FFF2-40B4-BE49-F238E27FC236}">
                            <a16:creationId xmlns:a16="http://schemas.microsoft.com/office/drawing/2014/main" id="{94EBC8F5-9299-44A6-92AD-AB7BEA49C1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2954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211">
                        <a:extLst>
                          <a:ext uri="{FF2B5EF4-FFF2-40B4-BE49-F238E27FC236}">
                            <a16:creationId xmlns:a16="http://schemas.microsoft.com/office/drawing/2014/main" id="{B96A35A7-0C4B-4B68-92C8-1698B8EFD7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2287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212">
                        <a:extLst>
                          <a:ext uri="{FF2B5EF4-FFF2-40B4-BE49-F238E27FC236}">
                            <a16:creationId xmlns:a16="http://schemas.microsoft.com/office/drawing/2014/main" id="{08FBB3D9-3AAB-4620-B497-9739F3EB1B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3811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 213">
                        <a:extLst>
                          <a:ext uri="{FF2B5EF4-FFF2-40B4-BE49-F238E27FC236}">
                            <a16:creationId xmlns:a16="http://schemas.microsoft.com/office/drawing/2014/main" id="{44B67FCA-FBF7-47BD-B3F5-079D73170E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0" y="10763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reeform 214">
                        <a:extLst>
                          <a:ext uri="{FF2B5EF4-FFF2-40B4-BE49-F238E27FC236}">
                            <a16:creationId xmlns:a16="http://schemas.microsoft.com/office/drawing/2014/main" id="{7EDEC9D7-7B18-4580-8C95-349F49E216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2287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215">
                        <a:extLst>
                          <a:ext uri="{FF2B5EF4-FFF2-40B4-BE49-F238E27FC236}">
                            <a16:creationId xmlns:a16="http://schemas.microsoft.com/office/drawing/2014/main" id="{565A3426-A217-4464-96CF-DFF96264236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57475" y="17335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216">
                        <a:extLst>
                          <a:ext uri="{FF2B5EF4-FFF2-40B4-BE49-F238E27FC236}">
                            <a16:creationId xmlns:a16="http://schemas.microsoft.com/office/drawing/2014/main" id="{6CA2DCB4-AFFC-436E-93C3-284090A5DF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9875" y="18859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217">
                        <a:extLst>
                          <a:ext uri="{FF2B5EF4-FFF2-40B4-BE49-F238E27FC236}">
                            <a16:creationId xmlns:a16="http://schemas.microsoft.com/office/drawing/2014/main" id="{1A8E3226-4384-4C1B-B14A-954081DD0A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2192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18">
                        <a:extLst>
                          <a:ext uri="{FF2B5EF4-FFF2-40B4-BE49-F238E27FC236}">
                            <a16:creationId xmlns:a16="http://schemas.microsoft.com/office/drawing/2014/main" id="{53B33E66-2C5D-4012-8D76-3CF5BDCCF4D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33650" y="13716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9">
                        <a:extLst>
                          <a:ext uri="{FF2B5EF4-FFF2-40B4-BE49-F238E27FC236}">
                            <a16:creationId xmlns:a16="http://schemas.microsoft.com/office/drawing/2014/main" id="{FCA1DA5D-84F0-415E-AC52-F9087D03F5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16002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0">
                        <a:extLst>
                          <a:ext uri="{FF2B5EF4-FFF2-40B4-BE49-F238E27FC236}">
                            <a16:creationId xmlns:a16="http://schemas.microsoft.com/office/drawing/2014/main" id="{67155427-6D4F-4573-B46C-9371D6CF40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7526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21">
                        <a:extLst>
                          <a:ext uri="{FF2B5EF4-FFF2-40B4-BE49-F238E27FC236}">
                            <a16:creationId xmlns:a16="http://schemas.microsoft.com/office/drawing/2014/main" id="{BBE18C1E-BA56-4192-8E9B-7982EFB81A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0477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22">
                        <a:extLst>
                          <a:ext uri="{FF2B5EF4-FFF2-40B4-BE49-F238E27FC236}">
                            <a16:creationId xmlns:a16="http://schemas.microsoft.com/office/drawing/2014/main" id="{6869EACA-C139-43AC-AE95-12EA9AA7AE3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2001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23">
                        <a:extLst>
                          <a:ext uri="{FF2B5EF4-FFF2-40B4-BE49-F238E27FC236}">
                            <a16:creationId xmlns:a16="http://schemas.microsoft.com/office/drawing/2014/main" id="{F6E3DBC3-DC39-4A5F-B739-AD887C1C2B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2870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224">
                        <a:extLst>
                          <a:ext uri="{FF2B5EF4-FFF2-40B4-BE49-F238E27FC236}">
                            <a16:creationId xmlns:a16="http://schemas.microsoft.com/office/drawing/2014/main" id="{06888264-720D-49AE-B998-83D538F3C5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4775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225">
                        <a:extLst>
                          <a:ext uri="{FF2B5EF4-FFF2-40B4-BE49-F238E27FC236}">
                            <a16:creationId xmlns:a16="http://schemas.microsoft.com/office/drawing/2014/main" id="{8BDF3B4B-FB0B-45C8-A58E-8644DF7835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6202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26">
                        <a:extLst>
                          <a:ext uri="{FF2B5EF4-FFF2-40B4-BE49-F238E27FC236}">
                            <a16:creationId xmlns:a16="http://schemas.microsoft.com/office/drawing/2014/main" id="{93CC4B11-F9DF-4967-8953-1E75AA968A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8107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27">
                        <a:extLst>
                          <a:ext uri="{FF2B5EF4-FFF2-40B4-BE49-F238E27FC236}">
                            <a16:creationId xmlns:a16="http://schemas.microsoft.com/office/drawing/2014/main" id="{AF46164F-02D9-43A6-A7A1-A8E490A44A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0763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228">
                        <a:extLst>
                          <a:ext uri="{FF2B5EF4-FFF2-40B4-BE49-F238E27FC236}">
                            <a16:creationId xmlns:a16="http://schemas.microsoft.com/office/drawing/2014/main" id="{C59B5D5F-D615-4069-BC13-F543239142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90800" y="12287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229">
                        <a:extLst>
                          <a:ext uri="{FF2B5EF4-FFF2-40B4-BE49-F238E27FC236}">
                            <a16:creationId xmlns:a16="http://schemas.microsoft.com/office/drawing/2014/main" id="{1C4B091A-0910-4DCF-806E-CE9D69F540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9620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230">
                        <a:extLst>
                          <a:ext uri="{FF2B5EF4-FFF2-40B4-BE49-F238E27FC236}">
                            <a16:creationId xmlns:a16="http://schemas.microsoft.com/office/drawing/2014/main" id="{320F547F-1D17-4BEA-B282-C728A6715C2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1144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231">
                        <a:extLst>
                          <a:ext uri="{FF2B5EF4-FFF2-40B4-BE49-F238E27FC236}">
                            <a16:creationId xmlns:a16="http://schemas.microsoft.com/office/drawing/2014/main" id="{FBBE16D7-04FD-46BE-AA27-F5DC36F58E1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10572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reeform 232">
                        <a:extLst>
                          <a:ext uri="{FF2B5EF4-FFF2-40B4-BE49-F238E27FC236}">
                            <a16:creationId xmlns:a16="http://schemas.microsoft.com/office/drawing/2014/main" id="{66685377-0A58-4CD8-9963-F044BD7ABA8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12096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233">
                        <a:extLst>
                          <a:ext uri="{FF2B5EF4-FFF2-40B4-BE49-F238E27FC236}">
                            <a16:creationId xmlns:a16="http://schemas.microsoft.com/office/drawing/2014/main" id="{1844D896-0ACB-44EA-BAA0-8FDBF1ED0F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4300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234">
                        <a:extLst>
                          <a:ext uri="{FF2B5EF4-FFF2-40B4-BE49-F238E27FC236}">
                            <a16:creationId xmlns:a16="http://schemas.microsoft.com/office/drawing/2014/main" id="{A403B7FC-1088-4FC5-8120-DA4059A117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6205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235">
                        <a:extLst>
                          <a:ext uri="{FF2B5EF4-FFF2-40B4-BE49-F238E27FC236}">
                            <a16:creationId xmlns:a16="http://schemas.microsoft.com/office/drawing/2014/main" id="{2CDA9668-A434-4B2F-8C32-1A81EC0706B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5049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236">
                        <a:extLst>
                          <a:ext uri="{FF2B5EF4-FFF2-40B4-BE49-F238E27FC236}">
                            <a16:creationId xmlns:a16="http://schemas.microsoft.com/office/drawing/2014/main" id="{18906C09-6379-41CE-8AFF-8155133E24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6573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237">
                        <a:extLst>
                          <a:ext uri="{FF2B5EF4-FFF2-40B4-BE49-F238E27FC236}">
                            <a16:creationId xmlns:a16="http://schemas.microsoft.com/office/drawing/2014/main" id="{75E7E0EB-D753-45B9-B219-6C795D5EF0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4859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238">
                        <a:extLst>
                          <a:ext uri="{FF2B5EF4-FFF2-40B4-BE49-F238E27FC236}">
                            <a16:creationId xmlns:a16="http://schemas.microsoft.com/office/drawing/2014/main" id="{8F567929-4EC5-49F4-82FC-5FFA304753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5240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239">
                        <a:extLst>
                          <a:ext uri="{FF2B5EF4-FFF2-40B4-BE49-F238E27FC236}">
                            <a16:creationId xmlns:a16="http://schemas.microsoft.com/office/drawing/2014/main" id="{2342B952-04EA-4E5F-8B79-D5684E271C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2858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240">
                        <a:extLst>
                          <a:ext uri="{FF2B5EF4-FFF2-40B4-BE49-F238E27FC236}">
                            <a16:creationId xmlns:a16="http://schemas.microsoft.com/office/drawing/2014/main" id="{8C58C54F-CA00-4D1F-95B9-F497391E31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52675" y="14382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241">
                        <a:extLst>
                          <a:ext uri="{FF2B5EF4-FFF2-40B4-BE49-F238E27FC236}">
                            <a16:creationId xmlns:a16="http://schemas.microsoft.com/office/drawing/2014/main" id="{60F00186-368A-415E-A008-52D7CA44C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3811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242">
                        <a:extLst>
                          <a:ext uri="{FF2B5EF4-FFF2-40B4-BE49-F238E27FC236}">
                            <a16:creationId xmlns:a16="http://schemas.microsoft.com/office/drawing/2014/main" id="{B16A7C35-608E-47CB-9AA7-890AB464CD3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4192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243">
                        <a:extLst>
                          <a:ext uri="{FF2B5EF4-FFF2-40B4-BE49-F238E27FC236}">
                            <a16:creationId xmlns:a16="http://schemas.microsoft.com/office/drawing/2014/main" id="{FEA7E9BC-5A61-4861-9D07-DB588C3A19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0495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 244">
                        <a:extLst>
                          <a:ext uri="{FF2B5EF4-FFF2-40B4-BE49-F238E27FC236}">
                            <a16:creationId xmlns:a16="http://schemas.microsoft.com/office/drawing/2014/main" id="{17F69521-F269-4646-8570-54FA841E47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2400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245">
                        <a:extLst>
                          <a:ext uri="{FF2B5EF4-FFF2-40B4-BE49-F238E27FC236}">
                            <a16:creationId xmlns:a16="http://schemas.microsoft.com/office/drawing/2014/main" id="{F213731B-73BC-4FCE-B00D-5CD935C847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14575" y="17430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246">
                        <a:extLst>
                          <a:ext uri="{FF2B5EF4-FFF2-40B4-BE49-F238E27FC236}">
                            <a16:creationId xmlns:a16="http://schemas.microsoft.com/office/drawing/2014/main" id="{92082C6F-8941-4649-BA30-1A3107D971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8954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reeform 247">
                        <a:extLst>
                          <a:ext uri="{FF2B5EF4-FFF2-40B4-BE49-F238E27FC236}">
                            <a16:creationId xmlns:a16="http://schemas.microsoft.com/office/drawing/2014/main" id="{D4BAF00D-93FC-4694-8280-50804F0EEE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6859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248">
                        <a:extLst>
                          <a:ext uri="{FF2B5EF4-FFF2-40B4-BE49-F238E27FC236}">
                            <a16:creationId xmlns:a16="http://schemas.microsoft.com/office/drawing/2014/main" id="{55D1CFDA-2435-42A8-9485-1E5A26BEE4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7240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249">
                        <a:extLst>
                          <a:ext uri="{FF2B5EF4-FFF2-40B4-BE49-F238E27FC236}">
                            <a16:creationId xmlns:a16="http://schemas.microsoft.com/office/drawing/2014/main" id="{89E80EAD-4155-4086-8657-D8145B0636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525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250">
                        <a:extLst>
                          <a:ext uri="{FF2B5EF4-FFF2-40B4-BE49-F238E27FC236}">
                            <a16:creationId xmlns:a16="http://schemas.microsoft.com/office/drawing/2014/main" id="{38D9293F-E5F9-4D2C-8A93-559D3DEF24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906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251">
                        <a:extLst>
                          <a:ext uri="{FF2B5EF4-FFF2-40B4-BE49-F238E27FC236}">
                            <a16:creationId xmlns:a16="http://schemas.microsoft.com/office/drawing/2014/main" id="{24519B72-EA0B-4BCE-8727-5F99AECA2F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48590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252">
                        <a:extLst>
                          <a:ext uri="{FF2B5EF4-FFF2-40B4-BE49-F238E27FC236}">
                            <a16:creationId xmlns:a16="http://schemas.microsoft.com/office/drawing/2014/main" id="{B71E90B5-B8F1-486E-99EB-07F256271C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50495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253">
                        <a:extLst>
                          <a:ext uri="{FF2B5EF4-FFF2-40B4-BE49-F238E27FC236}">
                            <a16:creationId xmlns:a16="http://schemas.microsoft.com/office/drawing/2014/main" id="{5CEED82B-0180-43FD-8799-A6F2298803E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38112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254">
                        <a:extLst>
                          <a:ext uri="{FF2B5EF4-FFF2-40B4-BE49-F238E27FC236}">
                            <a16:creationId xmlns:a16="http://schemas.microsoft.com/office/drawing/2014/main" id="{04ABFA08-8FC8-4F85-AA30-69AABCE522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40017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 255">
                        <a:extLst>
                          <a:ext uri="{FF2B5EF4-FFF2-40B4-BE49-F238E27FC236}">
                            <a16:creationId xmlns:a16="http://schemas.microsoft.com/office/drawing/2014/main" id="{C19E64FD-0753-4B17-8EB9-6A3AEBD3559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2763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256">
                        <a:extLst>
                          <a:ext uri="{FF2B5EF4-FFF2-40B4-BE49-F238E27FC236}">
                            <a16:creationId xmlns:a16="http://schemas.microsoft.com/office/drawing/2014/main" id="{97B30E60-4905-47D6-90C3-F391AFDA06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4287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0" name="Freeform 257"/>
                      <wps:cNvSpPr>
                        <a:spLocks/>
                      </wps:cNvSpPr>
                      <wps:spPr bwMode="auto">
                        <a:xfrm>
                          <a:off x="2552700" y="216217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258">
                        <a:extLst>
                          <a:ext uri="{FF2B5EF4-FFF2-40B4-BE49-F238E27FC236}">
                            <a16:creationId xmlns:a16="http://schemas.microsoft.com/office/drawing/2014/main" id="{F5F58A03-FC0E-4E38-B371-DEE4ACBA47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7240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259">
                        <a:extLst>
                          <a:ext uri="{FF2B5EF4-FFF2-40B4-BE49-F238E27FC236}">
                            <a16:creationId xmlns:a16="http://schemas.microsoft.com/office/drawing/2014/main" id="{639BEDFE-FC51-41BC-A253-DFC202CDF9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18764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260">
                        <a:extLst>
                          <a:ext uri="{FF2B5EF4-FFF2-40B4-BE49-F238E27FC236}">
                            <a16:creationId xmlns:a16="http://schemas.microsoft.com/office/drawing/2014/main" id="{0CB22102-0D54-409F-9DCE-79A56727CE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8669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261">
                        <a:extLst>
                          <a:ext uri="{FF2B5EF4-FFF2-40B4-BE49-F238E27FC236}">
                            <a16:creationId xmlns:a16="http://schemas.microsoft.com/office/drawing/2014/main" id="{782596E1-34D2-410F-B288-6734F2948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9050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262">
                        <a:extLst>
                          <a:ext uri="{FF2B5EF4-FFF2-40B4-BE49-F238E27FC236}">
                            <a16:creationId xmlns:a16="http://schemas.microsoft.com/office/drawing/2014/main" id="{1330DBA5-1541-4E71-B77A-A7C2AFF9B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59067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263">
                        <a:extLst>
                          <a:ext uri="{FF2B5EF4-FFF2-40B4-BE49-F238E27FC236}">
                            <a16:creationId xmlns:a16="http://schemas.microsoft.com/office/drawing/2014/main" id="{0C55F86B-7E28-4275-9940-2996314C684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60972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264">
                        <a:extLst>
                          <a:ext uri="{FF2B5EF4-FFF2-40B4-BE49-F238E27FC236}">
                            <a16:creationId xmlns:a16="http://schemas.microsoft.com/office/drawing/2014/main" id="{C74A986F-31C8-41D5-9A24-BFE102F1AA8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38325"/>
                          <a:ext cx="33003" cy="36369"/>
                        </a:xfrm>
                        <a:custGeom>
                          <a:avLst/>
                          <a:gdLst>
                            <a:gd name="T0" fmla="*/ 4 w 5"/>
                            <a:gd name="T1" fmla="*/ 0 h 5"/>
                            <a:gd name="T2" fmla="*/ 0 w 5"/>
                            <a:gd name="T3" fmla="*/ 5 h 5"/>
                            <a:gd name="T4" fmla="*/ 2 w 5"/>
                            <a:gd name="T5" fmla="*/ 4 h 5"/>
                            <a:gd name="T6" fmla="*/ 5 w 5"/>
                            <a:gd name="T7" fmla="*/ 1 h 5"/>
                            <a:gd name="T8" fmla="*/ 4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4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4"/>
                                <a:pt x="2" y="4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" name="Freeform 265">
                        <a:extLst>
                          <a:ext uri="{FF2B5EF4-FFF2-40B4-BE49-F238E27FC236}">
                            <a16:creationId xmlns:a16="http://schemas.microsoft.com/office/drawing/2014/main" id="{10257D87-6C69-4807-9E8E-8D5443429E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24050" y="1466850"/>
                          <a:ext cx="20627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1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1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8" name="Rectangle 266">
                        <a:extLst>
                          <a:ext uri="{FF2B5EF4-FFF2-40B4-BE49-F238E27FC236}">
                            <a16:creationId xmlns:a16="http://schemas.microsoft.com/office/drawing/2014/main" id="{6A89951E-5FD1-4588-86A0-9D64FF0B29A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00175"/>
                          <a:ext cx="53630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Rectangle 267">
                        <a:extLst>
                          <a:ext uri="{FF2B5EF4-FFF2-40B4-BE49-F238E27FC236}">
                            <a16:creationId xmlns:a16="http://schemas.microsoft.com/office/drawing/2014/main" id="{C5B846BF-3EC2-4B27-9028-B8CAA17CFF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38275"/>
                          <a:ext cx="53630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Rectangle 268">
                        <a:extLst>
                          <a:ext uri="{FF2B5EF4-FFF2-40B4-BE49-F238E27FC236}">
                            <a16:creationId xmlns:a16="http://schemas.microsoft.com/office/drawing/2014/main" id="{9A3CE077-7E4A-43B5-9CF9-068F8C8BB64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190625"/>
                          <a:ext cx="86632" cy="404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Rectangle 269">
                        <a:extLst>
                          <a:ext uri="{FF2B5EF4-FFF2-40B4-BE49-F238E27FC236}">
                            <a16:creationId xmlns:a16="http://schemas.microsoft.com/office/drawing/2014/main" id="{0ECB0507-8EF5-4630-8B7C-D435400D7F35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247775"/>
                          <a:ext cx="86632" cy="4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270">
                        <a:extLst>
                          <a:ext uri="{FF2B5EF4-FFF2-40B4-BE49-F238E27FC236}">
                            <a16:creationId xmlns:a16="http://schemas.microsoft.com/office/drawing/2014/main" id="{E0896D8B-1AEB-437A-982F-4D6CEA1065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15906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271">
                        <a:extLst>
                          <a:ext uri="{FF2B5EF4-FFF2-40B4-BE49-F238E27FC236}">
                            <a16:creationId xmlns:a16="http://schemas.microsoft.com/office/drawing/2014/main" id="{42417BAB-BF88-4740-8A01-290735F8E2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17430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272">
                        <a:extLst>
                          <a:ext uri="{FF2B5EF4-FFF2-40B4-BE49-F238E27FC236}">
                            <a16:creationId xmlns:a16="http://schemas.microsoft.com/office/drawing/2014/main" id="{8FFAE999-7428-4176-B0B1-86B099BBE8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573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273">
                        <a:extLst>
                          <a:ext uri="{FF2B5EF4-FFF2-40B4-BE49-F238E27FC236}">
                            <a16:creationId xmlns:a16="http://schemas.microsoft.com/office/drawing/2014/main" id="{3CF7895B-17C0-492A-8A12-5813D1F4AEA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954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274">
                        <a:extLst>
                          <a:ext uri="{FF2B5EF4-FFF2-40B4-BE49-F238E27FC236}">
                            <a16:creationId xmlns:a16="http://schemas.microsoft.com/office/drawing/2014/main" id="{734165B2-D6AF-40A6-AA81-888C84D2E0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9525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7" name="Freeform 275">
                        <a:extLst>
                          <a:ext uri="{FF2B5EF4-FFF2-40B4-BE49-F238E27FC236}">
                            <a16:creationId xmlns:a16="http://schemas.microsoft.com/office/drawing/2014/main" id="{B5AFEE40-797A-44B7-A28E-2288C6B3F7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11049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8" name="Freeform 276">
                        <a:extLst>
                          <a:ext uri="{FF2B5EF4-FFF2-40B4-BE49-F238E27FC236}">
                            <a16:creationId xmlns:a16="http://schemas.microsoft.com/office/drawing/2014/main" id="{2B29F2D8-2126-4052-9095-831E884A2D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14382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9" name="Freeform 277">
                        <a:extLst>
                          <a:ext uri="{FF2B5EF4-FFF2-40B4-BE49-F238E27FC236}">
                            <a16:creationId xmlns:a16="http://schemas.microsoft.com/office/drawing/2014/main" id="{39261001-9F25-4355-9ACF-DE6AA566494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52750" y="15906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0" name="Freeform 278">
                        <a:extLst>
                          <a:ext uri="{FF2B5EF4-FFF2-40B4-BE49-F238E27FC236}">
                            <a16:creationId xmlns:a16="http://schemas.microsoft.com/office/drawing/2014/main" id="{701155FC-1E17-44DA-9E1F-AA84D36AB6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4001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1" name="Freeform 279">
                        <a:extLst>
                          <a:ext uri="{FF2B5EF4-FFF2-40B4-BE49-F238E27FC236}">
                            <a16:creationId xmlns:a16="http://schemas.microsoft.com/office/drawing/2014/main" id="{2464F4CA-687D-4A84-AFC4-363686F3D2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5525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2" name="Freeform 280">
                        <a:extLst>
                          <a:ext uri="{FF2B5EF4-FFF2-40B4-BE49-F238E27FC236}">
                            <a16:creationId xmlns:a16="http://schemas.microsoft.com/office/drawing/2014/main" id="{CDCFD84D-5A0F-4078-8F4C-F1DD5407F79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781175"/>
                          <a:ext cx="41254" cy="36369"/>
                        </a:xfrm>
                        <a:custGeom>
                          <a:avLst/>
                          <a:gdLst>
                            <a:gd name="T0" fmla="*/ 5 w 6"/>
                            <a:gd name="T1" fmla="*/ 0 h 5"/>
                            <a:gd name="T2" fmla="*/ 0 w 6"/>
                            <a:gd name="T3" fmla="*/ 5 h 5"/>
                            <a:gd name="T4" fmla="*/ 1 w 6"/>
                            <a:gd name="T5" fmla="*/ 5 h 5"/>
                            <a:gd name="T6" fmla="*/ 6 w 6"/>
                            <a:gd name="T7" fmla="*/ 0 h 5"/>
                            <a:gd name="T8" fmla="*/ 5 w 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5">
                              <a:moveTo>
                                <a:pt x="5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3" name="Freeform 281">
                        <a:extLst>
                          <a:ext uri="{FF2B5EF4-FFF2-40B4-BE49-F238E27FC236}">
                            <a16:creationId xmlns:a16="http://schemas.microsoft.com/office/drawing/2014/main" id="{8E16FF02-7957-4E77-BEAC-201F019FE66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3830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4D9A1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4" name="Freeform 282">
                        <a:extLst>
                          <a:ext uri="{FF2B5EF4-FFF2-40B4-BE49-F238E27FC236}">
                            <a16:creationId xmlns:a16="http://schemas.microsoft.com/office/drawing/2014/main" id="{685A4645-71C8-4E0A-9DFB-852AD273542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19250"/>
                          <a:ext cx="8251" cy="20205"/>
                        </a:xfrm>
                        <a:custGeom>
                          <a:avLst/>
                          <a:gdLst>
                            <a:gd name="T0" fmla="*/ 0 w 1"/>
                            <a:gd name="T1" fmla="*/ 0 h 3"/>
                            <a:gd name="T2" fmla="*/ 0 w 1"/>
                            <a:gd name="T3" fmla="*/ 1 h 3"/>
                            <a:gd name="T4" fmla="*/ 0 w 1"/>
                            <a:gd name="T5" fmla="*/ 3 h 3"/>
                            <a:gd name="T6" fmla="*/ 0 w 1"/>
                            <a:gd name="T7" fmla="*/ 3 h 3"/>
                            <a:gd name="T8" fmla="*/ 1 w 1"/>
                            <a:gd name="T9" fmla="*/ 0 h 3"/>
                            <a:gd name="T10" fmla="*/ 0 w 1"/>
                            <a:gd name="T11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" h="3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283">
                        <a:extLst>
                          <a:ext uri="{FF2B5EF4-FFF2-40B4-BE49-F238E27FC236}">
                            <a16:creationId xmlns:a16="http://schemas.microsoft.com/office/drawing/2014/main" id="{1566AF20-FC0A-4442-BFFB-48A44F98B4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097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6" name="Freeform 284">
                        <a:extLst>
                          <a:ext uri="{FF2B5EF4-FFF2-40B4-BE49-F238E27FC236}">
                            <a16:creationId xmlns:a16="http://schemas.microsoft.com/office/drawing/2014/main" id="{8E3A0D8A-3260-412E-8AD4-60EFD8B996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287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1" name="Freeform 285"/>
                      <wps:cNvSpPr>
                        <a:spLocks/>
                      </wps:cNvSpPr>
                      <wps:spPr bwMode="auto">
                        <a:xfrm>
                          <a:off x="2790825" y="22574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8" name="Freeform 286">
                        <a:extLst>
                          <a:ext uri="{FF2B5EF4-FFF2-40B4-BE49-F238E27FC236}">
                            <a16:creationId xmlns:a16="http://schemas.microsoft.com/office/drawing/2014/main" id="{4A5ED285-622A-4531-9529-56DDE24648B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8667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9" name="Freeform 287">
                        <a:extLst>
                          <a:ext uri="{FF2B5EF4-FFF2-40B4-BE49-F238E27FC236}">
                            <a16:creationId xmlns:a16="http://schemas.microsoft.com/office/drawing/2014/main" id="{41555E2A-5900-4FDA-92EE-611BDE833FA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10191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0" name="Freeform 288">
                        <a:extLst>
                          <a:ext uri="{FF2B5EF4-FFF2-40B4-BE49-F238E27FC236}">
                            <a16:creationId xmlns:a16="http://schemas.microsoft.com/office/drawing/2014/main" id="{1D38E7D2-0908-4A35-ADB3-F5744D91924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8286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1" name="Freeform 289">
                        <a:extLst>
                          <a:ext uri="{FF2B5EF4-FFF2-40B4-BE49-F238E27FC236}">
                            <a16:creationId xmlns:a16="http://schemas.microsoft.com/office/drawing/2014/main" id="{04B92085-0566-4A4B-8A05-A88C9304F5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9810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2" name="Freeform 290">
                        <a:extLst>
                          <a:ext uri="{FF2B5EF4-FFF2-40B4-BE49-F238E27FC236}">
                            <a16:creationId xmlns:a16="http://schemas.microsoft.com/office/drawing/2014/main" id="{659CB818-E3E9-40D9-8FB9-64CD464BBBD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019300" y="180975"/>
                          <a:ext cx="825066" cy="848611"/>
                        </a:xfrm>
                        <a:custGeom>
                          <a:avLst/>
                          <a:gdLst>
                            <a:gd name="T0" fmla="*/ 23 w 117"/>
                            <a:gd name="T1" fmla="*/ 102 h 123"/>
                            <a:gd name="T2" fmla="*/ 27 w 117"/>
                            <a:gd name="T3" fmla="*/ 94 h 123"/>
                            <a:gd name="T4" fmla="*/ 41 w 117"/>
                            <a:gd name="T5" fmla="*/ 73 h 123"/>
                            <a:gd name="T6" fmla="*/ 33 w 117"/>
                            <a:gd name="T7" fmla="*/ 69 h 123"/>
                            <a:gd name="T8" fmla="*/ 41 w 117"/>
                            <a:gd name="T9" fmla="*/ 73 h 123"/>
                            <a:gd name="T10" fmla="*/ 68 w 117"/>
                            <a:gd name="T11" fmla="*/ 44 h 123"/>
                            <a:gd name="T12" fmla="*/ 74 w 117"/>
                            <a:gd name="T13" fmla="*/ 39 h 123"/>
                            <a:gd name="T14" fmla="*/ 63 w 117"/>
                            <a:gd name="T15" fmla="*/ 19 h 123"/>
                            <a:gd name="T16" fmla="*/ 71 w 117"/>
                            <a:gd name="T17" fmla="*/ 17 h 123"/>
                            <a:gd name="T18" fmla="*/ 63 w 117"/>
                            <a:gd name="T19" fmla="*/ 19 h 123"/>
                            <a:gd name="T20" fmla="*/ 87 w 117"/>
                            <a:gd name="T21" fmla="*/ 15 h 123"/>
                            <a:gd name="T22" fmla="*/ 96 w 117"/>
                            <a:gd name="T23" fmla="*/ 14 h 123"/>
                            <a:gd name="T24" fmla="*/ 106 w 117"/>
                            <a:gd name="T25" fmla="*/ 0 h 123"/>
                            <a:gd name="T26" fmla="*/ 96 w 117"/>
                            <a:gd name="T27" fmla="*/ 2 h 123"/>
                            <a:gd name="T28" fmla="*/ 94 w 117"/>
                            <a:gd name="T29" fmla="*/ 4 h 123"/>
                            <a:gd name="T30" fmla="*/ 94 w 117"/>
                            <a:gd name="T31" fmla="*/ 2 h 123"/>
                            <a:gd name="T32" fmla="*/ 50 w 117"/>
                            <a:gd name="T33" fmla="*/ 24 h 123"/>
                            <a:gd name="T34" fmla="*/ 56 w 117"/>
                            <a:gd name="T35" fmla="*/ 31 h 123"/>
                            <a:gd name="T36" fmla="*/ 28 w 117"/>
                            <a:gd name="T37" fmla="*/ 43 h 123"/>
                            <a:gd name="T38" fmla="*/ 33 w 117"/>
                            <a:gd name="T39" fmla="*/ 44 h 123"/>
                            <a:gd name="T40" fmla="*/ 21 w 117"/>
                            <a:gd name="T41" fmla="*/ 53 h 123"/>
                            <a:gd name="T42" fmla="*/ 14 w 117"/>
                            <a:gd name="T43" fmla="*/ 73 h 123"/>
                            <a:gd name="T44" fmla="*/ 11 w 117"/>
                            <a:gd name="T45" fmla="*/ 73 h 123"/>
                            <a:gd name="T46" fmla="*/ 12 w 117"/>
                            <a:gd name="T47" fmla="*/ 123 h 123"/>
                            <a:gd name="T48" fmla="*/ 36 w 117"/>
                            <a:gd name="T49" fmla="*/ 86 h 123"/>
                            <a:gd name="T50" fmla="*/ 34 w 117"/>
                            <a:gd name="T51" fmla="*/ 86 h 123"/>
                            <a:gd name="T52" fmla="*/ 54 w 117"/>
                            <a:gd name="T53" fmla="*/ 60 h 123"/>
                            <a:gd name="T54" fmla="*/ 51 w 117"/>
                            <a:gd name="T55" fmla="*/ 54 h 123"/>
                            <a:gd name="T56" fmla="*/ 56 w 117"/>
                            <a:gd name="T57" fmla="*/ 58 h 123"/>
                            <a:gd name="T58" fmla="*/ 94 w 117"/>
                            <a:gd name="T59" fmla="*/ 31 h 123"/>
                            <a:gd name="T60" fmla="*/ 90 w 117"/>
                            <a:gd name="T61" fmla="*/ 28 h 123"/>
                            <a:gd name="T62" fmla="*/ 116 w 117"/>
                            <a:gd name="T63" fmla="*/ 11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17" h="123">
                              <a:moveTo>
                                <a:pt x="23" y="102"/>
                              </a:move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cubicBezTo>
                                <a:pt x="26" y="93"/>
                                <a:pt x="26" y="93"/>
                                <a:pt x="26" y="93"/>
                              </a:cubicBezTo>
                              <a:cubicBezTo>
                                <a:pt x="27" y="94"/>
                                <a:pt x="27" y="94"/>
                                <a:pt x="27" y="94"/>
                              </a:cubicBez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moveTo>
                                <a:pt x="41" y="73"/>
                              </a:move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41" y="72"/>
                                <a:pt x="41" y="72"/>
                                <a:pt x="41" y="72"/>
                              </a:cubicBezTo>
                              <a:cubicBezTo>
                                <a:pt x="41" y="73"/>
                                <a:pt x="41" y="73"/>
                                <a:pt x="41" y="73"/>
                              </a:cubicBezTo>
                              <a:moveTo>
                                <a:pt x="69" y="44"/>
                              </a:moveTo>
                              <a:cubicBezTo>
                                <a:pt x="68" y="44"/>
                                <a:pt x="68" y="44"/>
                                <a:pt x="68" y="44"/>
                              </a:cubicBezTo>
                              <a:cubicBezTo>
                                <a:pt x="73" y="38"/>
                                <a:pt x="73" y="38"/>
                                <a:pt x="73" y="38"/>
                              </a:cubicBezTo>
                              <a:cubicBezTo>
                                <a:pt x="74" y="39"/>
                                <a:pt x="74" y="39"/>
                                <a:pt x="74" y="39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moveTo>
                                <a:pt x="63" y="19"/>
                              </a:move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cubicBezTo>
                                <a:pt x="71" y="17"/>
                                <a:pt x="71" y="17"/>
                                <a:pt x="71" y="17"/>
                              </a:cubicBezTo>
                              <a:cubicBezTo>
                                <a:pt x="71" y="18"/>
                                <a:pt x="71" y="18"/>
                                <a:pt x="71" y="18"/>
                              </a:cubicBez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moveTo>
                                <a:pt x="88" y="16"/>
                              </a:moveTo>
                              <a:cubicBezTo>
                                <a:pt x="87" y="15"/>
                                <a:pt x="87" y="15"/>
                                <a:pt x="87" y="15"/>
                              </a:cubicBezTo>
                              <a:cubicBezTo>
                                <a:pt x="96" y="13"/>
                                <a:pt x="96" y="13"/>
                                <a:pt x="96" y="13"/>
                              </a:cubicBezTo>
                              <a:cubicBezTo>
                                <a:pt x="96" y="14"/>
                                <a:pt x="96" y="14"/>
                                <a:pt x="96" y="14"/>
                              </a:cubicBezTo>
                              <a:cubicBezTo>
                                <a:pt x="88" y="16"/>
                                <a:pt x="88" y="16"/>
                                <a:pt x="88" y="16"/>
                              </a:cubicBezTo>
                              <a:moveTo>
                                <a:pt x="106" y="0"/>
                              </a:moveTo>
                              <a:cubicBezTo>
                                <a:pt x="104" y="0"/>
                                <a:pt x="102" y="0"/>
                                <a:pt x="99" y="1"/>
                              </a:cubicBezTo>
                              <a:cubicBezTo>
                                <a:pt x="98" y="1"/>
                                <a:pt x="97" y="1"/>
                                <a:pt x="96" y="2"/>
                              </a:cubicBezTo>
                              <a:cubicBezTo>
                                <a:pt x="94" y="3"/>
                                <a:pt x="94" y="3"/>
                                <a:pt x="94" y="3"/>
                              </a:cubicBezTo>
                              <a:cubicBezTo>
                                <a:pt x="94" y="4"/>
                                <a:pt x="94" y="4"/>
                                <a:pt x="94" y="4"/>
                              </a:cubicBezTo>
                              <a:cubicBezTo>
                                <a:pt x="93" y="3"/>
                                <a:pt x="93" y="3"/>
                                <a:pt x="93" y="3"/>
                              </a:cubicBezTo>
                              <a:cubicBezTo>
                                <a:pt x="94" y="2"/>
                                <a:pt x="94" y="2"/>
                                <a:pt x="94" y="2"/>
                              </a:cubicBezTo>
                              <a:cubicBezTo>
                                <a:pt x="86" y="4"/>
                                <a:pt x="79" y="8"/>
                                <a:pt x="76" y="9"/>
                              </a:cubicBezTo>
                              <a:cubicBezTo>
                                <a:pt x="67" y="13"/>
                                <a:pt x="58" y="18"/>
                                <a:pt x="50" y="24"/>
                              </a:cubicBezTo>
                              <a:cubicBezTo>
                                <a:pt x="57" y="30"/>
                                <a:pt x="57" y="30"/>
                                <a:pt x="57" y="30"/>
                              </a:cubicBezTo>
                              <a:cubicBezTo>
                                <a:pt x="56" y="31"/>
                                <a:pt x="56" y="31"/>
                                <a:pt x="56" y="31"/>
                              </a:cubicBezTo>
                              <a:cubicBezTo>
                                <a:pt x="49" y="24"/>
                                <a:pt x="49" y="24"/>
                                <a:pt x="49" y="24"/>
                              </a:cubicBezTo>
                              <a:cubicBezTo>
                                <a:pt x="42" y="30"/>
                                <a:pt x="35" y="36"/>
                                <a:pt x="28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3" y="44"/>
                                <a:pt x="33" y="44"/>
                                <a:pt x="33" y="44"/>
                              </a:cubicBezTo>
                              <a:cubicBezTo>
                                <a:pt x="28" y="44"/>
                                <a:pt x="28" y="44"/>
                                <a:pt x="28" y="44"/>
                              </a:cubicBezTo>
                              <a:cubicBezTo>
                                <a:pt x="25" y="47"/>
                                <a:pt x="23" y="50"/>
                                <a:pt x="21" y="53"/>
                              </a:cubicBezTo>
                              <a:cubicBezTo>
                                <a:pt x="17" y="59"/>
                                <a:pt x="14" y="66"/>
                                <a:pt x="11" y="72"/>
                              </a:cubicBezTo>
                              <a:cubicBezTo>
                                <a:pt x="14" y="73"/>
                                <a:pt x="14" y="73"/>
                                <a:pt x="14" y="73"/>
                              </a:cubicBezTo>
                              <a:cubicBezTo>
                                <a:pt x="14" y="74"/>
                                <a:pt x="14" y="74"/>
                                <a:pt x="14" y="74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0" y="97"/>
                                <a:pt x="2" y="117"/>
                                <a:pt x="7" y="121"/>
                              </a:cubicBezTo>
                              <a:cubicBezTo>
                                <a:pt x="8" y="122"/>
                                <a:pt x="10" y="123"/>
                                <a:pt x="12" y="123"/>
                              </a:cubicBezTo>
                              <a:cubicBezTo>
                                <a:pt x="18" y="123"/>
                                <a:pt x="27" y="115"/>
                                <a:pt x="31" y="100"/>
                              </a:cubicBezTo>
                              <a:cubicBezTo>
                                <a:pt x="32" y="95"/>
                                <a:pt x="34" y="91"/>
                                <a:pt x="36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7" y="85"/>
                                <a:pt x="37" y="85"/>
                                <a:pt x="37" y="85"/>
                              </a:cubicBezTo>
                              <a:cubicBezTo>
                                <a:pt x="42" y="76"/>
                                <a:pt x="48" y="68"/>
                                <a:pt x="54" y="60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5" y="60"/>
                                <a:pt x="55" y="60"/>
                                <a:pt x="55" y="60"/>
                              </a:cubicBezTo>
                              <a:cubicBezTo>
                                <a:pt x="55" y="59"/>
                                <a:pt x="56" y="58"/>
                                <a:pt x="56" y="58"/>
                              </a:cubicBezTo>
                              <a:cubicBezTo>
                                <a:pt x="62" y="51"/>
                                <a:pt x="69" y="44"/>
                                <a:pt x="77" y="39"/>
                              </a:cubicBezTo>
                              <a:cubicBezTo>
                                <a:pt x="82" y="36"/>
                                <a:pt x="88" y="33"/>
                                <a:pt x="94" y="31"/>
                              </a:cubicBezTo>
                              <a:cubicBezTo>
                                <a:pt x="89" y="29"/>
                                <a:pt x="89" y="29"/>
                                <a:pt x="89" y="29"/>
                              </a:cubicBezTo>
                              <a:cubicBezTo>
                                <a:pt x="90" y="28"/>
                                <a:pt x="90" y="28"/>
                                <a:pt x="90" y="28"/>
                              </a:cubicBezTo>
                              <a:cubicBezTo>
                                <a:pt x="95" y="31"/>
                                <a:pt x="95" y="31"/>
                                <a:pt x="95" y="31"/>
                              </a:cubicBezTo>
                              <a:cubicBezTo>
                                <a:pt x="104" y="27"/>
                                <a:pt x="114" y="22"/>
                                <a:pt x="116" y="11"/>
                              </a:cubicBezTo>
                              <a:cubicBezTo>
                                <a:pt x="117" y="3"/>
                                <a:pt x="113" y="0"/>
                                <a:pt x="10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3" name="Freeform 291">
                        <a:extLst>
                          <a:ext uri="{FF2B5EF4-FFF2-40B4-BE49-F238E27FC236}">
                            <a16:creationId xmlns:a16="http://schemas.microsoft.com/office/drawing/2014/main" id="{F31A36CF-3E8A-4809-9215-DF15E5C2F8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76525" y="190500"/>
                          <a:ext cx="20627" cy="16164"/>
                        </a:xfrm>
                        <a:custGeom>
                          <a:avLst/>
                          <a:gdLst>
                            <a:gd name="T0" fmla="*/ 3 w 3"/>
                            <a:gd name="T1" fmla="*/ 0 h 2"/>
                            <a:gd name="T2" fmla="*/ 1 w 3"/>
                            <a:gd name="T3" fmla="*/ 0 h 2"/>
                            <a:gd name="T4" fmla="*/ 0 w 3"/>
                            <a:gd name="T5" fmla="*/ 1 h 2"/>
                            <a:gd name="T6" fmla="*/ 1 w 3"/>
                            <a:gd name="T7" fmla="*/ 2 h 2"/>
                            <a:gd name="T8" fmla="*/ 1 w 3"/>
                            <a:gd name="T9" fmla="*/ 1 h 2"/>
                            <a:gd name="T10" fmla="*/ 3 w 3"/>
                            <a:gd name="T11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3" y="0"/>
                              </a:moveTo>
                              <a:cubicBezTo>
                                <a:pt x="2" y="0"/>
                                <a:pt x="2" y="0"/>
                                <a:pt x="1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4" name="Freeform 292">
                        <a:extLst>
                          <a:ext uri="{FF2B5EF4-FFF2-40B4-BE49-F238E27FC236}">
                            <a16:creationId xmlns:a16="http://schemas.microsoft.com/office/drawing/2014/main" id="{3D505F68-8742-439A-816D-2484A4BACD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47950" y="371475"/>
                          <a:ext cx="45379" cy="20205"/>
                        </a:xfrm>
                        <a:custGeom>
                          <a:avLst/>
                          <a:gdLst>
                            <a:gd name="T0" fmla="*/ 1 w 6"/>
                            <a:gd name="T1" fmla="*/ 0 h 3"/>
                            <a:gd name="T2" fmla="*/ 0 w 6"/>
                            <a:gd name="T3" fmla="*/ 1 h 3"/>
                            <a:gd name="T4" fmla="*/ 5 w 6"/>
                            <a:gd name="T5" fmla="*/ 3 h 3"/>
                            <a:gd name="T6" fmla="*/ 6 w 6"/>
                            <a:gd name="T7" fmla="*/ 3 h 3"/>
                            <a:gd name="T8" fmla="*/ 1 w 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3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3"/>
                                <a:pt x="5" y="3"/>
                                <a:pt x="5" y="3"/>
                              </a:cubicBezTo>
                              <a:cubicBezTo>
                                <a:pt x="5" y="3"/>
                                <a:pt x="5" y="3"/>
                                <a:pt x="6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5" name="Freeform 293">
                        <a:extLst>
                          <a:ext uri="{FF2B5EF4-FFF2-40B4-BE49-F238E27FC236}">
                            <a16:creationId xmlns:a16="http://schemas.microsoft.com/office/drawing/2014/main" id="{CC145C35-CAE4-48C4-90EA-9DEDC3AD63B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2667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6" name="Freeform 294">
                        <a:extLst>
                          <a:ext uri="{FF2B5EF4-FFF2-40B4-BE49-F238E27FC236}">
                            <a16:creationId xmlns:a16="http://schemas.microsoft.com/office/drawing/2014/main" id="{B9E8062D-E5DA-4469-A2B7-6164521E1B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3048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7" name="Freeform 295">
                        <a:extLst>
                          <a:ext uri="{FF2B5EF4-FFF2-40B4-BE49-F238E27FC236}">
                            <a16:creationId xmlns:a16="http://schemas.microsoft.com/office/drawing/2014/main" id="{20508537-84E6-49FE-B55E-143DD0A249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53630" cy="48492"/>
                        </a:xfrm>
                        <a:custGeom>
                          <a:avLst/>
                          <a:gdLst>
                            <a:gd name="T0" fmla="*/ 1 w 8"/>
                            <a:gd name="T1" fmla="*/ 0 h 7"/>
                            <a:gd name="T2" fmla="*/ 0 w 8"/>
                            <a:gd name="T3" fmla="*/ 0 h 7"/>
                            <a:gd name="T4" fmla="*/ 7 w 8"/>
                            <a:gd name="T5" fmla="*/ 7 h 7"/>
                            <a:gd name="T6" fmla="*/ 8 w 8"/>
                            <a:gd name="T7" fmla="*/ 6 h 7"/>
                            <a:gd name="T8" fmla="*/ 1 w 8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0" y="0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8" y="6"/>
                                <a:pt x="8" y="6"/>
                                <a:pt x="8" y="6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8" name="Freeform 296">
                        <a:extLst>
                          <a:ext uri="{FF2B5EF4-FFF2-40B4-BE49-F238E27FC236}">
                            <a16:creationId xmlns:a16="http://schemas.microsoft.com/office/drawing/2014/main" id="{F2673118-B9A6-45C5-A81C-0B58FEC815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8286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9" name="Freeform 297">
                        <a:extLst>
                          <a:ext uri="{FF2B5EF4-FFF2-40B4-BE49-F238E27FC236}">
                            <a16:creationId xmlns:a16="http://schemas.microsoft.com/office/drawing/2014/main" id="{E8B57594-4734-40AC-B628-24D8EB4D28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9810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0" name="Freeform 298">
                        <a:extLst>
                          <a:ext uri="{FF2B5EF4-FFF2-40B4-BE49-F238E27FC236}">
                            <a16:creationId xmlns:a16="http://schemas.microsoft.com/office/drawing/2014/main" id="{4B73891D-5074-4818-B5FE-D334A1035E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676275"/>
                          <a:ext cx="20627" cy="12123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1" name="Freeform 299">
                        <a:extLst>
                          <a:ext uri="{FF2B5EF4-FFF2-40B4-BE49-F238E27FC236}">
                            <a16:creationId xmlns:a16="http://schemas.microsoft.com/office/drawing/2014/main" id="{D7B219B3-E851-4EDC-A0C9-CE1A8A4141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2952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2" name="Freeform 300">
                        <a:extLst>
                          <a:ext uri="{FF2B5EF4-FFF2-40B4-BE49-F238E27FC236}">
                            <a16:creationId xmlns:a16="http://schemas.microsoft.com/office/drawing/2014/main" id="{005DD626-1CDB-4F14-9616-4CEC8943EC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3333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3" name="Freeform 301">
                        <a:extLst>
                          <a:ext uri="{FF2B5EF4-FFF2-40B4-BE49-F238E27FC236}">
                            <a16:creationId xmlns:a16="http://schemas.microsoft.com/office/drawing/2014/main" id="{8F1A5563-B2D5-4D54-A510-860E3E30E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771525"/>
                          <a:ext cx="20627" cy="8082"/>
                        </a:xfrm>
                        <a:custGeom>
                          <a:avLst/>
                          <a:gdLst>
                            <a:gd name="T0" fmla="*/ 3 w 3"/>
                            <a:gd name="T1" fmla="*/ 0 h 1"/>
                            <a:gd name="T2" fmla="*/ 0 w 3"/>
                            <a:gd name="T3" fmla="*/ 1 h 1"/>
                            <a:gd name="T4" fmla="*/ 0 w 3"/>
                            <a:gd name="T5" fmla="*/ 1 h 1"/>
                            <a:gd name="T6" fmla="*/ 2 w 3"/>
                            <a:gd name="T7" fmla="*/ 1 h 1"/>
                            <a:gd name="T8" fmla="*/ 3 w 3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">
                              <a:moveTo>
                                <a:pt x="3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2" y="1"/>
                                <a:pt x="2" y="1"/>
                                <a:pt x="2" y="1"/>
                              </a:cubicBezTo>
                              <a:cubicBezTo>
                                <a:pt x="3" y="1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4" name="Freeform 302">
                        <a:extLst>
                          <a:ext uri="{FF2B5EF4-FFF2-40B4-BE49-F238E27FC236}">
                            <a16:creationId xmlns:a16="http://schemas.microsoft.com/office/drawing/2014/main" id="{84424D93-3433-4AAB-B914-9D9609865A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572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5" name="Freeform 303">
                        <a:extLst>
                          <a:ext uri="{FF2B5EF4-FFF2-40B4-BE49-F238E27FC236}">
                            <a16:creationId xmlns:a16="http://schemas.microsoft.com/office/drawing/2014/main" id="{ECDC3801-8FF3-4EEA-B760-5AFDB16C40F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762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6" name="Freeform 304">
                        <a:extLst>
                          <a:ext uri="{FF2B5EF4-FFF2-40B4-BE49-F238E27FC236}">
                            <a16:creationId xmlns:a16="http://schemas.microsoft.com/office/drawing/2014/main" id="{FC08D99A-7209-4201-8FAB-247EBD3C3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552450"/>
                          <a:ext cx="28877" cy="40410"/>
                        </a:xfrm>
                        <a:custGeom>
                          <a:avLst/>
                          <a:gdLst>
                            <a:gd name="T0" fmla="*/ 0 w 4"/>
                            <a:gd name="T1" fmla="*/ 0 h 6"/>
                            <a:gd name="T2" fmla="*/ 0 w 4"/>
                            <a:gd name="T3" fmla="*/ 0 h 6"/>
                            <a:gd name="T4" fmla="*/ 3 w 4"/>
                            <a:gd name="T5" fmla="*/ 6 h 6"/>
                            <a:gd name="T6" fmla="*/ 4 w 4"/>
                            <a:gd name="T7" fmla="*/ 6 h 6"/>
                            <a:gd name="T8" fmla="*/ 0 w 4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6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7" name="Freeform 305">
                        <a:extLst>
                          <a:ext uri="{FF2B5EF4-FFF2-40B4-BE49-F238E27FC236}">
                            <a16:creationId xmlns:a16="http://schemas.microsoft.com/office/drawing/2014/main" id="{142D4F79-04FF-4FC3-8464-266C0612575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476250"/>
                          <a:ext cx="33003" cy="8082"/>
                        </a:xfrm>
                        <a:custGeom>
                          <a:avLst/>
                          <a:gdLst>
                            <a:gd name="T0" fmla="*/ 0 w 5"/>
                            <a:gd name="T1" fmla="*/ 0 h 1"/>
                            <a:gd name="T2" fmla="*/ 0 w 5"/>
                            <a:gd name="T3" fmla="*/ 1 h 1"/>
                            <a:gd name="T4" fmla="*/ 5 w 5"/>
                            <a:gd name="T5" fmla="*/ 1 h 1"/>
                            <a:gd name="T6" fmla="*/ 5 w 5"/>
                            <a:gd name="T7" fmla="*/ 0 h 1"/>
                            <a:gd name="T8" fmla="*/ 0 w 5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1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8" name="Freeform 306">
                        <a:extLst>
                          <a:ext uri="{FF2B5EF4-FFF2-40B4-BE49-F238E27FC236}">
                            <a16:creationId xmlns:a16="http://schemas.microsoft.com/office/drawing/2014/main" id="{76311376-6E23-4F3A-9E63-84391FB60A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476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9" name="Freeform 307">
                        <a:extLst>
                          <a:ext uri="{FF2B5EF4-FFF2-40B4-BE49-F238E27FC236}">
                            <a16:creationId xmlns:a16="http://schemas.microsoft.com/office/drawing/2014/main" id="{84C700B7-0864-459A-B188-E21EE25687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667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0" name="Freeform 308">
                        <a:extLst>
                          <a:ext uri="{FF2B5EF4-FFF2-40B4-BE49-F238E27FC236}">
                            <a16:creationId xmlns:a16="http://schemas.microsoft.com/office/drawing/2014/main" id="{14605BF6-C28C-4E81-A9AD-466C58A1D469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971800" y="2257425"/>
                          <a:ext cx="243395" cy="113148"/>
                        </a:xfrm>
                        <a:custGeom>
                          <a:avLst/>
                          <a:gdLst>
                            <a:gd name="T0" fmla="*/ 34 w 34"/>
                            <a:gd name="T1" fmla="*/ 9 h 16"/>
                            <a:gd name="T2" fmla="*/ 32 w 34"/>
                            <a:gd name="T3" fmla="*/ 16 h 16"/>
                            <a:gd name="T4" fmla="*/ 34 w 34"/>
                            <a:gd name="T5" fmla="*/ 9 h 16"/>
                            <a:gd name="T6" fmla="*/ 9 w 34"/>
                            <a:gd name="T7" fmla="*/ 2 h 16"/>
                            <a:gd name="T8" fmla="*/ 1 w 34"/>
                            <a:gd name="T9" fmla="*/ 3 h 16"/>
                            <a:gd name="T10" fmla="*/ 9 w 34"/>
                            <a:gd name="T11" fmla="*/ 2 h 16"/>
                            <a:gd name="T12" fmla="*/ 2 w 34"/>
                            <a:gd name="T13" fmla="*/ 11 h 16"/>
                            <a:gd name="T14" fmla="*/ 0 w 34"/>
                            <a:gd name="T15" fmla="*/ 14 h 16"/>
                            <a:gd name="T16" fmla="*/ 2 w 34"/>
                            <a:gd name="T17" fmla="*/ 11 h 16"/>
                            <a:gd name="T18" fmla="*/ 9 w 34"/>
                            <a:gd name="T19" fmla="*/ 2 h 16"/>
                            <a:gd name="T20" fmla="*/ 21 w 34"/>
                            <a:gd name="T21" fmla="*/ 0 h 16"/>
                            <a:gd name="T22" fmla="*/ 21 w 34"/>
                            <a:gd name="T23" fmla="*/ 0 h 16"/>
                            <a:gd name="T24" fmla="*/ 25 w 34"/>
                            <a:gd name="T25" fmla="*/ 2 h 16"/>
                            <a:gd name="T26" fmla="*/ 21 w 34"/>
                            <a:gd name="T27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" h="16">
                              <a:moveTo>
                                <a:pt x="34" y="9"/>
                              </a:moveTo>
                              <a:cubicBezTo>
                                <a:pt x="34" y="12"/>
                                <a:pt x="33" y="15"/>
                                <a:pt x="32" y="16"/>
                              </a:cubicBezTo>
                              <a:cubicBezTo>
                                <a:pt x="33" y="15"/>
                                <a:pt x="34" y="12"/>
                                <a:pt x="34" y="9"/>
                              </a:cubicBezTo>
                              <a:moveTo>
                                <a:pt x="9" y="2"/>
                              </a:moveTo>
                              <a:cubicBezTo>
                                <a:pt x="7" y="2"/>
                                <a:pt x="4" y="3"/>
                                <a:pt x="1" y="3"/>
                              </a:cubicBezTo>
                              <a:cubicBezTo>
                                <a:pt x="4" y="3"/>
                                <a:pt x="7" y="2"/>
                                <a:pt x="9" y="2"/>
                              </a:cubicBezTo>
                              <a:cubicBezTo>
                                <a:pt x="7" y="6"/>
                                <a:pt x="4" y="9"/>
                                <a:pt x="2" y="11"/>
                              </a:cubicBezTo>
                              <a:cubicBezTo>
                                <a:pt x="1" y="12"/>
                                <a:pt x="0" y="13"/>
                                <a:pt x="0" y="14"/>
                              </a:cubicBezTo>
                              <a:cubicBezTo>
                                <a:pt x="0" y="13"/>
                                <a:pt x="1" y="12"/>
                                <a:pt x="2" y="11"/>
                              </a:cubicBezTo>
                              <a:cubicBezTo>
                                <a:pt x="4" y="9"/>
                                <a:pt x="7" y="6"/>
                                <a:pt x="9" y="2"/>
                              </a:cubicBezTo>
                              <a:moveTo>
                                <a:pt x="21" y="0"/>
                              </a:move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2" y="1"/>
                                <a:pt x="24" y="2"/>
                                <a:pt x="25" y="2"/>
                              </a:cubicBezTo>
                              <a:cubicBezTo>
                                <a:pt x="24" y="2"/>
                                <a:pt x="22" y="1"/>
                                <a:pt x="21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1" name="Freeform 309">
                        <a:extLst>
                          <a:ext uri="{FF2B5EF4-FFF2-40B4-BE49-F238E27FC236}">
                            <a16:creationId xmlns:a16="http://schemas.microsoft.com/office/drawing/2014/main" id="{2753F2CF-D880-4913-A9F0-40A24D91329A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3819525" y="857250"/>
                          <a:ext cx="24752" cy="242460"/>
                        </a:xfrm>
                        <a:custGeom>
                          <a:avLst/>
                          <a:gdLst>
                            <a:gd name="T0" fmla="*/ 0 w 3"/>
                            <a:gd name="T1" fmla="*/ 1 h 35"/>
                            <a:gd name="T2" fmla="*/ 0 w 3"/>
                            <a:gd name="T3" fmla="*/ 2 h 35"/>
                            <a:gd name="T4" fmla="*/ 3 w 3"/>
                            <a:gd name="T5" fmla="*/ 35 h 35"/>
                            <a:gd name="T6" fmla="*/ 0 w 3"/>
                            <a:gd name="T7" fmla="*/ 2 h 35"/>
                            <a:gd name="T8" fmla="*/ 0 w 3"/>
                            <a:gd name="T9" fmla="*/ 1 h 35"/>
                            <a:gd name="T10" fmla="*/ 0 w 3"/>
                            <a:gd name="T11" fmla="*/ 0 h 35"/>
                            <a:gd name="T12" fmla="*/ 0 w 3"/>
                            <a:gd name="T13" fmla="*/ 1 h 35"/>
                            <a:gd name="T14" fmla="*/ 0 w 3"/>
                            <a:gd name="T15" fmla="*/ 0 h 35"/>
                            <a:gd name="T16" fmla="*/ 0 w 3"/>
                            <a:gd name="T17" fmla="*/ 0 h 35"/>
                            <a:gd name="T18" fmla="*/ 0 w 3"/>
                            <a:gd name="T19" fmla="*/ 0 h 35"/>
                            <a:gd name="T20" fmla="*/ 0 w 3"/>
                            <a:gd name="T21" fmla="*/ 0 h 35"/>
                            <a:gd name="T22" fmla="*/ 0 w 3"/>
                            <a:gd name="T23" fmla="*/ 0 h 35"/>
                            <a:gd name="T24" fmla="*/ 0 w 3"/>
                            <a:gd name="T25" fmla="*/ 0 h 35"/>
                            <a:gd name="T26" fmla="*/ 0 w 3"/>
                            <a:gd name="T27" fmla="*/ 0 h 35"/>
                            <a:gd name="T28" fmla="*/ 0 w 3"/>
                            <a:gd name="T29" fmla="*/ 0 h 35"/>
                            <a:gd name="T30" fmla="*/ 0 w 3"/>
                            <a:gd name="T31" fmla="*/ 0 h 35"/>
                            <a:gd name="T32" fmla="*/ 0 w 3"/>
                            <a:gd name="T33" fmla="*/ 0 h 35"/>
                            <a:gd name="T34" fmla="*/ 0 w 3"/>
                            <a:gd name="T35" fmla="*/ 0 h 35"/>
                            <a:gd name="T36" fmla="*/ 0 w 3"/>
                            <a:gd name="T37" fmla="*/ 0 h 35"/>
                            <a:gd name="T38" fmla="*/ 0 w 3"/>
                            <a:gd name="T3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" h="35">
                              <a:moveTo>
                                <a:pt x="0" y="1"/>
                              </a:moveTo>
                              <a:cubicBezTo>
                                <a:pt x="0" y="1"/>
                                <a:pt x="0" y="2"/>
                                <a:pt x="0" y="2"/>
                              </a:cubicBezTo>
                              <a:cubicBezTo>
                                <a:pt x="2" y="13"/>
                                <a:pt x="3" y="24"/>
                                <a:pt x="3" y="35"/>
                              </a:cubicBezTo>
                              <a:cubicBezTo>
                                <a:pt x="3" y="24"/>
                                <a:pt x="2" y="13"/>
                                <a:pt x="0" y="2"/>
                              </a:cubicBezTo>
                              <a:cubicBezTo>
                                <a:pt x="0" y="2"/>
                                <a:pt x="0" y="1"/>
                                <a:pt x="0" y="1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88BE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2" name="Freeform 310">
                        <a:extLst>
                          <a:ext uri="{FF2B5EF4-FFF2-40B4-BE49-F238E27FC236}">
                            <a16:creationId xmlns:a16="http://schemas.microsoft.com/office/drawing/2014/main" id="{FEE73EF9-F066-4D3C-9D23-3681A574A99F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114550" y="552450"/>
                          <a:ext cx="1728514" cy="1854820"/>
                        </a:xfrm>
                        <a:custGeom>
                          <a:avLst/>
                          <a:gdLst>
                            <a:gd name="T0" fmla="*/ 138 w 244"/>
                            <a:gd name="T1" fmla="*/ 259 h 268"/>
                            <a:gd name="T2" fmla="*/ 143 w 244"/>
                            <a:gd name="T3" fmla="*/ 257 h 268"/>
                            <a:gd name="T4" fmla="*/ 112 w 244"/>
                            <a:gd name="T5" fmla="*/ 235 h 268"/>
                            <a:gd name="T6" fmla="*/ 149 w 244"/>
                            <a:gd name="T7" fmla="*/ 234 h 268"/>
                            <a:gd name="T8" fmla="*/ 153 w 244"/>
                            <a:gd name="T9" fmla="*/ 238 h 268"/>
                            <a:gd name="T10" fmla="*/ 130 w 244"/>
                            <a:gd name="T11" fmla="*/ 232 h 268"/>
                            <a:gd name="T12" fmla="*/ 86 w 244"/>
                            <a:gd name="T13" fmla="*/ 225 h 268"/>
                            <a:gd name="T14" fmla="*/ 148 w 244"/>
                            <a:gd name="T15" fmla="*/ 219 h 268"/>
                            <a:gd name="T16" fmla="*/ 61 w 244"/>
                            <a:gd name="T17" fmla="*/ 216 h 268"/>
                            <a:gd name="T18" fmla="*/ 164 w 244"/>
                            <a:gd name="T19" fmla="*/ 215 h 268"/>
                            <a:gd name="T20" fmla="*/ 109 w 244"/>
                            <a:gd name="T21" fmla="*/ 210 h 268"/>
                            <a:gd name="T22" fmla="*/ 134 w 244"/>
                            <a:gd name="T23" fmla="*/ 209 h 268"/>
                            <a:gd name="T24" fmla="*/ 83 w 244"/>
                            <a:gd name="T25" fmla="*/ 209 h 268"/>
                            <a:gd name="T26" fmla="*/ 155 w 244"/>
                            <a:gd name="T27" fmla="*/ 210 h 268"/>
                            <a:gd name="T28" fmla="*/ 195 w 244"/>
                            <a:gd name="T29" fmla="*/ 207 h 268"/>
                            <a:gd name="T30" fmla="*/ 35 w 244"/>
                            <a:gd name="T31" fmla="*/ 199 h 268"/>
                            <a:gd name="T32" fmla="*/ 120 w 244"/>
                            <a:gd name="T33" fmla="*/ 197 h 268"/>
                            <a:gd name="T34" fmla="*/ 212 w 244"/>
                            <a:gd name="T35" fmla="*/ 190 h 268"/>
                            <a:gd name="T36" fmla="*/ 175 w 244"/>
                            <a:gd name="T37" fmla="*/ 191 h 268"/>
                            <a:gd name="T38" fmla="*/ 189 w 244"/>
                            <a:gd name="T39" fmla="*/ 188 h 268"/>
                            <a:gd name="T40" fmla="*/ 151 w 244"/>
                            <a:gd name="T41" fmla="*/ 187 h 268"/>
                            <a:gd name="T42" fmla="*/ 176 w 244"/>
                            <a:gd name="T43" fmla="*/ 176 h 268"/>
                            <a:gd name="T44" fmla="*/ 203 w 244"/>
                            <a:gd name="T45" fmla="*/ 173 h 268"/>
                            <a:gd name="T46" fmla="*/ 210 w 244"/>
                            <a:gd name="T47" fmla="*/ 161 h 268"/>
                            <a:gd name="T48" fmla="*/ 230 w 244"/>
                            <a:gd name="T49" fmla="*/ 155 h 268"/>
                            <a:gd name="T50" fmla="*/ 168 w 244"/>
                            <a:gd name="T51" fmla="*/ 159 h 268"/>
                            <a:gd name="T52" fmla="*/ 193 w 244"/>
                            <a:gd name="T53" fmla="*/ 146 h 268"/>
                            <a:gd name="T54" fmla="*/ 207 w 244"/>
                            <a:gd name="T55" fmla="*/ 142 h 268"/>
                            <a:gd name="T56" fmla="*/ 230 w 244"/>
                            <a:gd name="T57" fmla="*/ 140 h 268"/>
                            <a:gd name="T58" fmla="*/ 185 w 244"/>
                            <a:gd name="T59" fmla="*/ 132 h 268"/>
                            <a:gd name="T60" fmla="*/ 241 w 244"/>
                            <a:gd name="T61" fmla="*/ 117 h 268"/>
                            <a:gd name="T62" fmla="*/ 241 w 244"/>
                            <a:gd name="T63" fmla="*/ 117 h 268"/>
                            <a:gd name="T64" fmla="*/ 214 w 244"/>
                            <a:gd name="T65" fmla="*/ 119 h 268"/>
                            <a:gd name="T66" fmla="*/ 226 w 244"/>
                            <a:gd name="T67" fmla="*/ 102 h 268"/>
                            <a:gd name="T68" fmla="*/ 208 w 244"/>
                            <a:gd name="T69" fmla="*/ 90 h 268"/>
                            <a:gd name="T70" fmla="*/ 223 w 244"/>
                            <a:gd name="T71" fmla="*/ 81 h 268"/>
                            <a:gd name="T72" fmla="*/ 215 w 244"/>
                            <a:gd name="T73" fmla="*/ 72 h 268"/>
                            <a:gd name="T74" fmla="*/ 244 w 244"/>
                            <a:gd name="T75" fmla="*/ 61 h 268"/>
                            <a:gd name="T76" fmla="*/ 226 w 244"/>
                            <a:gd name="T77" fmla="*/ 43 h 268"/>
                            <a:gd name="T78" fmla="*/ 133 w 244"/>
                            <a:gd name="T79" fmla="*/ 178 h 268"/>
                            <a:gd name="T80" fmla="*/ 96 w 244"/>
                            <a:gd name="T81" fmla="*/ 190 h 268"/>
                            <a:gd name="T82" fmla="*/ 5 w 244"/>
                            <a:gd name="T83" fmla="*/ 182 h 268"/>
                            <a:gd name="T84" fmla="*/ 69 w 244"/>
                            <a:gd name="T85" fmla="*/ 231 h 268"/>
                            <a:gd name="T86" fmla="*/ 96 w 244"/>
                            <a:gd name="T87" fmla="*/ 245 h 268"/>
                            <a:gd name="T88" fmla="*/ 119 w 244"/>
                            <a:gd name="T89" fmla="*/ 249 h 268"/>
                            <a:gd name="T90" fmla="*/ 128 w 244"/>
                            <a:gd name="T91" fmla="*/ 267 h 268"/>
                            <a:gd name="T92" fmla="*/ 156 w 244"/>
                            <a:gd name="T93" fmla="*/ 255 h 268"/>
                            <a:gd name="T94" fmla="*/ 143 w 244"/>
                            <a:gd name="T95" fmla="*/ 246 h 268"/>
                            <a:gd name="T96" fmla="*/ 241 w 244"/>
                            <a:gd name="T97" fmla="*/ 44 h 268"/>
                            <a:gd name="T98" fmla="*/ 241 w 244"/>
                            <a:gd name="T99" fmla="*/ 43 h 268"/>
                            <a:gd name="T100" fmla="*/ 241 w 244"/>
                            <a:gd name="T101" fmla="*/ 43 h 2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44" h="268">
                              <a:moveTo>
                                <a:pt x="122" y="260"/>
                              </a:move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moveTo>
                                <a:pt x="138" y="259"/>
                              </a:moveTo>
                              <a:cubicBezTo>
                                <a:pt x="138" y="258"/>
                                <a:pt x="138" y="258"/>
                                <a:pt x="138" y="258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146" y="254"/>
                                <a:pt x="146" y="254"/>
                                <a:pt x="146" y="254"/>
                              </a:cubicBezTo>
                              <a:cubicBezTo>
                                <a:pt x="147" y="255"/>
                                <a:pt x="147" y="255"/>
                                <a:pt x="147" y="255"/>
                              </a:cubicBezTo>
                              <a:cubicBezTo>
                                <a:pt x="143" y="257"/>
                                <a:pt x="143" y="257"/>
                                <a:pt x="143" y="257"/>
                              </a:cubicBezTo>
                              <a:cubicBezTo>
                                <a:pt x="138" y="259"/>
                                <a:pt x="138" y="259"/>
                                <a:pt x="138" y="259"/>
                              </a:cubicBezTo>
                              <a:moveTo>
                                <a:pt x="114" y="244"/>
                              </a:moveTo>
                              <a:cubicBezTo>
                                <a:pt x="113" y="241"/>
                                <a:pt x="113" y="241"/>
                                <a:pt x="113" y="241"/>
                              </a:cubicBezTo>
                              <a:cubicBezTo>
                                <a:pt x="111" y="235"/>
                                <a:pt x="111" y="235"/>
                                <a:pt x="111" y="235"/>
                              </a:cubicBezTo>
                              <a:cubicBezTo>
                                <a:pt x="112" y="235"/>
                                <a:pt x="112" y="235"/>
                                <a:pt x="112" y="235"/>
                              </a:cubicBezTo>
                              <a:cubicBezTo>
                                <a:pt x="114" y="241"/>
                                <a:pt x="114" y="241"/>
                                <a:pt x="114" y="241"/>
                              </a:cubicBezTo>
                              <a:cubicBezTo>
                                <a:pt x="115" y="244"/>
                                <a:pt x="115" y="244"/>
                                <a:pt x="115" y="244"/>
                              </a:cubicBezTo>
                              <a:cubicBezTo>
                                <a:pt x="114" y="244"/>
                                <a:pt x="114" y="244"/>
                                <a:pt x="114" y="244"/>
                              </a:cubicBezTo>
                              <a:moveTo>
                                <a:pt x="153" y="238"/>
                              </a:moveTo>
                              <a:cubicBezTo>
                                <a:pt x="149" y="234"/>
                                <a:pt x="149" y="234"/>
                                <a:pt x="149" y="234"/>
                              </a:cubicBezTo>
                              <a:cubicBezTo>
                                <a:pt x="147" y="233"/>
                                <a:pt x="147" y="233"/>
                                <a:pt x="147" y="233"/>
                              </a:cubicBezTo>
                              <a:cubicBezTo>
                                <a:pt x="148" y="232"/>
                                <a:pt x="148" y="232"/>
                                <a:pt x="148" y="232"/>
                              </a:cubicBezTo>
                              <a:cubicBezTo>
                                <a:pt x="150" y="234"/>
                                <a:pt x="150" y="234"/>
                                <a:pt x="150" y="234"/>
                              </a:cubicBezTo>
                              <a:cubicBezTo>
                                <a:pt x="154" y="238"/>
                                <a:pt x="154" y="238"/>
                                <a:pt x="154" y="238"/>
                              </a:cubicBezTo>
                              <a:cubicBezTo>
                                <a:pt x="153" y="238"/>
                                <a:pt x="153" y="238"/>
                                <a:pt x="153" y="238"/>
                              </a:cubicBezTo>
                              <a:moveTo>
                                <a:pt x="129" y="241"/>
                              </a:moveTo>
                              <a:cubicBezTo>
                                <a:pt x="128" y="241"/>
                                <a:pt x="128" y="241"/>
                                <a:pt x="128" y="241"/>
                              </a:cubicBezTo>
                              <a:cubicBezTo>
                                <a:pt x="128" y="238"/>
                                <a:pt x="128" y="238"/>
                                <a:pt x="128" y="238"/>
                              </a:cubicBezTo>
                              <a:cubicBezTo>
                                <a:pt x="129" y="232"/>
                                <a:pt x="129" y="232"/>
                                <a:pt x="129" y="232"/>
                              </a:cubicBezTo>
                              <a:cubicBezTo>
                                <a:pt x="130" y="232"/>
                                <a:pt x="130" y="232"/>
                                <a:pt x="130" y="232"/>
                              </a:cubicBezTo>
                              <a:cubicBezTo>
                                <a:pt x="129" y="238"/>
                                <a:pt x="129" y="238"/>
                                <a:pt x="129" y="238"/>
                              </a:cubicBezTo>
                              <a:cubicBezTo>
                                <a:pt x="129" y="241"/>
                                <a:pt x="129" y="241"/>
                                <a:pt x="129" y="241"/>
                              </a:cubicBezTo>
                              <a:moveTo>
                                <a:pt x="94" y="229"/>
                              </a:moveTo>
                              <a:cubicBezTo>
                                <a:pt x="85" y="226"/>
                                <a:pt x="85" y="226"/>
                                <a:pt x="85" y="226"/>
                              </a:cubicBezTo>
                              <a:cubicBezTo>
                                <a:pt x="86" y="225"/>
                                <a:pt x="86" y="225"/>
                                <a:pt x="86" y="225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moveTo>
                                <a:pt x="143" y="226"/>
                              </a:moveTo>
                              <a:cubicBezTo>
                                <a:pt x="142" y="226"/>
                                <a:pt x="142" y="226"/>
                                <a:pt x="142" y="226"/>
                              </a:cubicBezTo>
                              <a:cubicBezTo>
                                <a:pt x="148" y="219"/>
                                <a:pt x="148" y="219"/>
                                <a:pt x="148" y="219"/>
                              </a:cubicBezTo>
                              <a:cubicBezTo>
                                <a:pt x="148" y="220"/>
                                <a:pt x="148" y="220"/>
                                <a:pt x="148" y="220"/>
                              </a:cubicBezTo>
                              <a:cubicBezTo>
                                <a:pt x="143" y="226"/>
                                <a:pt x="143" y="226"/>
                                <a:pt x="143" y="226"/>
                              </a:cubicBezTo>
                              <a:moveTo>
                                <a:pt x="68" y="220"/>
                              </a:moveTo>
                              <a:cubicBezTo>
                                <a:pt x="60" y="216"/>
                                <a:pt x="60" y="216"/>
                                <a:pt x="60" y="216"/>
                              </a:cubicBezTo>
                              <a:cubicBezTo>
                                <a:pt x="61" y="216"/>
                                <a:pt x="61" y="216"/>
                                <a:pt x="61" y="216"/>
                              </a:cubicBezTo>
                              <a:cubicBezTo>
                                <a:pt x="68" y="219"/>
                                <a:pt x="68" y="219"/>
                                <a:pt x="68" y="219"/>
                              </a:cubicBezTo>
                              <a:cubicBezTo>
                                <a:pt x="68" y="220"/>
                                <a:pt x="68" y="220"/>
                                <a:pt x="68" y="220"/>
                              </a:cubicBezTo>
                              <a:moveTo>
                                <a:pt x="165" y="228"/>
                              </a:moveTo>
                              <a:cubicBezTo>
                                <a:pt x="164" y="228"/>
                                <a:pt x="164" y="228"/>
                                <a:pt x="164" y="228"/>
                              </a:cubicBezTo>
                              <a:cubicBezTo>
                                <a:pt x="164" y="215"/>
                                <a:pt x="164" y="215"/>
                                <a:pt x="164" y="215"/>
                              </a:cubicBezTo>
                              <a:cubicBezTo>
                                <a:pt x="165" y="215"/>
                                <a:pt x="165" y="215"/>
                                <a:pt x="165" y="215"/>
                              </a:cubicBezTo>
                              <a:cubicBezTo>
                                <a:pt x="165" y="228"/>
                                <a:pt x="165" y="228"/>
                                <a:pt x="165" y="228"/>
                              </a:cubicBezTo>
                              <a:moveTo>
                                <a:pt x="104" y="216"/>
                              </a:moveTo>
                              <a:cubicBezTo>
                                <a:pt x="103" y="216"/>
                                <a:pt x="103" y="216"/>
                                <a:pt x="103" y="216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4" y="216"/>
                                <a:pt x="104" y="216"/>
                                <a:pt x="104" y="216"/>
                              </a:cubicBezTo>
                              <a:moveTo>
                                <a:pt x="125" y="210"/>
                              </a:moveTo>
                              <a:cubicBezTo>
                                <a:pt x="125" y="209"/>
                                <a:pt x="125" y="209"/>
                                <a:pt x="125" y="209"/>
                              </a:cubicBezTo>
                              <a:cubicBezTo>
                                <a:pt x="134" y="209"/>
                                <a:pt x="134" y="209"/>
                                <a:pt x="134" y="209"/>
                              </a:cubicBezTo>
                              <a:cubicBezTo>
                                <a:pt x="137" y="209"/>
                                <a:pt x="137" y="209"/>
                                <a:pt x="137" y="209"/>
                              </a:cubicBezTo>
                              <a:cubicBezTo>
                                <a:pt x="137" y="210"/>
                                <a:pt x="137" y="210"/>
                                <a:pt x="137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25" y="210"/>
                                <a:pt x="125" y="210"/>
                                <a:pt x="125" y="210"/>
                              </a:cubicBezTo>
                              <a:moveTo>
                                <a:pt x="83" y="209"/>
                              </a:moveTo>
                              <a:cubicBezTo>
                                <a:pt x="78" y="201"/>
                                <a:pt x="78" y="201"/>
                                <a:pt x="78" y="201"/>
                              </a:cubicBezTo>
                              <a:cubicBezTo>
                                <a:pt x="79" y="201"/>
                                <a:pt x="79" y="201"/>
                                <a:pt x="79" y="201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moveTo>
                                <a:pt x="155" y="210"/>
                              </a:moveTo>
                              <a:cubicBezTo>
                                <a:pt x="153" y="198"/>
                                <a:pt x="153" y="198"/>
                                <a:pt x="153" y="198"/>
                              </a:cubicBezTo>
                              <a:cubicBezTo>
                                <a:pt x="154" y="198"/>
                                <a:pt x="154" y="198"/>
                                <a:pt x="154" y="198"/>
                              </a:cubicBezTo>
                              <a:cubicBezTo>
                                <a:pt x="156" y="209"/>
                                <a:pt x="156" y="209"/>
                                <a:pt x="156" y="209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moveTo>
                                <a:pt x="195" y="207"/>
                              </a:moveTo>
                              <a:cubicBezTo>
                                <a:pt x="186" y="199"/>
                                <a:pt x="186" y="199"/>
                                <a:pt x="186" y="199"/>
                              </a:cubicBezTo>
                              <a:cubicBezTo>
                                <a:pt x="186" y="198"/>
                                <a:pt x="186" y="198"/>
                                <a:pt x="186" y="198"/>
                              </a:cubicBezTo>
                              <a:cubicBezTo>
                                <a:pt x="195" y="206"/>
                                <a:pt x="195" y="206"/>
                                <a:pt x="195" y="206"/>
                              </a:cubicBezTo>
                              <a:cubicBezTo>
                                <a:pt x="195" y="207"/>
                                <a:pt x="195" y="207"/>
                                <a:pt x="195" y="207"/>
                              </a:cubicBezTo>
                              <a:moveTo>
                                <a:pt x="35" y="199"/>
                              </a:move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36" y="198"/>
                                <a:pt x="36" y="198"/>
                                <a:pt x="36" y="198"/>
                              </a:cubicBezTo>
                              <a:cubicBezTo>
                                <a:pt x="35" y="199"/>
                                <a:pt x="35" y="199"/>
                                <a:pt x="35" y="199"/>
                              </a:cubicBezTo>
                              <a:moveTo>
                                <a:pt x="120" y="197"/>
                              </a:moveTo>
                              <a:cubicBezTo>
                                <a:pt x="113" y="191"/>
                                <a:pt x="113" y="191"/>
                                <a:pt x="113" y="191"/>
                              </a:cubicBezTo>
                              <a:cubicBezTo>
                                <a:pt x="114" y="190"/>
                                <a:pt x="114" y="190"/>
                                <a:pt x="114" y="190"/>
                              </a:cubicBezTo>
                              <a:cubicBezTo>
                                <a:pt x="121" y="197"/>
                                <a:pt x="121" y="197"/>
                                <a:pt x="121" y="197"/>
                              </a:cubicBezTo>
                              <a:cubicBezTo>
                                <a:pt x="120" y="197"/>
                                <a:pt x="120" y="197"/>
                                <a:pt x="120" y="197"/>
                              </a:cubicBezTo>
                              <a:moveTo>
                                <a:pt x="212" y="190"/>
                              </a:moveTo>
                              <a:cubicBezTo>
                                <a:pt x="205" y="186"/>
                                <a:pt x="205" y="186"/>
                                <a:pt x="205" y="186"/>
                              </a:cubicBezTo>
                              <a:cubicBezTo>
                                <a:pt x="205" y="185"/>
                                <a:pt x="205" y="185"/>
                                <a:pt x="205" y="185"/>
                              </a:cubicBezTo>
                              <a:cubicBezTo>
                                <a:pt x="213" y="189"/>
                                <a:pt x="213" y="189"/>
                                <a:pt x="213" y="189"/>
                              </a:cubicBezTo>
                              <a:cubicBezTo>
                                <a:pt x="212" y="190"/>
                                <a:pt x="212" y="190"/>
                                <a:pt x="212" y="190"/>
                              </a:cubicBezTo>
                              <a:moveTo>
                                <a:pt x="175" y="191"/>
                              </a:moveTo>
                              <a:cubicBezTo>
                                <a:pt x="171" y="182"/>
                                <a:pt x="171" y="182"/>
                                <a:pt x="171" y="182"/>
                              </a:cubicBezTo>
                              <a:cubicBezTo>
                                <a:pt x="172" y="182"/>
                                <a:pt x="172" y="182"/>
                                <a:pt x="172" y="182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moveTo>
                                <a:pt x="189" y="188"/>
                              </a:moveTo>
                              <a:cubicBezTo>
                                <a:pt x="188" y="188"/>
                                <a:pt x="188" y="188"/>
                                <a:pt x="188" y="188"/>
                              </a:cubicBezTo>
                              <a:cubicBezTo>
                                <a:pt x="188" y="180"/>
                                <a:pt x="188" y="180"/>
                                <a:pt x="188" y="180"/>
                              </a:cubicBezTo>
                              <a:cubicBezTo>
                                <a:pt x="189" y="180"/>
                                <a:pt x="189" y="180"/>
                                <a:pt x="189" y="180"/>
                              </a:cubicBezTo>
                              <a:cubicBezTo>
                                <a:pt x="189" y="188"/>
                                <a:pt x="189" y="188"/>
                                <a:pt x="189" y="188"/>
                              </a:cubicBezTo>
                              <a:moveTo>
                                <a:pt x="151" y="187"/>
                              </a:moveTo>
                              <a:cubicBezTo>
                                <a:pt x="150" y="186"/>
                                <a:pt x="150" y="186"/>
                                <a:pt x="150" y="186"/>
                              </a:cubicBezTo>
                              <a:cubicBezTo>
                                <a:pt x="155" y="178"/>
                                <a:pt x="155" y="178"/>
                                <a:pt x="155" y="178"/>
                              </a:cubicBezTo>
                              <a:cubicBezTo>
                                <a:pt x="155" y="179"/>
                                <a:pt x="155" y="179"/>
                                <a:pt x="155" y="179"/>
                              </a:cubicBezTo>
                              <a:cubicBezTo>
                                <a:pt x="151" y="187"/>
                                <a:pt x="151" y="187"/>
                                <a:pt x="151" y="187"/>
                              </a:cubicBezTo>
                              <a:moveTo>
                                <a:pt x="176" y="176"/>
                              </a:moveTo>
                              <a:cubicBezTo>
                                <a:pt x="176" y="175"/>
                                <a:pt x="176" y="175"/>
                                <a:pt x="176" y="175"/>
                              </a:cubicBezTo>
                              <a:cubicBezTo>
                                <a:pt x="185" y="171"/>
                                <a:pt x="185" y="171"/>
                                <a:pt x="185" y="171"/>
                              </a:cubicBezTo>
                              <a:cubicBezTo>
                                <a:pt x="186" y="172"/>
                                <a:pt x="186" y="172"/>
                                <a:pt x="186" y="172"/>
                              </a:cubicBezTo>
                              <a:cubicBezTo>
                                <a:pt x="176" y="176"/>
                                <a:pt x="176" y="176"/>
                                <a:pt x="176" y="176"/>
                              </a:cubicBezTo>
                              <a:moveTo>
                                <a:pt x="203" y="173"/>
                              </a:move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cubicBezTo>
                                <a:pt x="212" y="171"/>
                                <a:pt x="212" y="171"/>
                                <a:pt x="212" y="171"/>
                              </a:cubicBezTo>
                              <a:cubicBezTo>
                                <a:pt x="212" y="172"/>
                                <a:pt x="212" y="172"/>
                                <a:pt x="212" y="172"/>
                              </a:cubicBez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moveTo>
                                <a:pt x="210" y="161"/>
                              </a:moveTo>
                              <a:cubicBezTo>
                                <a:pt x="209" y="161"/>
                                <a:pt x="209" y="161"/>
                                <a:pt x="209" y="161"/>
                              </a:cubicBezTo>
                              <a:cubicBezTo>
                                <a:pt x="214" y="155"/>
                                <a:pt x="214" y="155"/>
                                <a:pt x="214" y="155"/>
                              </a:cubicBezTo>
                              <a:cubicBezTo>
                                <a:pt x="215" y="156"/>
                                <a:pt x="215" y="156"/>
                                <a:pt x="215" y="156"/>
                              </a:cubicBezTo>
                              <a:cubicBezTo>
                                <a:pt x="210" y="161"/>
                                <a:pt x="210" y="161"/>
                                <a:pt x="210" y="161"/>
                              </a:cubicBezTo>
                              <a:moveTo>
                                <a:pt x="230" y="155"/>
                              </a:moveTo>
                              <a:cubicBezTo>
                                <a:pt x="228" y="154"/>
                                <a:pt x="228" y="154"/>
                                <a:pt x="228" y="154"/>
                              </a:cubicBezTo>
                              <a:cubicBezTo>
                                <a:pt x="228" y="153"/>
                                <a:pt x="228" y="153"/>
                                <a:pt x="228" y="153"/>
                              </a:cubicBezTo>
                              <a:cubicBezTo>
                                <a:pt x="230" y="154"/>
                                <a:pt x="230" y="154"/>
                                <a:pt x="230" y="154"/>
                              </a:cubicBezTo>
                              <a:cubicBezTo>
                                <a:pt x="230" y="155"/>
                                <a:pt x="230" y="155"/>
                                <a:pt x="230" y="155"/>
                              </a:cubicBezTo>
                              <a:moveTo>
                                <a:pt x="168" y="159"/>
                              </a:move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cubicBezTo>
                                <a:pt x="174" y="152"/>
                                <a:pt x="174" y="152"/>
                                <a:pt x="174" y="152"/>
                              </a:cubicBezTo>
                              <a:cubicBezTo>
                                <a:pt x="175" y="153"/>
                                <a:pt x="175" y="153"/>
                                <a:pt x="175" y="153"/>
                              </a:cubicBez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moveTo>
                                <a:pt x="193" y="146"/>
                              </a:moveTo>
                              <a:cubicBezTo>
                                <a:pt x="185" y="143"/>
                                <a:pt x="185" y="143"/>
                                <a:pt x="185" y="143"/>
                              </a:cubicBezTo>
                              <a:cubicBezTo>
                                <a:pt x="185" y="142"/>
                                <a:pt x="185" y="142"/>
                                <a:pt x="185" y="142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moveTo>
                                <a:pt x="207" y="142"/>
                              </a:moveTo>
                              <a:cubicBezTo>
                                <a:pt x="206" y="142"/>
                                <a:pt x="206" y="142"/>
                                <a:pt x="206" y="142"/>
                              </a:cubicBezTo>
                              <a:cubicBezTo>
                                <a:pt x="211" y="136"/>
                                <a:pt x="211" y="136"/>
                                <a:pt x="211" y="136"/>
                              </a:cubicBezTo>
                              <a:cubicBezTo>
                                <a:pt x="212" y="137"/>
                                <a:pt x="212" y="137"/>
                                <a:pt x="212" y="137"/>
                              </a:cubicBezTo>
                              <a:cubicBezTo>
                                <a:pt x="207" y="142"/>
                                <a:pt x="207" y="142"/>
                                <a:pt x="207" y="142"/>
                              </a:cubicBezTo>
                              <a:moveTo>
                                <a:pt x="230" y="140"/>
                              </a:moveTo>
                              <a:cubicBezTo>
                                <a:pt x="229" y="139"/>
                                <a:pt x="229" y="139"/>
                                <a:pt x="229" y="139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40"/>
                                <a:pt x="230" y="140"/>
                                <a:pt x="230" y="140"/>
                              </a:cubicBezTo>
                              <a:moveTo>
                                <a:pt x="185" y="132"/>
                              </a:moveTo>
                              <a:cubicBezTo>
                                <a:pt x="185" y="131"/>
                                <a:pt x="185" y="131"/>
                                <a:pt x="185" y="131"/>
                              </a:cubicBezTo>
                              <a:cubicBezTo>
                                <a:pt x="196" y="131"/>
                                <a:pt x="196" y="131"/>
                                <a:pt x="196" y="131"/>
                              </a:cubicBezTo>
                              <a:cubicBezTo>
                                <a:pt x="196" y="132"/>
                                <a:pt x="196" y="132"/>
                                <a:pt x="196" y="132"/>
                              </a:cubicBezTo>
                              <a:cubicBezTo>
                                <a:pt x="185" y="132"/>
                                <a:pt x="185" y="132"/>
                                <a:pt x="185" y="132"/>
                              </a:cubicBezTo>
                              <a:moveTo>
                                <a:pt x="241" y="117"/>
                              </a:move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cubicBezTo>
                                <a:pt x="240" y="117"/>
                                <a:pt x="240" y="118"/>
                                <a:pt x="240" y="118"/>
                              </a:cubicBezTo>
                              <a:cubicBezTo>
                                <a:pt x="240" y="119"/>
                                <a:pt x="240" y="119"/>
                                <a:pt x="240" y="119"/>
                              </a:cubicBezTo>
                              <a:cubicBezTo>
                                <a:pt x="239" y="118"/>
                                <a:pt x="239" y="118"/>
                                <a:pt x="239" y="118"/>
                              </a:cubicBez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moveTo>
                                <a:pt x="214" y="119"/>
                              </a:moveTo>
                              <a:cubicBezTo>
                                <a:pt x="210" y="110"/>
                                <a:pt x="210" y="110"/>
                                <a:pt x="210" y="110"/>
                              </a:cubicBezTo>
                              <a:cubicBezTo>
                                <a:pt x="211" y="110"/>
                                <a:pt x="211" y="110"/>
                                <a:pt x="211" y="110"/>
                              </a:cubicBezTo>
                              <a:cubicBezTo>
                                <a:pt x="215" y="119"/>
                                <a:pt x="215" y="119"/>
                                <a:pt x="215" y="119"/>
                              </a:cubicBezTo>
                              <a:cubicBezTo>
                                <a:pt x="214" y="119"/>
                                <a:pt x="214" y="119"/>
                                <a:pt x="214" y="119"/>
                              </a:cubicBezTo>
                              <a:moveTo>
                                <a:pt x="226" y="102"/>
                              </a:moveTo>
                              <a:cubicBezTo>
                                <a:pt x="217" y="99"/>
                                <a:pt x="217" y="99"/>
                                <a:pt x="217" y="99"/>
                              </a:cubicBezTo>
                              <a:cubicBezTo>
                                <a:pt x="218" y="98"/>
                                <a:pt x="218" y="98"/>
                                <a:pt x="218" y="98"/>
                              </a:cubicBezTo>
                              <a:cubicBezTo>
                                <a:pt x="226" y="101"/>
                                <a:pt x="226" y="101"/>
                                <a:pt x="226" y="101"/>
                              </a:cubicBezTo>
                              <a:cubicBezTo>
                                <a:pt x="226" y="102"/>
                                <a:pt x="226" y="102"/>
                                <a:pt x="226" y="102"/>
                              </a:cubicBezTo>
                              <a:moveTo>
                                <a:pt x="208" y="90"/>
                              </a:moveTo>
                              <a:cubicBezTo>
                                <a:pt x="207" y="90"/>
                                <a:pt x="207" y="90"/>
                                <a:pt x="207" y="90"/>
                              </a:cubicBezTo>
                              <a:cubicBezTo>
                                <a:pt x="208" y="81"/>
                                <a:pt x="208" y="81"/>
                                <a:pt x="208" y="81"/>
                              </a:cubicBezTo>
                              <a:cubicBezTo>
                                <a:pt x="209" y="81"/>
                                <a:pt x="209" y="81"/>
                                <a:pt x="209" y="81"/>
                              </a:cubicBezTo>
                              <a:cubicBezTo>
                                <a:pt x="208" y="90"/>
                                <a:pt x="208" y="90"/>
                                <a:pt x="208" y="90"/>
                              </a:cubicBezTo>
                              <a:moveTo>
                                <a:pt x="223" y="81"/>
                              </a:moveTo>
                              <a:cubicBezTo>
                                <a:pt x="222" y="80"/>
                                <a:pt x="222" y="80"/>
                                <a:pt x="222" y="80"/>
                              </a:cubicBezTo>
                              <a:cubicBezTo>
                                <a:pt x="231" y="78"/>
                                <a:pt x="231" y="78"/>
                                <a:pt x="231" y="78"/>
                              </a:cubicBezTo>
                              <a:cubicBezTo>
                                <a:pt x="231" y="79"/>
                                <a:pt x="231" y="79"/>
                                <a:pt x="231" y="79"/>
                              </a:cubicBezTo>
                              <a:cubicBezTo>
                                <a:pt x="223" y="81"/>
                                <a:pt x="223" y="81"/>
                                <a:pt x="223" y="81"/>
                              </a:cubicBezTo>
                              <a:moveTo>
                                <a:pt x="215" y="72"/>
                              </a:moveTo>
                              <a:cubicBezTo>
                                <a:pt x="214" y="72"/>
                                <a:pt x="214" y="72"/>
                                <a:pt x="214" y="72"/>
                              </a:cubicBezTo>
                              <a:cubicBezTo>
                                <a:pt x="220" y="65"/>
                                <a:pt x="220" y="65"/>
                                <a:pt x="220" y="65"/>
                              </a:cubicBezTo>
                              <a:cubicBezTo>
                                <a:pt x="221" y="66"/>
                                <a:pt x="221" y="66"/>
                                <a:pt x="221" y="66"/>
                              </a:cubicBezTo>
                              <a:cubicBezTo>
                                <a:pt x="215" y="72"/>
                                <a:pt x="215" y="72"/>
                                <a:pt x="215" y="72"/>
                              </a:cubicBezTo>
                              <a:moveTo>
                                <a:pt x="244" y="61"/>
                              </a:moveTo>
                              <a:cubicBezTo>
                                <a:pt x="239" y="56"/>
                                <a:pt x="239" y="56"/>
                                <a:pt x="239" y="56"/>
                              </a:cubicBezTo>
                              <a:cubicBezTo>
                                <a:pt x="240" y="56"/>
                                <a:pt x="240" y="56"/>
                                <a:pt x="240" y="56"/>
                              </a:cubicBezTo>
                              <a:cubicBezTo>
                                <a:pt x="243" y="60"/>
                                <a:pt x="243" y="60"/>
                                <a:pt x="243" y="60"/>
                              </a:cubicBezTo>
                              <a:cubicBezTo>
                                <a:pt x="243" y="60"/>
                                <a:pt x="243" y="61"/>
                                <a:pt x="244" y="61"/>
                              </a:cubicBezTo>
                              <a:moveTo>
                                <a:pt x="226" y="43"/>
                              </a:moveTo>
                              <a:cubicBezTo>
                                <a:pt x="225" y="43"/>
                                <a:pt x="225" y="43"/>
                                <a:pt x="225" y="43"/>
                              </a:cubicBezTo>
                              <a:cubicBezTo>
                                <a:pt x="229" y="34"/>
                                <a:pt x="229" y="34"/>
                                <a:pt x="229" y="34"/>
                              </a:cubicBezTo>
                              <a:cubicBezTo>
                                <a:pt x="229" y="35"/>
                                <a:pt x="229" y="35"/>
                                <a:pt x="229" y="35"/>
                              </a:cubicBezTo>
                              <a:cubicBezTo>
                                <a:pt x="226" y="43"/>
                                <a:pt x="226" y="43"/>
                                <a:pt x="226" y="43"/>
                              </a:cubicBezTo>
                              <a:moveTo>
                                <a:pt x="224" y="0"/>
                              </a:moveTo>
                              <a:cubicBezTo>
                                <a:pt x="224" y="1"/>
                                <a:pt x="217" y="132"/>
                                <a:pt x="134" y="177"/>
                              </a:cubicBezTo>
                              <a:cubicBezTo>
                                <a:pt x="142" y="177"/>
                                <a:pt x="142" y="177"/>
                                <a:pt x="142" y="177"/>
                              </a:cubicBezTo>
                              <a:cubicBezTo>
                                <a:pt x="142" y="178"/>
                                <a:pt x="142" y="178"/>
                                <a:pt x="142" y="178"/>
                              </a:cubicBezTo>
                              <a:cubicBezTo>
                                <a:pt x="133" y="178"/>
                                <a:pt x="133" y="178"/>
                                <a:pt x="133" y="178"/>
                              </a:cubicBezTo>
                              <a:cubicBezTo>
                                <a:pt x="123" y="183"/>
                                <a:pt x="113" y="186"/>
                                <a:pt x="101" y="189"/>
                              </a:cubicBezTo>
                              <a:cubicBezTo>
                                <a:pt x="100" y="189"/>
                                <a:pt x="99" y="189"/>
                                <a:pt x="98" y="189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0"/>
                                <a:pt x="96" y="190"/>
                                <a:pt x="96" y="190"/>
                              </a:cubicBezTo>
                              <a:cubicBezTo>
                                <a:pt x="79" y="193"/>
                                <a:pt x="66" y="194"/>
                                <a:pt x="54" y="194"/>
                              </a:cubicBezTo>
                              <a:cubicBezTo>
                                <a:pt x="30" y="194"/>
                                <a:pt x="16" y="188"/>
                                <a:pt x="6" y="182"/>
                              </a:cubicBezTo>
                              <a:cubicBezTo>
                                <a:pt x="6" y="182"/>
                                <a:pt x="6" y="182"/>
                                <a:pt x="6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4" y="181"/>
                                <a:pt x="2" y="180"/>
                                <a:pt x="0" y="179"/>
                              </a:cubicBezTo>
                              <a:cubicBezTo>
                                <a:pt x="17" y="201"/>
                                <a:pt x="38" y="220"/>
                                <a:pt x="62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9" y="231"/>
                                <a:pt x="69" y="231"/>
                                <a:pt x="69" y="231"/>
                              </a:cubicBezTo>
                              <a:cubicBezTo>
                                <a:pt x="70" y="232"/>
                                <a:pt x="70" y="232"/>
                                <a:pt x="70" y="232"/>
                              </a:cubicBezTo>
                              <a:cubicBezTo>
                                <a:pt x="62" y="233"/>
                                <a:pt x="62" y="233"/>
                                <a:pt x="62" y="233"/>
                              </a:cubicBezTo>
                              <a:cubicBezTo>
                                <a:pt x="73" y="239"/>
                                <a:pt x="85" y="244"/>
                                <a:pt x="96" y="246"/>
                              </a:cubicBezTo>
                              <a:cubicBezTo>
                                <a:pt x="95" y="246"/>
                                <a:pt x="95" y="246"/>
                                <a:pt x="95" y="246"/>
                              </a:cubicBezTo>
                              <a:cubicBezTo>
                                <a:pt x="96" y="245"/>
                                <a:pt x="96" y="245"/>
                                <a:pt x="96" y="245"/>
                              </a:cubicBezTo>
                              <a:cubicBezTo>
                                <a:pt x="98" y="241"/>
                                <a:pt x="98" y="241"/>
                                <a:pt x="98" y="241"/>
                              </a:cubicBezTo>
                              <a:cubicBezTo>
                                <a:pt x="98" y="242"/>
                                <a:pt x="98" y="242"/>
                                <a:pt x="98" y="242"/>
                              </a:cubicBezTo>
                              <a:cubicBezTo>
                                <a:pt x="97" y="244"/>
                                <a:pt x="97" y="244"/>
                                <a:pt x="97" y="244"/>
                              </a:cubicBezTo>
                              <a:cubicBezTo>
                                <a:pt x="96" y="246"/>
                                <a:pt x="96" y="246"/>
                                <a:pt x="96" y="246"/>
                              </a:cubicBezTo>
                              <a:cubicBezTo>
                                <a:pt x="104" y="248"/>
                                <a:pt x="111" y="249"/>
                                <a:pt x="119" y="249"/>
                              </a:cubicBezTo>
                              <a:cubicBezTo>
                                <a:pt x="120" y="249"/>
                                <a:pt x="122" y="249"/>
                                <a:pt x="123" y="249"/>
                              </a:cubicBezTo>
                              <a:cubicBezTo>
                                <a:pt x="126" y="249"/>
                                <a:pt x="129" y="248"/>
                                <a:pt x="131" y="248"/>
                              </a:cubicBezTo>
                              <a:cubicBezTo>
                                <a:pt x="129" y="252"/>
                                <a:pt x="126" y="255"/>
                                <a:pt x="124" y="257"/>
                              </a:cubicBezTo>
                              <a:cubicBezTo>
                                <a:pt x="123" y="258"/>
                                <a:pt x="122" y="259"/>
                                <a:pt x="122" y="260"/>
                              </a:cubicBezTo>
                              <a:cubicBezTo>
                                <a:pt x="122" y="263"/>
                                <a:pt x="126" y="267"/>
                                <a:pt x="128" y="267"/>
                              </a:cubicBezTo>
                              <a:cubicBezTo>
                                <a:pt x="128" y="268"/>
                                <a:pt x="129" y="268"/>
                                <a:pt x="130" y="268"/>
                              </a:cubicBezTo>
                              <a:cubicBezTo>
                                <a:pt x="134" y="268"/>
                                <a:pt x="141" y="266"/>
                                <a:pt x="141" y="266"/>
                              </a:cubicBezTo>
                              <a:cubicBezTo>
                                <a:pt x="141" y="266"/>
                                <a:pt x="152" y="264"/>
                                <a:pt x="154" y="262"/>
                              </a:cubicBezTo>
                              <a:cubicBezTo>
                                <a:pt x="154" y="262"/>
                                <a:pt x="154" y="262"/>
                                <a:pt x="154" y="262"/>
                              </a:cubicBezTo>
                              <a:cubicBezTo>
                                <a:pt x="155" y="261"/>
                                <a:pt x="156" y="258"/>
                                <a:pt x="156" y="255"/>
                              </a:cubicBezTo>
                              <a:cubicBezTo>
                                <a:pt x="156" y="253"/>
                                <a:pt x="156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1" y="251"/>
                                <a:pt x="149" y="250"/>
                                <a:pt x="147" y="248"/>
                              </a:cubicBezTo>
                              <a:cubicBezTo>
                                <a:pt x="146" y="248"/>
                                <a:pt x="144" y="247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206" y="229"/>
                                <a:pt x="244" y="148"/>
                                <a:pt x="244" y="78"/>
                              </a:cubicBezTo>
                              <a:cubicBezTo>
                                <a:pt x="244" y="67"/>
                                <a:pt x="243" y="56"/>
                                <a:pt x="241" y="45"/>
                              </a:cubicBezTo>
                              <a:cubicBezTo>
                                <a:pt x="241" y="45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37" y="27"/>
                                <a:pt x="232" y="13"/>
                                <a:pt x="22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3" name="Freeform 311">
                        <a:extLst>
                          <a:ext uri="{FF2B5EF4-FFF2-40B4-BE49-F238E27FC236}">
                            <a16:creationId xmlns:a16="http://schemas.microsoft.com/office/drawing/2014/main" id="{82127D63-F628-4919-B3E1-C6FC3E9CC0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20669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4" name="Freeform 312">
                        <a:extLst>
                          <a:ext uri="{FF2B5EF4-FFF2-40B4-BE49-F238E27FC236}">
                            <a16:creationId xmlns:a16="http://schemas.microsoft.com/office/drawing/2014/main" id="{6C9534E5-E8B8-46F6-9755-8796F39999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76600" y="22193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5" name="Freeform 313">
                        <a:extLst>
                          <a:ext uri="{FF2B5EF4-FFF2-40B4-BE49-F238E27FC236}">
                            <a16:creationId xmlns:a16="http://schemas.microsoft.com/office/drawing/2014/main" id="{56A4F5ED-BF7C-4E3D-84CB-F6D22745DD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05225" y="7905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6" name="Freeform 314">
                        <a:extLst>
                          <a:ext uri="{FF2B5EF4-FFF2-40B4-BE49-F238E27FC236}">
                            <a16:creationId xmlns:a16="http://schemas.microsoft.com/office/drawing/2014/main" id="{AE77059A-C339-4AF9-A55D-1043E48E51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57625" y="9429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7" name="Freeform 315">
                        <a:extLst>
                          <a:ext uri="{FF2B5EF4-FFF2-40B4-BE49-F238E27FC236}">
                            <a16:creationId xmlns:a16="http://schemas.microsoft.com/office/drawing/2014/main" id="{2E318C26-FEC1-49C5-9765-20C193A7CC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942975"/>
                          <a:ext cx="37128" cy="36369"/>
                        </a:xfrm>
                        <a:custGeom>
                          <a:avLst/>
                          <a:gdLst>
                            <a:gd name="T0" fmla="*/ 1 w 5"/>
                            <a:gd name="T1" fmla="*/ 0 h 5"/>
                            <a:gd name="T2" fmla="*/ 0 w 5"/>
                            <a:gd name="T3" fmla="*/ 0 h 5"/>
                            <a:gd name="T4" fmla="*/ 5 w 5"/>
                            <a:gd name="T5" fmla="*/ 5 h 5"/>
                            <a:gd name="T6" fmla="*/ 4 w 5"/>
                            <a:gd name="T7" fmla="*/ 4 h 5"/>
                            <a:gd name="T8" fmla="*/ 1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5" y="5"/>
                                <a:pt x="5" y="5"/>
                                <a:pt x="5" y="5"/>
                              </a:cubicBezTo>
                              <a:cubicBezTo>
                                <a:pt x="4" y="5"/>
                                <a:pt x="4" y="4"/>
                                <a:pt x="4" y="4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8" name="Rectangle 316">
                        <a:extLst>
                          <a:ext uri="{FF2B5EF4-FFF2-40B4-BE49-F238E27FC236}">
                            <a16:creationId xmlns:a16="http://schemas.microsoft.com/office/drawing/2014/main" id="{52386AB0-998E-4FB7-8777-6434481090F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276600" y="2038350"/>
                          <a:ext cx="8251" cy="9294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9" name="Rectangle 317">
                        <a:extLst>
                          <a:ext uri="{FF2B5EF4-FFF2-40B4-BE49-F238E27FC236}">
                            <a16:creationId xmlns:a16="http://schemas.microsoft.com/office/drawing/2014/main" id="{AFC1EDE6-EBE5-4516-BD1A-F04779FF867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29000" y="2190750"/>
                          <a:ext cx="8251" cy="92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0" name="Freeform 318">
                        <a:extLst>
                          <a:ext uri="{FF2B5EF4-FFF2-40B4-BE49-F238E27FC236}">
                            <a16:creationId xmlns:a16="http://schemas.microsoft.com/office/drawing/2014/main" id="{2EF4D788-9643-4DB6-868A-3CF70F0D6F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6217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1" name="Freeform 319">
                        <a:extLst>
                          <a:ext uri="{FF2B5EF4-FFF2-40B4-BE49-F238E27FC236}">
                            <a16:creationId xmlns:a16="http://schemas.microsoft.com/office/drawing/2014/main" id="{C0B67CA5-6080-4B4B-A3F4-CCB7063E42A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8122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2" name="Freeform 320">
                        <a:extLst>
                          <a:ext uri="{FF2B5EF4-FFF2-40B4-BE49-F238E27FC236}">
                            <a16:creationId xmlns:a16="http://schemas.microsoft.com/office/drawing/2014/main" id="{EA805A36-2603-45FD-9B88-2E951FC1B6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19240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3" name="Freeform 321">
                        <a:extLst>
                          <a:ext uri="{FF2B5EF4-FFF2-40B4-BE49-F238E27FC236}">
                            <a16:creationId xmlns:a16="http://schemas.microsoft.com/office/drawing/2014/main" id="{3AD837C7-90BB-4CD4-8F9D-42C3EC7393C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20764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4" name="Freeform 322">
                        <a:extLst>
                          <a:ext uri="{FF2B5EF4-FFF2-40B4-BE49-F238E27FC236}">
                            <a16:creationId xmlns:a16="http://schemas.microsoft.com/office/drawing/2014/main" id="{8EE4E723-3555-4FE6-844D-106126FD4E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17907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5" name="Freeform 323">
                        <a:extLst>
                          <a:ext uri="{FF2B5EF4-FFF2-40B4-BE49-F238E27FC236}">
                            <a16:creationId xmlns:a16="http://schemas.microsoft.com/office/drawing/2014/main" id="{33618AD3-622A-47BC-9120-BA7B49F167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9431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6" name="Freeform 324">
                        <a:extLst>
                          <a:ext uri="{FF2B5EF4-FFF2-40B4-BE49-F238E27FC236}">
                            <a16:creationId xmlns:a16="http://schemas.microsoft.com/office/drawing/2014/main" id="{F1118686-6C2F-4102-8D67-AF4224A5A4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29000" y="19240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7" name="Freeform 325">
                        <a:extLst>
                          <a:ext uri="{FF2B5EF4-FFF2-40B4-BE49-F238E27FC236}">
                            <a16:creationId xmlns:a16="http://schemas.microsoft.com/office/drawing/2014/main" id="{8DE4865F-193D-4668-AF0C-CDE9404356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20764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8" name="Rectangle 326">
                        <a:extLst>
                          <a:ext uri="{FF2B5EF4-FFF2-40B4-BE49-F238E27FC236}">
                            <a16:creationId xmlns:a16="http://schemas.microsoft.com/office/drawing/2014/main" id="{DB1D541C-DC4A-4727-B30F-D1BF3A42A19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57325"/>
                          <a:ext cx="78381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9" name="Rectangle 327">
                        <a:extLst>
                          <a:ext uri="{FF2B5EF4-FFF2-40B4-BE49-F238E27FC236}">
                            <a16:creationId xmlns:a16="http://schemas.microsoft.com/office/drawing/2014/main" id="{69F5B924-137D-4E19-A2A7-8CE71F52D43D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95425"/>
                          <a:ext cx="78381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0" name="Freeform 328">
                        <a:extLst>
                          <a:ext uri="{FF2B5EF4-FFF2-40B4-BE49-F238E27FC236}">
                            <a16:creationId xmlns:a16="http://schemas.microsoft.com/office/drawing/2014/main" id="{31A65239-7940-49C9-A10B-FB7AE0701B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2877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1" name="Freeform 329">
                        <a:extLst>
                          <a:ext uri="{FF2B5EF4-FFF2-40B4-BE49-F238E27FC236}">
                            <a16:creationId xmlns:a16="http://schemas.microsoft.com/office/drawing/2014/main" id="{4EE3823A-8176-41BB-8A61-7B8241BA1F3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4782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2" name="Freeform 330">
                        <a:extLst>
                          <a:ext uri="{FF2B5EF4-FFF2-40B4-BE49-F238E27FC236}">
                            <a16:creationId xmlns:a16="http://schemas.microsoft.com/office/drawing/2014/main" id="{DE22E63B-E502-4772-8C20-2A25B501B2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3832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3" name="Freeform 331">
                        <a:extLst>
                          <a:ext uri="{FF2B5EF4-FFF2-40B4-BE49-F238E27FC236}">
                            <a16:creationId xmlns:a16="http://schemas.microsoft.com/office/drawing/2014/main" id="{16246B0A-8317-4F18-8D11-0D94A2B95F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5737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4" name="Freeform 332">
                        <a:extLst>
                          <a:ext uri="{FF2B5EF4-FFF2-40B4-BE49-F238E27FC236}">
                            <a16:creationId xmlns:a16="http://schemas.microsoft.com/office/drawing/2014/main" id="{CEF9E934-AEF3-47AE-94DE-A89336C29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335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5" name="Freeform 333">
                        <a:extLst>
                          <a:ext uri="{FF2B5EF4-FFF2-40B4-BE49-F238E27FC236}">
                            <a16:creationId xmlns:a16="http://schemas.microsoft.com/office/drawing/2014/main" id="{B3189307-4818-4DA9-88BE-C1B638BED6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716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6" name="Freeform 334">
                        <a:extLst>
                          <a:ext uri="{FF2B5EF4-FFF2-40B4-BE49-F238E27FC236}">
                            <a16:creationId xmlns:a16="http://schemas.microsoft.com/office/drawing/2014/main" id="{1DA70195-71F3-49FB-9A25-4D4001E3FA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0965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7" name="Freeform 335">
                        <a:extLst>
                          <a:ext uri="{FF2B5EF4-FFF2-40B4-BE49-F238E27FC236}">
                            <a16:creationId xmlns:a16="http://schemas.microsoft.com/office/drawing/2014/main" id="{3F52B8F4-63CE-4364-A3BE-0BB1B6C352B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2870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8" name="Freeform 336">
                        <a:extLst>
                          <a:ext uri="{FF2B5EF4-FFF2-40B4-BE49-F238E27FC236}">
                            <a16:creationId xmlns:a16="http://schemas.microsoft.com/office/drawing/2014/main" id="{9C892637-1D7A-46BA-A676-713005E2878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0953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9" name="Freeform 337">
                        <a:extLst>
                          <a:ext uri="{FF2B5EF4-FFF2-40B4-BE49-F238E27FC236}">
                            <a16:creationId xmlns:a16="http://schemas.microsoft.com/office/drawing/2014/main" id="{2FD56FC9-232F-4D1A-8E7D-8B21D2B595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1334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0" name="Freeform 338">
                        <a:extLst>
                          <a:ext uri="{FF2B5EF4-FFF2-40B4-BE49-F238E27FC236}">
                            <a16:creationId xmlns:a16="http://schemas.microsoft.com/office/drawing/2014/main" id="{F2AC2896-01E9-4688-942C-B0920C5CAF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2872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1" name="Freeform 339">
                        <a:extLst>
                          <a:ext uri="{FF2B5EF4-FFF2-40B4-BE49-F238E27FC236}">
                            <a16:creationId xmlns:a16="http://schemas.microsoft.com/office/drawing/2014/main" id="{D7C3D2A8-0F6E-413C-9E53-FB0D1676222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4777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2" name="Freeform 340">
                        <a:extLst>
                          <a:ext uri="{FF2B5EF4-FFF2-40B4-BE49-F238E27FC236}">
                            <a16:creationId xmlns:a16="http://schemas.microsoft.com/office/drawing/2014/main" id="{259C69D4-5BC1-4C5E-98FA-DEB8C04C18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4668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3" name="Freeform 341">
                        <a:extLst>
                          <a:ext uri="{FF2B5EF4-FFF2-40B4-BE49-F238E27FC236}">
                            <a16:creationId xmlns:a16="http://schemas.microsoft.com/office/drawing/2014/main" id="{DAFD01CA-9AF7-4B47-A426-3FB9AA09A29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86200" y="16192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4" name="Freeform 342">
                        <a:extLst>
                          <a:ext uri="{FF2B5EF4-FFF2-40B4-BE49-F238E27FC236}">
                            <a16:creationId xmlns:a16="http://schemas.microsoft.com/office/drawing/2014/main" id="{2A6743BD-92A4-4F12-AE73-A0F313C17F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097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5" name="Freeform 343">
                        <a:extLst>
                          <a:ext uri="{FF2B5EF4-FFF2-40B4-BE49-F238E27FC236}">
                            <a16:creationId xmlns:a16="http://schemas.microsoft.com/office/drawing/2014/main" id="{4892A9A2-FF49-4991-BFE6-EA8C961FE0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478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6" name="Freeform 344">
                        <a:extLst>
                          <a:ext uri="{FF2B5EF4-FFF2-40B4-BE49-F238E27FC236}">
                            <a16:creationId xmlns:a16="http://schemas.microsoft.com/office/drawing/2014/main" id="{82A700B4-A10F-46C7-AE83-5D0758518E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335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7" name="Freeform 345">
                        <a:extLst>
                          <a:ext uri="{FF2B5EF4-FFF2-40B4-BE49-F238E27FC236}">
                            <a16:creationId xmlns:a16="http://schemas.microsoft.com/office/drawing/2014/main" id="{D3AC26A6-B09C-4985-8EED-FC261385AE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525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8" name="Freeform 346">
                        <a:extLst>
                          <a:ext uri="{FF2B5EF4-FFF2-40B4-BE49-F238E27FC236}">
                            <a16:creationId xmlns:a16="http://schemas.microsoft.com/office/drawing/2014/main" id="{58C3A413-7DE4-4AA4-89AE-5DFD1575DF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05175" y="16002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9" name="Freeform 347">
                        <a:extLst>
                          <a:ext uri="{FF2B5EF4-FFF2-40B4-BE49-F238E27FC236}">
                            <a16:creationId xmlns:a16="http://schemas.microsoft.com/office/drawing/2014/main" id="{4C4E2667-FAFF-4662-B678-5BEB8BD8E5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57575" y="17526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0" name="Freeform 348">
                        <a:extLst>
                          <a:ext uri="{FF2B5EF4-FFF2-40B4-BE49-F238E27FC236}">
                            <a16:creationId xmlns:a16="http://schemas.microsoft.com/office/drawing/2014/main" id="{BE0CA014-38D5-48C3-92B8-1FDAD52555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8097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1" name="Freeform 349">
                        <a:extLst>
                          <a:ext uri="{FF2B5EF4-FFF2-40B4-BE49-F238E27FC236}">
                            <a16:creationId xmlns:a16="http://schemas.microsoft.com/office/drawing/2014/main" id="{2EF8F429-9091-45BF-BBEA-583502A6FA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19621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2" name="Freeform 350">
                        <a:extLst>
                          <a:ext uri="{FF2B5EF4-FFF2-40B4-BE49-F238E27FC236}">
                            <a16:creationId xmlns:a16="http://schemas.microsoft.com/office/drawing/2014/main" id="{480D5076-B4A5-4C62-AAC0-F04AD72EA3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3355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3" name="Freeform 351">
                        <a:extLst>
                          <a:ext uri="{FF2B5EF4-FFF2-40B4-BE49-F238E27FC236}">
                            <a16:creationId xmlns:a16="http://schemas.microsoft.com/office/drawing/2014/main" id="{B5F375B2-F3BA-478E-BFE9-18704D9FD50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5260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4" name="Freeform 352">
                        <a:extLst>
                          <a:ext uri="{FF2B5EF4-FFF2-40B4-BE49-F238E27FC236}">
                            <a16:creationId xmlns:a16="http://schemas.microsoft.com/office/drawing/2014/main" id="{C830B06D-87A0-4F51-BB97-35B54228BCC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0450" y="13144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5" name="Freeform 353">
                        <a:extLst>
                          <a:ext uri="{FF2B5EF4-FFF2-40B4-BE49-F238E27FC236}">
                            <a16:creationId xmlns:a16="http://schemas.microsoft.com/office/drawing/2014/main" id="{733E5F30-6F39-4DCD-A325-D5FED16EB6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52850" y="14668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6" name="Freeform 354">
                        <a:extLst>
                          <a:ext uri="{FF2B5EF4-FFF2-40B4-BE49-F238E27FC236}">
                            <a16:creationId xmlns:a16="http://schemas.microsoft.com/office/drawing/2014/main" id="{EAC340A8-3BC3-4872-BF49-AD5179F844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11144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7" name="Freeform 355">
                        <a:extLst>
                          <a:ext uri="{FF2B5EF4-FFF2-40B4-BE49-F238E27FC236}">
                            <a16:creationId xmlns:a16="http://schemas.microsoft.com/office/drawing/2014/main" id="{95FBB69F-10CD-4772-91BE-B697E1AF47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2668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8" name="Rectangle 356">
                        <a:extLst>
                          <a:ext uri="{FF2B5EF4-FFF2-40B4-BE49-F238E27FC236}">
                            <a16:creationId xmlns:a16="http://schemas.microsoft.com/office/drawing/2014/main" id="{C1DF2D74-9EF6-4462-AE98-28F79315EE3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48050" y="1800225"/>
                          <a:ext cx="4125" cy="5657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9" name="Rectangle 357">
                        <a:extLst>
                          <a:ext uri="{FF2B5EF4-FFF2-40B4-BE49-F238E27FC236}">
                            <a16:creationId xmlns:a16="http://schemas.microsoft.com/office/drawing/2014/main" id="{4E52663F-FB2D-4CDE-B793-DA3AD7535267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600450" y="1952625"/>
                          <a:ext cx="4125" cy="56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0" name="Freeform 358">
                        <a:extLst>
                          <a:ext uri="{FF2B5EF4-FFF2-40B4-BE49-F238E27FC236}">
                            <a16:creationId xmlns:a16="http://schemas.microsoft.com/office/drawing/2014/main" id="{9B85C001-96B5-4191-BD83-F1AE9787CE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1" name="Freeform 359">
                        <a:extLst>
                          <a:ext uri="{FF2B5EF4-FFF2-40B4-BE49-F238E27FC236}">
                            <a16:creationId xmlns:a16="http://schemas.microsoft.com/office/drawing/2014/main" id="{B00617CA-E88E-4850-B8C1-780ED964D1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5144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2" name="Freeform 360">
                        <a:extLst>
                          <a:ext uri="{FF2B5EF4-FFF2-40B4-BE49-F238E27FC236}">
                            <a16:creationId xmlns:a16="http://schemas.microsoft.com/office/drawing/2014/main" id="{66CA2B40-037B-48BF-B5ED-187D395D95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57525" y="1781175"/>
                          <a:ext cx="66006" cy="8082"/>
                        </a:xfrm>
                        <a:custGeom>
                          <a:avLst/>
                          <a:gdLst>
                            <a:gd name="T0" fmla="*/ 9 w 9"/>
                            <a:gd name="T1" fmla="*/ 0 h 1"/>
                            <a:gd name="T2" fmla="*/ 1 w 9"/>
                            <a:gd name="T3" fmla="*/ 0 h 1"/>
                            <a:gd name="T4" fmla="*/ 0 w 9"/>
                            <a:gd name="T5" fmla="*/ 1 h 1"/>
                            <a:gd name="T6" fmla="*/ 9 w 9"/>
                            <a:gd name="T7" fmla="*/ 1 h 1"/>
                            <a:gd name="T8" fmla="*/ 9 w 9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">
                              <a:moveTo>
                                <a:pt x="9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0" y="0"/>
                                <a:pt x="0" y="1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3" name="Freeform 361">
                        <a:extLst>
                          <a:ext uri="{FF2B5EF4-FFF2-40B4-BE49-F238E27FC236}">
                            <a16:creationId xmlns:a16="http://schemas.microsoft.com/office/drawing/2014/main" id="{38A0F7B5-908D-49B1-8439-675EEF6947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1362075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1 w 2"/>
                            <a:gd name="T5" fmla="*/ 2 h 2"/>
                            <a:gd name="T6" fmla="*/ 1 w 2"/>
                            <a:gd name="T7" fmla="*/ 1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4" name="Freeform 362">
                        <a:extLst>
                          <a:ext uri="{FF2B5EF4-FFF2-40B4-BE49-F238E27FC236}">
                            <a16:creationId xmlns:a16="http://schemas.microsoft.com/office/drawing/2014/main" id="{805B7037-8501-4A66-ACE3-15A2D11673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002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5" name="Freeform 363">
                        <a:extLst>
                          <a:ext uri="{FF2B5EF4-FFF2-40B4-BE49-F238E27FC236}">
                            <a16:creationId xmlns:a16="http://schemas.microsoft.com/office/drawing/2014/main" id="{3A8C007E-3D04-46A5-A77A-8D92139764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383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6" name="Freeform 364">
                        <a:extLst>
                          <a:ext uri="{FF2B5EF4-FFF2-40B4-BE49-F238E27FC236}">
                            <a16:creationId xmlns:a16="http://schemas.microsoft.com/office/drawing/2014/main" id="{F9214A01-DD0A-49E6-A96F-D36FBF4A70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1457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7" name="Freeform 365">
                        <a:extLst>
                          <a:ext uri="{FF2B5EF4-FFF2-40B4-BE49-F238E27FC236}">
                            <a16:creationId xmlns:a16="http://schemas.microsoft.com/office/drawing/2014/main" id="{A98BDC3D-B038-4ED6-A695-2F0C13EF82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3362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8" name="Freeform 366">
                        <a:extLst>
                          <a:ext uri="{FF2B5EF4-FFF2-40B4-BE49-F238E27FC236}">
                            <a16:creationId xmlns:a16="http://schemas.microsoft.com/office/drawing/2014/main" id="{4ABF6EC3-5625-4EC1-A790-04AF932C92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0977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9" name="Freeform 367">
                        <a:extLst>
                          <a:ext uri="{FF2B5EF4-FFF2-40B4-BE49-F238E27FC236}">
                            <a16:creationId xmlns:a16="http://schemas.microsoft.com/office/drawing/2014/main" id="{5321A4FC-F422-45AE-AE8C-324955D5ED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2882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0" name="Freeform 368">
                        <a:extLst>
                          <a:ext uri="{FF2B5EF4-FFF2-40B4-BE49-F238E27FC236}">
                            <a16:creationId xmlns:a16="http://schemas.microsoft.com/office/drawing/2014/main" id="{4E6B1FDF-A3CD-4AD1-97DC-48BE229E7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19425" y="21621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1" name="Freeform 369">
                        <a:extLst>
                          <a:ext uri="{FF2B5EF4-FFF2-40B4-BE49-F238E27FC236}">
                            <a16:creationId xmlns:a16="http://schemas.microsoft.com/office/drawing/2014/main" id="{506C3F1D-E4A6-44B5-ADF1-5CA2254765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23145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2" name="Freeform 370">
                        <a:extLst>
                          <a:ext uri="{FF2B5EF4-FFF2-40B4-BE49-F238E27FC236}">
                            <a16:creationId xmlns:a16="http://schemas.microsoft.com/office/drawing/2014/main" id="{4758E801-C2F1-4324-9AF9-85F03681D7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21812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3" name="Freeform 371">
                        <a:extLst>
                          <a:ext uri="{FF2B5EF4-FFF2-40B4-BE49-F238E27FC236}">
                            <a16:creationId xmlns:a16="http://schemas.microsoft.com/office/drawing/2014/main" id="{FD28AC5F-273B-4870-9DAD-FFF3322F3FC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23336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4" name="Freeform 372">
                        <a:extLst>
                          <a:ext uri="{FF2B5EF4-FFF2-40B4-BE49-F238E27FC236}">
                            <a16:creationId xmlns:a16="http://schemas.microsoft.com/office/drawing/2014/main" id="{09DD7CDC-8741-4CAD-810D-7144275708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89547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5" name="Freeform 373">
                        <a:extLst>
                          <a:ext uri="{FF2B5EF4-FFF2-40B4-BE49-F238E27FC236}">
                            <a16:creationId xmlns:a16="http://schemas.microsoft.com/office/drawing/2014/main" id="{463913FE-720E-424E-8C7F-FA633CC0C6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91452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6" name="Freeform 374">
                        <a:extLst>
                          <a:ext uri="{FF2B5EF4-FFF2-40B4-BE49-F238E27FC236}">
                            <a16:creationId xmlns:a16="http://schemas.microsoft.com/office/drawing/2014/main" id="{1C8CC451-62B8-4C78-9AC6-697C2020D57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152650"/>
                          <a:ext cx="61879" cy="12123"/>
                        </a:xfrm>
                        <a:custGeom>
                          <a:avLst/>
                          <a:gdLst>
                            <a:gd name="T0" fmla="*/ 8 w 9"/>
                            <a:gd name="T1" fmla="*/ 0 h 2"/>
                            <a:gd name="T2" fmla="*/ 0 w 9"/>
                            <a:gd name="T3" fmla="*/ 2 h 2"/>
                            <a:gd name="T4" fmla="*/ 0 w 9"/>
                            <a:gd name="T5" fmla="*/ 2 h 2"/>
                            <a:gd name="T6" fmla="*/ 1 w 9"/>
                            <a:gd name="T7" fmla="*/ 2 h 2"/>
                            <a:gd name="T8" fmla="*/ 1 w 9"/>
                            <a:gd name="T9" fmla="*/ 2 h 2"/>
                            <a:gd name="T10" fmla="*/ 9 w 9"/>
                            <a:gd name="T11" fmla="*/ 1 h 2"/>
                            <a:gd name="T12" fmla="*/ 8 w 9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9" h="2">
                              <a:moveTo>
                                <a:pt x="8" y="0"/>
                              </a:move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7" name="Freeform 375">
                        <a:extLst>
                          <a:ext uri="{FF2B5EF4-FFF2-40B4-BE49-F238E27FC236}">
                            <a16:creationId xmlns:a16="http://schemas.microsoft.com/office/drawing/2014/main" id="{49477DBB-76EF-416E-A54F-6B709C6259E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53097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8" name="Freeform 376">
                        <a:extLst>
                          <a:ext uri="{FF2B5EF4-FFF2-40B4-BE49-F238E27FC236}">
                            <a16:creationId xmlns:a16="http://schemas.microsoft.com/office/drawing/2014/main" id="{09FE28CE-ED9E-4209-94FA-97BE4E046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66925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9" name="Freeform 377">
                        <a:extLst>
                          <a:ext uri="{FF2B5EF4-FFF2-40B4-BE49-F238E27FC236}">
                            <a16:creationId xmlns:a16="http://schemas.microsoft.com/office/drawing/2014/main" id="{8DF3FF5C-4246-4332-B066-C1CA1EF2E2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67000" y="19431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0" name="Freeform 378">
                        <a:extLst>
                          <a:ext uri="{FF2B5EF4-FFF2-40B4-BE49-F238E27FC236}">
                            <a16:creationId xmlns:a16="http://schemas.microsoft.com/office/drawing/2014/main" id="{64D0E4C0-09BF-4622-A703-1E94B2CB9A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19400" y="20955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1" name="Freeform 379">
                        <a:extLst>
                          <a:ext uri="{FF2B5EF4-FFF2-40B4-BE49-F238E27FC236}">
                            <a16:creationId xmlns:a16="http://schemas.microsoft.com/office/drawing/2014/main" id="{CAAE0CEC-2388-4852-B507-BAE47F4E9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0502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2" name="Freeform 380">
                        <a:extLst>
                          <a:ext uri="{FF2B5EF4-FFF2-40B4-BE49-F238E27FC236}">
                            <a16:creationId xmlns:a16="http://schemas.microsoft.com/office/drawing/2014/main" id="{5C342AD3-388A-4831-9411-0D43C76405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2407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3" name="Freeform 381">
                        <a:extLst>
                          <a:ext uri="{FF2B5EF4-FFF2-40B4-BE49-F238E27FC236}">
                            <a16:creationId xmlns:a16="http://schemas.microsoft.com/office/drawing/2014/main" id="{5ECCCA1F-8C8F-4854-A9D4-88B7AAE726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66900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0 w 2"/>
                            <a:gd name="T5" fmla="*/ 2 h 2"/>
                            <a:gd name="T6" fmla="*/ 0 w 2"/>
                            <a:gd name="T7" fmla="*/ 2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4" name="Freeform 382">
                        <a:extLst>
                          <a:ext uri="{FF2B5EF4-FFF2-40B4-BE49-F238E27FC236}">
                            <a16:creationId xmlns:a16="http://schemas.microsoft.com/office/drawing/2014/main" id="{E33805AD-97AA-41BB-A0D9-08C0BFC6A5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809750"/>
                          <a:ext cx="4125" cy="0"/>
                        </a:xfrm>
                        <a:custGeom>
                          <a:avLst/>
                          <a:gdLst>
                            <a:gd name="T0" fmla="*/ 0 w 1"/>
                            <a:gd name="T1" fmla="*/ 0 w 1"/>
                            <a:gd name="T2" fmla="*/ 1 w 1"/>
                            <a:gd name="T3" fmla="*/ 1 w 1"/>
                            <a:gd name="T4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5" name="Freeform 383">
                        <a:extLst>
                          <a:ext uri="{FF2B5EF4-FFF2-40B4-BE49-F238E27FC236}">
                            <a16:creationId xmlns:a16="http://schemas.microsoft.com/office/drawing/2014/main" id="{D64D3F88-FD2E-4C16-9FFF-E89167F6636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6690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6" name="Freeform 384">
                        <a:extLst>
                          <a:ext uri="{FF2B5EF4-FFF2-40B4-BE49-F238E27FC236}">
                            <a16:creationId xmlns:a16="http://schemas.microsoft.com/office/drawing/2014/main" id="{3AEAF9CF-DAC3-4669-9B89-4907BA51D86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8595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7" name="Freeform 385">
                        <a:extLst>
                          <a:ext uri="{FF2B5EF4-FFF2-40B4-BE49-F238E27FC236}">
                            <a16:creationId xmlns:a16="http://schemas.microsoft.com/office/drawing/2014/main" id="{1711DFF0-8A19-42DE-8393-1C882B62220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2219325"/>
                          <a:ext cx="20627" cy="32328"/>
                        </a:xfrm>
                        <a:custGeom>
                          <a:avLst/>
                          <a:gdLst>
                            <a:gd name="T0" fmla="*/ 3 w 3"/>
                            <a:gd name="T1" fmla="*/ 0 h 5"/>
                            <a:gd name="T2" fmla="*/ 1 w 3"/>
                            <a:gd name="T3" fmla="*/ 4 h 5"/>
                            <a:gd name="T4" fmla="*/ 0 w 3"/>
                            <a:gd name="T5" fmla="*/ 5 h 5"/>
                            <a:gd name="T6" fmla="*/ 1 w 3"/>
                            <a:gd name="T7" fmla="*/ 5 h 5"/>
                            <a:gd name="T8" fmla="*/ 1 w 3"/>
                            <a:gd name="T9" fmla="*/ 5 h 5"/>
                            <a:gd name="T10" fmla="*/ 2 w 3"/>
                            <a:gd name="T11" fmla="*/ 3 h 5"/>
                            <a:gd name="T12" fmla="*/ 3 w 3"/>
                            <a:gd name="T13" fmla="*/ 1 h 5"/>
                            <a:gd name="T14" fmla="*/ 3 w 3"/>
                            <a:gd name="T15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" h="5">
                              <a:moveTo>
                                <a:pt x="3" y="0"/>
                              </a:move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2" y="3"/>
                                <a:pt x="2" y="3"/>
                                <a:pt x="2" y="3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8" name="Rectangle 386">
                        <a:extLst>
                          <a:ext uri="{FF2B5EF4-FFF2-40B4-BE49-F238E27FC236}">
                            <a16:creationId xmlns:a16="http://schemas.microsoft.com/office/drawing/2014/main" id="{74972FF8-16B5-4350-9335-AEE261C047DC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971800" y="2352675"/>
                          <a:ext cx="4125" cy="4041"/>
                        </a:xfrm>
                        <a:prstGeom prst="rect">
                          <a:avLst/>
                        </a:pr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9" name="Freeform 387">
                        <a:extLst>
                          <a:ext uri="{FF2B5EF4-FFF2-40B4-BE49-F238E27FC236}">
                            <a16:creationId xmlns:a16="http://schemas.microsoft.com/office/drawing/2014/main" id="{807F8D95-D2B2-4F32-9BE1-455B31FD800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" y="4667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0" name="AutoShape 389">
                        <a:extLst>
                          <a:ext uri="{FF2B5EF4-FFF2-40B4-BE49-F238E27FC236}">
                            <a16:creationId xmlns:a16="http://schemas.microsoft.com/office/drawing/2014/main" id="{D1DAA6C9-4F8F-45DE-88C7-CD591E3160E9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3695700" y="18573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1" name="Freeform 391">
                        <a:extLst>
                          <a:ext uri="{FF2B5EF4-FFF2-40B4-BE49-F238E27FC236}">
                            <a16:creationId xmlns:a16="http://schemas.microsoft.com/office/drawing/2014/main" id="{4C83E436-45E3-4F2E-8AB3-C434FFEE72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419475" y="26003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2" name="Freeform 392">
                        <a:extLst>
                          <a:ext uri="{FF2B5EF4-FFF2-40B4-BE49-F238E27FC236}">
                            <a16:creationId xmlns:a16="http://schemas.microsoft.com/office/drawing/2014/main" id="{67BAC354-1FEE-4D08-92F5-F3B80624F7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48100" y="217170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3" name="Freeform 393">
                        <a:extLst>
                          <a:ext uri="{FF2B5EF4-FFF2-40B4-BE49-F238E27FC236}">
                            <a16:creationId xmlns:a16="http://schemas.microsoft.com/office/drawing/2014/main" id="{6F9AA552-4111-4E3B-83B3-EF4DFC5304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4324350" y="24288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4" name="AutoShape 389">
                        <a:extLst>
                          <a:ext uri="{FF2B5EF4-FFF2-40B4-BE49-F238E27FC236}">
                            <a16:creationId xmlns:a16="http://schemas.microsoft.com/office/drawing/2014/main" id="{AD8DFCCD-7089-4FD7-B0C1-0217B93C46B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1781175" y="20859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5" name="Freeform 391">
                        <a:extLst>
                          <a:ext uri="{FF2B5EF4-FFF2-40B4-BE49-F238E27FC236}">
                            <a16:creationId xmlns:a16="http://schemas.microsoft.com/office/drawing/2014/main" id="{30BB1EAF-97A2-4FCD-A8C1-08ECAFE330F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76225" y="33051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6" name="Freeform 392">
                        <a:extLst>
                          <a:ext uri="{FF2B5EF4-FFF2-40B4-BE49-F238E27FC236}">
                            <a16:creationId xmlns:a16="http://schemas.microsoft.com/office/drawing/2014/main" id="{7A210B89-AF06-4001-B109-C5B769ABEF3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066925" y="23907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7" name="Freeform 393">
                        <a:extLst>
                          <a:ext uri="{FF2B5EF4-FFF2-40B4-BE49-F238E27FC236}">
                            <a16:creationId xmlns:a16="http://schemas.microsoft.com/office/drawing/2014/main" id="{72456A56-6A3E-42C4-8217-99A0F08086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533650" y="262890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8" name="AutoShape 389">
                        <a:extLst>
                          <a:ext uri="{FF2B5EF4-FFF2-40B4-BE49-F238E27FC236}">
                            <a16:creationId xmlns:a16="http://schemas.microsoft.com/office/drawing/2014/main" id="{B1B35B67-6351-4D6D-B432-05723A770CC0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619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9" name="Freeform 391">
                        <a:extLst>
                          <a:ext uri="{FF2B5EF4-FFF2-40B4-BE49-F238E27FC236}">
                            <a16:creationId xmlns:a16="http://schemas.microsoft.com/office/drawing/2014/main" id="{561DF431-4994-48A7-A2AF-6B6BAE5CFB2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1000" y="4038600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0" name="Freeform 392">
                        <a:extLst>
                          <a:ext uri="{FF2B5EF4-FFF2-40B4-BE49-F238E27FC236}">
                            <a16:creationId xmlns:a16="http://schemas.microsoft.com/office/drawing/2014/main" id="{0C38DB04-4DEA-4B4E-B333-400E4DE74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742950" y="374332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1" name="Freeform 393">
                        <a:extLst>
                          <a:ext uri="{FF2B5EF4-FFF2-40B4-BE49-F238E27FC236}">
                            <a16:creationId xmlns:a16="http://schemas.microsoft.com/office/drawing/2014/main" id="{7ACED83C-7BA4-4922-89E1-606CDA685A8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057275" y="41052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2" name="Freeform 392">
                        <a:extLst>
                          <a:ext uri="{FF2B5EF4-FFF2-40B4-BE49-F238E27FC236}">
                            <a16:creationId xmlns:a16="http://schemas.microsoft.com/office/drawing/2014/main" id="{DE3C9098-FED2-4C62-B21F-0E2D381191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304925" y="36099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3" name="AutoShape 389">
                        <a:extLst>
                          <a:ext uri="{FF2B5EF4-FFF2-40B4-BE49-F238E27FC236}">
                            <a16:creationId xmlns:a16="http://schemas.microsoft.com/office/drawing/2014/main" id="{547CD73F-59F0-4720-8AD5-7AC9BABA7BF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5530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4" name="Freeform 391">
                        <a:extLst>
                          <a:ext uri="{FF2B5EF4-FFF2-40B4-BE49-F238E27FC236}">
                            <a16:creationId xmlns:a16="http://schemas.microsoft.com/office/drawing/2014/main" id="{BB873352-2C10-4096-B361-A2D1FC39A1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410200" y="39147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5" name="Freeform 392">
                        <a:extLst>
                          <a:ext uri="{FF2B5EF4-FFF2-40B4-BE49-F238E27FC236}">
                            <a16:creationId xmlns:a16="http://schemas.microsoft.com/office/drawing/2014/main" id="{B216A101-9181-4467-80B1-FC83F36257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991225" y="360045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6" name="Freeform 393">
                        <a:extLst>
                          <a:ext uri="{FF2B5EF4-FFF2-40B4-BE49-F238E27FC236}">
                            <a16:creationId xmlns:a16="http://schemas.microsoft.com/office/drawing/2014/main" id="{44530C30-9BDA-4B57-AEE0-07FFF6E33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6029325" y="405765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8" name="Freeform 391">
                        <a:extLst>
                          <a:ext uri="{FF2B5EF4-FFF2-40B4-BE49-F238E27FC236}">
                            <a16:creationId xmlns:a16="http://schemas.microsoft.com/office/drawing/2014/main" id="{E833A422-4581-40A3-BB5F-1126E28AA5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172075" y="34766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5A164C5" id="Group 412" o:spid="_x0000_s1026" alt="&quot;&quot;" style="position:absolute;margin-left:0;margin-top:0;width:525.65pt;height:360.1pt;z-index:251731968;mso-width-percent:1000;mso-height-percent:1000;mso-position-horizontal:center;mso-position-horizontal-relative:page;mso-position-vertical:center;mso-position-vertical-relative:page;mso-width-percent:1000;mso-height-percent:1000" coordsize="66756,4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">
              <v:rect id="Rectangle 3" o:spid="_x0000_s1027" style="position:absolute;left:1544;top:1;width:64196;height:45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" fillcolor="white [3212]" stroked="f"/>
              <v:shape id="Freeform 5" o:spid="_x0000_s1028" style="position:absolute;left:33623;top:190;width:16625;height:19437;visibility:visible;mso-wrap-style:square;v-text-anchor:top" coordsize="235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" path="m235,117c235,52,182,,117,,52,,,52,,117v,63,50,143,112,147c110,267,107,269,105,270v-5,2,-1,8,1,9c108,280,117,281,117,281v,,9,-1,11,-2c130,278,134,272,129,270v-2,-1,-4,-3,-7,-6c185,260,235,180,235,117e" fillcolor="#b6d429 [3205]" stroked="f">
                <v:path arrowok="t" o:connecttype="custom" o:connectlocs="1662516,809311;827721,0;0,809311;792348,1826139;742826,1867642;749901,1929897;827721,1943731;905541,1929897;912615,1867642;863093,1826139;1662516,809311" o:connectangles="0,0,0,0,0,0,0,0,0,0,0"/>
              </v:shape>
              <v:shape id="Freeform 6" o:spid="_x0000_s1029" style="position:absolute;left:41433;top:18383;width:83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" path="m1,v,,,,,c1,,1,,1,t,c1,,1,,1,v,,,,,m1,v,,,,,c1,,1,,1,t,c1,,1,,1,v,,,,,m,c,,,,,,,,,,,m,c,,,,,,,,,,,m,c,,,,,,,,,,,m,c,,,,,,,,,,,e" fillcolor="#dae994" stroked="f">
                <v:path arrowok="t" o:connecttype="custom" o:connectlocs="8251,0;8251,0;8251,0;8251,0;8251,0;8251,0;8251,0;8251,0;8251,0;8251,0;8251,0;8251,0;0,0;0,0;0,0;0,0;0,0;0,0;0,0;0,0;0,0;0,0;0,0;0,0" o:connectangles="0,0,0,0,0,0,0,0,0,0,0,0,0,0,0,0,0,0,0,0,0,0,0,0"/>
                <o:lock v:ext="edit" verticies="t"/>
              </v:shape>
              <v:shape id="Freeform 7" o:spid="_x0000_s1030" style="position:absolute;left:37338;top:11144;width:10065;height:8445;visibility:visible;mso-wrap-style:square;v-text-anchor:top" coordsize="142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" path="m136,c115,28,85,52,44,52,30,52,18,51,9,49,6,59,3,68,,77v17,15,36,26,58,28c58,105,58,105,58,105v,,,,,c58,105,58,105,58,105v,,,,,c58,105,58,105,58,105v,,,,,c58,105,58,105,58,105v1,,1,,1,c59,105,59,105,59,105v,,,,,c59,105,59,105,59,105v,,,,,c59,105,59,105,59,105v,,,,,c59,105,59,105,59,105v,,,,,c59,105,59,105,59,105v,,,,,c57,108,54,110,52,111v-2,,-2,2,-2,3c50,116,52,120,53,120v2,1,11,2,11,2c64,122,73,121,75,120v1,,4,-4,4,-6c79,113,78,111,76,111v-2,-1,-4,-3,-7,-6c69,105,69,105,69,105v,,,,,c97,103,122,86,142,63,137,42,134,21,136,e" fillcolor="#879e1e [2405]" stroked="f">
                <v:path arrowok="t" o:connecttype="custom" o:connectlocs="964054,0;311900,359982;63798,339214;0,533050;411141,726887;411141,726887;411141,726887;411141,726887;411141,726887;411141,726887;411141,726887;411141,726887;418229,726887;418229,726887;418229,726887;418229,726887;418229,726887;418229,726887;418229,726887;418229,726887;418229,726887;418229,726887;418229,726887;368609,768423;354432,789191;375698,830728;453673,844573;531648,830728;560002,789191;538736,768423;489116,726887;489116,726887;489116,726887;1006586,436132;964054,0" o:connectangles="0,0,0,0,0,0,0,0,0,0,0,0,0,0,0,0,0,0,0,0,0,0,0,0,0,0,0,0,0,0,0,0,0,0,0"/>
              </v:shape>
              <v:shape id="Freeform 8" o:spid="_x0000_s1031" style="position:absolute;left:36195;top:952;width:7301;height:4970;visibility:visible;mso-wrap-style:square;v-text-anchor:top" coordsize="103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" path="m88,c80,,70,2,67,3,48,8,29,16,16,30,9,37,4,44,,51v5,6,10,14,14,21c15,72,15,71,16,70,22,58,33,48,44,39,50,35,56,30,63,27,75,23,94,25,99,11,103,3,96,,88,e" fillcolor="#d3e67d [1941]" stroked="f">
                <v:path arrowok="t" o:connecttype="custom" o:connectlocs="623849,0;474976,20710;113427,207103;0,352074;99249,497046;113427,483239;311925,269233;446619,186392;701830,75938;623849,0" o:connectangles="0,0,0,0,0,0,0,0,0,0"/>
              </v:shape>
              <v:shape id="Freeform 9" o:spid="_x0000_s1032" style="position:absolute;left:47244;top:11525;width:18894;height:21862;visibility:visible;mso-wrap-style:square;v-text-anchor:top" coordsize="267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" path="m264,140c267,68,211,7,139,4,67,,6,56,3,129,,199,52,290,121,297v-3,3,-6,6,-8,7c107,305,111,313,114,314v2,1,12,2,12,2c126,316,136,316,138,315v2,-1,7,-8,2,-10c137,304,134,301,132,298v70,-2,129,-88,132,-158e" fillcolor="#7ecad9 [3206]" stroked="f">
                <v:path arrowok="t" o:connecttype="custom" o:connectlocs="1868181,968566;983625,27673;21229,892464;856249,2054744;799638,2103172;806714,2172355;891632,2186192;976549,2179274;990702,2110090;934090,2061662;1868181,968566" o:connectangles="0,0,0,0,0,0,0,0,0,0,0"/>
              </v:shape>
              <v:shape id="Freeform 10" o:spid="_x0000_s1033" style="position:absolute;left:55721;top:21050;width:10189;height:11072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" path="m1,160v,,,,,c1,160,1,160,1,160t,c1,160,1,160,1,160v,,,,,m,160v,,,,,c,160,,160,,160t,c,160,,160,,160v,,,,,m,160v,,,,,c,160,,160,,160t,c,160,,160,,160v,,,,,m,160v,,,,,c,160,,160,,160m144,v,1,,2,,3c144,2,144,1,144,t,c144,,144,,144,v,,,,,m144,v,,,,,c144,,144,,144,e" fillcolor="#bee4ec" stroked="f">
                <v:path arrowok="t" o:connecttype="custom" o:connectlocs="7076,1107240;7076,1107240;7076,1107240;7076,1107240;7076,1107240;7076,1107240;0,1107240;0,1107240;0,1107240;0,1107240;0,1107240;0,1107240;0,1107240;0,1107240;0,1107240;0,1107240;0,1107240;0,1107240;0,1107240;0,1107240;0,1107240;1018962,0;1018962,20761;1018962,0;1018962,0;1018962,0;1018962,0;1018962,0;1018962,0;1018962,0" o:connectangles="0,0,0,0,0,0,0,0,0,0,0,0,0,0,0,0,0,0,0,0,0,0,0,0,0,0,0,0,0,0"/>
                <o:lock v:ext="edit" verticies="t"/>
              </v:shape>
              <v:shape id="Freeform 11" o:spid="_x0000_s1034" style="position:absolute;left:48577;top:18192;width:17326;height:15194;visibility:visible;mso-wrap-style:square;v-text-anchor:top" coordsize="245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" path="m239,v,,-42,142,-146,142c91,142,90,142,88,142,28,139,12,123,,110v20,46,56,86,101,91c101,201,101,201,101,201v,,,,,c101,201,101,201,101,201v,,,,,c101,201,101,201,101,201v,,,,,c101,201,101,201,101,201v,,,,,c101,201,101,201,101,201v1,,1,,1,c102,201,102,201,102,201v,,,,,c102,201,102,201,102,201v,,,,,c102,201,102,201,102,201v,,,,,c99,204,96,207,94,208v-2,,-3,1,-3,3c91,214,93,217,95,218v2,1,12,2,12,2c107,220,107,220,107,220v2,,10,,12,-1c120,218,123,215,123,212v,-1,-1,-3,-2,-3c118,208,115,205,113,202v,,,,,c113,202,113,202,113,202,183,200,242,114,245,44v,,,,,c245,43,245,42,245,41v,,,,,c245,41,245,41,245,41v,,,,,c245,41,245,41,245,41,245,26,243,13,239,e" fillcolor="#3baec5 [2406]" stroked="f">
                <v:path arrowok="t" o:connecttype="custom" o:connectlocs="1690215,0;657699,980719;622339,980719;0,759712;714275,1388201;714275,1388201;714275,1388201;714275,1388201;714275,1388201;714275,1388201;714275,1388201;714275,1388201;714275,1388201;714275,1388201;721347,1388201;721347,1388201;721347,1388201;721347,1388201;721347,1388201;721347,1388201;721347,1388201;664771,1436546;643555,1457266;671843,1505611;756707,1519424;756707,1519424;841571,1512518;869860,1464172;855715,1443453;799139,1395107;799139,1395107;799139,1395107;1732647,303885;1732647,303885;1732647,283165;1732647,283165;1732647,283165;1732647,283165;1732647,283165;1690215,0" o:connectangles="0,0,0,0,0,0,0,0,0,0,0,0,0,0,0,0,0,0,0,0,0,0,0,0,0,0,0,0,0,0,0,0,0,0,0,0,0,0,0,0"/>
              </v:shape>
              <v:shape id="Freeform 12" o:spid="_x0000_s1035" style="position:absolute;left:46005;top:1143;width:20751;height:22589;visibility:visible;mso-wrap-style:square;v-text-anchor:top" coordsize="293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" path="m273,184c293,114,253,41,183,21,113,,39,41,19,111,,180,29,281,95,305v-3,2,-7,4,-9,4c80,310,82,318,84,320v2,1,12,5,12,5c96,325,105,327,108,326v2,,9,-6,4,-9c110,315,108,312,106,308v69,15,148,-56,167,-124e" fillcolor="#ff7278 [3207]" stroked="f">
                <v:path arrowok="t" o:connecttype="custom" o:connectlocs="1933409,1271080;1296022,145069;134560,766793;672798,2106953;609059,2134585;594895,2210574;679880,2245114;764865,2252022;793194,2189850;750701,2127677;1933409,1271080" o:connectangles="0,0,0,0,0,0,0,0,0,0,0"/>
              </v:shape>
              <v:shape id="Freeform 13" o:spid="_x0000_s1036" style="position:absolute;left:60388;top:10763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" path="m3,c2,,,1,,2,,4,1,5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14" o:spid="_x0000_s1037" style="position:absolute;left:61531;top:6477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" path="m4,c2,,1,1,1,3,,4,1,6,3,7v,,,,1,c5,7,6,6,7,4,7,3,6,1,5,1,4,,4,,4,e" fillcolor="#ff151e [2407]" stroked="f">
                <v:path arrowok="t" o:connecttype="custom" o:connectlocs="28288,0;7072,20782;21216,48492;28288,48492;49504,27710;35360,6927;28288,0" o:connectangles="0,0,0,0,0,0,0"/>
              </v:shape>
              <v:shape id="Freeform 15" o:spid="_x0000_s1038" style="position:absolute;left:63055;top:9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" path="m4,c2,,1,1,,2,,4,1,6,3,6v,,,,1,c5,6,6,5,7,4,7,2,6,,4,v,,,,,e" fillcolor="#ff151e [2407]" stroked="f">
                <v:path arrowok="t" o:connecttype="custom" o:connectlocs="28288,0;0,13470;21216,40410;28288,40410;49504,26940;28288,0;28288,0" o:connectangles="0,0,0,0,0,0,0"/>
              </v:shape>
              <v:shape id="Freeform 16" o:spid="_x0000_s1039" style="position:absolute;left:58769;top:8001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" path="m3,c2,,1,1,,3,,4,1,6,2,7v1,,1,,1,c5,7,6,6,6,4,7,3,6,1,4,v,,,,-1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17" o:spid="_x0000_s1040" style="position:absolute;left:60007;top:3810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" path="m4,c2,,1,1,1,2,,4,1,6,3,6v,,1,,1,c5,6,6,5,7,4,7,2,6,1,5,,4,,4,,4,e" fillcolor="#ff151e [2407]" stroked="f">
                <v:path arrowok="t" o:connecttype="custom" o:connectlocs="28288,0;7072,14817;21216,44451;28288,44451;49504,29634;35360,0;28288,0" o:connectangles="0,0,0,0,0,0,0"/>
              </v:shape>
              <v:shape id="Freeform 18" o:spid="_x0000_s1041" style="position:absolute;left:55911;top:962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" path="m4,c2,,1,1,1,2,,4,1,6,3,6v,,1,1,1,1c5,7,7,6,7,4,7,3,6,1,5,,4,,4,,4,e" fillcolor="#ff151e [2407]" stroked="f">
                <v:path arrowok="t" o:connecttype="custom" o:connectlocs="28288,0;7072,13855;21216,41565;28288,48492;49504,27710;35360,0;28288,0" o:connectangles="0,0,0,0,0,0,0"/>
              </v:shape>
              <v:shape id="Freeform 19" o:spid="_x0000_s1042" style="position:absolute;left:57245;top:5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" path="m3,c2,,1,1,,2,,4,1,6,3,6v,,,,,c5,6,6,5,6,4,7,2,6,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20" o:spid="_x0000_s1043" style="position:absolute;left:59055;top:15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" path="m4,c2,,1,1,1,2,,4,1,6,3,6v,,,,1,c5,6,6,5,7,4,7,2,6,1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21" o:spid="_x0000_s1044" style="position:absolute;left:56292;top:16573;width:495;height:445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" path="m3,c2,,,1,,2,,4,1,6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22" o:spid="_x0000_s1045" style="position:absolute;left:61817;top:13525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" path="m4,c3,,1,1,1,2,,4,1,6,3,6v,,1,,1,c5,6,7,6,7,4,8,2,7,1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23" o:spid="_x0000_s1046" style="position:absolute;left:57531;top:12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" path="m4,c2,,1,,1,2,,4,1,5,3,6v,,,,1,c5,6,6,5,7,4,7,2,6,,5,,4,,4,,4,e" fillcolor="#ff151e [2407]" stroked="f">
                <v:path arrowok="t" o:connecttype="custom" o:connectlocs="28288,0;7072,13470;21216,40410;28288,40410;49504,26940;35360,0;28288,0" o:connectangles="0,0,0,0,0,0,0"/>
              </v:shape>
              <v:shape id="Freeform 24" o:spid="_x0000_s1047" style="position:absolute;left:53530;top:18097;width:413;height:81;visibility:visible;mso-wrap-style:square;v-text-anchor:top" coordsize="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" path="m3,c2,,1,,,1v2,,4,,6,c5,1,4,,4,,3,,3,,3,e" fillcolor="#ff3338" stroked="f">
                <v:path arrowok="t" o:connecttype="custom" o:connectlocs="20627,0;0,8082;41254,8082;27503,0;20627,0" o:connectangles="0,0,0,0,0"/>
              </v:shape>
              <v:shape id="Freeform 25" o:spid="_x0000_s1048" style="position:absolute;left:54768;top:1381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Ag1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X44E46ATP4AAAD//wMAUEsBAi0AFAAGAAgAAAAhANvh9svuAAAAhQEAABMAAAAAAAAAAAAAAAAA&#10;AAAAAFtDb250ZW50X1R5cGVzXS54bWxQSwECLQAUAAYACAAAACEAWvQsW78AAAAVAQAACwAAAAAA&#10;AAAAAAAAAAAfAQAAX3JlbHMvLnJlbHNQSwECLQAUAAYACAAAACEAJPAINcAAAADcAAAADwAAAAAA&#10;AAAAAAAAAAAHAgAAZHJzL2Rvd25yZXYueG1sUEsFBgAAAAADAAMAtwAAAPQCAAAAAA==&#10;" path="m3,c2,,1,1,,3,,4,1,6,2,7v1,,1,,1,c5,7,6,6,6,4,7,3,6,1,4,1,4,,4,,3,e" fillcolor="#ff151e [2407]" stroked="f">
                <v:path arrowok="t" o:connecttype="custom" o:connectlocs="21216,0;0,20782;14144,48492;21216,48492;42432,27710;28288,6927;21216,0" o:connectangles="0,0,0,0,0,0,0"/>
              </v:shape>
              <v:shape id="Freeform 26" o:spid="_x0000_s1049" style="position:absolute;left:64674;top:12001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" path="m2,c1,,1,1,,2v,,,,,c1,1,1,,2,e" fillcolor="#ff3338" stroked="f">
                <v:path arrowok="t" o:connecttype="custom" o:connectlocs="16501,0;0,16164;0,16164;16501,0" o:connectangles="0,0,0,0"/>
              </v:shape>
              <v:shape id="Freeform 27" o:spid="_x0000_s1050" style="position:absolute;left:52292;top:22288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" path="m3,1c2,2,1,2,,2v,,,,,c1,2,2,2,3,1m4,v,,,,,c4,,4,,4,v,,,,,e" fillcolor="#7e5a66" stroked="f">
                <v:path arrowok="t" o:connecttype="custom" o:connectlocs="21658,6062;0,12123;0,12123;21658,6062;28877,0;28877,0;28877,0;28877,0" o:connectangles="0,0,0,0,0,0,0,0"/>
                <o:lock v:ext="edit" verticies="t"/>
              </v:shape>
              <v:shape id="Freeform 28" o:spid="_x0000_s1051" style="position:absolute;left:51625;top:8382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" path="m4,c2,,1,,1,2,,4,1,5,3,6v,,,,1,c5,6,6,5,7,4,7,2,6,,4,v,,,,,e" fillcolor="#ff151e [2407]" stroked="f">
                <v:path arrowok="t" o:connecttype="custom" o:connectlocs="28288,0;7072,14817;21216,44451;28288,44451;49504,29634;28288,0;28288,0" o:connectangles="0,0,0,0,0,0,0"/>
              </v:shape>
              <v:shape id="Freeform 29" o:spid="_x0000_s1052" style="position:absolute;left:54387;top:6858;width:578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" path="m4,c3,,1,1,1,2,,4,1,5,3,6v,,1,,1,c5,6,7,5,7,4,8,2,7,,5,,5,,4,,4,e" fillcolor="#ff151e [2407]" stroked="f">
                <v:path arrowok="t" o:connecttype="custom" o:connectlocs="28878,0;7219,13470;21658,40410;28878,40410;50536,26940;36097,0;28878,0" o:connectangles="0,0,0,0,0,0,0"/>
              </v:shape>
              <v:shape id="Freeform 30" o:spid="_x0000_s1053" style="position:absolute;left:50101;top:561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" path="m4,c2,,1,1,1,2,,4,1,6,3,6v,,,,,c4,5,5,4,7,2,6,1,6,1,5,,4,,4,,4,e" fillcolor="#ff151e [2407]" stroked="f">
                <v:path arrowok="t" o:connecttype="custom" o:connectlocs="28288,0;7072,13470;21216,40410;21216,40410;49504,13470;35360,0;28288,0" o:connectangles="0,0,0,0,0,0,0"/>
              </v:shape>
              <v:shape id="Freeform 31" o:spid="_x0000_s1054" style="position:absolute;left:55626;top:257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" path="m4,c2,,1,1,,3,,4,1,6,3,7v,,,,1,c5,7,6,6,7,5,7,3,6,1,4,1,4,,4,,4,e" fillcolor="#ff151e [2407]" stroked="f">
                <v:path arrowok="t" o:connecttype="custom" o:connectlocs="28288,0;0,20782;21216,48492;28288,48492;49504,34637;28288,6927;28288,0" o:connectangles="0,0,0,0,0,0,0"/>
              </v:shape>
              <v:shape id="Freeform 32" o:spid="_x0000_s1055" style="position:absolute;left:50387;top:12573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" path="m4,c3,,1,1,1,2,,4,1,6,3,6v,,1,,1,c5,6,7,5,7,4,8,2,7,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33" o:spid="_x0000_s1056" style="position:absolute;left:51911;top:1533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Qz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W04E46ATP4AAAD//wMAUEsBAi0AFAAGAAgAAAAhANvh9svuAAAAhQEAABMAAAAAAAAAAAAAAAAA&#10;AAAAAFtDb250ZW50X1R5cGVzXS54bWxQSwECLQAUAAYACAAAACEAWvQsW78AAAAVAQAACwAAAAAA&#10;AAAAAAAAAAAfAQAAX3JlbHMvLnJlbHNQSwECLQAUAAYACAAAACEA2oYEM8AAAADcAAAADwAAAAAA&#10;AAAAAAAAAAAHAgAAZHJzL2Rvd25yZXYueG1sUEsFBgAAAAADAAMAtwAAAPQCAAAAAA==&#10;" path="m4,c2,,1,1,1,3,,4,1,6,3,7v,,1,,1,c5,7,7,6,7,4,7,3,6,1,5,,4,,4,,4,e" fillcolor="#ff151e [2407]" stroked="f">
                <v:path arrowok="t" o:connecttype="custom" o:connectlocs="28288,0;7072,20782;21216,48492;28288,48492;49504,27710;35360,0;28288,0" o:connectangles="0,0,0,0,0,0,0"/>
              </v:shape>
              <v:shape id="Freeform 34" o:spid="_x0000_s1057" style="position:absolute;left:47625;top:1409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" path="m4,c2,,1,1,1,2,,4,1,5,3,6v,,,,1,c5,6,6,5,7,4,7,2,6,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35" o:spid="_x0000_s1058" style="position:absolute;left:53149;top:11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" path="m3,c2,,1,1,,2,,4,1,6,3,6v,,,,,c5,6,6,5,6,4,7,2,6,1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36" o:spid="_x0000_s1059" style="position:absolute;left:48863;top:981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" path="m3,c2,,,1,,3,,4,1,6,2,7v1,,1,,1,c5,7,6,6,6,5,7,3,6,1,4,1,4,,3,,3,e" fillcolor="#ff151e [2407]" stroked="f">
                <v:path arrowok="t" o:connecttype="custom" o:connectlocs="21216,0;0,20782;14144,48492;21216,48492;42432,34637;28288,6927;21216,0" o:connectangles="0,0,0,0,0,0,0"/>
              </v:shape>
              <v:shape id="Freeform 37" o:spid="_x0000_s1060" style="position:absolute;left:64484;top:13620;width:907;height:2263;visibility:visible;mso-wrap-style:square;v-text-anchor:top" coordsize="13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" path="m12,4c9,14,5,24,,33v,,,,,c5,24,9,14,12,4m13,1v,,,1,-1,2c13,2,13,1,13,1m13,v,,,,,c13,,13,,13,t,c13,,13,,13,v,,,,,e" fillcolor="#ffb8bb" stroked="f">
                <v:path arrowok="t" o:connecttype="custom" o:connectlocs="83777,27430;0,226297;0,226297;83777,27430;90758,6857;83777,20572;90758,6857;90758,0;90758,0;90758,0;90758,0;90758,0;90758,0" o:connectangles="0,0,0,0,0,0,0,0,0,0,0,0,0"/>
                <o:lock v:ext="edit" verticies="t"/>
              </v:shape>
              <v:shape id="Freeform 38" o:spid="_x0000_s1061" style="position:absolute;left:52482;top:15906;width:11964;height:6628;visibility:visible;mso-wrap-style:square;v-text-anchor:top" coordsize="16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" path="m3,91v,,,,,c3,91,3,91,3,91t,c3,91,3,91,3,91v,,,,,m3,91v,,,,,c3,91,3,91,3,91t,c3,91,3,91,3,91v,,,,,m2,91v1,,1,,1,c3,91,3,91,2,91t,c2,91,2,91,2,91v,,,,,m2,91v,,,,,c2,91,2,91,2,91t,c2,91,2,91,2,91v,,,,,m2,90v,,,1,,1c2,91,2,90,2,90t,c2,90,2,90,2,90v,,,,,m1,90v,,,,,c1,90,1,90,1,90t,c1,90,1,90,1,90v,,,,,m1,90v,,,,,c1,90,1,90,1,90t,c1,90,1,90,1,90v,,,,,m1,90v,,,,,c1,90,1,90,1,90m,90v,,,,,c,90,,90,,90t,c,90,,90,,90v,,,,,m169,c142,51,87,96,33,96v,,,,,c87,96,142,51,169,v,,,,,e" fillcolor="#7e929f" stroked="f">
                <v:path arrowok="t" o:connecttype="custom" o:connectlocs="21237,628210;21237,628210;21237,628210;21237,628210;21237,628210;21237,628210;21237,628210;21237,628210;21237,628210;21237,628210;21237,628210;21237,628210;14158,628210;21237,628210;14158,628210;14158,628210;14158,628210;14158,628210;14158,628210;14158,628210;14158,628210;14158,628210;14158,628210;14158,628210;14158,621307;14158,628210;14158,621307;14158,621307;14158,621307;14158,621307;7079,621307;7079,621307;7079,621307;7079,621307;7079,621307;7079,621307;7079,621307;7079,621307;7079,621307;7079,621307;7079,621307;7079,621307;7079,621307;7079,621307;7079,621307;0,621307;0,621307;0,621307;0,621307;0,621307;0,621307;1196352,0;233607,662727;233607,662727;1196352,0;1196352,0" o:connectangles="0,0,0,0,0,0,0,0,0,0,0,0,0,0,0,0,0,0,0,0,0,0,0,0,0,0,0,0,0,0,0,0,0,0,0,0,0,0,0,0,0,0,0,0,0,0,0,0,0,0,0,0,0,0,0,0"/>
                <o:lock v:ext="edit" verticies="t"/>
              </v:shape>
              <v:shape id="Freeform 39" o:spid="_x0000_s1062" style="position:absolute;left:47148;top:10763;width:18606;height:12971;visibility:visible;mso-wrap-style:square;v-text-anchor:top" coordsize="26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" path="m77,167v,1,-1,1,-1,1c76,168,77,168,77,168v,-1,,-1,,-1m116,151v-1,,-1,,-1,c113,151,112,149,113,147v,-1,1,-2,3,-2c116,145,116,145,116,145v2,1,3,2,3,4c118,151,117,151,116,151m54,134v,,,,-1,c52,133,51,132,51,130v1,-2,2,-2,3,-2c55,128,55,128,55,128v2,,3,2,2,4c57,133,56,134,54,134t101,-4c155,130,154,130,154,130v-2,-1,-3,-3,-2,-4c152,124,154,123,155,123v,,1,,1,c158,124,159,126,158,127v,2,-2,3,-3,3m194,108v,,,,,c192,107,191,105,191,104v1,-2,2,-3,3,-3c195,101,195,101,195,102v2,,3,2,2,3c197,107,196,108,194,108m32,95v,,,-1,,-1c30,94,29,92,29,90v1,-1,2,-2,3,-2c33,88,33,88,33,88v2,1,3,3,3,4c35,94,34,95,32,95m234,86v,,-1,,-1,c231,85,230,84,231,82v,-2,1,-2,3,-2c234,80,234,80,235,80v1,,2,2,2,4c237,85,235,86,234,86m262,v,,-4,8,-12,19c250,18,251,18,251,18v1,,1,,1,c254,19,255,21,254,22v,2,-1,3,-3,3c251,25,251,25,251,25v-2,-1,-3,-2,-3,-4c225,52,174,108,111,108v-5,,-10,,-14,-1c97,108,97,109,97,110v-1,1,-2,2,-3,2c93,112,93,112,93,112v-2,-1,-3,-2,-2,-4c91,107,91,107,91,107v-3,-1,-7,-2,-11,-3c21,87,10,68,,52v9,49,35,96,76,113c76,165,76,165,76,165v,,,,,c76,165,76,165,76,165v1,,1,,1,c77,165,77,165,77,165v,,,,,c77,165,77,165,77,165v,,,,,c77,165,77,165,77,165v,,,,,c77,165,77,165,77,165v,,,,,c77,165,77,165,77,165v,,1,,1,c78,165,78,165,78,165v,,,,,c78,165,78,166,78,166v,,,,,c78,166,78,166,78,166v,,,,,c78,166,78,166,78,166v,,,,,c78,166,78,166,78,166v,,,,,c79,166,79,166,79,166v,,,,,c79,166,79,166,79,166v,,,,,c79,166,79,166,79,166v,,,,,c79,166,79,166,79,166v,,,,,c79,166,79,166,79,166v,,,,,c79,166,79,166,79,166v,,,,,c79,167,78,167,77,167v2,1,3,2,2,4c79,172,78,173,76,173v,,,,-1,c74,173,73,171,73,169v,,,,,c72,170,71,170,70,170v-3,,-4,2,-4,5c66,177,67,180,68,181v2,1,12,5,12,5c80,186,88,188,91,188v,,1,,1,-1c94,187,101,181,96,178v,,,,,c94,176,92,173,90,169v,,,,,c90,169,90,169,90,169v6,2,13,2,19,2c163,171,218,126,245,75v5,-9,9,-19,12,-29c257,46,257,45,257,45v,,,,,c258,44,258,43,258,43v,,,-1,,-1c258,42,258,42,258,42v,,,,,c258,42,258,42,258,42v4,-14,5,-28,4,-42e" fillcolor="#ff151e [2407]" stroked="f">
                <v:path arrowok="t" o:connecttype="custom" o:connectlocs="544719,1159171;813541,1041874;820615,1000475;382011,924577;382011,883178;382011,924577;1075289,869379;1117735,876278;1372408,745182;1379483,703783;226377,655484;226377,607185;226377,655484;1634156,565786;1676602,579586;1768567,131097;1796865,151796;1754419,144896;686204,758981;643759,745182;0,358791;537645,1138472;544719,1138472;544719,1138472;544719,1138472;551793,1138472;551793,1145372;551793,1145372;551793,1145372;558867,1145372;558867,1145372;558867,1145372;558867,1145372;558867,1179871;516422,1166071;466902,1207470;643759,1297168;679130,1228170;636684,1166071;1818087,317392;1825162,296693;1825162,289793" o:connectangles="0,0,0,0,0,0,0,0,0,0,0,0,0,0,0,0,0,0,0,0,0,0,0,0,0,0,0,0,0,0,0,0,0,0,0,0,0,0,0,0,0,0"/>
                <o:lock v:ext="edit" verticies="t"/>
              </v:shape>
              <v:shape id="Freeform 40" o:spid="_x0000_s1063" style="position:absolute;left:63341;top:16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" path="m4,c2,,1,,1,2,,4,1,5,3,6v,,1,,1,c5,6,7,5,7,4,7,2,6,,5,,4,,4,,4,e" fillcolor="#b70007 [1607]" stroked="f">
                <v:path arrowok="t" o:connecttype="custom" o:connectlocs="28288,0;7072,13470;21216,40410;28288,40410;49504,26940;35360,0;28288,0" o:connectangles="0,0,0,0,0,0,0"/>
              </v:shape>
              <v:shape id="Freeform 41" o:spid="_x0000_s1064" style="position:absolute;left:57816;top:19240;width:537;height:485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" path="m4,c3,,1,1,1,3,,4,1,6,3,7v,,1,,1,c5,7,7,6,7,4,8,3,7,1,5,,5,,4,,4,e" fillcolor="#b70007 [1607]" stroked="f">
                <v:path arrowok="t" o:connecttype="custom" o:connectlocs="26815,0;6704,20782;20111,48492;26815,48492;46926,27710;33519,0;26815,0" o:connectangles="0,0,0,0,0,0,0"/>
              </v:shape>
              <v:shape id="Freeform 42" o:spid="_x0000_s1065" style="position:absolute;left:60579;top:17716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" path="m3,c2,,1,1,,3,,4,1,6,3,7v,,,,,c5,7,6,6,6,4,7,3,6,1,4,1,4,,4,,3,e" fillcolor="#b70007 [1607]" stroked="f">
                <v:path arrowok="t" o:connecttype="custom" o:connectlocs="21216,0;0,20782;21216,48492;21216,48492;42432,27710;28288,6927;21216,0" o:connectangles="0,0,0,0,0,0,0"/>
              </v:shape>
              <v:shape id="Freeform 43" o:spid="_x0000_s1066" style="position:absolute;left:53530;top:18097;width:495;height:323;visibility:visible;mso-wrap-style:square;v-text-anchor:top" coordsize="7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" path="m1,v,,,,,1c,3,1,4,3,5v,,,,1,c5,5,6,4,7,3,7,2,7,1,7,,5,,3,,1,e" fillcolor="#b70007 [1607]" stroked="f">
                <v:path arrowok="t" o:connecttype="custom" o:connectlocs="7072,0;7072,6466;21216,32328;28288,32328;49504,19397;49504,0;7072,0" o:connectangles="0,0,0,0,0,0,0"/>
              </v:shape>
              <v:shape id="Freeform 44" o:spid="_x0000_s1067" style="position:absolute;left:64674;top:1200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" path="m3,c3,,2,,2,1,1,1,1,2,,3,,5,1,6,3,7v,,,,,c5,7,6,6,6,4,7,3,6,1,4,v,,,,-1,e" fillcolor="#b70007 [1607]" stroked="f">
                <v:path arrowok="t" o:connecttype="custom" o:connectlocs="21216,0;14144,6927;0,20782;21216,48492;21216,48492;42432,27710;28288,0;21216,0" o:connectangles="0,0,0,0,0,0,0,0"/>
              </v:shape>
              <v:shape id="Freeform 45" o:spid="_x0000_s1068" style="position:absolute;left:55054;top:2076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" path="m4,c2,,1,1,1,2,,4,1,6,3,6v,,,,1,c5,6,6,6,7,4,7,2,6,1,4,v,,,,,e" fillcolor="#b70007 [1607]" stroked="f">
                <v:path arrowok="t" o:connecttype="custom" o:connectlocs="28288,0;7072,13470;21216,40410;28288,40410;49504,26940;28288,0;28288,0" o:connectangles="0,0,0,0,0,0,0"/>
              </v:shape>
              <v:shape id="Freeform 46" o:spid="_x0000_s1069" style="position:absolute;left:52292;top:22288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" path="m4,v,,,,,c4,1,4,1,4,1v,,-1,,-1,c2,2,1,2,,2v,,,,,c,4,1,6,2,6v1,,1,,1,c5,6,6,5,6,4,7,2,6,1,4,e" fillcolor="#b70007 [1607]" stroked="f">
                <v:path arrowok="t" o:connecttype="custom" o:connectlocs="28288,0;28288,0;28288,6735;21216,6735;0,13470;0,13470;14144,40410;21216,40410;42432,26940;28288,0" o:connectangles="0,0,0,0,0,0,0,0,0,0"/>
              </v:shape>
              <v:shape id="Freeform 47" o:spid="_x0000_s1070" style="position:absolute;left:49149;top:16764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" path="m3,c2,,1,1,,2,,4,1,6,3,6v,,,1,,1c5,7,6,6,7,4,7,3,6,1,4,v,,,,-1,e" fillcolor="#b70007 [1607]" stroked="f">
                <v:path arrowok="t" o:connecttype="custom" o:connectlocs="21216,0;0,13855;21216,41565;21216,48492;49504,27710;28288,0;21216,0" o:connectangles="0,0,0,0,0,0,0"/>
              </v:shape>
              <v:shape id="Freeform 48" o:spid="_x0000_s1071" style="position:absolute;left:50673;top:19621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" path="m3,c2,,1,,,2,,4,1,5,2,6v1,,1,,1,c5,6,6,5,6,4,7,2,6,,4,v,,,,-1,e" fillcolor="#b70007 [1607]" stroked="f">
                <v:path arrowok="t" o:connecttype="custom" o:connectlocs="21216,0;0,13470;14144,40410;21216,40410;42432,26940;28288,0;21216,0" o:connectangles="0,0,0,0,0,0,0"/>
              </v:shape>
              <v:shape id="Freeform 49" o:spid="_x0000_s1072" style="position:absolute;left:49434;top:3429;width:10314;height:4727;visibility:visible;mso-wrap-style:square;v-text-anchor:top" coordsize="14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" path="m53,17v,,,,-1,c51,16,50,14,50,13v,-2,2,-3,3,-3c53,10,54,10,54,10v2,1,3,3,2,4c56,16,55,17,53,17m99,c79,,60,4,43,13,32,20,23,27,17,34v,1,,1,,2c16,38,15,39,14,39v-1,,-1,-1,-1,-1c4,50,,60,2,64v1,3,4,4,8,4c16,68,23,65,31,57,41,46,56,38,70,33v8,-4,17,-6,25,-7c97,26,98,25,99,25v4,,7,1,11,1c113,27,117,27,120,27v8,,14,-2,19,-8c146,11,139,7,130,4,122,1,111,1,107,1,104,1,101,,99,e" fillcolor="#ffaaad [1943]" stroked="f">
                <v:path arrowok="t" o:connecttype="custom" o:connectlocs="374390,118200;367326,118200;353198,90388;374390,69529;381454,69529;395582,97341;374390,118200;699332,0;303750,90388;120087,236400;120087,250305;98895,271164;91831,264211;14128,444987;70640,472799;218983,396317;494477,229447;671076,180776;699332,173823;777035,180776;847675,187729;981890,132106;918315,27812;755844,6953;699332,0" o:connectangles="0,0,0,0,0,0,0,0,0,0,0,0,0,0,0,0,0,0,0,0,0,0,0,0,0"/>
                <o:lock v:ext="edit" verticies="t"/>
              </v:shape>
              <v:shape id="Freeform 50" o:spid="_x0000_s1073" style="position:absolute;left:52863;top:409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" path="m3,c2,,,1,,3,,4,1,6,2,7v1,,1,,1,c5,7,6,6,6,4,7,3,6,1,4,,4,,3,,3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51" o:spid="_x0000_s1074" style="position:absolute;left:50292;top:5715;width:288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" path="m4,c2,2,1,3,,4v,,,1,1,1c2,5,3,4,4,2,4,1,4,1,4,e" fillcolor="#ff151e [2407]" stroked="f">
                <v:path arrowok="t" o:connecttype="custom" o:connectlocs="28877,0;0,29095;7219,36369;28877,14548;28877,0" o:connectangles="0,0,0,0,0"/>
              </v:shape>
              <v:shape id="Freeform 52" o:spid="_x0000_s1075" style="position:absolute;top:13239;width:19017;height:20488;visibility:visible;mso-wrap-style:square;v-text-anchor:top" coordsize="269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" path="m249,98c228,35,161,,98,21,35,41,,109,21,172v20,61,93,123,155,107c175,282,173,286,171,287v-4,3,2,8,4,9c177,296,186,294,186,294v,,9,-4,10,-5c198,287,200,280,195,279v-3,,-6,-1,-9,-3c245,252,269,159,249,98e" fillcolor="#faaf40 [3204]" stroked="f">
                <v:path arrowok="t" o:connecttype="custom" o:connectlocs="1760390,678318;692844,145354;148467,1190517;1244292,1931130;1208943,1986502;1237222,2048797;1314990,2034954;1385689,2000346;1378619,1931130;1314990,1910365;1760390,678318" o:connectangles="0,0,0,0,0,0,0,0,0,0,0"/>
              </v:shape>
              <v:shape id="Freeform 53" o:spid="_x0000_s1076" style="position:absolute;left:11620;top:21717;width:6848;height:11961;visibility:visible;mso-wrap-style:square;v-text-anchor:top" coordsize="9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" path="m21,171v,,,,,c21,171,21,171,21,171t,c21,171,21,171,21,171v,,,,,m21,171v,,,,,c21,171,21,171,21,171t,c21,171,21,171,21,171v,,,,,m21,171v,,,,,c21,171,21,171,21,171t,c21,171,21,171,21,171v,,,,,m5,167v,2,3,5,5,6c10,173,10,173,11,173v2,,9,-2,10,-2c20,171,13,173,11,173v-1,,-1,,-1,c8,172,5,169,5,167m,158v,,,,,c,158,,158,,158t11,-2c8,157,4,158,,158v4,,8,-1,11,-2c10,159,8,163,6,164v,,,,-1,c6,164,6,164,6,164v2,-1,4,-5,5,-8m89,v,,,,,c97,59,73,132,21,153,73,132,97,59,89,e" fillcolor="#fcd79f" stroked="f">
                <v:path arrowok="t" o:connecttype="custom" o:connectlocs="148257,1182314;148257,1182314;148257,1182314;148257,1182314;148257,1182314;148257,1182314;148257,1182314;148257,1182314;148257,1182314;148257,1182314;148257,1182314;148257,1182314;148257,1182314;148257,1182314;148257,1182314;148257,1182314;148257,1182314;148257,1182314;35299,1154657;70599,1196142;77659,1196142;148257,1182314;77659,1196142;70599,1196142;35299,1154657;0,1092430;0,1092430;0,1092430;77659,1078602;0,1092430;77659,1078602;42359,1133915;35299,1133915;42359,1133915;77659,1078602;628329,0;628329,0;148257,1057860;628329,0" o:connectangles="0,0,0,0,0,0,0,0,0,0,0,0,0,0,0,0,0,0,0,0,0,0,0,0,0,0,0,0,0,0,0,0,0,0,0,0,0,0,0"/>
                <o:lock v:ext="edit" verticies="t"/>
              </v:shape>
              <v:shape id="Freeform 54" o:spid="_x0000_s1077" style="position:absolute;left:4191;top:21717;width:14356;height:11961;visibility:visible;mso-wrap-style:square;v-text-anchor:top" coordsize="20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" path="m195,v-6,1,-12,1,-18,1c173,1,170,1,166,1,158,42,138,92,86,109v-23,7,-39,10,-51,10c18,119,8,114,,110v27,28,63,49,97,49c100,159,103,158,106,158v,,,,,c106,158,106,158,106,158v4,,8,-1,11,-2c116,159,114,163,112,164v,,,,-1,c111,165,111,166,111,167v,2,3,5,5,6c116,173,116,173,117,173v2,,9,-2,10,-2c127,171,127,171,127,171v,,,,,c127,171,127,171,127,171v,,,,,c127,171,127,171,127,171v,,,,,c127,171,127,171,127,171v,,,,,c127,171,127,171,127,171v,,,,,c127,171,127,171,127,171v,,,,,c127,171,127,171,127,171v,,9,-4,10,-5c138,165,139,163,139,160v,-2,-1,-4,-3,-4c133,156,130,155,127,153v,,,,,c127,153,127,153,127,153v,,,,,c179,132,203,59,195,e" fillcolor="#e48a06 [2404]" stroked="f">
                <v:path arrowok="t" o:connecttype="custom" o:connectlocs="1379046,0;1251749,6914;1173957,6914;608195,753639;247521,822780;0,760553;685987,1099344;749635,1092430;749635,1092430;749635,1092430;827427,1078602;792067,1133915;784995,1133915;784995,1154657;820355,1196142;827427,1196142;898148,1182314;898148,1182314;898148,1182314;898148,1182314;898148,1182314;898148,1182314;898148,1182314;898148,1182314;898148,1182314;898148,1182314;898148,1182314;898148,1182314;898148,1182314;898148,1182314;968868,1147743;983012,1106258;961796,1078602;898148,1057860;898148,1057860;898148,1057860;898148,1057860;1379046,0" o:connectangles="0,0,0,0,0,0,0,0,0,0,0,0,0,0,0,0,0,0,0,0,0,0,0,0,0,0,0,0,0,0,0,0,0,0,0,0,0,0"/>
              </v:shape>
              <v:shape id="Freeform 55" o:spid="_x0000_s1078" style="position:absolute;left:2286;top:15716;width:5362;height:7274;visibility:visible;mso-wrap-style:square;v-text-anchor:top" coordsize="76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" path="m63,c60,2,58,3,57,4,40,14,24,28,15,45,,76,4,100,10,104v1,1,2,1,3,1c19,105,26,98,28,85,30,71,38,57,45,46,50,40,55,33,61,28v4,-3,9,-6,15,-9c71,13,66,7,63,e" fillcolor="#fcce8c [1940]" stroked="f">
                <v:path arrowok="t" o:connecttype="custom" o:connectlocs="444561,0;402222,27710;105848,311736;70565,720457;91735,727384;197583,588835;317544,318663;430448,193969;536296,131622;444561,0" o:connectangles="0,0,0,0,0,0,0,0,0,0"/>
              </v:shape>
              <v:shape id="Freeform 56" o:spid="_x0000_s1079" style="position:absolute;left:4191;top:1143;width:20502;height:21942;visibility:visible;mso-wrap-style:square;v-text-anchor:top" coordsize="29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" path="m261,90c230,27,154,,90,31,27,61,,138,31,201v30,62,116,116,179,91c209,295,207,299,206,301v-4,4,3,9,5,9c214,310,223,306,223,306v,,8,-5,10,-7c234,297,235,289,230,290v-3,,-7,-1,-10,-3c279,254,290,152,261,90e" fillcolor="#b6d429 [3205]" stroked="f">
                <v:path arrowok="t" o:connecttype="custom" o:connectlocs="1845269,622980;636300,214582;219170,1391322;1484699,2021224;1456419,2083522;1491769,2145820;1576609,2118132;1647309,2069678;1626099,2007380;1555399,1986614;1845269,622980" o:connectangles="0,0,0,0,0,0,0,0,0,0,0"/>
              </v:shape>
              <v:shape id="Freeform 57" o:spid="_x0000_s1080" style="position:absolute;left:18383;top:21336;width:701;height:767;visibility:visible;mso-wrap-style:square;v-text-anchor:top" coordsize="10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" path="m,3v,,,,,c,3,,3,,3m10,c7,1,4,2,1,3,4,2,7,1,10,,9,3,7,7,6,9,5,10,5,11,5,11v,,,-1,1,-2c7,7,9,3,10,e" fillcolor="#dae994" stroked="f">
                <v:path arrowok="t" o:connecttype="custom" o:connectlocs="0,20940;0,20940;0,20940;70131,0;7013,20940;70131,0;42079,62819;35066,76779;42079,62819;70131,0" o:connectangles="0,0,0,0,0,0,0,0,0,0"/>
                <o:lock v:ext="edit" verticies="t"/>
              </v:shape>
              <v:shape id="Freeform 58" o:spid="_x0000_s1081" style="position:absolute;left:9906;top:15335;width:12169;height:7274;visibility:visible;mso-wrap-style:square;v-text-anchor:top" coordsize="17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" path="m137,c126,17,111,32,90,42,61,56,41,60,27,60,15,60,7,58,,56,28,78,63,93,96,93v8,,16,-1,24,-3c120,90,120,90,120,90v,,,,1,c124,89,127,88,130,87v-1,3,-3,7,-4,9c125,97,125,98,125,98v,4,5,7,6,7c131,105,131,105,132,105v2,,11,-4,11,-4c143,101,151,96,153,94v,,1,-2,1,-4c154,87,153,84,150,84v,,,1,,1c149,85,149,85,149,85v-2,,-6,-2,-9,-3c140,82,140,82,140,82v,,,,,c153,75,163,65,172,52,161,41,152,28,144,15v,,,,,c144,15,144,15,144,15,142,10,139,5,137,e" fillcolor="#879e1e [2405]" stroked="f">
                <v:path arrowok="t" o:connecttype="custom" o:connectlocs="969337,0;636791,290954;191037,415648;0,387938;679244,644254;849054,623472;849054,623472;856130,623472;919809,602690;891507,665037;884432,678892;926884,727384;933960,727384;1011790,699674;1082544,651182;1089620,623472;1061318,581907;1061318,588835;1054243,588835;990563,568052;990563,568052;990563,568052;1216978,360228;1018865,103912;1018865,103912;1018865,103912;969337,0" o:connectangles="0,0,0,0,0,0,0,0,0,0,0,0,0,0,0,0,0,0,0,0,0,0,0,0,0,0,0"/>
              </v:shape>
              <v:shape id="Freeform 59" o:spid="_x0000_s1082" style="position:absolute;left:6762;top:3714;width:6023;height:8850;visibility:visible;mso-wrap-style:square;v-text-anchor:top" coordsize="85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" path="m77,c74,,71,1,68,2,60,6,52,13,49,15,32,28,18,45,11,65,,99,7,125,14,128v1,,2,,3,c23,128,30,119,30,104,30,90,37,74,43,62,47,54,51,47,56,40,65,30,85,24,84,7,84,2,81,,77,e" fillcolor="#d3e67d [1941]" stroked="f">
                <v:path arrowok="t" o:connecttype="custom" o:connectlocs="545614,0;481841,13828;347209,103709;77945,449405;99203,884983;120460,884983;212577,719049;304693,428664;396810,276557;595215,48398;545614,0" o:connectangles="0,0,0,0,0,0,0,0,0,0,0"/>
              </v:shape>
              <v:shape id="Freeform 60" o:spid="_x0000_s1083" style="position:absolute;left:17430;width:21782;height:24124;visibility:visible;mso-wrap-style:square;v-text-anchor:top" coordsize="308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" path="m293,126c278,49,203,,126,15,50,31,,105,15,182v15,75,93,157,168,147c181,333,178,336,176,338v-5,3,1,10,4,10c183,349,193,347,193,347v,,11,-2,13,-4c208,342,211,333,205,332v-3,-1,-7,-3,-10,-5c268,307,308,201,293,126e" fillcolor="#7ecad9 [3206]" stroked="f">
                <v:path arrowok="t" o:connecttype="custom" o:connectlocs="2072105,870985;891076,103689;106080,1258089;1294181,2274237;1244677,2336451;1272965,2405576;1364902,2398664;1456838,2371014;1449766,2294975;1379046,2260412;2072105,870985" o:connectangles="0,0,0,0,0,0,0,0,0,0,0"/>
              </v:shape>
              <v:shape id="Freeform 61" o:spid="_x0000_s1084" style="position:absolute;left:28384;top:676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" path="m9,l,12r2,l10,2,9,xe" fillcolor="#3baec5 [2406]" stroked="f">
                <v:path arrowok="t" o:connecttype="custom" o:connectlocs="37129,0;0,48492;8251,48492;41254,8082;37129,0" o:connectangles="0,0,0,0,0"/>
              </v:shape>
              <v:shape id="Freeform 62" o:spid="_x0000_s1085" style="position:absolute;left:29908;top:828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" path="m9,l,12r2,l10,2,9,e" filled="f" stroked="f">
                <v:path arrowok="t" o:connecttype="custom" o:connectlocs="37129,0;0,48492;8251,48492;41254,8082;37129,0" o:connectangles="0,0,0,0,0"/>
              </v:shape>
              <v:shape id="Freeform 63" o:spid="_x0000_s1086" style="position:absolute;left:36099;top:5524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" path="m5,l,13r,2l7,,5,xe" fillcolor="#3baec5 [2406]" stroked="f">
                <v:path arrowok="t" o:connecttype="custom" o:connectlocs="20626,0;0,52533;0,60615;28877,0;20626,0" o:connectangles="0,0,0,0,0"/>
              </v:shape>
              <v:shape id="Freeform 64" o:spid="_x0000_s1087" style="position:absolute;left:37623;top:7048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" path="m5,l,13r,2l7,,5,e" filled="f" stroked="f">
                <v:path arrowok="t" o:connecttype="custom" o:connectlocs="20626,0;0,52533;0,60615;28877,0;20626,0" o:connectangles="0,0,0,0,0"/>
              </v:shape>
              <v:shape id="Freeform 65" o:spid="_x0000_s1088" style="position:absolute;left:34099;top:6381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" path="m2,l,1,9,8r,2l10,8r,l2,xe" fillcolor="#3baec5 [2406]" stroked="f">
                <v:path arrowok="t" o:connecttype="custom" o:connectlocs="8251,0;0,4041;37129,32328;37129,40410;41254,32328;41254,32328;8251,0" o:connectangles="0,0,0,0,0,0,0"/>
              </v:shape>
              <v:shape id="Freeform 66" o:spid="_x0000_s1089" style="position:absolute;left:34099;top:6572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" path="m2,l,1,9,8r,2l10,8r,l2,e" filled="f" stroked="f">
                <v:path arrowok="t" o:connecttype="custom" o:connectlocs="8251,0;0,4041;37129,32328;37129,40410;41254,32328;41254,32328;8251,0" o:connectangles="0,0,0,0,0,0,0"/>
              </v:shape>
              <v:shape id="Freeform 67" o:spid="_x0000_s1090" style="position:absolute;left:29813;top:6477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" path="m2,l,22r2,l2,r,xe" fillcolor="#3baec5 [2406]" stroked="f">
                <v:path arrowok="t" o:connecttype="custom" o:connectlocs="8251,0;0,88902;8251,88902;8251,0;8251,0" o:connectangles="0,0,0,0,0"/>
              </v:shape>
              <v:shape id="Freeform 68" o:spid="_x0000_s1091" style="position:absolute;left:31337;top:8001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" path="m2,l,22r2,l2,r,e" filled="f" stroked="f">
                <v:path arrowok="t" o:connecttype="custom" o:connectlocs="8251,0;0,88902;8251,88902;8251,0;8251,0" o:connectangles="0,0,0,0,0"/>
              </v:shape>
              <v:shape id="Freeform 69" o:spid="_x0000_s1092" style="position:absolute;left:33242;top:5905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70" o:spid="_x0000_s1093" style="position:absolute;left:34766;top:7429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" path="m2,l,,4,14r2,l2,e" filled="f" stroked="f">
                <v:path arrowok="t" o:connecttype="custom" o:connectlocs="8251,0;0,0;16501,56574;24752,56574;8251,0" o:connectangles="0,0,0,0,0"/>
              </v:shape>
              <v:shape id="Freeform 71" o:spid="_x0000_s1094" style="position:absolute;left:28575;top:2095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" path="m2,l,2,10,19r2,-2l2,xe" fillcolor="#3baec5 [2406]" stroked="f">
                <v:path arrowok="t" o:connecttype="custom" o:connectlocs="8251,0;0,8082;41253,76779;49504,68697;8251,0" o:connectangles="0,0,0,0,0"/>
              </v:shape>
              <v:shape id="Freeform 72" o:spid="_x0000_s1095" style="position:absolute;left:30099;top:3619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" path="m2,l,2,10,19r2,-2l2,e" filled="f" stroked="f">
                <v:path arrowok="t" o:connecttype="custom" o:connectlocs="8251,0;0,8082;41253,76779;49504,68697;8251,0" o:connectangles="0,0,0,0,0"/>
              </v:shape>
              <v:shape id="Freeform 73" o:spid="_x0000_s1096" style="position:absolute;left:27813;top:762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" path="m5,l4,,,12r2,l5,xe" fillcolor="#3baec5 [2406]" stroked="f">
                <v:path arrowok="t" o:connecttype="custom" o:connectlocs="20627,0;16502,0;0,48492;8251,48492;20627,0" o:connectangles="0,0,0,0,0"/>
              </v:shape>
              <v:shape id="Freeform 74" o:spid="_x0000_s1097" style="position:absolute;left:29337;top:2286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" path="m5,l4,,,12r2,l5,e" filled="f" stroked="f">
                <v:path arrowok="t" o:connecttype="custom" o:connectlocs="20627,0;16502,0;0,48492;8251,48492;20627,0" o:connectangles="0,0,0,0,0"/>
              </v:shape>
              <v:shape id="Freeform 75" o:spid="_x0000_s1098" style="position:absolute;left:29146;top:5334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" path="m2,l,,3,21,5,19,2,xe" fillcolor="#3baec5 [2406]" stroked="f">
                <v:path arrowok="t" o:connecttype="custom" o:connectlocs="8251,0;0,0;12376,84861;20627,76779;8251,0" o:connectangles="0,0,0,0,0"/>
              </v:shape>
              <v:shape id="Freeform 76" o:spid="_x0000_s1099" style="position:absolute;left:30670;top:6858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" path="m2,l,,3,21,5,19,2,e" filled="f" stroked="f">
                <v:path arrowok="t" o:connecttype="custom" o:connectlocs="8251,0;0,0;12376,84861;20627,76779;8251,0" o:connectangles="0,0,0,0,0"/>
              </v:shape>
              <v:shape id="Freeform 77" o:spid="_x0000_s1100" style="position:absolute;left:28860;top:4000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" path="m9,l,14r2,1l10,2,9,xe" fillcolor="#3baec5 [2406]" stroked="f">
                <v:path arrowok="t" o:connecttype="custom" o:connectlocs="37129,0;0,56574;8251,60615;41254,8082;37129,0" o:connectangles="0,0,0,0,0"/>
              </v:shape>
              <v:shape id="Freeform 78" o:spid="_x0000_s1101" style="position:absolute;left:30384;top:5524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" path="m9,l,14r2,1l10,2,9,e" filled="f" stroked="f">
                <v:path arrowok="t" o:connecttype="custom" o:connectlocs="37129,0;0,56574;8251,60615;41254,8082;37129,0" o:connectangles="0,0,0,0,0"/>
              </v:shape>
              <v:shape id="Freeform 79" o:spid="_x0000_s1102" style="position:absolute;left:31432;top:5334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" path="m1,l,2,15,15r2,-1l1,xe" fillcolor="#3baec5 [2406]" stroked="f">
                <v:path arrowok="t" o:connecttype="custom" o:connectlocs="4125,0;0,8082;61880,60615;70131,56574;4125,0" o:connectangles="0,0,0,0,0"/>
              </v:shape>
              <v:shape id="Freeform 80" o:spid="_x0000_s1103" style="position:absolute;left:32956;top:6858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" path="m1,l,2,15,15r2,-1l1,e" filled="f" stroked="f">
                <v:path arrowok="t" o:connecttype="custom" o:connectlocs="4125,0;0,8082;61880,60615;70131,56574;4125,0" o:connectangles="0,0,0,0,0"/>
              </v:shape>
              <v:shape id="Freeform 81" o:spid="_x0000_s1104" style="position:absolute;left:33147;top:2381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" path="m9,l,11r2,l9,2,9,xe" fillcolor="#3baec5 [2406]" stroked="f">
                <v:path arrowok="t" o:connecttype="custom" o:connectlocs="37128,0;0,44451;8251,44451;37128,8082;37128,0" o:connectangles="0,0,0,0,0"/>
              </v:shape>
              <v:shape id="Freeform 82" o:spid="_x0000_s1105" style="position:absolute;left:33147;top:257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" path="m9,l,11r2,l9,2,9,e" filled="f" stroked="f">
                <v:path arrowok="t" o:connecttype="custom" o:connectlocs="37128,0;0,44451;8251,44451;37128,8082;37128,0" o:connectangles="0,0,0,0,0"/>
              </v:shape>
              <v:shape id="Freeform 83" o:spid="_x0000_s1106" style="position:absolute;left:32861;top:4476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" path="m,l,2r16,8l16,8,,xe" fillcolor="#3baec5 [2406]" stroked="f">
                <v:path arrowok="t" o:connecttype="custom" o:connectlocs="0,0;0,8082;66006,40410;66006,32328;0,0" o:connectangles="0,0,0,0,0"/>
              </v:shape>
              <v:shape id="Freeform 84" o:spid="_x0000_s1107" style="position:absolute;left:32861;top:4667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" path="m,l,2r16,8l16,8,,e" filled="f" stroked="f">
                <v:path arrowok="t" o:connecttype="custom" o:connectlocs="0,0;0,8082;66006,40410;66006,32328;0,0" o:connectangles="0,0,0,0,0"/>
              </v:shape>
              <v:shape id="Freeform 85" o:spid="_x0000_s1108" style="position:absolute;left:33813;top:5334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" path="m,l,2,10,5r,-1l,xe" fillcolor="#3baec5 [2406]" stroked="f">
                <v:path arrowok="t" o:connecttype="custom" o:connectlocs="0,0;0,8082;41254,20205;41254,16164;0,0" o:connectangles="0,0,0,0,0"/>
              </v:shape>
              <v:shape id="Freeform 86" o:spid="_x0000_s1109" style="position:absolute;left:33813;top:5715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" path="m,l,2,10,5r,-1l,e" filled="f" stroked="f">
                <v:path arrowok="t" o:connecttype="custom" o:connectlocs="0,0;0,8082;41254,20205;41254,16164;0,0" o:connectangles="0,0,0,0,0"/>
              </v:shape>
              <v:shape id="Freeform 87" o:spid="_x0000_s1110" style="position:absolute;left:32670;top:3429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88" o:spid="_x0000_s1111" style="position:absolute;left:32670;top:3810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" path="m13,l,3r,l13,2,13,e" filled="f" stroked="f">
                <v:path arrowok="t" o:connecttype="custom" o:connectlocs="53630,0;0,12123;0,12123;53630,8082;53630,0" o:connectangles="0,0,0,0,0"/>
              </v:shape>
              <v:shape id="Freeform 89" o:spid="_x0000_s1112" style="position:absolute;left:34956;top:4000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" path="m,l,,11,5r,-2l,xe" fillcolor="#3baec5 [2406]" stroked="f">
                <v:path arrowok="t" o:connecttype="custom" o:connectlocs="0,0;0,0;45379,20205;45379,12123;0,0" o:connectangles="0,0,0,0,0"/>
              </v:shape>
              <v:shape id="Freeform 90" o:spid="_x0000_s1113" style="position:absolute;left:34956;top:4381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" path="m,l,,11,5r,-2l,e" filled="f" stroked="f">
                <v:path arrowok="t" o:connecttype="custom" o:connectlocs="0,0;0,0;45379,20205;45379,12123;0,0" o:connectangles="0,0,0,0,0"/>
              </v:shape>
              <v:shape id="Freeform 91" o:spid="_x0000_s1114" style="position:absolute;left:31337;top:1428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" path="m2,l,2,14,7r1,l2,xe" fillcolor="#3baec5 [2406]" stroked="f">
                <v:path arrowok="t" o:connecttype="custom" o:connectlocs="8251,0;0,8082;57755,28287;61880,28287;8251,0" o:connectangles="0,0,0,0,0"/>
              </v:shape>
              <v:shape id="Freeform 92" o:spid="_x0000_s1115" style="position:absolute;left:31337;top:1619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" path="m2,l,2,14,7r1,l2,e" filled="f" stroked="f">
                <v:path arrowok="t" o:connecttype="custom" o:connectlocs="8251,0;0,8082;57755,28287;61880,28287;8251,0" o:connectangles="0,0,0,0,0"/>
              </v:shape>
              <v:shape id="Freeform 93" o:spid="_x0000_s1116" style="position:absolute;left:29241;top:1143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" path="m15,l,4r,l15,2,15,xe" fillcolor="#3baec5 [2406]" stroked="f">
                <v:path arrowok="t" o:connecttype="custom" o:connectlocs="61880,0;0,16164;0,16164;61880,8082;61880,0" o:connectangles="0,0,0,0,0"/>
              </v:shape>
              <v:shape id="Freeform 94" o:spid="_x0000_s1117" style="position:absolute;left:29241;top:1524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" path="m15,l,4r,l15,2,15,e" filled="f" stroked="f">
                <v:path arrowok="t" o:connecttype="custom" o:connectlocs="61880,0;0,16164;0,16164;61880,8082;61880,0" o:connectangles="0,0,0,0,0"/>
              </v:shape>
              <v:shape id="Freeform 95" o:spid="_x0000_s1118" style="position:absolute;left:30099;top:2095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" path="m12,l,12r2,l14,2,12,xe" fillcolor="#3baec5 [2406]" stroked="f">
                <v:path arrowok="t" o:connecttype="custom" o:connectlocs="49504,0;0,48492;8251,48492;57755,8082;49504,0" o:connectangles="0,0,0,0,0"/>
              </v:shape>
              <v:shape id="Freeform 96" o:spid="_x0000_s1119" style="position:absolute;left:31623;top:3619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" path="m12,l,12r2,l14,2,12,e" filled="f" stroked="f">
                <v:path arrowok="t" o:connecttype="custom" o:connectlocs="49504,0;0,48492;8251,48492;57755,8082;49504,0" o:connectangles="0,0,0,0,0"/>
              </v:shape>
              <v:shape id="Freeform 97" o:spid="_x0000_s1120" style="position:absolute;left:30384;top:4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" path="m1,l,,5,15r2,l1,xe" fillcolor="#3baec5 [2406]" stroked="f">
                <v:path arrowok="t" o:connecttype="custom" o:connectlocs="4125,0;0,0;20626,60615;28877,60615;4125,0" o:connectangles="0,0,0,0,0"/>
              </v:shape>
              <v:shape id="Freeform 98" o:spid="_x0000_s1121" style="position:absolute;left:31908;top:5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" path="m1,l,,5,15r2,l1,e" filled="f" stroked="f">
                <v:path arrowok="t" o:connecttype="custom" o:connectlocs="4125,0;0,0;20626,60615;28877,60615;4125,0" o:connectangles="0,0,0,0,0"/>
              </v:shape>
              <v:shape id="Freeform 99" o:spid="_x0000_s1122" style="position:absolute;left:30765;top:342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" path="m16,l,7,,8,16,2,16,xe" fillcolor="#3baec5 [2406]" stroked="f">
                <v:path arrowok="t" o:connecttype="custom" o:connectlocs="66006,0;0,28287;0,32328;66006,8082;66006,0" o:connectangles="0,0,0,0,0"/>
              </v:shape>
              <v:shape id="Freeform 100" o:spid="_x0000_s1123" style="position:absolute;left:30765;top:361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" path="m16,l,7,,8,16,2,16,e" filled="f" stroked="f">
                <v:path arrowok="t" o:connecttype="custom" o:connectlocs="66006,0;0,28287;0,32328;66006,8082;66006,0" o:connectangles="0,0,0,0,0"/>
              </v:shape>
              <v:shape id="Freeform 101" o:spid="_x0000_s1124" style="position:absolute;left:31623;top:4095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" path="m,l,14r,l2,,,xe" fillcolor="#3baec5 [2406]" stroked="f">
                <v:path arrowok="t" o:connecttype="custom" o:connectlocs="0,0;0,56574;0,56574;8251,0;0,0" o:connectangles="0,0,0,0,0"/>
              </v:shape>
              <v:shape id="Freeform 102" o:spid="_x0000_s1125" style="position:absolute;left:33147;top:5619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" path="m,l,14r,l2,,,e" filled="f" stroked="f">
                <v:path arrowok="t" o:connecttype="custom" o:connectlocs="0,0;0,56574;0,56574;8251,0;0,0" o:connectangles="0,0,0,0,0"/>
              </v:shape>
              <v:rect id="Rectangle 103" o:spid="_x0000_s1126" style="position:absolute;left:27622;top:3905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" fillcolor="#3baec5 [2406]" stroked="f"/>
              <v:rect id="Rectangle 104" o:spid="_x0000_s1127" style="position:absolute;left:27622;top:4286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" filled="f" stroked="f"/>
              <v:shape id="Freeform 105" o:spid="_x0000_s1128" style="position:absolute;left:29241;top:981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" path="m10,l,12r1,l12,,10,xe" fillcolor="#3baec5 [2406]" stroked="f">
                <v:path arrowok="t" o:connecttype="custom" o:connectlocs="41253,0;0,48492;4125,48492;49504,0;41253,0" o:connectangles="0,0,0,0,0"/>
              </v:shape>
              <v:shape id="Freeform 106" o:spid="_x0000_s1129" style="position:absolute;left:30765;top:1133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" path="m10,l,12r1,l12,,10,e" filled="f" stroked="f">
                <v:path arrowok="t" o:connecttype="custom" o:connectlocs="41253,0;0,48492;4125,48492;49504,0;41253,0" o:connectangles="0,0,0,0,0"/>
              </v:shape>
              <v:shape id="Freeform 107" o:spid="_x0000_s1130" style="position:absolute;left:33813;top:9525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" path="m2,l,2,12,12r,l2,xe" fillcolor="#3baec5 [2406]" stroked="f">
                <v:path arrowok="t" o:connecttype="custom" o:connectlocs="8251,0;0,8082;49504,48492;49504,48492;8251,0" o:connectangles="0,0,0,0,0"/>
              </v:shape>
              <v:shape id="Freeform 108" o:spid="_x0000_s1131" style="position:absolute;left:35337;top:11049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" path="m2,l,2,12,12r,l2,e" filled="f" stroked="f">
                <v:path arrowok="t" o:connecttype="custom" o:connectlocs="8251,0;0,8082;49504,48492;49504,48492;8251,0" o:connectangles="0,0,0,0,0"/>
              </v:shape>
              <v:shape id="Freeform 109" o:spid="_x0000_s1132" style="position:absolute;left:29718;top:8667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" path="m,l,2,17,5,19,4,,xe" fillcolor="#3baec5 [2406]" stroked="f">
                <v:path arrowok="t" o:connecttype="custom" o:connectlocs="0,0;0,8082;70131,20205;78382,16164;0,0" o:connectangles="0,0,0,0,0"/>
              </v:shape>
              <v:shape id="Freeform 110" o:spid="_x0000_s1133" style="position:absolute;left:29718;top:9048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" path="m,l,2,17,5,19,4,,e" filled="f" stroked="f">
                <v:path arrowok="t" o:connecttype="custom" o:connectlocs="0,0;0,8082;70131,20205;78382,16164;0,0" o:connectangles="0,0,0,0,0"/>
              </v:shape>
              <v:shape id="Freeform 111" o:spid="_x0000_s1134" style="position:absolute;left:29718;top:11144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" path="m1,l,,1,15r2,l1,xe" fillcolor="#3baec5 [2406]" stroked="f">
                <v:path arrowok="t" o:connecttype="custom" o:connectlocs="4125,0;0,0;4125,60615;12376,60615;4125,0" o:connectangles="0,0,0,0,0"/>
              </v:shape>
              <v:shape id="Freeform 112" o:spid="_x0000_s1135" style="position:absolute;left:31242;top:12668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" path="m1,l,,1,15r2,l1,e" filled="f" stroked="f">
                <v:path arrowok="t" o:connecttype="custom" o:connectlocs="4125,0;0,0;4125,60615;12376,60615;4125,0" o:connectangles="0,0,0,0,0"/>
              </v:shape>
              <v:shape id="Freeform 113" o:spid="_x0000_s1136" style="position:absolute;left:31432;top:16002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" path="m1,l,2,10,19r2,-1l1,xe" fillcolor="#3baec5 [2406]" stroked="f">
                <v:path arrowok="t" o:connecttype="custom" o:connectlocs="4125,0;0,8082;41253,76779;49504,72738;4125,0" o:connectangles="0,0,0,0,0"/>
              </v:shape>
              <v:shape id="Freeform 114" o:spid="_x0000_s1137" style="position:absolute;left:32956;top:17526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" path="m1,l,2,10,19r2,-1l1,e" filled="f" stroked="f">
                <v:path arrowok="t" o:connecttype="custom" o:connectlocs="4125,0;0,8082;41253,76779;49504,72738;4125,0" o:connectangles="0,0,0,0,0"/>
              </v:shape>
              <v:shape id="Freeform 115" o:spid="_x0000_s1138" style="position:absolute;left:30670;top:14382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" path="m8,l,20r2,l8,r,xe" fillcolor="#3baec5 [2406]" stroked="f">
                <v:path arrowok="t" o:connecttype="custom" o:connectlocs="33003,0;0,80820;8251,80820;33003,0;33003,0" o:connectangles="0,0,0,0,0"/>
              </v:shape>
              <v:shape id="Freeform 116" o:spid="_x0000_s1139" style="position:absolute;left:32194;top:15906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" path="m8,l,20r2,l8,r,e" filled="f" stroked="f">
                <v:path arrowok="t" o:connecttype="custom" o:connectlocs="33003,0;0,80820;8251,80820;33003,0;33003,0" o:connectangles="0,0,0,0,0"/>
              </v:shape>
              <v:shape id="Freeform 117" o:spid="_x0000_s1140" style="position:absolute;left:33718;top:7715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" path="m9,l,14r,2l9,r,xe" fillcolor="#3baec5 [2406]" stroked="f">
                <v:path arrowok="t" o:connecttype="custom" o:connectlocs="37128,0;0,56574;0,64656;37128,0;37128,0" o:connectangles="0,0,0,0,0"/>
              </v:shape>
              <v:shape id="Freeform 118" o:spid="_x0000_s1141" style="position:absolute;left:35242;top:9239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" path="m9,l,14r,2l9,r,e" filled="f" stroked="f">
                <v:path arrowok="t" o:connecttype="custom" o:connectlocs="37128,0;0,56574;0,64656;37128,0;37128,0" o:connectangles="0,0,0,0,0"/>
              </v:shape>
              <v:shape id="Freeform 119" o:spid="_x0000_s1142" style="position:absolute;left:34956;top:7429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" path="m,l,2,17,12r1,-2l,xe" fillcolor="#3baec5 [2406]" stroked="f">
                <v:path arrowok="t" o:connecttype="custom" o:connectlocs="0,0;0,8082;70131,48492;74256,40410;0,0" o:connectangles="0,0,0,0,0"/>
              </v:shape>
              <v:shape id="Freeform 120" o:spid="_x0000_s1143" style="position:absolute;left:36480;top:8953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" path="m,l,2,17,12r1,-2l,e" filled="f" stroked="f">
                <v:path arrowok="t" o:connecttype="custom" o:connectlocs="0,0;0,8082;70131,48492;74256,40410;0,0" o:connectangles="0,0,0,0,0"/>
              </v:shape>
              <v:shape id="Freeform 121" o:spid="_x0000_s1144" style="position:absolute;left:31908;top:8191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122" o:spid="_x0000_s1145" style="position:absolute;left:33432;top:9715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" path="m2,l,,4,14r2,l2,e" filled="f" stroked="f">
                <v:path arrowok="t" o:connecttype="custom" o:connectlocs="8251,0;0,0;16501,56574;24752,56574;8251,0" o:connectangles="0,0,0,0,0"/>
              </v:shape>
              <v:shape id="Freeform 123" o:spid="_x0000_s1146" style="position:absolute;left:30956;top:923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" path="m16,l,5,,7,16,2,16,xe" fillcolor="#3baec5 [2406]" stroked="f">
                <v:path arrowok="t" o:connecttype="custom" o:connectlocs="66006,0;0,20205;0,28287;66006,8082;66006,0" o:connectangles="0,0,0,0,0"/>
              </v:shape>
              <v:shape id="Freeform 124" o:spid="_x0000_s1147" style="position:absolute;left:30956;top:9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" path="m16,l,5,,7,16,2,16,e" filled="f" stroked="f">
                <v:path arrowok="t" o:connecttype="custom" o:connectlocs="66006,0;0,20205;0,28287;66006,8082;66006,0" o:connectangles="0,0,0,0,0"/>
              </v:shape>
              <v:shape id="Freeform 125" o:spid="_x0000_s1148" style="position:absolute;left:32575;top:9906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" path="m2,l,2,5,17,7,15,2,xe" fillcolor="#3baec5 [2406]" stroked="f">
                <v:path arrowok="t" o:connecttype="custom" o:connectlocs="8251,0;0,8082;20626,68697;28877,60615;8251,0" o:connectangles="0,0,0,0,0"/>
              </v:shape>
              <v:shape id="Freeform 126" o:spid="_x0000_s1149" style="position:absolute;left:34099;top:11430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" path="m2,l,2,5,17,7,15,2,e" filled="f" stroked="f">
                <v:path arrowok="t" o:connecttype="custom" o:connectlocs="8251,0;0,8082;20626,68697;28877,60615;8251,0" o:connectangles="0,0,0,0,0"/>
              </v:shape>
              <v:shape id="Freeform 127" o:spid="_x0000_s1150" style="position:absolute;left:32670;top:8763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" path="m15,l,7,,9,15,2,15,xe" fillcolor="#3baec5 [2406]" stroked="f">
                <v:path arrowok="t" o:connecttype="custom" o:connectlocs="61880,0;0,28287;0,36369;61880,8082;61880,0" o:connectangles="0,0,0,0,0"/>
              </v:shape>
              <v:shape id="Freeform 128" o:spid="_x0000_s1151" style="position:absolute;left:32670;top:8953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" path="m15,l,7,,9,15,2,15,e" filled="f" stroked="f">
                <v:path arrowok="t" o:connecttype="custom" o:connectlocs="61880,0;0,28287;0,36369;61880,8082;61880,0" o:connectangles="0,0,0,0,0"/>
              </v:shape>
              <v:shape id="Freeform 129" o:spid="_x0000_s1152" style="position:absolute;left:30765;top:11239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" path="m12,l,13r2,l12,1,12,xe" fillcolor="#3baec5 [2406]" stroked="f">
                <v:path arrowok="t" o:connecttype="custom" o:connectlocs="49504,0;0,52533;8251,52533;49504,4041;49504,0" o:connectangles="0,0,0,0,0"/>
              </v:shape>
              <v:shape id="Freeform 130" o:spid="_x0000_s1153" style="position:absolute;left:32289;top:12763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" path="m12,l,13r2,l12,1,12,e" filled="f" stroked="f">
                <v:path arrowok="t" o:connecttype="custom" o:connectlocs="49504,0;0,52533;8251,52533;49504,4041;49504,0" o:connectangles="0,0,0,0,0"/>
              </v:shape>
              <v:shape id="Freeform 131" o:spid="_x0000_s1154" style="position:absolute;left:34671;top:1228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" path="m10,l,10r1,l12,,10,xe" fillcolor="#3baec5 [2406]" stroked="f">
                <v:path arrowok="t" o:connecttype="custom" o:connectlocs="41253,0;0,40410;4125,40410;49504,0;41253,0" o:connectangles="0,0,0,0,0"/>
              </v:shape>
              <v:shape id="Freeform 132" o:spid="_x0000_s1155" style="position:absolute;left:34671;top:1247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" path="m10,l,10r1,l12,,10,e" filled="f" stroked="f">
                <v:path arrowok="t" o:connecttype="custom" o:connectlocs="41253,0;0,40410;4125,40410;49504,0;41253,0" o:connectangles="0,0,0,0,0"/>
              </v:shape>
              <v:shape id="Freeform 133" o:spid="_x0000_s1156" style="position:absolute;left:34194;top:10763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" path="m16,l,3,2,5,16,1,16,xe" fillcolor="#3baec5 [2406]" stroked="f">
                <v:path arrowok="t" o:connecttype="custom" o:connectlocs="66006,0;0,12123;8251,20205;66006,4041;66006,0" o:connectangles="0,0,0,0,0"/>
              </v:shape>
              <v:shape id="Freeform 134" o:spid="_x0000_s1157" style="position:absolute;left:34194;top:11144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" path="m16,l,3,2,5,16,1,16,e" filled="f" stroked="f">
                <v:path arrowok="t" o:connecttype="custom" o:connectlocs="66006,0;0,12123;8251,20205;66006,4041;66006,0" o:connectangles="0,0,0,0,0"/>
              </v:shape>
              <v:shape id="Freeform 135" o:spid="_x0000_s1158" style="position:absolute;left:32385;top:1409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" path="m,l,2,14,8r,-1l,xe" fillcolor="#3baec5 [2406]" stroked="f">
                <v:path arrowok="t" o:connecttype="custom" o:connectlocs="0,0;0,8082;57755,32328;57755,28287;0,0" o:connectangles="0,0,0,0,0"/>
              </v:shape>
              <v:shape id="Freeform 136" o:spid="_x0000_s1159" style="position:absolute;left:32385;top:1428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" path="m,l,2,14,8r,-1l,e" filled="f" stroked="f">
                <v:path arrowok="t" o:connecttype="custom" o:connectlocs="0,0;0,8082;57755,32328;57755,28287;0,0" o:connectangles="0,0,0,0,0"/>
              </v:shape>
              <v:shape id="Freeform 137" o:spid="_x0000_s1160" style="position:absolute;left:32099;top:15049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" path="m14,l,4r,l14,2,14,xe" fillcolor="#3baec5 [2406]" stroked="f">
                <v:path arrowok="t" o:connecttype="custom" o:connectlocs="57755,0;0,16164;0,16164;57755,8082;57755,0" o:connectangles="0,0,0,0,0"/>
              </v:shape>
              <v:shape id="Freeform 138" o:spid="_x0000_s1161" style="position:absolute;left:32099;top:15430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" path="m14,l,4r,l14,2,14,e" filled="f" stroked="f">
                <v:path arrowok="t" o:connecttype="custom" o:connectlocs="57755,0;0,16164;0,16164;57755,8082;57755,0" o:connectangles="0,0,0,0,0"/>
              </v:shape>
              <v:shape id="Freeform 139" o:spid="_x0000_s1162" style="position:absolute;left:33147;top:12763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" path="m13,l,2,,3,15,2,13,xe" fillcolor="#3baec5 [2406]" stroked="f">
                <v:path arrowok="t" o:connecttype="custom" o:connectlocs="53629,0;0,8082;0,12123;61880,8082;53629,0" o:connectangles="0,0,0,0,0"/>
              </v:shape>
              <v:shape id="Freeform 140" o:spid="_x0000_s1163" style="position:absolute;left:33147;top:13144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" path="m13,l,2,,3,15,2,13,e" filled="f" stroked="f">
                <v:path arrowok="t" o:connecttype="custom" o:connectlocs="53629,0;0,8082;0,12123;61880,8082;53629,0" o:connectangles="0,0,0,0,0"/>
              </v:shape>
              <v:shape id="Freeform 141" o:spid="_x0000_s1164" style="position:absolute;left:33147;top:11715;width:577;height:324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" path="m2,l,1,14,8r,-2l2,xe" fillcolor="#3baec5 [2406]" stroked="f">
                <v:path arrowok="t" o:connecttype="custom" o:connectlocs="8251,0;0,4041;57755,32328;57755,24246;8251,0" o:connectangles="0,0,0,0,0"/>
              </v:shape>
              <v:shape id="Freeform 142" o:spid="_x0000_s1165" style="position:absolute;left:33147;top:11906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" path="m2,l,1,14,8r,-2l2,e" filled="f" stroked="f">
                <v:path arrowok="t" o:connecttype="custom" o:connectlocs="8251,0;0,4041;57755,32328;57755,24246;8251,0" o:connectangles="0,0,0,0,0"/>
              </v:shape>
              <v:rect id="Rectangle 143" o:spid="_x0000_s1166" style="position:absolute;left:35052;top:9144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" fillcolor="#3baec5 [2406]" stroked="f"/>
              <v:rect id="Rectangle 144" o:spid="_x0000_s1167" style="position:absolute;left:35052;top:9525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" filled="f" stroked="f"/>
              <v:shape id="Freeform 145" o:spid="_x0000_s1168" style="position:absolute;left:30670;top:10191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" path="m,l,,19,10r,l,xe" fillcolor="#3ea0b9" stroked="f">
                <v:path arrowok="t" o:connecttype="custom" o:connectlocs="0,0;0,0;78382,40410;78382,40410;0,0" o:connectangles="0,0,0,0,0"/>
              </v:shape>
              <v:shape id="Freeform 146" o:spid="_x0000_s1169" style="position:absolute;left:30670;top:10382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" path="m,l,,19,10r,l,e" filled="f" stroked="f">
                <v:path arrowok="t" o:connecttype="custom" o:connectlocs="0,0;0,0;78382,40410;78382,40410;0,0" o:connectangles="0,0,0,0,0"/>
              </v:shape>
              <v:shape id="Freeform 147" o:spid="_x0000_s1170" style="position:absolute;left:29718;top:1343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" path="m11,l,12r2,l12,2,11,xe" fillcolor="#3baec5 [2406]" stroked="f">
                <v:path arrowok="t" o:connecttype="custom" o:connectlocs="45379,0;0,48492;8251,48492;49504,8082;45379,0" o:connectangles="0,0,0,0,0"/>
              </v:shape>
              <v:shape id="Freeform 148" o:spid="_x0000_s1171" style="position:absolute;left:31242;top:1495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" path="m11,l,12r2,l12,2,11,e" filled="f" stroked="f">
                <v:path arrowok="t" o:connecttype="custom" o:connectlocs="45379,0;0,48492;8251,48492;49504,8082;45379,0" o:connectangles="0,0,0,0,0"/>
              </v:shape>
              <v:shape id="Freeform 149" o:spid="_x0000_s1172" style="position:absolute;left:31813;top:1200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" path="m9,l,9r2,2l9,r,xe" fillcolor="#3baec5 [2406]" stroked="f">
                <v:path arrowok="t" o:connecttype="custom" o:connectlocs="37128,0;0,36369;8251,44451;37128,0;37128,0" o:connectangles="0,0,0,0,0"/>
              </v:shape>
              <v:shape id="Freeform 150" o:spid="_x0000_s1173" style="position:absolute;left:31813;top:12192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" path="m9,l,9r2,2l9,r,e" filled="f" stroked="f">
                <v:path arrowok="t" o:connecttype="custom" o:connectlocs="37128,0;0,36369;8251,44451;37128,0;37128,0" o:connectangles="0,0,0,0,0"/>
              </v:shape>
              <v:shape id="Freeform 151" o:spid="_x0000_s1174" style="position:absolute;left:36480;top:6667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" path="m6,l,14r1,l8,,6,xe" fillcolor="#3baec5 [2406]" stroked="f">
                <v:path arrowok="t" o:connecttype="custom" o:connectlocs="24752,0;0,56574;4125,56574;33003,0;24752,0" o:connectangles="0,0,0,0,0"/>
              </v:shape>
              <v:shape id="Freeform 152" o:spid="_x0000_s1175" style="position:absolute;left:38004;top:8191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" path="m6,l,14r1,l8,,6,e" filled="f" stroked="f">
                <v:path arrowok="t" o:connecttype="custom" o:connectlocs="24752,0;0,56574;4125,56574;33003,0;24752,0" o:connectangles="0,0,0,0,0"/>
              </v:shape>
              <v:shape id="Freeform 153" o:spid="_x0000_s1176" style="position:absolute;left:30480;top:17811;width:165;height:81;visibility:visible;mso-wrap-style:square;v-text-anchor:top" coordsize="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" path="m2,c,,,,,,,1,,1,,1v1,,1,,1,c1,,2,,2,e" fillcolor="#3baec5 [2406]" stroked="f">
                <v:path arrowok="t" o:connecttype="custom" o:connectlocs="16501,0;0,0;0,8082;8251,8082;16501,0" o:connectangles="0,0,0,0,0"/>
              </v:shape>
              <v:shape id="Freeform 154" o:spid="_x0000_s1177" style="position:absolute;left:34194;top:13430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155" o:spid="_x0000_s1178" style="position:absolute;left:35718;top:14954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" path="m2,l,14r2,l4,,2,e" filled="f" stroked="f">
                <v:path arrowok="t" o:connecttype="custom" o:connectlocs="8251,0;0,56574;8251,56574;16501,0;8251,0" o:connectangles="0,0,0,0,0"/>
              </v:shape>
              <v:shape id="Freeform 156" o:spid="_x0000_s1179" style="position:absolute;left:28003;top:9239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" path="m16,l11,3,,7,2,9,11,5,16,2,16,xe" fillcolor="#3baec5 [2406]" stroked="f">
                <v:path arrowok="t" o:connecttype="custom" o:connectlocs="66006,0;45379,12123;0,28287;8251,36369;45379,20205;66006,8082;66006,0" o:connectangles="0,0,0,0,0,0,0"/>
              </v:shape>
              <v:shape id="Freeform 157" o:spid="_x0000_s1180" style="position:absolute;left:28003;top:9429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" path="m16,l11,3,,7,2,9,11,5,16,2,16,e" filled="f" stroked="f">
                <v:path arrowok="t" o:connecttype="custom" o:connectlocs="66006,0;45379,12123;0,28287;8251,36369;45379,20205;66006,8082;66006,0" o:connectangles="0,0,0,0,0,0,0"/>
              </v:shape>
              <v:shape id="Freeform 158" o:spid="_x0000_s1181" style="position:absolute;left:28479;top:11525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" path="m10,l,10r1,2l10,2r2,l10,r,xe" fillcolor="#3baec5 [2406]" stroked="f">
                <v:path arrowok="t" o:connecttype="custom" o:connectlocs="41253,0;0,40410;4125,48492;41253,8082;49504,8082;41253,0;41253,0" o:connectangles="0,0,0,0,0,0,0"/>
              </v:shape>
              <v:shape id="Freeform 159" o:spid="_x0000_s1182" style="position:absolute;left:30003;top:13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" path="m10,l,10r1,2l10,2r2,l10,r,e" filled="f" stroked="f">
                <v:path arrowok="t" o:connecttype="custom" o:connectlocs="41253,0;0,40410;4125,48492;41253,8082;49504,8082;41253,0;41253,0" o:connectangles="0,0,0,0,0,0,0"/>
              </v:shape>
              <v:shape id="Freeform 160" o:spid="_x0000_s1183" style="position:absolute;left:28956;top:12477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" path="m16,l2,4,,4,2,6,2,4,16,2,16,xe" fillcolor="#3baec5 [2406]" stroked="f">
                <v:path arrowok="t" o:connecttype="custom" o:connectlocs="66006,0;8251,16164;0,16164;8251,24246;8251,16164;66006,8082;66006,0" o:connectangles="0,0,0,0,0,0,0"/>
              </v:shape>
              <v:shape id="Freeform 161" o:spid="_x0000_s1184" style="position:absolute;left:28956;top:12858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" path="m16,l2,4,,4,2,6,2,4,16,2,16,e" filled="f" stroked="f">
                <v:path arrowok="t" o:connecttype="custom" o:connectlocs="66006,0;8251,16164;0,16164;8251,24246;8251,16164;66006,8082;66006,0" o:connectangles="0,0,0,0,0,0,0"/>
              </v:shape>
              <v:shape id="Freeform 162" o:spid="_x0000_s1185" style="position:absolute;left:29718;top:15525;width:330;height:445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" path="m8,l1,7,,9r,2l1,9,8,r,xe" fillcolor="#3baec5 [2406]" stroked="f">
                <v:path arrowok="t" o:connecttype="custom" o:connectlocs="33003,0;4125,28287;0,36369;0,44451;4125,36369;33003,0;33003,0" o:connectangles="0,0,0,0,0,0,0"/>
              </v:shape>
              <v:shape id="Freeform 163" o:spid="_x0000_s1186" style="position:absolute;left:29718;top:15716;width:330;height:444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" path="m8,l1,7,,9r,2l1,9,8,r,e" filled="f" stroked="f">
                <v:path arrowok="t" o:connecttype="custom" o:connectlocs="33003,0;4125,28287;0,36369;0,44451;4125,36369;33003,0;33003,0" o:connectangles="0,0,0,0,0,0,0"/>
              </v:shape>
              <v:shape id="Freeform 164" o:spid="_x0000_s1187" style="position:absolute;left:31242;top:695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" path="m5,l,9r,1l2,10,2,9,5,r,xe" fillcolor="#3baec5 [2406]" stroked="f">
                <v:path arrowok="t" o:connecttype="custom" o:connectlocs="20627,0;0,36369;0,40410;8251,40410;8251,36369;20627,0;20627,0" o:connectangles="0,0,0,0,0,0,0"/>
              </v:shape>
              <v:shape id="Freeform 165" o:spid="_x0000_s1188" style="position:absolute;left:31242;top:714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" path="m5,l,9r,1l2,10,2,9,5,r,e" filled="f" stroked="f">
                <v:path arrowok="t" o:connecttype="custom" o:connectlocs="20627,0;0,36369;0,40410;8251,40410;8251,36369;20627,0;20627,0" o:connectangles="0,0,0,0,0,0,0"/>
              </v:shape>
              <v:shape id="Freeform 166" o:spid="_x0000_s1189" style="position:absolute;left:28765;top:7715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" path="m1,l,2,1,4r9,7l12,11,3,4,1,xe" fillcolor="#3baec5 [2406]" stroked="f">
                <v:path arrowok="t" o:connecttype="custom" o:connectlocs="4125,0;0,8082;4125,16164;41253,44451;49504,44451;12376,16164;4125,0" o:connectangles="0,0,0,0,0,0,0"/>
              </v:shape>
              <v:shape id="Freeform 167" o:spid="_x0000_s1190" style="position:absolute;left:28765;top:7905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" path="m1,l,2,1,4r9,7l12,11,3,4,1,e" filled="f" stroked="f">
                <v:path arrowok="t" o:connecttype="custom" o:connectlocs="4125,0;0,8082;4125,16164;41253,44451;49504,44451;12376,16164;4125,0" o:connectangles="0,0,0,0,0,0,0"/>
              </v:shape>
              <v:shape id="Freeform 168" o:spid="_x0000_s1191" style="position:absolute;left:26860;top:1619;width:371;height:283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" path="m4,c,4,,4,,4v,,,,,c1,4,1,4,2,4,5,,5,,5,,4,,4,,4,e" fillcolor="#3baec5 [2406]" stroked="f">
                <v:path arrowok="t" o:connecttype="custom" o:connectlocs="29702,0;0,28287;0,28287;14851,28287;37128,0;29702,0" o:connectangles="0,0,0,0,0,0"/>
              </v:shape>
              <v:shape id="Freeform 169" o:spid="_x0000_s1192" style="position:absolute;left:26860;top:4000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" path="m1,c,,,,,,4,2,4,2,4,2v,,,,,c1,,1,,1,e" fillcolor="#3baec5 [2406]" stroked="f">
                <v:path arrowok="t" o:connecttype="custom" o:connectlocs="7219,0;0,0;28877,12123;28877,12123;7219,0" o:connectangles="0,0,0,0,0"/>
              </v:shape>
              <v:shape id="Freeform 170" o:spid="_x0000_s1193" style="position:absolute;left:27146;top:6096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" path="m20,l14,,,,,2r14,l20,2,20,xe" fillcolor="#3baec5 [2406]" stroked="f">
                <v:path arrowok="t" o:connecttype="custom" o:connectlocs="82507,0;57755,0;0,0;0,8082;57755,8082;82507,8082;82507,0" o:connectangles="0,0,0,0,0,0,0"/>
              </v:shape>
              <v:shape id="Freeform 171" o:spid="_x0000_s1194" style="position:absolute;left:27146;top:6477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" path="m20,l14,,,,,2r14,l20,2,20,e" filled="f" stroked="f">
                <v:path arrowok="t" o:connecttype="custom" o:connectlocs="82507,0;57755,0;0,0;0,8082;57755,8082;82507,8082;82507,0" o:connectangles="0,0,0,0,0,0,0"/>
              </v:shape>
              <v:shape id="Freeform 172" o:spid="_x0000_s1195" style="position:absolute;left:25622;top:619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" path="m9,l,10r2,l10,,9,xe" fillcolor="#3baec5 [2406]" stroked="f">
                <v:path arrowok="t" o:connecttype="custom" o:connectlocs="37129,0;0,40410;8251,40410;41254,0;37129,0" o:connectangles="0,0,0,0,0"/>
              </v:shape>
              <v:shape id="Freeform 173" o:spid="_x0000_s1196" style="position:absolute;left:25622;top:638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" path="m9,l,10r2,l10,,9,e" filled="f" stroked="f">
                <v:path arrowok="t" o:connecttype="custom" o:connectlocs="37129,0;0,40410;8251,40410;41254,0;37129,0" o:connectangles="0,0,0,0,0"/>
              </v:shape>
              <v:shape id="Freeform 174" o:spid="_x0000_s1197" style="position:absolute;left:27241;top:7715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" path="m4,l2,11,,16r2,l4,11,5,,4,xe" fillcolor="#3baec5 [2406]" stroked="f">
                <v:path arrowok="t" o:connecttype="custom" o:connectlocs="16502,0;8251,44451;0,64656;8251,64656;16502,44451;20627,0;16502,0" o:connectangles="0,0,0,0,0,0,0"/>
              </v:shape>
              <v:shape id="Freeform 175" o:spid="_x0000_s1198" style="position:absolute;left:28765;top:9239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" path="m4,l2,11,,16r2,l4,11,5,,4,e" filled="f" stroked="f">
                <v:path arrowok="t" o:connecttype="custom" o:connectlocs="16502,0;8251,44451;0,64656;8251,64656;16502,44451;20627,0;16502,0" o:connectangles="0,0,0,0,0,0,0"/>
              </v:shape>
              <v:shape id="Freeform 176" o:spid="_x0000_s1199" style="position:absolute;left:26193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" path="m,l,,3,11r2,5l7,16,5,11,,xe" fillcolor="#3baec5 [2406]" stroked="f">
                <v:path arrowok="t" o:connecttype="custom" o:connectlocs="0,0;0,0;12376,44451;20626,64656;28877,64656;20626,44451;0,0" o:connectangles="0,0,0,0,0,0,0"/>
              </v:shape>
              <v:shape id="Freeform 177" o:spid="_x0000_s1200" style="position:absolute;left:27717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" path="m,l,,3,11r2,5l7,16,5,11,,e" filled="f" stroked="f">
                <v:path arrowok="t" o:connecttype="custom" o:connectlocs="0,0;0,0;12376,44451;20626,64656;28877,64656;20626,44451;0,0" o:connectangles="0,0,0,0,0,0,0"/>
              </v:shape>
              <v:shape id="Freeform 178" o:spid="_x0000_s1201" style="position:absolute;left:23717;top:3429;width:41;height:8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" path="m1,c,1,,1,,1v,,,,,c1,1,1,1,1,1,1,,1,,1,e" fillcolor="#3ea0b9" stroked="f">
                <v:path arrowok="t" o:connecttype="custom" o:connectlocs="4125,0;0,8082;0,8082;4125,8082;4125,0" o:connectangles="0,0,0,0,0"/>
              </v:shape>
              <v:shape id="Freeform 179" o:spid="_x0000_s1202" style="position:absolute;left:19907;top:9239;width:412;height:363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" path="m2,l,,9,7r,2l10,9r,-2l2,xe" fillcolor="#3baec5 [2406]" stroked="f">
                <v:path arrowok="t" o:connecttype="custom" o:connectlocs="8251,0;0,0;37129,28287;37129,36369;41254,36369;41254,28287;8251,0" o:connectangles="0,0,0,0,0,0,0"/>
              </v:shape>
              <v:shape id="Freeform 180" o:spid="_x0000_s1203" style="position:absolute;left:19907;top:9429;width:412;height:364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" path="m2,l,,9,7r,2l10,9r,-2l2,e" filled="f" stroked="f">
                <v:path arrowok="t" o:connecttype="custom" o:connectlocs="8251,0;0,0;37129,28287;37129,36369;41254,36369;41254,28287;8251,0" o:connectangles="0,0,0,0,0,0,0"/>
              </v:shape>
              <v:shape id="Freeform 181" o:spid="_x0000_s1204" style="position:absolute;left:22574;top:2381;width:289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" path="m4,c4,,3,1,3,1,,5,,5,,5v1,,1,,1,c4,,4,,4,e" fillcolor="#3baec5 [2406]" stroked="f">
                <v:path arrowok="t" o:connecttype="custom" o:connectlocs="28877,0;21658,7274;0,36369;7219,36369;28877,0" o:connectangles="0,0,0,0,0"/>
              </v:shape>
              <v:shape id="Freeform 182" o:spid="_x0000_s1205" style="position:absolute;left:18954;top:8763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" path="m2,l,,4,15r2,l2,xe" fillcolor="#3baec5 [2406]" stroked="f">
                <v:path arrowok="t" o:connecttype="custom" o:connectlocs="8251,0;0,0;16501,60615;24752,60615;8251,0" o:connectangles="0,0,0,0,0"/>
              </v:shape>
              <v:shape id="Freeform 183" o:spid="_x0000_s1206" style="position:absolute;left:20478;top:10287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" path="m2,l,,4,15r2,l2,e" filled="f" stroked="f">
                <v:path arrowok="t" o:connecttype="custom" o:connectlocs="8251,0;0,0;16501,60615;24752,60615;8251,0" o:connectangles="0,0,0,0,0"/>
              </v:shape>
              <v:shape id="Freeform 184" o:spid="_x0000_s1207" style="position:absolute;left:18859;top:7429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" path="m,l,2,9,6,9,4,,xe" fillcolor="#3baec5 [2406]" stroked="f">
                <v:path arrowok="t" o:connecttype="custom" o:connectlocs="0,0;0,8082;37128,24246;37128,16164;0,0" o:connectangles="0,0,0,0,0"/>
              </v:shape>
              <v:shape id="Freeform 185" o:spid="_x0000_s1208" style="position:absolute;left:18859;top:7810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" path="m,l,2,9,6,9,4,,e" filled="f" stroked="f">
                <v:path arrowok="t" o:connecttype="custom" o:connectlocs="0,0;0,8082;37128,24246;37128,16164;0,0" o:connectangles="0,0,0,0,0"/>
              </v:shape>
              <v:shape id="Freeform 186" o:spid="_x0000_s1209" style="position:absolute;left:19526;top:8096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" path="m,l,1,11,5r,-2l,xe" fillcolor="#3baec5 [2406]" stroked="f">
                <v:path arrowok="t" o:connecttype="custom" o:connectlocs="0,0;0,4041;45379,20205;45379,12123;0,0" o:connectangles="0,0,0,0,0"/>
              </v:shape>
              <v:shape id="Freeform 187" o:spid="_x0000_s1210" style="position:absolute;left:19526;top:8477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" path="m,l,1,11,5r,-2l,e" filled="f" stroked="f">
                <v:path arrowok="t" o:connecttype="custom" o:connectlocs="0,0;0,4041;45379,20205;45379,12123;0,0" o:connectangles="0,0,0,0,0"/>
              </v:shape>
              <v:shape id="Freeform 188" o:spid="_x0000_s1211" style="position:absolute;left:20193;top:5048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" path="m2,l,,15,9,17,7,2,xe" fillcolor="#3baec5 [2406]" stroked="f">
                <v:path arrowok="t" o:connecttype="custom" o:connectlocs="8251,0;0,0;61880,36369;70131,28287;8251,0" o:connectangles="0,0,0,0,0"/>
              </v:shape>
              <v:shape id="Freeform 189" o:spid="_x0000_s1212" style="position:absolute;left:20193;top:5238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" path="m2,l,,15,9,17,7,2,e" filled="f" stroked="f">
                <v:path arrowok="t" o:connecttype="custom" o:connectlocs="8251,0;0,0;61880,36369;70131,28287;8251,0" o:connectangles="0,0,0,0,0"/>
              </v:shape>
              <v:shape id="Freeform 190" o:spid="_x0000_s1213" style="position:absolute;left:20764;top:6667;width:248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" path="m,c,1,,1,,1,3,2,3,2,3,2v,,,-1,,-1c,,,,,e" fillcolor="#3baec5 [2406]" stroked="f">
                <v:path arrowok="t" o:connecttype="custom" o:connectlocs="0,0;0,8082;24752,16164;24752,8082;0,0" o:connectangles="0,0,0,0,0"/>
              </v:shape>
              <v:shape id="Freeform 191" o:spid="_x0000_s1214" style="position:absolute;left:22764;top:7620;width:454;height:121;visibility:visible;mso-wrap-style:square;v-text-anchor:top" coordsize="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" path="m6,c1,1,1,1,1,1v,,,1,-1,1c6,1,6,1,6,1,6,,6,,6,e" fillcolor="#3baec5 [2406]" stroked="f">
                <v:path arrowok="t" o:connecttype="custom" o:connectlocs="45379,0;7563,6062;0,12123;45379,6062;45379,0" o:connectangles="0,0,0,0,0"/>
              </v:shape>
              <v:shape id="Freeform 192" o:spid="_x0000_s1215" style="position:absolute;left:24003;top:5905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" path="m1,c1,,,,,,1,2,1,2,1,2v1,,1,,1,c1,,1,,1,e" fillcolor="#3baec5 [2406]" stroked="f">
                <v:path arrowok="t" o:connecttype="custom" o:connectlocs="8251,0;0,0;8251,16164;16501,16164;8251,0" o:connectangles="0,0,0,0,0"/>
              </v:shape>
              <v:shape id="Freeform 193" o:spid="_x0000_s1216" style="position:absolute;left:21812;top:333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" path="m10,l,12r2,l12,2,10,xe" fillcolor="#3baec5 [2406]" stroked="f">
                <v:path arrowok="t" o:connecttype="custom" o:connectlocs="41253,0;0,48492;8251,48492;49504,8082;41253,0" o:connectangles="0,0,0,0,0"/>
              </v:shape>
              <v:shape id="Freeform 194" o:spid="_x0000_s1217" style="position:absolute;left:23336;top:485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" path="m10,l,12r2,l12,2,10,e" filled="f" stroked="f">
                <v:path arrowok="t" o:connecttype="custom" o:connectlocs="41253,0;0,48492;8251,48492;49504,8082;41253,0" o:connectangles="0,0,0,0,0"/>
              </v:shape>
              <v:shape id="Freeform 195" o:spid="_x0000_s1218" style="position:absolute;left:21812;top:4762;width:371;height:121;visibility:visible;mso-wrap-style:square;v-text-anchor:top" coordsize="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" path="m,c,1,,1,,1,5,2,5,2,5,2,5,1,5,1,5,1,,,,,,e" fillcolor="#3baec5 [2406]" stroked="f">
                <v:path arrowok="t" o:connecttype="custom" o:connectlocs="0,0;0,6062;37128,12123;37128,6062;0,0" o:connectangles="0,0,0,0,0"/>
              </v:shape>
              <v:shape id="Freeform 196" o:spid="_x0000_s1219" style="position:absolute;left:24288;top:7239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" path="m,l,2,16,7r,l,xe" fillcolor="#3baec5 [2406]" stroked="f">
                <v:path arrowok="t" o:connecttype="custom" o:connectlocs="0,0;0,8082;66006,28287;66006,28287;0,0" o:connectangles="0,0,0,0,0"/>
              </v:shape>
              <v:shape id="Freeform 197" o:spid="_x0000_s1220" style="position:absolute;left:24288;top:7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" path="m,l,2,16,7r,l,e" filled="f" stroked="f">
                <v:path arrowok="t" o:connecttype="custom" o:connectlocs="0,0;0,8082;66006,28287;66006,28287;0,0" o:connectangles="0,0,0,0,0"/>
              </v:shape>
              <v:shape id="Freeform 198" o:spid="_x0000_s1221" style="position:absolute;left:24765;top:200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" path="m,l,2,14,7,16,5,,xe" fillcolor="#3baec5 [2406]" stroked="f">
                <v:path arrowok="t" o:connecttype="custom" o:connectlocs="0,0;0,8082;57755,28287;66006,20205;0,0" o:connectangles="0,0,0,0,0"/>
              </v:shape>
              <v:shape id="Freeform 199" o:spid="_x0000_s1222" style="position:absolute;left:24765;top:219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" path="m,l,2,14,7,16,5,,e" filled="f" stroked="f">
                <v:path arrowok="t" o:connecttype="custom" o:connectlocs="0,0;0,8082;57755,28287;66006,20205;0,0" o:connectangles="0,0,0,0,0"/>
              </v:shape>
              <v:shape id="Freeform 200" o:spid="_x0000_s1223" style="position:absolute;left:26289;top:4762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" path="m2,l,2,12,12r2,l2,xe" fillcolor="#3baec5 [2406]" stroked="f">
                <v:path arrowok="t" o:connecttype="custom" o:connectlocs="8251,0;0,8082;49504,48492;57755,48492;8251,0" o:connectangles="0,0,0,0,0"/>
              </v:shape>
              <v:shape id="Freeform 201" o:spid="_x0000_s1224" style="position:absolute;left:27813;top:6286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" path="m2,l,2,12,12r2,l2,e" filled="f" stroked="f">
                <v:path arrowok="t" o:connecttype="custom" o:connectlocs="8251,0;0,8082;49504,48492;57755,48492;8251,0" o:connectangles="0,0,0,0,0"/>
              </v:shape>
              <v:shape id="Freeform 202" o:spid="_x0000_s1225" style="position:absolute;left:28670;top:13811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" path="m,l,2,15,9r,-2l,xe" fillcolor="#3baec5 [2406]" stroked="f">
                <v:path arrowok="t" o:connecttype="custom" o:connectlocs="0,0;0,8082;61880,36369;61880,28287;0,0" o:connectangles="0,0,0,0,0"/>
              </v:shape>
              <v:shape id="Freeform 203" o:spid="_x0000_s1226" style="position:absolute;left:28670;top:14001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" path="m,l,2,15,9r,-2l,e" filled="f" stroked="f">
                <v:path arrowok="t" o:connecttype="custom" o:connectlocs="0,0;0,8082;61880,36369;61880,28287;0,0" o:connectangles="0,0,0,0,0"/>
              </v:shape>
              <v:shape id="Freeform 204" o:spid="_x0000_s1227" style="position:absolute;left:29337;top:17621;width:701;height:323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" path="m2,l,2,15,8r2,l2,xe" fillcolor="#3baec5 [2406]" stroked="f">
                <v:path arrowok="t" o:connecttype="custom" o:connectlocs="8251,0;0,8082;61880,32328;70131,32328;8251,0" o:connectangles="0,0,0,0,0"/>
              </v:shape>
              <v:shape id="Freeform 206" o:spid="_x0000_s1228" style="position:absolute;left:29337;top:17811;width:701;height:324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" path="m2,l,2,15,8r2,l2,e" filled="f" stroked="f">
                <v:path arrowok="t" o:connecttype="custom" o:connectlocs="8251,0;0,8082;61880,32328;70131,32328;8251,0" o:connectangles="0,0,0,0,0"/>
              </v:shape>
              <v:shape id="Freeform 207" o:spid="_x0000_s1229" style="position:absolute;left:29241;top:16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" path="m14,l,4,,5,14,2,14,xe" fillcolor="#3baec5 [2406]" stroked="f">
                <v:path arrowok="t" o:connecttype="custom" o:connectlocs="57755,0;0,16164;0,20205;57755,8082;57755,0" o:connectangles="0,0,0,0,0"/>
              </v:shape>
              <v:shape id="Freeform 208" o:spid="_x0000_s1230" style="position:absolute;left:29241;top:16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" path="m14,l,4,,5,14,2,14,e" filled="f" stroked="f">
                <v:path arrowok="t" o:connecttype="custom" o:connectlocs="57755,0;0,16164;0,20205;57755,8082;57755,0" o:connectangles="0,0,0,0,0"/>
              </v:shape>
              <v:shape id="Freeform 209" o:spid="_x0000_s1231" style="position:absolute;left:25527;top:11430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" path="m2,l,,12,12r2,-2l2,xe" fillcolor="#3baec5 [2406]" stroked="f">
                <v:path arrowok="t" o:connecttype="custom" o:connectlocs="8251,0;0,0;49504,48492;57755,40410;8251,0" o:connectangles="0,0,0,0,0"/>
              </v:shape>
              <v:shape id="Freeform 210" o:spid="_x0000_s1232" style="position:absolute;left:27051;top:12954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" path="m2,l,,12,12r2,-2l2,e" filled="f" stroked="f">
                <v:path arrowok="t" o:connecttype="custom" o:connectlocs="8251,0;0,0;49504,48492;57755,40410;8251,0" o:connectangles="0,0,0,0,0"/>
              </v:shape>
              <v:shape id="Freeform 211" o:spid="_x0000_s1233" style="position:absolute;left:19526;top:1228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" path="m2,l,,12,12r,-2l2,xe" fillcolor="#3baec5 [2406]" stroked="f">
                <v:path arrowok="t" o:connecttype="custom" o:connectlocs="8251,0;0,0;49504,48492;49504,40410;8251,0" o:connectangles="0,0,0,0,0"/>
              </v:shape>
              <v:shape id="Freeform 212" o:spid="_x0000_s1234" style="position:absolute;left:21050;top:13811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" path="m2,l,,12,12r,-2l2,e" filled="f" stroked="f">
                <v:path arrowok="t" o:connecttype="custom" o:connectlocs="8251,0;0,0;49504,48492;49504,40410;8251,0" o:connectangles="0,0,0,0,0"/>
              </v:shape>
              <v:shape id="Freeform 213" o:spid="_x0000_s1235" style="position:absolute;left:22860;top:10763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" path="m7,l,13r2,2l7,r,xe" fillcolor="#3baec5 [2406]" stroked="f">
                <v:path arrowok="t" o:connecttype="custom" o:connectlocs="28877,0;0,52532;8251,60614;28877,0;28877,0" o:connectangles="0,0,0,0,0"/>
              </v:shape>
              <v:shape id="Freeform 214" o:spid="_x0000_s1236" style="position:absolute;left:24384;top:12287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" path="m7,l,13r2,2l7,r,e" filled="f" stroked="f">
                <v:path arrowok="t" o:connecttype="custom" o:connectlocs="28877,0;0,52532;8251,60614;28877,0;28877,0" o:connectangles="0,0,0,0,0"/>
              </v:shape>
              <v:shape id="Freeform 215" o:spid="_x0000_s1237" style="position:absolute;left:26574;top:17335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" path="m,l,2,10,14r2,-2l,xe" fillcolor="#3baec5 [2406]" stroked="f">
                <v:path arrowok="t" o:connecttype="custom" o:connectlocs="0,0;0,8082;41253,56574;49504,48492;0,0" o:connectangles="0,0,0,0,0"/>
              </v:shape>
              <v:shape id="Freeform 216" o:spid="_x0000_s1238" style="position:absolute;left:28098;top:18859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" path="m,l,2,10,14r2,-2l,e" filled="f" stroked="f">
                <v:path arrowok="t" o:connecttype="custom" o:connectlocs="0,0;0,8082;41253,56574;49504,48492;0,0" o:connectangles="0,0,0,0,0"/>
              </v:shape>
              <v:shape id="Freeform 217" o:spid="_x0000_s1239" style="position:absolute;left:23812;top:1219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" path="m2,l,1,10,12r2,-2l2,xe" fillcolor="#3baec5 [2406]" stroked="f">
                <v:path arrowok="t" o:connecttype="custom" o:connectlocs="8251,0;0,4041;41253,48492;49504,40410;8251,0" o:connectangles="0,0,0,0,0"/>
              </v:shape>
              <v:shape id="Freeform 218" o:spid="_x0000_s1240" style="position:absolute;left:25336;top:1371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" path="m2,l,1,10,12r2,-2l2,e" filled="f" stroked="f">
                <v:path arrowok="t" o:connecttype="custom" o:connectlocs="8251,0;0,4041;41253,48492;49504,40410;8251,0" o:connectangles="0,0,0,0,0"/>
              </v:shape>
              <v:shape id="Freeform 219" o:spid="_x0000_s1241" style="position:absolute;left:25431;top:16002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" path="m8,l,16r,l8,r,xe" fillcolor="#3ea0b9" stroked="f">
                <v:path arrowok="t" o:connecttype="custom" o:connectlocs="33003,0;0,64656;0,64656;33003,0;33003,0" o:connectangles="0,0,0,0,0"/>
              </v:shape>
              <v:shape id="Freeform 220" o:spid="_x0000_s1242" style="position:absolute;left:26955;top:17526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" path="m8,l,16r,l8,r,e" filled="f" stroked="f">
                <v:path arrowok="t" o:connecttype="custom" o:connectlocs="33003,0;0,64656;0,64656;33003,0;33003,0" o:connectangles="0,0,0,0,0"/>
              </v:shape>
              <v:shape id="Freeform 221" o:spid="_x0000_s1243" style="position:absolute;left:19526;top:10477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" path="m8,l,15r,l8,1,8,xe" fillcolor="#3baec5 [2406]" stroked="f">
                <v:path arrowok="t" o:connecttype="custom" o:connectlocs="33003,0;0,60614;0,60614;33003,4041;33003,0" o:connectangles="0,0,0,0,0"/>
              </v:shape>
              <v:shape id="Freeform 222" o:spid="_x0000_s1244" style="position:absolute;left:21050;top:12001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" path="m8,l,15r,l8,1,8,e" filled="f" stroked="f">
                <v:path arrowok="t" o:connecttype="custom" o:connectlocs="33003,0;0,60614;0,60614;33003,4041;33003,0" o:connectangles="0,0,0,0,0"/>
              </v:shape>
              <v:shape id="Freeform 223" o:spid="_x0000_s1245" style="position:absolute;left:20764;top:10287;width:784;height:444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" path="m,l,,17,11r2,l,xe" fillcolor="#3baec5 [2406]" stroked="f">
                <v:path arrowok="t" o:connecttype="custom" o:connectlocs="0,0;0,0;70130,44451;78381,44451;0,0" o:connectangles="0,0,0,0,0"/>
              </v:shape>
              <v:shape id="Freeform 224" o:spid="_x0000_s1246" style="position:absolute;left:20764;top:10477;width:784;height:445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" path="m,l,,17,11r2,l,e" filled="f" stroked="f">
                <v:path arrowok="t" o:connecttype="custom" o:connectlocs="0,0;0,0;70130,44451;78381,44451;0,0" o:connectangles="0,0,0,0,0"/>
              </v:shape>
              <v:shape id="Freeform 225" o:spid="_x0000_s1247" style="position:absolute;left:24003;top:9620;width:742;height:363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" path="m1,l,2,18,9r,-2l1,xe" fillcolor="#3baec5 [2406]" stroked="f">
                <v:path arrowok="t" o:connecttype="custom" o:connectlocs="4125,0;0,8082;74256,36369;74256,28287;4125,0" o:connectangles="0,0,0,0,0"/>
              </v:shape>
              <v:shape id="Freeform 226" o:spid="_x0000_s1248" style="position:absolute;left:24003;top:9810;width:742;height:364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" path="m1,l,2,18,9r,-2l1,e" filled="f" stroked="f">
                <v:path arrowok="t" o:connecttype="custom" o:connectlocs="4125,0;0,8082;74256,36369;74256,28287;4125,0" o:connectangles="0,0,0,0,0"/>
              </v:shape>
              <v:shape id="Freeform 227" o:spid="_x0000_s1249" style="position:absolute;left:24384;top:10763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" path="m7,l,17r2,1l8,,7,xe" fillcolor="#3baec5 [2406]" stroked="f">
                <v:path arrowok="t" o:connecttype="custom" o:connectlocs="28878,0;0,68697;8251,72738;33003,0;28878,0" o:connectangles="0,0,0,0,0"/>
              </v:shape>
              <v:shape id="Freeform 228" o:spid="_x0000_s1250" style="position:absolute;left:25908;top:12287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" path="m7,l,17r2,1l8,,7,e" filled="f" stroked="f">
                <v:path arrowok="t" o:connecttype="custom" o:connectlocs="28878,0;0,68697;8251,72738;33003,0;28878,0" o:connectangles="0,0,0,0,0"/>
              </v:shape>
              <v:shape id="Freeform 229" o:spid="_x0000_s1251" style="position:absolute;left:26003;top:9620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" path="m21,l,15r,2l23,1,21,xe" fillcolor="#3baec5 [2406]" stroked="f">
                <v:path arrowok="t" o:connecttype="custom" o:connectlocs="86631,0;0,60615;0,68697;94882,4041;86631,0" o:connectangles="0,0,0,0,0"/>
              </v:shape>
              <v:shape id="Freeform 230" o:spid="_x0000_s1252" style="position:absolute;left:27527;top:11144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" path="m21,l,15r,2l23,1,21,e" filled="f" stroked="f">
                <v:path arrowok="t" o:connecttype="custom" o:connectlocs="86631,0;0,60615;0,68697;94882,4041;86631,0" o:connectangles="0,0,0,0,0"/>
              </v:shape>
              <v:shape id="Freeform 231" o:spid="_x0000_s1253" style="position:absolute;left:27241;top:1057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" path="m10,l,10r,2l10,2,10,xe" fillcolor="#3baec5 [2406]" stroked="f">
                <v:path arrowok="t" o:connecttype="custom" o:connectlocs="41254,0;0,40410;0,48492;41254,8082;41254,0" o:connectangles="0,0,0,0,0"/>
              </v:shape>
              <v:shape id="Freeform 232" o:spid="_x0000_s1254" style="position:absolute;left:28765;top:1209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" path="m10,l,10r,2l10,2,10,e" filled="f" stroked="f">
                <v:path arrowok="t" o:connecttype="custom" o:connectlocs="41254,0;0,40410;0,48492;41254,8082;41254,0" o:connectangles="0,0,0,0,0"/>
              </v:shape>
              <v:shape id="Freeform 233" o:spid="_x0000_s1255" style="position:absolute;left:18478;top:11430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" path="m15,l,7,,9r,l15,2,15,xe" fillcolor="#3baec5 [2406]" stroked="f">
                <v:path arrowok="t" o:connecttype="custom" o:connectlocs="61879,0;0,28287;0,36369;0,36369;61879,8082;61879,0" o:connectangles="0,0,0,0,0,0"/>
              </v:shape>
              <v:shape id="Freeform 234" o:spid="_x0000_s1256" style="position:absolute;left:18478;top:11620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" path="m15,l,7,,9r,l15,2,15,e" filled="f" stroked="f">
                <v:path arrowok="t" o:connecttype="custom" o:connectlocs="61879,0;0,28287;0,36369;0,36369;61879,8082;61879,0" o:connectangles="0,0,0,0,0,0"/>
              </v:shape>
              <v:shape id="Freeform 235" o:spid="_x0000_s1257" style="position:absolute;left:20478;top:15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" path="m10,l,11r2,1l12,2,10,xe" fillcolor="#3baec5 [2406]" stroked="f">
                <v:path arrowok="t" o:connecttype="custom" o:connectlocs="41253,0;0,44451;8251,48492;49504,8082;41253,0" o:connectangles="0,0,0,0,0"/>
              </v:shape>
              <v:shape id="Freeform 236" o:spid="_x0000_s1258" style="position:absolute;left:22002;top:1657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" path="m10,l,11r2,1l12,2,10,e" filled="f" stroked="f">
                <v:path arrowok="t" o:connecttype="custom" o:connectlocs="41253,0;0,44451;8251,48492;49504,8082;41253,0" o:connectangles="0,0,0,0,0"/>
              </v:shape>
              <v:shape id="Freeform 237" o:spid="_x0000_s1259" style="position:absolute;left:26003;top:14859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" path="m,l,1,16,6r,-1l,xe" fillcolor="#3baec5 [2406]" stroked="f">
                <v:path arrowok="t" o:connecttype="custom" o:connectlocs="0,0;0,4041;66006,24246;66006,20205;0,0" o:connectangles="0,0,0,0,0"/>
              </v:shape>
              <v:shape id="Freeform 238" o:spid="_x0000_s1260" style="position:absolute;left:26003;top:15240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" path="m,l,1,16,6r,-1l,e" filled="f" stroked="f">
                <v:path arrowok="t" o:connecttype="custom" o:connectlocs="0,0;0,4041;66006,24246;66006,20205;0,0" o:connectangles="0,0,0,0,0"/>
              </v:shape>
              <v:shape id="Freeform 239" o:spid="_x0000_s1261" style="position:absolute;left:22002;top:12858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" path="m11,l,10r2,2l12,,11,xe" fillcolor="#3baec5 [2406]" stroked="f">
                <v:path arrowok="t" o:connecttype="custom" o:connectlocs="45379,0;0,40410;8251,48492;49504,0;45379,0" o:connectangles="0,0,0,0,0"/>
              </v:shape>
              <v:shape id="Freeform 240" o:spid="_x0000_s1262" style="position:absolute;left:23526;top:14382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" path="m11,l,10r2,2l12,,11,e" filled="f" stroked="f">
                <v:path arrowok="t" o:connecttype="custom" o:connectlocs="45379,0;0,40410;8251,48492;49504,0;45379,0" o:connectangles="0,0,0,0,0"/>
              </v:shape>
              <v:shape id="Freeform 241" o:spid="_x0000_s1263" style="position:absolute;left:22669;top:13811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" path="m15,l,2,2,3,15,2,15,xe" fillcolor="#3baec5 [2406]" stroked="f">
                <v:path arrowok="t" o:connecttype="custom" o:connectlocs="61879,0;0,8082;8251,12123;61879,8082;61879,0" o:connectangles="0,0,0,0,0"/>
              </v:shape>
              <v:shape id="Freeform 242" o:spid="_x0000_s1264" style="position:absolute;left:22669;top:14192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" path="m15,l,2,2,3,15,2,15,e" filled="f" stroked="f">
                <v:path arrowok="t" o:connecttype="custom" o:connectlocs="61879,0;0,8082;8251,12123;61879,8082;61879,0" o:connectangles="0,0,0,0,0"/>
              </v:shape>
              <v:shape id="Freeform 243" o:spid="_x0000_s1265" style="position:absolute;left:22288;top:1504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" path="m2,l,2,16,7r,l2,xe" fillcolor="#3baec5 [2406]" stroked="f">
                <v:path arrowok="t" o:connecttype="custom" o:connectlocs="8251,0;0,8082;66006,28287;66006,28287;8251,0" o:connectangles="0,0,0,0,0"/>
              </v:shape>
              <v:shape id="Freeform 244" o:spid="_x0000_s1266" style="position:absolute;left:22288;top:15240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" path="m2,l,2,16,7r,l2,e" filled="f" stroked="f">
                <v:path arrowok="t" o:connecttype="custom" o:connectlocs="8251,0;0,8082;66006,28287;66006,28287;8251,0" o:connectangles="0,0,0,0,0"/>
              </v:shape>
              <v:shape id="Freeform 245" o:spid="_x0000_s1267" style="position:absolute;left:23145;top:17430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" path="m2,l,13r2,l2,r,xe" fillcolor="#3baec5 [2406]" stroked="f">
                <v:path arrowok="t" o:connecttype="custom" o:connectlocs="8251,0;0,52533;8251,52533;8251,0;8251,0" o:connectangles="0,0,0,0,0"/>
              </v:shape>
              <v:shape id="Freeform 246" o:spid="_x0000_s1268" style="position:absolute;left:24669;top:18954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" path="m2,l,13r2,l2,r,e" filled="f" stroked="f">
                <v:path arrowok="t" o:connecttype="custom" o:connectlocs="8251,0;0,52533;8251,52533;8251,0;8251,0" o:connectangles="0,0,0,0,0"/>
              </v:shape>
              <v:shape id="Freeform 247" o:spid="_x0000_s1269" style="position:absolute;left:27527;top:1685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" path="m14,l,3r,l16,2,14,xe" fillcolor="#3baec5 [2406]" stroked="f">
                <v:path arrowok="t" o:connecttype="custom" o:connectlocs="57755,0;0,12123;0,12123;66006,8082;57755,0" o:connectangles="0,0,0,0,0"/>
              </v:shape>
              <v:shape id="Freeform 248" o:spid="_x0000_s1270" style="position:absolute;left:27527;top:1724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" path="m14,l,3r,l16,2,14,e" filled="f" stroked="f">
                <v:path arrowok="t" o:connecttype="custom" o:connectlocs="57755,0;0,12123;0,12123;66006,8082;57755,0" o:connectangles="0,0,0,0,0"/>
              </v:shape>
              <v:shape id="Freeform 249" o:spid="_x0000_s1271" style="position:absolute;left:20002;top:13525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" path="m15,l,4,1,5,15,2,15,xe" fillcolor="#3baec5 [2406]" stroked="f">
                <v:path arrowok="t" o:connecttype="custom" o:connectlocs="61879,0;0,16164;4125,20205;61879,8082;61879,0" o:connectangles="0,0,0,0,0"/>
              </v:shape>
              <v:shape id="Freeform 250" o:spid="_x0000_s1272" style="position:absolute;left:20002;top:13906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" path="m15,l,4,1,5,15,2,15,e" filled="f" stroked="f">
                <v:path arrowok="t" o:connecttype="custom" o:connectlocs="61879,0;0,16164;4125,20205;61879,8082;61879,0" o:connectangles="0,0,0,0,0"/>
              </v:shape>
              <v:shape id="Freeform 251" o:spid="_x0000_s1273" style="position:absolute;left:24479;top:14859;width:454;height:444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" path="m11,l,11r,l11,2,11,xe" fillcolor="#3baec5 [2406]" stroked="f">
                <v:path arrowok="t" o:connecttype="custom" o:connectlocs="45379,0;0,44451;0,44451;45379,8082;45379,0" o:connectangles="0,0,0,0,0"/>
              </v:shape>
              <v:shape id="Freeform 252" o:spid="_x0000_s1274" style="position:absolute;left:24479;top:15049;width:454;height:445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" path="m11,l,11r,l11,2,11,e" filled="f" stroked="f">
                <v:path arrowok="t" o:connecttype="custom" o:connectlocs="45379,0;0,44451;0,44451;45379,8082;45379,0" o:connectangles="0,0,0,0,0"/>
              </v:shape>
              <v:shape id="Freeform 253" o:spid="_x0000_s1275" style="position:absolute;left:24288;top:13811;width:578;height:363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" path="m,l,2,12,9,14,7,,xe" fillcolor="#3baec5 [2406]" stroked="f">
                <v:path arrowok="t" o:connecttype="custom" o:connectlocs="0,0;0,8082;49504,36369;57755,28287;0,0" o:connectangles="0,0,0,0,0"/>
              </v:shape>
              <v:shape id="Freeform 254" o:spid="_x0000_s1276" style="position:absolute;left:24288;top:14001;width:578;height:364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" path="m,l,2,12,9,14,7,,e" filled="f" stroked="f">
                <v:path arrowok="t" o:connecttype="custom" o:connectlocs="0,0;0,8082;49504,36369;57755,28287;0,0" o:connectangles="0,0,0,0,0"/>
              </v:shape>
              <v:shape id="Freeform 255" o:spid="_x0000_s1277" style="position:absolute;left:25527;top:12763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" path="m2,l,,2,14r2,l2,xe" fillcolor="#3baec5 [2406]" stroked="f">
                <v:path arrowok="t" o:connecttype="custom" o:connectlocs="8251,0;0,0;8251,56574;16501,56574;8251,0" o:connectangles="0,0,0,0,0"/>
              </v:shape>
              <v:shape id="Freeform 256" o:spid="_x0000_s1278" style="position:absolute;left:27051;top:14287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" path="m2,l,,2,14r2,l2,e" filled="f" stroked="f">
                <v:path arrowok="t" o:connecttype="custom" o:connectlocs="8251,0;0,0;8251,56574;16501,56574;8251,0" o:connectangles="0,0,0,0,0"/>
              </v:shape>
              <v:shape id="Freeform 257" o:spid="_x0000_s1279" style="position:absolute;left:25527;top:2162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" path="m,c,,,,,,,,,,,,,,,,,e" fillcolor="#3ea0b9" stroked="f">
                <v:path arrowok="t" o:connecttype="custom" o:connectlocs="0,0;0,0;0,0;0,0" o:connectangles="0,0,0,0"/>
              </v:shape>
              <v:shape id="Freeform 258" o:spid="_x0000_s1280" style="position:absolute;left:24669;top:1724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" path="m10,l,12r1,l12,1,10,xe" fillcolor="#3baec5 [2406]" stroked="f">
                <v:path arrowok="t" o:connecttype="custom" o:connectlocs="41253,0;0,48492;4125,48492;49504,4041;41253,0" o:connectangles="0,0,0,0,0"/>
              </v:shape>
              <v:shape id="Freeform 259" o:spid="_x0000_s1281" style="position:absolute;left:26193;top:1876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" path="m10,l,12r1,l12,1,10,e" filled="f" stroked="f">
                <v:path arrowok="t" o:connecttype="custom" o:connectlocs="41253,0;0,48492;4125,48492;49504,4041;41253,0" o:connectangles="0,0,0,0,0"/>
              </v:shape>
              <v:shape id="Freeform 260" o:spid="_x0000_s1282" style="position:absolute;left:24765;top:1866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" path="m,l,2,16,3r,-1l,xe" fillcolor="#3baec5 [2406]" stroked="f">
                <v:path arrowok="t" o:connecttype="custom" o:connectlocs="0,0;0,8082;66006,12123;66006,8082;0,0" o:connectangles="0,0,0,0,0"/>
              </v:shape>
              <v:shape id="Freeform 261" o:spid="_x0000_s1283" style="position:absolute;left:24765;top:1905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" path="m,l,2,16,3r,-1l,e" filled="f" stroked="f">
                <v:path arrowok="t" o:connecttype="custom" o:connectlocs="0,0;0,8082;66006,12123;66006,8082;0,0" o:connectangles="0,0,0,0,0"/>
              </v:shape>
              <v:shape id="Freeform 262" o:spid="_x0000_s1284" style="position:absolute;left:27622;top:15906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" path="m,l,2,15,7r,-2l,xe" fillcolor="#3baec5 [2406]" stroked="f">
                <v:path arrowok="t" o:connecttype="custom" o:connectlocs="0,0;0,8082;61879,28287;61879,20205;0,0" o:connectangles="0,0,0,0,0"/>
              </v:shape>
              <v:shape id="Freeform 263" o:spid="_x0000_s1285" style="position:absolute;left:27622;top:16097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" path="m,l,2,15,7r,-2l,e" filled="f" stroked="f">
                <v:path arrowok="t" o:connecttype="custom" o:connectlocs="0,0;0,8082;61879,28287;61879,20205;0,0" o:connectangles="0,0,0,0,0"/>
              </v:shape>
              <v:shape id="Freeform 264" o:spid="_x0000_s1286" style="position:absolute;left:27908;top:18383;width:330;height:363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" path="m4,c,5,,5,,5,1,5,1,4,2,4,5,1,5,1,5,1,4,,4,,4,e" fillcolor="#3baec5 [2406]" stroked="f">
                <v:path arrowok="t" o:connecttype="custom" o:connectlocs="26402,0;0,36369;13201,29095;33003,7274;26402,0" o:connectangles="0,0,0,0,0"/>
              </v:shape>
              <v:shape id="Freeform 265" o:spid="_x0000_s1287" style="position:absolute;left:19240;top:14668;width:206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" path="m,c,,,1,1,1,3,2,3,2,3,2,3,1,3,1,3,1,,,,,,e" fillcolor="#3baec5 [2406]" stroked="f">
                <v:path arrowok="t" o:connecttype="custom" o:connectlocs="0,0;6876,8082;20627,16164;20627,8082;0,0" o:connectangles="0,0,0,0,0"/>
              </v:shape>
              <v:rect id="Rectangle 266" o:spid="_x0000_s1288" style="position:absolute;left:26479;top:14001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" fillcolor="#3baec5 [2406]" stroked="f"/>
              <v:rect id="Rectangle 267" o:spid="_x0000_s1289" style="position:absolute;left:26479;top:14382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" filled="f" stroked="f"/>
              <v:rect id="Rectangle 268" o:spid="_x0000_s1290" style="position:absolute;left:20859;top:11906;width:86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" fillcolor="#3baec5 [2406]" stroked="f"/>
              <v:rect id="Rectangle 269" o:spid="_x0000_s1291" style="position:absolute;left:20859;top:12477;width:867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" filled="f" stroked="f"/>
              <v:shape id="Freeform 270" o:spid="_x0000_s1292" style="position:absolute;left:21812;top:15906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" path="m,l,,5,17,7,15,,xe" fillcolor="#3baec5 [2406]" stroked="f">
                <v:path arrowok="t" o:connecttype="custom" o:connectlocs="0,0;0,0;20626,68697;28877,60615;0,0" o:connectangles="0,0,0,0,0"/>
              </v:shape>
              <v:shape id="Freeform 271" o:spid="_x0000_s1293" style="position:absolute;left:23336;top:17430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" path="m,l,,5,17,7,15,,e" filled="f" stroked="f">
                <v:path arrowok="t" o:connecttype="custom" o:connectlocs="0,0;0,0;20626,68697;28877,60615;0,0" o:connectangles="0,0,0,0,0"/>
              </v:shape>
              <v:shape id="Freeform 272" o:spid="_x0000_s1294" style="position:absolute;left:26955;top:12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" path="m,l,2,14,5r,-1l,xe" fillcolor="#3baec5 [2406]" stroked="f">
                <v:path arrowok="t" o:connecttype="custom" o:connectlocs="0,0;0,8082;57755,20205;57755,16164;0,0" o:connectangles="0,0,0,0,0"/>
              </v:shape>
              <v:shape id="Freeform 273" o:spid="_x0000_s1295" style="position:absolute;left:26955;top:12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" path="m,l,2,14,5r,-1l,e" filled="f" stroked="f">
                <v:path arrowok="t" o:connecttype="custom" o:connectlocs="0,0;0,8082;57755,20205;57755,16164;0,0" o:connectangles="0,0,0,0,0"/>
              </v:shape>
              <v:shape id="Freeform 274" o:spid="_x0000_s1296" style="position:absolute;left:22193;top:9525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" path="m7,l,14r1,1l8,,7,xe" fillcolor="#3baec5 [2406]" stroked="f">
                <v:path arrowok="t" o:connecttype="custom" o:connectlocs="28878,0;0,56573;4125,60614;33003,0;28878,0" o:connectangles="0,0,0,0,0"/>
              </v:shape>
              <v:shape id="Freeform 275" o:spid="_x0000_s1297" style="position:absolute;left:23717;top:11049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" path="m7,l,14r1,1l8,,7,e" filled="f" stroked="f">
                <v:path arrowok="t" o:connecttype="custom" o:connectlocs="28878,0;0,56573;4125,60614;33003,0;28878,0" o:connectangles="0,0,0,0,0"/>
              </v:shape>
              <v:shape id="Freeform 276" o:spid="_x0000_s1298" style="position:absolute;left:28003;top:14382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" path="m7,l,16r2,l9,2,7,xe" fillcolor="#3baec5 [2406]" stroked="f">
                <v:path arrowok="t" o:connecttype="custom" o:connectlocs="28877,0;0,64656;8251,64656;37128,8082;28877,0" o:connectangles="0,0,0,0,0"/>
              </v:shape>
              <v:shape id="Freeform 277" o:spid="_x0000_s1299" style="position:absolute;left:29527;top:15906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" path="m7,l,16r2,l9,2,7,e" filled="f" stroked="f">
                <v:path arrowok="t" o:connecttype="custom" o:connectlocs="28877,0;0,64656;8251,64656;37128,8082;28877,0" o:connectangles="0,0,0,0,0"/>
              </v:shape>
              <v:shape id="Freeform 278" o:spid="_x0000_s1300" style="position:absolute;left:21526;top:14001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279" o:spid="_x0000_s1301" style="position:absolute;left:23050;top:15525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" path="m2,l,14r2,l4,,2,e" filled="f" stroked="f">
                <v:path arrowok="t" o:connecttype="custom" o:connectlocs="8251,0;0,56574;8251,56574;16501,0;8251,0" o:connectangles="0,0,0,0,0"/>
              </v:shape>
              <v:shape id="Freeform 280" o:spid="_x0000_s1302" style="position:absolute;left:21526;top:17811;width:413;height:364;visibility:visible;mso-wrap-style:square;v-text-anchor:top" coordsize="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" path="m5,c,5,,5,,5v1,,1,,1,c6,,6,,6,,5,,5,,5,e" fillcolor="#3baec5 [2406]" stroked="f">
                <v:path arrowok="t" o:connecttype="custom" o:connectlocs="34378,0;0,36369;6876,36369;41254,0;34378,0" o:connectangles="0,0,0,0,0"/>
              </v:shape>
              <v:shape id="Freeform 281" o:spid="_x0000_s1303" style="position:absolute;left:20097;top:16383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" path="m,c,,,,,,,,,,,,,,,,,e" fillcolor="#4d9a14" stroked="f">
                <v:path arrowok="t" o:connecttype="custom" o:connectlocs="0,0;0,0;0,0;0,0" o:connectangles="0,0,0,0"/>
              </v:shape>
              <v:shape id="Freeform 282" o:spid="_x0000_s1304" style="position:absolute;left:20097;top:16192;width:83;height:202;visibility:visible;mso-wrap-style:square;v-text-anchor:top" coordsize="1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" path="m,c,1,,1,,1,,2,,2,,3v,,,,,c1,,1,,1,,,,,,,e" fillcolor="#3baec5 [2406]" stroked="f">
                <v:path arrowok="t" o:connecttype="custom" o:connectlocs="0,0;0,6735;0,20205;0,20205;8251,0;0,0" o:connectangles="0,0,0,0,0,0"/>
              </v:shape>
              <v:shape id="Freeform 283" o:spid="_x0000_s1305" style="position:absolute;left:23812;top:16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" path="m9,l,10r2,l10,2,9,xe" fillcolor="#3baec5 [2406]" stroked="f">
                <v:path arrowok="t" o:connecttype="custom" o:connectlocs="37129,0;0,40410;8251,40410;41254,8082;37129,0" o:connectangles="0,0,0,0,0"/>
              </v:shape>
              <v:shape id="Freeform 284" o:spid="_x0000_s1306" style="position:absolute;left:23812;top:1628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" path="m9,l,10r2,l10,2,9,e" filled="f" stroked="f">
                <v:path arrowok="t" o:connecttype="custom" o:connectlocs="37129,0;0,40410;8251,40410;41254,8082;37129,0" o:connectangles="0,0,0,0,0"/>
              </v:shape>
              <v:shape id="Freeform 285" o:spid="_x0000_s1307" style="position:absolute;left:27908;top:2257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" path="m,c,,,,,,,,,,,,,,,,,e" fillcolor="#3ea0b9" stroked="f">
                <v:path arrowok="t" o:connecttype="custom" o:connectlocs="0,0;0,0;0,0;0,0" o:connectangles="0,0,0,0"/>
              </v:shape>
              <v:shape id="Freeform 286" o:spid="_x0000_s1308" style="position:absolute;left:23336;top:8667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" path="m2,l,,,7r2,9l4,16,2,5,2,xe" fillcolor="#3baec5 [2406]" stroked="f">
                <v:path arrowok="t" o:connecttype="custom" o:connectlocs="8251,0;0,0;0,28287;8251,64656;16501,64656;8251,20205;8251,0" o:connectangles="0,0,0,0,0,0,0"/>
              </v:shape>
              <v:shape id="Freeform 287" o:spid="_x0000_s1309" style="position:absolute;left:24860;top:10191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" path="m2,l,,,7r2,9l4,16,2,5,2,e" filled="f" stroked="f">
                <v:path arrowok="t" o:connecttype="custom" o:connectlocs="8251,0;0,0;0,28287;8251,64656;16501,64656;8251,20205;8251,0" o:connectangles="0,0,0,0,0,0,0"/>
              </v:shape>
              <v:shape id="Freeform 288" o:spid="_x0000_s1310" style="position:absolute;left:24860;top:8286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" path="m7,l5,7,,17r2,l7,5,8,1,7,xe" fillcolor="#3baec5 [2406]" stroked="f">
                <v:path arrowok="t" o:connecttype="custom" o:connectlocs="28878,0;20627,28287;0,68697;8251,68697;28878,20205;33003,4041;28878,0" o:connectangles="0,0,0,0,0,0,0"/>
              </v:shape>
              <v:shape id="Freeform 289" o:spid="_x0000_s1311" style="position:absolute;left:26384;top:9810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" path="m7,l5,7,,17r2,l7,5,8,1,7,e" filled="f" stroked="f">
                <v:path arrowok="t" o:connecttype="custom" o:connectlocs="28878,0;20627,28287;0,68697;8251,68697;28878,20205;33003,4041;28878,0" o:connectangles="0,0,0,0,0,0,0"/>
              </v:shape>
              <v:shape id="Freeform 290" o:spid="_x0000_s1312" style="position:absolute;left:20193;top:1809;width:8250;height:8486;visibility:visible;mso-wrap-style:square;v-text-anchor:top" coordsize="117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b1dee8 [1942]" stroked="f">
  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  <o:lock v:ext="edit" verticies="t"/>
              </v:shape>
              <v:shape id="Freeform 291" o:spid="_x0000_s1313" style="position:absolute;left:26765;top:1905;width:206;height:16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" path="m3,c2,,2,,1,,,1,,1,,1,1,2,1,2,1,2,1,1,1,1,1,1,3,,3,,3,e" fillcolor="#3baec5 [2406]" stroked="f">
                <v:path arrowok="t" o:connecttype="custom" o:connectlocs="20627,0;6876,0;0,8082;6876,16164;6876,8082;20627,0" o:connectangles="0,0,0,0,0,0"/>
              </v:shape>
              <v:shape id="Freeform 292" o:spid="_x0000_s1314" style="position:absolute;left:26479;top:3714;width:454;height:202;visibility:visible;mso-wrap-style:square;v-text-anchor:top" coordsize="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" path="m1,c,1,,1,,1,5,3,5,3,5,3v,,,,1,c1,,1,,1,e" fillcolor="#3baec5 [2406]" stroked="f">
                <v:path arrowok="t" o:connecttype="custom" o:connectlocs="7563,0;0,6735;37816,20205;45379,20205;7563,0" o:connectangles="0,0,0,0,0"/>
              </v:shape>
              <v:shape id="Freeform 293" o:spid="_x0000_s1315" style="position:absolute;left:26384;top:2667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" path="m15,l,3,2,5,15,2,15,xe" fillcolor="#3baec5 [2406]" stroked="f">
                <v:path arrowok="t" o:connecttype="custom" o:connectlocs="61879,0;0,12123;8251,20205;61879,8082;61879,0" o:connectangles="0,0,0,0,0"/>
              </v:shape>
              <v:shape id="Freeform 294" o:spid="_x0000_s1316" style="position:absolute;left:26384;top:3048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" path="m15,l,3,2,5,15,2,15,e" filled="f" stroked="f">
                <v:path arrowok="t" o:connecttype="custom" o:connectlocs="61879,0;0,12123;8251,20205;61879,8082;61879,0" o:connectangles="0,0,0,0,0"/>
              </v:shape>
              <v:shape id="Freeform 295" o:spid="_x0000_s1317" style="position:absolute;left:23717;top:3429;width:536;height:484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" path="m1,c1,,1,,,,7,7,7,7,7,7,8,6,8,6,8,6,1,,1,,1,e" fillcolor="#3baec5 [2406]" stroked="f">
                <v:path arrowok="t" o:connecttype="custom" o:connectlocs="6704,0;0,0;46926,48492;53630,41565;6704,0" o:connectangles="0,0,0,0,0"/>
              </v:shape>
              <v:shape id="Freeform 296" o:spid="_x0000_s1318" style="position:absolute;left:21812;top:8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" path="m5,l,15r,l7,2,5,xe" fillcolor="#3baec5 [2406]" stroked="f">
                <v:path arrowok="t" o:connecttype="custom" o:connectlocs="20626,0;0,60614;0,60614;28877,8082;20626,0" o:connectangles="0,0,0,0,0"/>
              </v:shape>
              <v:shape id="Freeform 297" o:spid="_x0000_s1319" style="position:absolute;left:23336;top:9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" path="m5,l,15r,l7,2,5,e" filled="f" stroked="f">
                <v:path arrowok="t" o:connecttype="custom" o:connectlocs="20626,0;0,60614;0,60614;28877,8082;20626,0" o:connectangles="0,0,0,0,0"/>
              </v:shape>
              <v:shape id="Freeform 298" o:spid="_x0000_s1320" style="position:absolute;left:21050;top:6762;width:206;height:12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" path="m,c,,,1,,1,3,2,3,2,3,2,3,1,3,1,3,1,,,,,,e" fillcolor="#3baec5 [2406]" stroked="f">
                <v:path arrowok="t" o:connecttype="custom" o:connectlocs="0,0;0,6062;20627,12123;20627,6062;0,0" o:connectangles="0,0,0,0,0"/>
              </v:shape>
              <v:shape id="Freeform 299" o:spid="_x0000_s1321" style="position:absolute;left:24669;top:2952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300" o:spid="_x0000_s1322" style="position:absolute;left:24669;top:3333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" path="m13,l,3r,l13,2,13,e" filled="f" stroked="f">
                <v:path arrowok="t" o:connecttype="custom" o:connectlocs="53630,0;0,12123;0,12123;53630,8082;53630,0" o:connectangles="0,0,0,0,0"/>
              </v:shape>
              <v:shape id="Freeform 301" o:spid="_x0000_s1323" style="position:absolute;left:22669;top:7715;width:206;height:81;visibility:visible;mso-wrap-style:square;v-text-anchor:top" coordsize="3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" path="m3,c,1,,1,,1v,,,,,c2,1,2,1,2,1,3,1,3,,3,e" fillcolor="#3baec5 [2406]" stroked="f">
                <v:path arrowok="t" o:connecttype="custom" o:connectlocs="20627,0;0,8082;0,8082;13751,8082;20627,0" o:connectangles="0,0,0,0,0"/>
              </v:shape>
              <v:shape id="Freeform 302" o:spid="_x0000_s1324" style="position:absolute;left:22574;top:657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" path="m,l,,14,7r,-2l,xe" fillcolor="#3baec5 [2406]" stroked="f">
                <v:path arrowok="t" o:connecttype="custom" o:connectlocs="0,0;0,0;57755,28287;57755,20205;0,0" o:connectangles="0,0,0,0,0"/>
              </v:shape>
              <v:shape id="Freeform 303" o:spid="_x0000_s1325" style="position:absolute;left:22574;top:676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" path="m,l,,14,7r,-2l,e" filled="f" stroked="f">
                <v:path arrowok="t" o:connecttype="custom" o:connectlocs="0,0;0,0;57755,28287;57755,20205;0,0" o:connectangles="0,0,0,0,0"/>
              </v:shape>
              <v:shape id="Freeform 304" o:spid="_x0000_s1326" style="position:absolute;left:23812;top:5524;width:289;height:404;visibility:visible;mso-wrap-style:square;v-text-anchor:top" coordsize="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" path="m,c,,,,,,3,6,3,6,3,6v,,1,,1,c,,,,,e" fillcolor="#3baec5 [2406]" stroked="f">
                <v:path arrowok="t" o:connecttype="custom" o:connectlocs="0,0;0,0;21658,40410;28877,40410;0,0" o:connectangles="0,0,0,0,0"/>
              </v:shape>
              <v:shape id="Freeform 305" o:spid="_x0000_s1327" style="position:absolute;left:22193;top:4762;width:330;height:81;visibility:visible;mso-wrap-style:square;v-text-anchor:top" coordsize="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" path="m,c,,,,,1v5,,5,,5,c5,,5,,5,,,,,,,e" fillcolor="#3baec5 [2406]" stroked="f">
                <v:path arrowok="t" o:connecttype="custom" o:connectlocs="0,0;0,8082;33003,8082;33003,0;0,0" o:connectangles="0,0,0,0,0"/>
              </v:shape>
              <v:shape id="Freeform 306" o:spid="_x0000_s1328" style="position:absolute;left:25050;top:4476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" path="m9,l,10r2,l11,2,9,xe" fillcolor="#3baec5 [2406]" stroked="f">
                <v:path arrowok="t" o:connecttype="custom" o:connectlocs="37128,0;0,40410;8251,40410;45379,8082;37128,0" o:connectangles="0,0,0,0,0"/>
              </v:shape>
              <v:shape id="Freeform 307" o:spid="_x0000_s1329" style="position:absolute;left:25050;top:4667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08" o:spid="_x0000_s1330" style="position:absolute;left:29718;top:22574;width:2433;height:1131;visibility:visible;mso-wrap-style:square;v-text-anchor:top" coordsize="3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" path="m34,9v,3,-1,6,-2,7c33,15,34,12,34,9m9,2c7,2,4,3,1,3,4,3,7,2,9,2,7,6,4,9,2,11,1,12,,13,,14,,13,1,12,2,11,4,9,7,6,9,2m21,v,,,,,c22,1,24,2,25,2,24,2,22,1,21,e" fillcolor="#bee4ec" stroked="f">
  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  <o:lock v:ext="edit" verticies="t"/>
              </v:shape>
              <v:shape id="Freeform 309" o:spid="_x0000_s1331" style="position:absolute;left:38195;top:8572;width:247;height:2425;visibility:visible;mso-wrap-style:square;v-text-anchor:top" coordsize="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" path="m,1v,,,1,,1c2,13,3,24,3,35,3,24,2,13,,2,,2,,1,,1m,c,,,1,,1,,1,,,,m,c,,,,,,,,,,,m,c,,,,,,,,,,,m,c,,,,,,,,,,,m,c,,,,,,,,,,,e" fillcolor="#88be26" stroked="f">
                <v:path arrowok="t" o:connecttype="custom" o:connectlocs="0,6927;0,13855;24752,242460;0,13855;0,6927;0,0;0,6927;0,0;0,0;0,0;0,0;0,0;0,0;0,0;0,0;0,0;0,0;0,0;0,0;0,0" o:connectangles="0,0,0,0,0,0,0,0,0,0,0,0,0,0,0,0,0,0,0,0"/>
                <o:lock v:ext="edit" verticies="t"/>
              </v:shape>
              <v:shape id="Freeform 310" o:spid="_x0000_s1332" style="position:absolute;left:21145;top:5524;width:17285;height:18548;visibility:visible;mso-wrap-style:square;v-text-anchor:top" coordsize="244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3baec5 [2406]" stroked="f">
  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  <o:lock v:ext="edit" verticies="t"/>
              </v:shape>
              <v:shape id="Freeform 311" o:spid="_x0000_s1333" style="position:absolute;left:31242;top:20669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" path="m10,l,12r1,l10,2,10,xe" fillcolor="#277483 [1606]" stroked="f">
                <v:path arrowok="t" o:connecttype="custom" o:connectlocs="41254,0;0,48492;4125,48492;41254,8082;41254,0" o:connectangles="0,0,0,0,0"/>
              </v:shape>
              <v:shape id="Freeform 312" o:spid="_x0000_s1334" style="position:absolute;left:32766;top:22193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" path="m10,l,12r1,l10,2,10,e" filled="f" stroked="f">
                <v:path arrowok="t" o:connecttype="custom" o:connectlocs="41254,0;0,48492;4125,48492;41254,8082;41254,0" o:connectangles="0,0,0,0,0"/>
              </v:shape>
              <v:shape id="Freeform 313" o:spid="_x0000_s1335" style="position:absolute;left:37052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" path="m7,l,16r2,l7,2,7,xe" fillcolor="#277483 [1606]" stroked="f">
                <v:path arrowok="t" o:connecttype="custom" o:connectlocs="28877,0;0,64656;8251,64656;28877,8082;28877,0" o:connectangles="0,0,0,0,0"/>
              </v:shape>
              <v:shape id="Freeform 314" o:spid="_x0000_s1336" style="position:absolute;left:38576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" path="m7,l,16r2,l7,2,7,e" filled="f" stroked="f">
                <v:path arrowok="t" o:connecttype="custom" o:connectlocs="28877,0;0,64656;8251,64656;28877,8082;28877,0" o:connectangles="0,0,0,0,0"/>
              </v:shape>
              <v:shape id="Freeform 315" o:spid="_x0000_s1337" style="position:absolute;left:38100;top:9429;width:371;height:364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" path="m1,c,,,,,,5,5,5,5,5,5,4,5,4,4,4,4,1,,1,,1,e" fillcolor="#277483 [1606]" stroked="f">
                <v:path arrowok="t" o:connecttype="custom" o:connectlocs="7426,0;0,0;37128,36369;29702,29095;7426,0" o:connectangles="0,0,0,0,0"/>
              </v:shape>
              <v:rect id="Rectangle 316" o:spid="_x0000_s1338" style="position:absolute;left:32766;top:20383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" fillcolor="#277483 [1606]" stroked="f"/>
              <v:rect id="Rectangle 317" o:spid="_x0000_s1339" style="position:absolute;left:34290;top:21907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" filled="f" stroked="f"/>
              <v:shape id="Freeform 318" o:spid="_x0000_s1340" style="position:absolute;left:31527;top:21621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" path="m2,l,2,4,4r6,7l12,11,5,4,2,xe" fillcolor="#277483 [1606]" stroked="f">
                <v:path arrowok="t" o:connecttype="custom" o:connectlocs="8251,0;0,8082;16501,16164;41253,44451;49504,44451;20627,16164;8251,0" o:connectangles="0,0,0,0,0,0,0"/>
              </v:shape>
              <v:shape id="Freeform 319" o:spid="_x0000_s1341" style="position:absolute;left:31527;top:21812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" path="m2,l,2,4,4r6,7l12,11,5,4,2,e" filled="f" stroked="f">
                <v:path arrowok="t" o:connecttype="custom" o:connectlocs="8251,0;0,8082;16501,16164;41253,44451;49504,44451;20627,16164;8251,0" o:connectangles="0,0,0,0,0,0,0"/>
              </v:shape>
              <v:shape id="Freeform 320" o:spid="_x0000_s1342" style="position:absolute;left:31908;top:19240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" path="m2,l,,4,21,6,19,2,xe" fillcolor="#277483 [1606]" stroked="f">
                <v:path arrowok="t" o:connecttype="custom" o:connectlocs="8251,0;0,0;16501,84861;24752,76779;8251,0" o:connectangles="0,0,0,0,0"/>
              </v:shape>
              <v:shape id="Freeform 321" o:spid="_x0000_s1343" style="position:absolute;left:33432;top:20764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" path="m2,l,,4,21,6,19,2,e" filled="f" stroked="f">
                <v:path arrowok="t" o:connecttype="custom" o:connectlocs="8251,0;0,0;16501,84861;24752,76779;8251,0" o:connectangles="0,0,0,0,0"/>
              </v:shape>
              <v:shape id="Freeform 322" o:spid="_x0000_s1344" style="position:absolute;left:31718;top:17907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" path="m9,l,14r2,1l9,2,9,xe" fillcolor="#277483 [1606]" stroked="f">
                <v:path arrowok="t" o:connecttype="custom" o:connectlocs="37128,0;0,56573;8251,60614;37128,8082;37128,0" o:connectangles="0,0,0,0,0"/>
              </v:shape>
              <v:shape id="Freeform 323" o:spid="_x0000_s1345" style="position:absolute;left:33242;top:19431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" path="m9,l,14r2,1l9,2,9,e" filled="f" stroked="f">
                <v:path arrowok="t" o:connecttype="custom" o:connectlocs="37128,0;0,56573;8251,60614;37128,8082;37128,0" o:connectangles="0,0,0,0,0"/>
              </v:shape>
              <v:shape id="Freeform 324" o:spid="_x0000_s1346" style="position:absolute;left:34290;top:19240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" path="m,l,2,16,16r,-2l,xe" fillcolor="#277483 [1606]" stroked="f">
                <v:path arrowok="t" o:connecttype="custom" o:connectlocs="0,0;0,8082;66006,64656;66006,56574;0,0" o:connectangles="0,0,0,0,0"/>
              </v:shape>
              <v:shape id="Freeform 325" o:spid="_x0000_s1347" style="position:absolute;left:35814;top:20764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" path="m,l,2,16,16r,-2l,e" filled="f" stroked="f">
                <v:path arrowok="t" o:connecttype="custom" o:connectlocs="0,0;0,8082;66006,64656;66006,56574;0,0" o:connectangles="0,0,0,0,0"/>
              </v:shape>
              <v:rect id="Rectangle 326" o:spid="_x0000_s1348" style="position:absolute;left:34194;top:14573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" fillcolor="#277483 [1606]" stroked="f"/>
              <v:rect id="Rectangle 327" o:spid="_x0000_s1349" style="position:absolute;left:34194;top:14954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" filled="f" stroked="f"/>
              <v:shape id="Freeform 328" o:spid="_x0000_s1350" style="position:absolute;left:35909;top:16287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" path="m8,l,10r1,l10,1,8,xe" fillcolor="#277483 [1606]" stroked="f">
                <v:path arrowok="t" o:connecttype="custom" o:connectlocs="33003,0;0,40410;4125,40410;41254,4041;33003,0" o:connectangles="0,0,0,0,0"/>
              </v:shape>
              <v:shape id="Freeform 329" o:spid="_x0000_s1351" style="position:absolute;left:35909;top:16478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" path="m8,l,10r1,l10,1,8,e" filled="f" stroked="f">
                <v:path arrowok="t" o:connecttype="custom" o:connectlocs="33003,0;0,40410;4125,40410;41254,4041;33003,0" o:connectangles="0,0,0,0,0"/>
              </v:shape>
              <v:shape id="Freeform 330" o:spid="_x0000_s1352" style="position:absolute;left:35623;top:18383;width:536;height:363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" path="m,l,2,12,9,13,7,,xe" fillcolor="#277483 [1606]" stroked="f">
                <v:path arrowok="t" o:connecttype="custom" o:connectlocs="0,0;0,8082;49505,36369;53630,28287;0,0" o:connectangles="0,0,0,0,0"/>
              </v:shape>
              <v:shape id="Freeform 331" o:spid="_x0000_s1353" style="position:absolute;left:35623;top:18573;width:536;height:364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" path="m,l,2,12,9,13,7,,e" filled="f" stroked="f">
                <v:path arrowok="t" o:connecttype="custom" o:connectlocs="0,0;0,8082;49505,36369;53630,28287;0,0" o:connectangles="0,0,0,0,0"/>
              </v:shape>
              <v:shape id="Freeform 332" o:spid="_x0000_s1354" style="position:absolute;left:35528;top:17335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" path="m16,l,3r,l16,2,16,xe" fillcolor="#277483 [1606]" stroked="f">
                <v:path arrowok="t" o:connecttype="custom" o:connectlocs="66006,0;0,12123;0,12123;66006,8082;66006,0" o:connectangles="0,0,0,0,0"/>
              </v:shape>
              <v:shape id="Freeform 333" o:spid="_x0000_s1355" style="position:absolute;left:35528;top:17716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" path="m16,l,3r,l16,2,16,e" filled="f" stroked="f">
                <v:path arrowok="t" o:connecttype="custom" o:connectlocs="66006,0;0,12123;0,12123;66006,8082;66006,0" o:connectangles="0,0,0,0,0"/>
              </v:shape>
              <v:shape id="Freeform 334" o:spid="_x0000_s1356" style="position:absolute;left:36290;top:10096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" path="m10,l,11r2,l12,1,10,xe" fillcolor="#277483 [1606]" stroked="f">
                <v:path arrowok="t" o:connecttype="custom" o:connectlocs="41253,0;0,44451;8251,44451;49504,4041;41253,0" o:connectangles="0,0,0,0,0"/>
              </v:shape>
              <v:shape id="Freeform 335" o:spid="_x0000_s1357" style="position:absolute;left:36290;top:10287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" path="m10,l,11r2,l12,1,10,e" filled="f" stroked="f">
                <v:path arrowok="t" o:connecttype="custom" o:connectlocs="41253,0;0,44451;8251,44451;49504,4041;41253,0" o:connectangles="0,0,0,0,0"/>
              </v:shape>
              <v:shape id="Freeform 336" o:spid="_x0000_s1358" style="position:absolute;left:36861;top:10953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" path="m15,l,3,2,5,15,1,15,xe" fillcolor="#277483 [1606]" stroked="f">
                <v:path arrowok="t" o:connecttype="custom" o:connectlocs="61879,0;0,12123;8251,20205;61879,4041;61879,0" o:connectangles="0,0,0,0,0"/>
              </v:shape>
              <v:shape id="Freeform 337" o:spid="_x0000_s1359" style="position:absolute;left:36861;top:11334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" path="m15,l,3,2,5,15,1,15,e" filled="f" stroked="f">
                <v:path arrowok="t" o:connecttype="custom" o:connectlocs="61879,0;0,12123;8251,20205;61879,4041;61879,0" o:connectangles="0,0,0,0,0"/>
              </v:shape>
              <v:shape id="Freeform 338" o:spid="_x0000_s1360" style="position:absolute;left:36480;top:1228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" path="m2,l,2,16,7r,-2l2,xe" fillcolor="#277483 [1606]" stroked="f">
                <v:path arrowok="t" o:connecttype="custom" o:connectlocs="8251,0;0,8082;66006,28287;66006,20205;8251,0" o:connectangles="0,0,0,0,0"/>
              </v:shape>
              <v:shape id="Freeform 339" o:spid="_x0000_s1361" style="position:absolute;left:36480;top:1247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" path="m2,l,2,16,7r,-2l2,e" filled="f" stroked="f">
                <v:path arrowok="t" o:connecttype="custom" o:connectlocs="8251,0;0,8082;66006,28287;66006,20205;8251,0" o:connectangles="0,0,0,0,0"/>
              </v:shape>
              <v:shape id="Freeform 340" o:spid="_x0000_s1362" style="position:absolute;left:37338;top:14668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" path="m2,l,12r2,2l2,r,xe" fillcolor="#277483 [1606]" stroked="f">
                <v:path arrowok="t" o:connecttype="custom" o:connectlocs="8251,0;0,48492;8251,56574;8251,0;8251,0" o:connectangles="0,0,0,0,0"/>
              </v:shape>
              <v:shape id="Freeform 341" o:spid="_x0000_s1363" style="position:absolute;left:38862;top:16192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" path="m2,l,12r2,2l2,r,e" filled="f" stroked="f">
                <v:path arrowok="t" o:connecttype="custom" o:connectlocs="8251,0;0,48492;8251,56574;8251,0;8251,0" o:connectangles="0,0,0,0,0"/>
              </v:shape>
              <v:shape id="Freeform 342" o:spid="_x0000_s1364" style="position:absolute;left:37242;top:16097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" path="m,l,2,4,4,4,2,,xe" fillcolor="#277483 [1606]" stroked="f">
                <v:path arrowok="t" o:connecttype="custom" o:connectlocs="0,0;0,8082;16501,16164;16501,8082;0,0" o:connectangles="0,0,0,0,0"/>
              </v:shape>
              <v:shape id="Freeform 343" o:spid="_x0000_s1365" style="position:absolute;left:37242;top:16478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" path="m,l,2,4,4,4,2,,e" filled="f" stroked="f">
                <v:path arrowok="t" o:connecttype="custom" o:connectlocs="0,0;0,8082;16501,16164;16501,8082;0,0" o:connectangles="0,0,0,0,0"/>
              </v:shape>
              <v:shape id="Freeform 344" o:spid="_x0000_s1366" style="position:absolute;left:34194;top:1533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" path="m,l,2,14,7r,l,xe" fillcolor="#277483 [1606]" stroked="f">
                <v:path arrowok="t" o:connecttype="custom" o:connectlocs="0,0;0,8082;57755,28287;57755,28287;0,0" o:connectangles="0,0,0,0,0"/>
              </v:shape>
              <v:shape id="Freeform 345" o:spid="_x0000_s1367" style="position:absolute;left:34194;top:1552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" path="m,l,2,14,7r,l,e" filled="f" stroked="f">
                <v:path arrowok="t" o:connecttype="custom" o:connectlocs="0,0;0,8082;57755,28287;57755,28287;0,0" o:connectangles="0,0,0,0,0"/>
              </v:shape>
              <v:shape id="Freeform 346" o:spid="_x0000_s1368" style="position:absolute;left:33051;top:1600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" path="m11,l,12r,l12,2,11,xe" fillcolor="#277483 [1606]" stroked="f">
                <v:path arrowok="t" o:connecttype="custom" o:connectlocs="45379,0;0,48492;0,48492;49504,8082;45379,0" o:connectangles="0,0,0,0,0"/>
              </v:shape>
              <v:shape id="Freeform 347" o:spid="_x0000_s1369" style="position:absolute;left:34575;top:1752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" path="m11,l,12r,l12,2,11,e" filled="f" stroked="f">
                <v:path arrowok="t" o:connecttype="custom" o:connectlocs="45379,0;0,48492;0,48492;49504,8082;45379,0" o:connectangles="0,0,0,0,0"/>
              </v:shape>
              <v:shape id="Freeform 348" o:spid="_x0000_s1370" style="position:absolute;left:33242;top:18097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" path="m2,l,,7,15r,l2,xe" fillcolor="#277483 [1606]" stroked="f">
                <v:path arrowok="t" o:connecttype="custom" o:connectlocs="8251,0;0,0;28877,60614;28877,60614;8251,0" o:connectangles="0,0,0,0,0"/>
              </v:shape>
              <v:shape id="Freeform 349" o:spid="_x0000_s1371" style="position:absolute;left:34766;top:19621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" path="m2,l,,7,15r,l2,e" filled="f" stroked="f">
                <v:path arrowok="t" o:connecttype="custom" o:connectlocs="8251,0;0,0;28877,60614;28877,60614;8251,0" o:connectangles="0,0,0,0,0"/>
              </v:shape>
              <v:shape id="Freeform 350" o:spid="_x0000_s1372" style="position:absolute;left:33623;top:17335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" path="m15,l,7,,9,17,2,15,xe" fillcolor="#277483 [1606]" stroked="f">
                <v:path arrowok="t" o:connecttype="custom" o:connectlocs="61880,0;0,28287;0,36369;70131,8082;61880,0" o:connectangles="0,0,0,0,0"/>
              </v:shape>
              <v:shape id="Freeform 351" o:spid="_x0000_s1373" style="position:absolute;left:33623;top:17526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" path="m15,l,7,,9,17,2,15,e" filled="f" stroked="f">
                <v:path arrowok="t" o:connecttype="custom" o:connectlocs="61880,0;0,28287;0,36369;70131,8082;61880,0" o:connectangles="0,0,0,0,0"/>
              </v:shape>
              <v:shape id="Freeform 352" o:spid="_x0000_s1374" style="position:absolute;left:36004;top:13144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" path="m2,l,,7,15r2,l2,xe" fillcolor="#277483 [1606]" stroked="f">
                <v:path arrowok="t" o:connecttype="custom" o:connectlocs="8251,0;0,0;28877,60614;37128,60614;8251,0" o:connectangles="0,0,0,0,0"/>
              </v:shape>
              <v:shape id="Freeform 353" o:spid="_x0000_s1375" style="position:absolute;left:37528;top:14668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" path="m2,l,,7,15r2,l2,e" filled="f" stroked="f">
                <v:path arrowok="t" o:connecttype="custom" o:connectlocs="8251,0;0,0;28877,60614;37128,60614;8251,0" o:connectangles="0,0,0,0,0"/>
              </v:shape>
              <v:shape id="Freeform 354" o:spid="_x0000_s1376" style="position:absolute;left:35814;top:11144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" path="m2,l,15r2,l4,,2,xe" fillcolor="#277483 [1606]" stroked="f">
                <v:path arrowok="t" o:connecttype="custom" o:connectlocs="8251,0;0,60614;8251,60614;16501,0;8251,0" o:connectangles="0,0,0,0,0"/>
              </v:shape>
              <v:shape id="Freeform 355" o:spid="_x0000_s1377" style="position:absolute;left:37338;top:12668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" path="m2,l,15r2,l4,,2,e" filled="f" stroked="f">
                <v:path arrowok="t" o:connecttype="custom" o:connectlocs="8251,0;0,60614;8251,60614;16501,0;8251,0" o:connectangles="0,0,0,0,0"/>
              </v:shape>
              <v:rect id="Rectangle 356" o:spid="_x0000_s1378" style="position:absolute;left:34480;top:18002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" fillcolor="#277483 [1606]" stroked="f"/>
              <v:rect id="Rectangle 357" o:spid="_x0000_s1379" style="position:absolute;left:36004;top:19526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" filled="f" stroked="f"/>
              <v:shape id="Freeform 358" o:spid="_x0000_s1380" style="position:absolute;left:35718;top:1495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" path="m9,l,10r2,l11,2,9,xe" fillcolor="#277483 [1606]" stroked="f">
                <v:path arrowok="t" o:connecttype="custom" o:connectlocs="37128,0;0,40410;8251,40410;45379,8082;37128,0" o:connectangles="0,0,0,0,0"/>
              </v:shape>
              <v:shape id="Freeform 359" o:spid="_x0000_s1381" style="position:absolute;left:35718;top:1514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60" o:spid="_x0000_s1382" style="position:absolute;left:30575;top:17811;width:660;height:81;visibility:visible;mso-wrap-style:square;v-text-anchor:top" coordsize="9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" path="m9,c1,,1,,1,,1,,,,,1v9,,9,,9,c9,,9,,9,e" fillcolor="#277483 [1606]" stroked="f">
                <v:path arrowok="t" o:connecttype="custom" o:connectlocs="66006,0;7334,0;0,8082;66006,8082;66006,0" o:connectangles="0,0,0,0,0"/>
              </v:shape>
              <v:shape id="Freeform 361" o:spid="_x0000_s1383" style="position:absolute;left:38100;top:13620;width:123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" path="m2,c,1,,1,,1,1,2,1,2,1,2,1,1,1,1,1,1,1,1,1,,2,e" fillcolor="#277483 [1606]" stroked="f">
                <v:path arrowok="t" o:connecttype="custom" o:connectlocs="12376,0;0,6062;6188,12123;6188,6062;12376,0" o:connectangles="0,0,0,0,0"/>
              </v:shape>
              <v:shape id="Freeform 362" o:spid="_x0000_s1384" style="position:absolute;left:30003;top:20002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" path="m21,l16,,,,,2r16,l21,2,21,xe" fillcolor="#277483 [1606]" stroked="f">
                <v:path arrowok="t" o:connecttype="custom" o:connectlocs="86632,0;66005,0;0,0;0,8082;66005,8082;86632,8082;86632,0" o:connectangles="0,0,0,0,0,0,0"/>
              </v:shape>
              <v:shape id="Freeform 363" o:spid="_x0000_s1385" style="position:absolute;left:30003;top:20383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" path="m21,l16,,,,,2r16,l21,2,21,e" filled="f" stroked="f">
                <v:path arrowok="t" o:connecttype="custom" o:connectlocs="86632,0;66005,0;0,0;0,8082;66005,8082;86632,8082;86632,0" o:connectangles="0,0,0,0,0,0,0"/>
              </v:shape>
              <v:shape id="Freeform 364" o:spid="_x0000_s1386" style="position:absolute;left:30956;top:23145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" path="m13,l8,4,,7,,9,8,5,15,2,13,xe" fillcolor="#277483 [1606]" stroked="f">
                <v:path arrowok="t" o:connecttype="custom" o:connectlocs="53628,0;33002,16164;0,28287;0,36369;33002,20205;61879,8082;53628,0" o:connectangles="0,0,0,0,0,0,0"/>
              </v:shape>
              <v:shape id="Freeform 365" o:spid="_x0000_s1387" style="position:absolute;left:30956;top:23336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" path="m13,l8,4,,7,,9,8,5,15,2,13,e" filled="f" stroked="f">
                <v:path arrowok="t" o:connecttype="custom" o:connectlocs="53628,0;33002,16164;0,28287;0,36369;33002,20205;61879,8082;53628,0" o:connectangles="0,0,0,0,0,0,0"/>
              </v:shape>
              <v:shape id="Freeform 366" o:spid="_x0000_s1388" style="position:absolute;left:28479;top:20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" path="m10,l,10r1,l10,r,xe" fillcolor="#277483 [1606]" stroked="f">
                <v:path arrowok="t" o:connecttype="custom" o:connectlocs="41254,0;0,40410;4125,40410;41254,0;41254,0" o:connectangles="0,0,0,0,0"/>
              </v:shape>
              <v:shape id="Freeform 367" o:spid="_x0000_s1389" style="position:absolute;left:28479;top:20288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" path="m10,l,10r1,l10,r,e" filled="f" stroked="f">
                <v:path arrowok="t" o:connecttype="custom" o:connectlocs="41254,0;0,40410;4125,40410;41254,0;41254,0" o:connectangles="0,0,0,0,0"/>
              </v:shape>
              <v:shape id="Freeform 368" o:spid="_x0000_s1390" style="position:absolute;left:30194;top:21621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" path="m1,l,11r,5l1,16r,-5l3,,1,xe" fillcolor="#277483 [1606]" stroked="f">
                <v:path arrowok="t" o:connecttype="custom" o:connectlocs="4125,0;0,44451;0,64656;4125,64656;4125,44451;12376,0;4125,0" o:connectangles="0,0,0,0,0,0,0"/>
              </v:shape>
              <v:shape id="Freeform 369" o:spid="_x0000_s1391" style="position:absolute;left:31718;top:23145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" path="m1,l,11r,5l1,16r,-5l3,,1,e" filled="f" stroked="f">
                <v:path arrowok="t" o:connecttype="custom" o:connectlocs="4125,0;0,44451;0,64656;4125,64656;4125,44451;12376,0;4125,0" o:connectangles="0,0,0,0,0,0,0"/>
              </v:shape>
              <v:shape id="Freeform 370" o:spid="_x0000_s1392" style="position:absolute;left:28956;top:21812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" path="m2,l,,4,10r2,5l7,15,6,10,2,xe" fillcolor="#277483 [1606]" stroked="f">
                <v:path arrowok="t" o:connecttype="custom" o:connectlocs="8251,0;0,0;16501,40409;24752,60614;28877,60614;24752,40409;8251,0" o:connectangles="0,0,0,0,0,0,0"/>
              </v:shape>
              <v:shape id="Freeform 371" o:spid="_x0000_s1393" style="position:absolute;left:30480;top:23336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" path="m2,l,,4,10r2,5l7,15,6,10,2,e" filled="f" stroked="f">
                <v:path arrowok="t" o:connecttype="custom" o:connectlocs="8251,0;0,0;16501,40409;24752,60614;28877,60614;24752,40409;8251,0" o:connectangles="0,0,0,0,0,0,0"/>
              </v:shape>
              <v:shape id="Freeform 372" o:spid="_x0000_s1394" style="position:absolute;left:23050;top:18954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" path="m,l,,14,9,16,7,,xe" fillcolor="#277483 [1606]" stroked="f">
                <v:path arrowok="t" o:connecttype="custom" o:connectlocs="0,0;0,0;57755,36369;66006,28287;0,0" o:connectangles="0,0,0,0,0"/>
              </v:shape>
              <v:shape id="Freeform 373" o:spid="_x0000_s1395" style="position:absolute;left:23050;top:19145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" path="m,l,,14,9,16,7,,e" filled="f" stroked="f">
                <v:path arrowok="t" o:connecttype="custom" o:connectlocs="0,0;0,0;57755,36369;66006,28287;0,0" o:connectangles="0,0,0,0,0"/>
              </v:shape>
              <v:shape id="Freeform 374" o:spid="_x0000_s1396" style="position:absolute;left:25431;top:21526;width:619;height:121;visibility:visible;mso-wrap-style:square;v-text-anchor:top" coordsize="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" path="m8,c,2,,2,,2v,,,,,c1,2,1,2,1,2v,,,,,c9,1,9,1,9,1,8,,8,,8,e" fillcolor="#277483 [1606]" stroked="f">
                <v:path arrowok="t" o:connecttype="custom" o:connectlocs="55004,0;0,12123;0,12123;6875,12123;6875,12123;61879,6062;55004,0" o:connectangles="0,0,0,0,0,0,0"/>
              </v:shape>
              <v:shape id="Freeform 375" o:spid="_x0000_s1397" style="position:absolute;left:25431;top:20530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" path="m2,l,,14,7r,-2l2,xe" fillcolor="#277483 [1606]" stroked="f">
                <v:path arrowok="t" o:connecttype="custom" o:connectlocs="8251,0;0,0;57755,28287;57755,20205;8251,0" o:connectangles="0,0,0,0,0"/>
              </v:shape>
              <v:shape id="Freeform 376" o:spid="_x0000_s1398" style="position:absolute;left:25431;top:20669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" path="m2,l,,14,7r,-2l2,e" filled="f" stroked="f">
                <v:path arrowok="t" o:connecttype="custom" o:connectlocs="8251,0;0,0;57755,28287;57755,20205;8251,0" o:connectangles="0,0,0,0,0"/>
              </v:shape>
              <v:shape id="Freeform 377" o:spid="_x0000_s1399" style="position:absolute;left:26670;top:19431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" path="m2,l,,8,14r,l2,xe" fillcolor="#277483 [1606]" stroked="f">
                <v:path arrowok="t" o:connecttype="custom" o:connectlocs="8251,0;0,0;33003,56574;33003,56574;8251,0" o:connectangles="0,0,0,0,0"/>
              </v:shape>
              <v:shape id="Freeform 378" o:spid="_x0000_s1400" style="position:absolute;left:28194;top:20955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" path="m2,l,,8,14r,l2,e" filled="f" stroked="f">
                <v:path arrowok="t" o:connecttype="custom" o:connectlocs="8251,0;0,0;33003,56574;33003,56574;8251,0" o:connectangles="0,0,0,0,0"/>
              </v:shape>
              <v:shape id="Freeform 379" o:spid="_x0000_s1401" style="position:absolute;left:27146;top:2105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" path="m2,l,2,15,7r,l2,xe" fillcolor="#277483 [1606]" stroked="f">
                <v:path arrowok="t" o:connecttype="custom" o:connectlocs="8251,0;0,8082;61879,28287;61879,28287;8251,0" o:connectangles="0,0,0,0,0"/>
              </v:shape>
              <v:shape id="Freeform 380" o:spid="_x0000_s1402" style="position:absolute;left:27146;top:2124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" path="m2,l,2,15,7r,l2,e" filled="f" stroked="f">
                <v:path arrowok="t" o:connecttype="custom" o:connectlocs="8251,0;0,8082;61879,28287;61879,28287;8251,0" o:connectangles="0,0,0,0,0"/>
              </v:shape>
              <v:shape id="Freeform 381" o:spid="_x0000_s1403" style="position:absolute;left:27908;top:18669;width:124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" path="m2,c1,,1,1,,1,,2,,2,,2v,,,,,c2,,2,,2,e" fillcolor="#2e8fab" stroked="f">
                <v:path arrowok="t" o:connecttype="custom" o:connectlocs="12376,0;0,6062;0,12123;0,12123;12376,0" o:connectangles="0,0,0,0,0"/>
              </v:shape>
              <v:shape id="Freeform 382" o:spid="_x0000_s1404" style="position:absolute;left:21526;top:18097;width:41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" path="m,c,,,,,,1,,1,,1,v,,,,,c1,,1,,,e" fillcolor="#2e8fab" stroked="f">
                <v:path arrowok="t" o:connecttype="custom" o:connectlocs="0,0;0,0;4125,0;4125,0;0,0" o:connectangles="0,0,0,0,0"/>
              </v:shape>
              <v:shape id="Freeform 383" o:spid="_x0000_s1405" style="position:absolute;left:29146;top:18669;width:578;height:444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" path="m2,l,1,12,11r2,l2,xe" fillcolor="#277483 [1606]" stroked="f">
                <v:path arrowok="t" o:connecttype="custom" o:connectlocs="8251,0;0,4041;49504,44451;57755,44451;8251,0" o:connectangles="0,0,0,0,0"/>
              </v:shape>
              <v:shape id="Freeform 384" o:spid="_x0000_s1406" style="position:absolute;left:29146;top:18859;width:578;height:445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" path="m2,l,1,12,11r2,l2,e" filled="f" stroked="f">
                <v:path arrowok="t" o:connecttype="custom" o:connectlocs="8251,0;0,4041;49504,44451;57755,44451;8251,0" o:connectangles="0,0,0,0,0"/>
              </v:shape>
              <v:shape id="Freeform 385" o:spid="_x0000_s1407" style="position:absolute;left:27908;top:22193;width:206;height:323;visibility:visible;mso-wrap-style:square;v-text-anchor:top" coordsize="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" path="m3,c1,4,1,4,1,4,,5,,5,,5v1,,1,,1,c1,5,1,5,1,5,2,3,2,3,2,3,3,1,3,1,3,1,3,,3,,3,e" fillcolor="#277483 [1606]" stroked="f">
                <v:path arrowok="t" o:connecttype="custom" o:connectlocs="20627,0;6876,25862;0,32328;6876,32328;6876,32328;13751,19397;20627,6466;20627,0" o:connectangles="0,0,0,0,0,0,0,0"/>
              </v:shape>
              <v:rect id="Rectangle 386" o:spid="_x0000_s1408" style="position:absolute;left:29718;top:23526;width:41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" fillcolor="#2e8fab" stroked="f"/>
              <v:shape id="Freeform 387" o:spid="_x0000_s1409" style="position:absolute;left:3619;top:466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" path="m,l,,,,,e" filled="f" stroked="f">
                <v:path arrowok="t" o:connecttype="custom" o:connectlocs="0,0;0,0;0,0;0,0" o:connectangles="0,0,0,0"/>
              </v:shape>
              <v:rect id="AutoShape 389" o:spid="_x0000_s1410" style="position:absolute;left:36957;top:18573;width:5265;height:8539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AbX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uaHM+EIyOwKAAD//wMAUEsBAi0AFAAGAAgAAAAhANvh9svuAAAAhQEAABMAAAAAAAAAAAAA&#10;AAAAAAAAAFtDb250ZW50X1R5cGVzXS54bWxQSwECLQAUAAYACAAAACEAWvQsW78AAAAVAQAACwAA&#10;AAAAAAAAAAAAAAAfAQAAX3JlbHMvLnJlbHNQSwECLQAUAAYACAAAACEA/VgG18MAAADcAAAADwAA&#10;AAAAAAAAAAAAAAAHAgAAZHJzL2Rvd25yZXYueG1sUEsFBgAAAAADAAMAtwAAAPcCAAAAAA==&#10;" filled="f" stroked="f">
                <o:lock v:ext="edit" aspectratio="t" text="t"/>
              </v:rect>
              <v:shape id="Freeform 391" o:spid="_x0000_s1411" style="position:absolute;left:34194;top:26003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2" style="position:absolute;left:38480;top:21717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3" style="position:absolute;left:43244;top:24288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4" style="position:absolute;left:17811;top:20860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" filled="f" stroked="f">
                <o:lock v:ext="edit" aspectratio="t" text="t"/>
              </v:rect>
              <v:shape id="Freeform 391" o:spid="_x0000_s1415" style="position:absolute;left:2761;top:33052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6" style="position:absolute;left:20668;top:23908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7" style="position:absolute;left:25336;top:26289;width:1957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8" style="position:absolute;left:5619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R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taGM+EIyOwKAAD//wMAUEsBAi0AFAAGAAgAAAAhANvh9svuAAAAhQEAABMAAAAAAAAAAAAA&#10;AAAAAAAAAFtDb250ZW50X1R5cGVzXS54bWxQSwECLQAUAAYACAAAACEAWvQsW78AAAAVAQAACwAA&#10;AAAAAAAAAAAAAAAfAQAAX3JlbHMvLnJlbHNQSwECLQAUAAYACAAAACEAAy4K0cMAAADcAAAADwAA&#10;AAAAAAAAAAAAAAAHAgAAZHJzL2Rvd25yZXYueG1sUEsFBgAAAAADAAMAtwAAAPcCAAAAAA==&#10;" filled="f" stroked="f">
                <o:lock v:ext="edit" aspectratio="t" text="t"/>
              </v:rect>
              <v:shape id="Freeform 391" o:spid="_x0000_s1419" style="position:absolute;left:3809;top:4038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0" style="position:absolute;left:7428;top:37433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1" style="position:absolute;left:10573;top:41052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2" o:spid="_x0000_s1422" style="position:absolute;left:13048;top:36100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rect id="AutoShape 389" o:spid="_x0000_s1423" style="position:absolute;left:55530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" filled="f" stroked="f">
                <o:lock v:ext="edit" aspectratio="t" text="t"/>
              </v:rect>
              <v:shape id="Freeform 391" o:spid="_x0000_s1424" style="position:absolute;left:54101;top:39148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5" style="position:absolute;left:59912;top:36004;width:1956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6" style="position:absolute;left:60292;top:40576;width:1957;height:1886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1" o:spid="_x0000_s1427" style="position:absolute;left:51720;top:3476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w10:wrap anchorx="page" anchory="page"/>
            </v:group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4512" behindDoc="0" locked="0" layoutInCell="1" allowOverlap="1" wp14:anchorId="3FAA7B73" wp14:editId="0A4EBE67">
              <wp:simplePos x="0" y="0"/>
              <wp:positionH relativeFrom="column">
                <wp:posOffset>2474595</wp:posOffset>
              </wp:positionH>
              <wp:positionV relativeFrom="paragraph">
                <wp:posOffset>1904365</wp:posOffset>
              </wp:positionV>
              <wp:extent cx="66006" cy="12123"/>
              <wp:effectExtent l="38100" t="38100" r="29845" b="45085"/>
              <wp:wrapNone/>
              <wp:docPr id="1" name="Freeform 2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0 w 16"/>
                          <a:gd name="T1" fmla="*/ 0 h 3"/>
                          <a:gd name="T2" fmla="*/ 0 w 16"/>
                          <a:gd name="T3" fmla="*/ 2 h 3"/>
                          <a:gd name="T4" fmla="*/ 16 w 16"/>
                          <a:gd name="T5" fmla="*/ 3 h 3"/>
                          <a:gd name="T6" fmla="*/ 16 w 16"/>
                          <a:gd name="T7" fmla="*/ 2 h 3"/>
                          <a:gd name="T8" fmla="*/ 0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3"/>
                            </a:lnTo>
                            <a:lnTo>
                              <a:pt x="16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D9A04BA" id="Freeform 261" o:spid="_x0000_s1026" alt="&quot;&quot;" style="position:absolute;margin-left:194.85pt;margin-top:149.95pt;width:5.2pt;height:.9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" path="m,l,2,16,3r,-1l,e" filled="f" stroked="f">
              <v:path arrowok="t" o:connecttype="custom" o:connectlocs="0,0;0,8082;66006,12123;66006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5536" behindDoc="0" locked="0" layoutInCell="1" allowOverlap="1" wp14:anchorId="09EB1DCF" wp14:editId="1BE33E02">
              <wp:simplePos x="0" y="0"/>
              <wp:positionH relativeFrom="column">
                <wp:posOffset>2767965</wp:posOffset>
              </wp:positionH>
              <wp:positionV relativeFrom="paragraph">
                <wp:posOffset>1595120</wp:posOffset>
              </wp:positionV>
              <wp:extent cx="61879" cy="28287"/>
              <wp:effectExtent l="0" t="0" r="0" b="0"/>
              <wp:wrapNone/>
              <wp:docPr id="2" name="Freeform 2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91384F9" id="Freeform 262" o:spid="_x0000_s1026" alt="&quot;&quot;" style="position:absolute;margin-left:217.95pt;margin-top:125.6pt;width:4.85pt;height:2.2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" path="m,l,2,15,7r,-2l,xe" fillcolor="#3ea0b9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6560" behindDoc="0" locked="0" layoutInCell="1" allowOverlap="1" wp14:anchorId="77CE81DA" wp14:editId="48589210">
              <wp:simplePos x="0" y="0"/>
              <wp:positionH relativeFrom="column">
                <wp:posOffset>2767965</wp:posOffset>
              </wp:positionH>
              <wp:positionV relativeFrom="paragraph">
                <wp:posOffset>1614170</wp:posOffset>
              </wp:positionV>
              <wp:extent cx="61879" cy="28287"/>
              <wp:effectExtent l="38100" t="19050" r="33655" b="29210"/>
              <wp:wrapNone/>
              <wp:docPr id="3" name="Freeform 2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EC403C" id="Freeform 263" o:spid="_x0000_s1026" alt="&quot;&quot;" style="position:absolute;margin-left:217.95pt;margin-top:127.1pt;width:4.85pt;height:2.2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" path="m,l,2,15,7r,-2l,e" filled="f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7584" behindDoc="0" locked="0" layoutInCell="1" allowOverlap="1" wp14:anchorId="08E8520C" wp14:editId="53A04EDB">
              <wp:simplePos x="0" y="0"/>
              <wp:positionH relativeFrom="column">
                <wp:posOffset>2796540</wp:posOffset>
              </wp:positionH>
              <wp:positionV relativeFrom="paragraph">
                <wp:posOffset>1837690</wp:posOffset>
              </wp:positionV>
              <wp:extent cx="33003" cy="36369"/>
              <wp:effectExtent l="0" t="0" r="5715" b="1905"/>
              <wp:wrapNone/>
              <wp:docPr id="5" name="Freeform 2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36369"/>
                      </a:xfrm>
                      <a:custGeom>
                        <a:avLst/>
                        <a:gdLst>
                          <a:gd name="T0" fmla="*/ 4 w 5"/>
                          <a:gd name="T1" fmla="*/ 0 h 5"/>
                          <a:gd name="T2" fmla="*/ 0 w 5"/>
                          <a:gd name="T3" fmla="*/ 5 h 5"/>
                          <a:gd name="T4" fmla="*/ 2 w 5"/>
                          <a:gd name="T5" fmla="*/ 4 h 5"/>
                          <a:gd name="T6" fmla="*/ 5 w 5"/>
                          <a:gd name="T7" fmla="*/ 1 h 5"/>
                          <a:gd name="T8" fmla="*/ 4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4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4"/>
                              <a:pt x="2" y="4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4" y="0"/>
                              <a:pt x="4" y="0"/>
                              <a:pt x="4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F0871" id="Freeform 264" o:spid="_x0000_s1026" alt="&quot;&quot;" style="position:absolute;margin-left:220.2pt;margin-top:144.7pt;width:2.6pt;height:2.8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" path="m4,c,5,,5,,5,1,5,1,4,2,4,5,1,5,1,5,1,4,,4,,4,e" fillcolor="#3ea0b9" stroked="f">
              <v:path arrowok="t" o:connecttype="custom" o:connectlocs="26402,0;0,36369;13201,29095;33003,7274;26402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8608" behindDoc="0" locked="0" layoutInCell="1" allowOverlap="1" wp14:anchorId="47FDFFC0" wp14:editId="76493A92">
              <wp:simplePos x="0" y="0"/>
              <wp:positionH relativeFrom="column">
                <wp:posOffset>1925955</wp:posOffset>
              </wp:positionH>
              <wp:positionV relativeFrom="paragraph">
                <wp:posOffset>1470025</wp:posOffset>
              </wp:positionV>
              <wp:extent cx="20627" cy="16164"/>
              <wp:effectExtent l="0" t="0" r="0" b="0"/>
              <wp:wrapNone/>
              <wp:docPr id="6" name="Freeform 2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1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1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67336F" id="Freeform 265" o:spid="_x0000_s1026" alt="&quot;&quot;" style="position:absolute;margin-left:151.65pt;margin-top:115.75pt;width:1.6pt;height:1.2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" path="m,c,,,1,1,1,3,2,3,2,3,2,3,1,3,1,3,1,,,,,,e" fillcolor="#3ea0b9" stroked="f">
              <v:path arrowok="t" o:connecttype="custom" o:connectlocs="0,0;6876,8082;20627,16164;20627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9632" behindDoc="0" locked="0" layoutInCell="1" allowOverlap="1" wp14:anchorId="7258DA5D" wp14:editId="55BE0E35">
              <wp:simplePos x="0" y="0"/>
              <wp:positionH relativeFrom="column">
                <wp:posOffset>2647950</wp:posOffset>
              </wp:positionH>
              <wp:positionV relativeFrom="paragraph">
                <wp:posOffset>1401445</wp:posOffset>
              </wp:positionV>
              <wp:extent cx="53630" cy="8082"/>
              <wp:effectExtent l="0" t="0" r="0" b="0"/>
              <wp:wrapNone/>
              <wp:docPr id="7" name="Rectangle 2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0942221" id="Rectangle 266" o:spid="_x0000_s1026" alt="&quot;&quot;" style="position:absolute;margin-left:208.5pt;margin-top:110.35pt;width:4.2pt;height:.6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0656" behindDoc="0" locked="0" layoutInCell="1" allowOverlap="1" wp14:anchorId="7733DACC" wp14:editId="1B5DB242">
              <wp:simplePos x="0" y="0"/>
              <wp:positionH relativeFrom="column">
                <wp:posOffset>2647950</wp:posOffset>
              </wp:positionH>
              <wp:positionV relativeFrom="paragraph">
                <wp:posOffset>1439545</wp:posOffset>
              </wp:positionV>
              <wp:extent cx="53630" cy="8082"/>
              <wp:effectExtent l="38100" t="38100" r="41910" b="49530"/>
              <wp:wrapNone/>
              <wp:docPr id="59" name="Rectangle 2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35D119F" id="Rectangle 267" o:spid="_x0000_s1026" alt="&quot;&quot;" style="position:absolute;margin-left:208.5pt;margin-top:113.35pt;width:4.2pt;height:.6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1680" behindDoc="0" locked="0" layoutInCell="1" allowOverlap="1" wp14:anchorId="748C420D" wp14:editId="43CECFC7">
              <wp:simplePos x="0" y="0"/>
              <wp:positionH relativeFrom="column">
                <wp:posOffset>2087245</wp:posOffset>
              </wp:positionH>
              <wp:positionV relativeFrom="paragraph">
                <wp:posOffset>1195070</wp:posOffset>
              </wp:positionV>
              <wp:extent cx="86632" cy="4041"/>
              <wp:effectExtent l="0" t="0" r="0" b="0"/>
              <wp:wrapNone/>
              <wp:docPr id="87" name="Rectangle 2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9BD9669" id="Rectangle 268" o:spid="_x0000_s1026" alt="&quot;&quot;" style="position:absolute;margin-left:164.35pt;margin-top:94.1pt;width:6.8pt;height:.3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2704" behindDoc="0" locked="0" layoutInCell="1" allowOverlap="1" wp14:anchorId="7005E439" wp14:editId="2D11643B">
              <wp:simplePos x="0" y="0"/>
              <wp:positionH relativeFrom="column">
                <wp:posOffset>2087245</wp:posOffset>
              </wp:positionH>
              <wp:positionV relativeFrom="paragraph">
                <wp:posOffset>1252220</wp:posOffset>
              </wp:positionV>
              <wp:extent cx="86632" cy="4041"/>
              <wp:effectExtent l="19050" t="57150" r="8890" b="53340"/>
              <wp:wrapNone/>
              <wp:docPr id="407" name="Rectangle 2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9E90E5A" id="Rectangle 269" o:spid="_x0000_s1026" alt="&quot;&quot;" style="position:absolute;margin-left:164.35pt;margin-top:98.6pt;width:6.8pt;height:.3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3728" behindDoc="0" locked="0" layoutInCell="1" allowOverlap="1" wp14:anchorId="0F3EF94A" wp14:editId="7DEE34CA">
              <wp:simplePos x="0" y="0"/>
              <wp:positionH relativeFrom="column">
                <wp:posOffset>2186305</wp:posOffset>
              </wp:positionH>
              <wp:positionV relativeFrom="paragraph">
                <wp:posOffset>1595120</wp:posOffset>
              </wp:positionV>
              <wp:extent cx="28877" cy="68697"/>
              <wp:effectExtent l="0" t="0" r="9525" b="7620"/>
              <wp:wrapNone/>
              <wp:docPr id="409" name="Freeform 2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A2F904" id="Freeform 270" o:spid="_x0000_s1026" alt="&quot;&quot;" style="position:absolute;margin-left:172.15pt;margin-top:125.6pt;width:2.25pt;height:5.4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" path="m,l,,5,17,7,15,,xe" fillcolor="#3ea0b9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4752" behindDoc="0" locked="0" layoutInCell="1" allowOverlap="1" wp14:anchorId="366C3054" wp14:editId="6F86E599">
              <wp:simplePos x="0" y="0"/>
              <wp:positionH relativeFrom="column">
                <wp:posOffset>2338705</wp:posOffset>
              </wp:positionH>
              <wp:positionV relativeFrom="paragraph">
                <wp:posOffset>1747520</wp:posOffset>
              </wp:positionV>
              <wp:extent cx="28877" cy="68697"/>
              <wp:effectExtent l="76200" t="0" r="66675" b="7620"/>
              <wp:wrapNone/>
              <wp:docPr id="413" name="Freeform 2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613B6" id="Freeform 271" o:spid="_x0000_s1026" alt="&quot;&quot;" style="position:absolute;margin-left:184.15pt;margin-top:137.6pt;width:2.25pt;height:5.4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" path="m,l,,5,17,7,15,,e" filled="f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25230BAE" wp14:editId="4C83D7AB">
              <wp:simplePos x="0" y="0"/>
              <wp:positionH relativeFrom="column">
                <wp:posOffset>2701925</wp:posOffset>
              </wp:positionH>
              <wp:positionV relativeFrom="paragraph">
                <wp:posOffset>1256030</wp:posOffset>
              </wp:positionV>
              <wp:extent cx="57755" cy="20205"/>
              <wp:effectExtent l="0" t="0" r="0" b="0"/>
              <wp:wrapNone/>
              <wp:docPr id="414" name="Freeform 2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B136657" id="Freeform 272" o:spid="_x0000_s1026" alt="&quot;&quot;" style="position:absolute;margin-left:212.75pt;margin-top:98.9pt;width:4.55pt;height:1.6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" path="m,l,2,14,5r,-1l,xe" fillcolor="#3ea0b9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6800" behindDoc="0" locked="0" layoutInCell="1" allowOverlap="1" wp14:anchorId="78F5A391" wp14:editId="0290F9D3">
              <wp:simplePos x="0" y="0"/>
              <wp:positionH relativeFrom="column">
                <wp:posOffset>2701925</wp:posOffset>
              </wp:positionH>
              <wp:positionV relativeFrom="paragraph">
                <wp:posOffset>1294130</wp:posOffset>
              </wp:positionV>
              <wp:extent cx="57755" cy="20205"/>
              <wp:effectExtent l="38100" t="38100" r="38100" b="37465"/>
              <wp:wrapNone/>
              <wp:docPr id="415" name="Freeform 2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40E27A5" id="Freeform 273" o:spid="_x0000_s1026" alt="&quot;&quot;" style="position:absolute;margin-left:212.75pt;margin-top:101.9pt;width:4.55pt;height:1.6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" path="m,l,2,14,5r,-1l,e" filled="f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7824" behindDoc="0" locked="0" layoutInCell="1" allowOverlap="1" wp14:anchorId="0ECCC8C8" wp14:editId="613F4BD1">
              <wp:simplePos x="0" y="0"/>
              <wp:positionH relativeFrom="column">
                <wp:posOffset>2223135</wp:posOffset>
              </wp:positionH>
              <wp:positionV relativeFrom="paragraph">
                <wp:posOffset>952500</wp:posOffset>
              </wp:positionV>
              <wp:extent cx="33003" cy="60614"/>
              <wp:effectExtent l="0" t="0" r="5715" b="0"/>
              <wp:wrapNone/>
              <wp:docPr id="416" name="Freeform 2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4653E" id="Freeform 274" o:spid="_x0000_s1026" alt="&quot;&quot;" style="position:absolute;margin-left:175.05pt;margin-top:75pt;width:2.6pt;height:4.7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" path="m7,l,14r1,1l8,,7,xe" fillcolor="#3ea0b9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8848" behindDoc="0" locked="0" layoutInCell="1" allowOverlap="1" wp14:anchorId="544C7361" wp14:editId="13F34401">
              <wp:simplePos x="0" y="0"/>
              <wp:positionH relativeFrom="column">
                <wp:posOffset>2375535</wp:posOffset>
              </wp:positionH>
              <wp:positionV relativeFrom="paragraph">
                <wp:posOffset>1104900</wp:posOffset>
              </wp:positionV>
              <wp:extent cx="33003" cy="60614"/>
              <wp:effectExtent l="76200" t="0" r="62865" b="0"/>
              <wp:wrapNone/>
              <wp:docPr id="417" name="Freeform 2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178C4C" id="Freeform 275" o:spid="_x0000_s1026" alt="&quot;&quot;" style="position:absolute;margin-left:187.05pt;margin-top:87pt;width:2.6pt;height:4.7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" path="m7,l,14r1,1l8,,7,e" filled="f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7684A630" wp14:editId="59E878BF">
              <wp:simplePos x="0" y="0"/>
              <wp:positionH relativeFrom="column">
                <wp:posOffset>2800985</wp:posOffset>
              </wp:positionH>
              <wp:positionV relativeFrom="paragraph">
                <wp:posOffset>1441450</wp:posOffset>
              </wp:positionV>
              <wp:extent cx="37128" cy="64656"/>
              <wp:effectExtent l="0" t="0" r="1270" b="0"/>
              <wp:wrapNone/>
              <wp:docPr id="418" name="Freeform 2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5B8B17" id="Freeform 276" o:spid="_x0000_s1026" alt="&quot;&quot;" style="position:absolute;margin-left:220.55pt;margin-top:113.5pt;width:2.9pt;height:5.1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" path="m7,l,16r2,l9,2,7,xe" fillcolor="#3ea0b9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0896" behindDoc="0" locked="0" layoutInCell="1" allowOverlap="1" wp14:anchorId="466D1439" wp14:editId="61ADAA91">
              <wp:simplePos x="0" y="0"/>
              <wp:positionH relativeFrom="column">
                <wp:posOffset>2953385</wp:posOffset>
              </wp:positionH>
              <wp:positionV relativeFrom="paragraph">
                <wp:posOffset>1593850</wp:posOffset>
              </wp:positionV>
              <wp:extent cx="37128" cy="64656"/>
              <wp:effectExtent l="57150" t="0" r="58420" b="0"/>
              <wp:wrapNone/>
              <wp:docPr id="419" name="Freeform 2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07C3D8F" id="Freeform 277" o:spid="_x0000_s1026" alt="&quot;&quot;" style="position:absolute;margin-left:232.55pt;margin-top:125.5pt;width:2.9pt;height:5.1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" path="m7,l,16r2,l9,2,7,e" filled="f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5E75710A" wp14:editId="5A7E69D8">
              <wp:simplePos x="0" y="0"/>
              <wp:positionH relativeFrom="column">
                <wp:posOffset>2157095</wp:posOffset>
              </wp:positionH>
              <wp:positionV relativeFrom="paragraph">
                <wp:posOffset>1401445</wp:posOffset>
              </wp:positionV>
              <wp:extent cx="16501" cy="56574"/>
              <wp:effectExtent l="0" t="0" r="22225" b="635"/>
              <wp:wrapNone/>
              <wp:docPr id="420" name="Freeform 2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993A391" id="Freeform 278" o:spid="_x0000_s1026" alt="&quot;&quot;" style="position:absolute;margin-left:169.85pt;margin-top:110.35pt;width:1.3pt;height:4.4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" path="m2,l,14r2,l4,,2,xe" fillcolor="#3ea0b9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2944" behindDoc="0" locked="0" layoutInCell="1" allowOverlap="1" wp14:anchorId="3EAF5BCF" wp14:editId="6861F3F5">
              <wp:simplePos x="0" y="0"/>
              <wp:positionH relativeFrom="column">
                <wp:posOffset>2309495</wp:posOffset>
              </wp:positionH>
              <wp:positionV relativeFrom="paragraph">
                <wp:posOffset>1553845</wp:posOffset>
              </wp:positionV>
              <wp:extent cx="16501" cy="56574"/>
              <wp:effectExtent l="76200" t="0" r="79375" b="635"/>
              <wp:wrapNone/>
              <wp:docPr id="421" name="Freeform 2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4B0E6A" id="Freeform 279" o:spid="_x0000_s1026" alt="&quot;&quot;" style="position:absolute;margin-left:181.85pt;margin-top:122.35pt;width:1.3pt;height:4.4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" path="m2,l,14r2,l4,,2,e" filled="f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3968" behindDoc="0" locked="0" layoutInCell="1" allowOverlap="1" wp14:anchorId="10D8DD17" wp14:editId="6AA68216">
              <wp:simplePos x="0" y="0"/>
              <wp:positionH relativeFrom="column">
                <wp:posOffset>2153285</wp:posOffset>
              </wp:positionH>
              <wp:positionV relativeFrom="paragraph">
                <wp:posOffset>1781175</wp:posOffset>
              </wp:positionV>
              <wp:extent cx="41254" cy="36369"/>
              <wp:effectExtent l="0" t="0" r="0" b="1905"/>
              <wp:wrapNone/>
              <wp:docPr id="422" name="Freeform 2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36369"/>
                      </a:xfrm>
                      <a:custGeom>
                        <a:avLst/>
                        <a:gdLst>
                          <a:gd name="T0" fmla="*/ 5 w 6"/>
                          <a:gd name="T1" fmla="*/ 0 h 5"/>
                          <a:gd name="T2" fmla="*/ 0 w 6"/>
                          <a:gd name="T3" fmla="*/ 5 h 5"/>
                          <a:gd name="T4" fmla="*/ 1 w 6"/>
                          <a:gd name="T5" fmla="*/ 5 h 5"/>
                          <a:gd name="T6" fmla="*/ 6 w 6"/>
                          <a:gd name="T7" fmla="*/ 0 h 5"/>
                          <a:gd name="T8" fmla="*/ 5 w 6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5">
                            <a:moveTo>
                              <a:pt x="5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6" y="0"/>
                              <a:pt x="6" y="0"/>
                              <a:pt x="6" y="0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2CA1EB" id="Freeform 280" o:spid="_x0000_s1026" alt="&quot;&quot;" style="position:absolute;margin-left:169.55pt;margin-top:140.25pt;width:3.25pt;height:2.8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" path="m5,c,5,,5,,5v1,,1,,1,c6,,6,,6,,5,,5,,5,e" fillcolor="#3ea0b9" stroked="f">
              <v:path arrowok="t" o:connecttype="custom" o:connectlocs="34378,0;0,36369;6876,36369;41254,0;343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4992" behindDoc="0" locked="0" layoutInCell="1" allowOverlap="1" wp14:anchorId="10D971D1" wp14:editId="00F02104">
              <wp:simplePos x="0" y="0"/>
              <wp:positionH relativeFrom="column">
                <wp:posOffset>2008505</wp:posOffset>
              </wp:positionH>
              <wp:positionV relativeFrom="paragraph">
                <wp:posOffset>1644015</wp:posOffset>
              </wp:positionV>
              <wp:extent cx="0" cy="0"/>
              <wp:effectExtent l="0" t="0" r="0" b="0"/>
              <wp:wrapNone/>
              <wp:docPr id="423" name="Freeform 2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4D9A1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C92BBCA" id="Freeform 281" o:spid="_x0000_s1026" alt="&quot;&quot;" style="position:absolute;margin-left:158.15pt;margin-top:129.45pt;width:0;height:0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" path="m,c,,,,,,,,,,,,,,,,,e" fillcolor="#4d9a14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6016" behindDoc="0" locked="0" layoutInCell="1" allowOverlap="1" wp14:anchorId="172F51E0" wp14:editId="0D64B36E">
              <wp:simplePos x="0" y="0"/>
              <wp:positionH relativeFrom="column">
                <wp:posOffset>2008505</wp:posOffset>
              </wp:positionH>
              <wp:positionV relativeFrom="paragraph">
                <wp:posOffset>1623695</wp:posOffset>
              </wp:positionV>
              <wp:extent cx="8251" cy="20205"/>
              <wp:effectExtent l="0" t="0" r="0" b="0"/>
              <wp:wrapNone/>
              <wp:docPr id="424" name="Freeform 2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20205"/>
                      </a:xfrm>
                      <a:custGeom>
                        <a:avLst/>
                        <a:gdLst>
                          <a:gd name="T0" fmla="*/ 0 w 1"/>
                          <a:gd name="T1" fmla="*/ 0 h 3"/>
                          <a:gd name="T2" fmla="*/ 0 w 1"/>
                          <a:gd name="T3" fmla="*/ 1 h 3"/>
                          <a:gd name="T4" fmla="*/ 0 w 1"/>
                          <a:gd name="T5" fmla="*/ 3 h 3"/>
                          <a:gd name="T6" fmla="*/ 0 w 1"/>
                          <a:gd name="T7" fmla="*/ 3 h 3"/>
                          <a:gd name="T8" fmla="*/ 1 w 1"/>
                          <a:gd name="T9" fmla="*/ 0 h 3"/>
                          <a:gd name="T10" fmla="*/ 0 w 1"/>
                          <a:gd name="T11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" h="3">
                            <a:moveTo>
                              <a:pt x="0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3"/>
                            </a:cubicBezTo>
                            <a:cubicBezTo>
                              <a:pt x="0" y="3"/>
                              <a:pt x="0" y="3"/>
                              <a:pt x="0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9FA158" id="Freeform 282" o:spid="_x0000_s1026" alt="&quot;&quot;" style="position:absolute;margin-left:158.15pt;margin-top:127.85pt;width:.65pt;height:1.6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" path="m,c,1,,1,,1,,2,,2,,3v,,,,,c1,,1,,1,,,,,,,e" fillcolor="#3ea0b9" stroked="f">
              <v:path arrowok="t" o:connecttype="custom" o:connectlocs="0,0;0,6735;0,20205;0,20205;8251,0;0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7040" behindDoc="0" locked="0" layoutInCell="1" allowOverlap="1" wp14:anchorId="6B4432A7" wp14:editId="32580EE4">
              <wp:simplePos x="0" y="0"/>
              <wp:positionH relativeFrom="column">
                <wp:posOffset>2384425</wp:posOffset>
              </wp:positionH>
              <wp:positionV relativeFrom="paragraph">
                <wp:posOffset>1615440</wp:posOffset>
              </wp:positionV>
              <wp:extent cx="41254" cy="40410"/>
              <wp:effectExtent l="0" t="0" r="0" b="0"/>
              <wp:wrapNone/>
              <wp:docPr id="425" name="Freeform 2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7D7D0D" id="Freeform 283" o:spid="_x0000_s1026" alt="&quot;&quot;" style="position:absolute;margin-left:187.75pt;margin-top:127.2pt;width:3.25pt;height:3.2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" path="m9,l,10r2,l10,2,9,xe" fillcolor="#3ea0b9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740175E" wp14:editId="70CD697B">
              <wp:simplePos x="0" y="0"/>
              <wp:positionH relativeFrom="column">
                <wp:posOffset>2384425</wp:posOffset>
              </wp:positionH>
              <wp:positionV relativeFrom="paragraph">
                <wp:posOffset>1634490</wp:posOffset>
              </wp:positionV>
              <wp:extent cx="41254" cy="40410"/>
              <wp:effectExtent l="57150" t="19050" r="54610" b="17145"/>
              <wp:wrapNone/>
              <wp:docPr id="426" name="Freeform 2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6C362C" id="Freeform 284" o:spid="_x0000_s1026" alt="&quot;&quot;" style="position:absolute;margin-left:187.75pt;margin-top:128.7pt;width:3.25pt;height:3.2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" path="m9,l,10r2,l10,2,9,e" filled="f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13548919" wp14:editId="2D1C4FD6">
              <wp:simplePos x="0" y="0"/>
              <wp:positionH relativeFrom="column">
                <wp:posOffset>2796540</wp:posOffset>
              </wp:positionH>
              <wp:positionV relativeFrom="paragraph">
                <wp:posOffset>2258060</wp:posOffset>
              </wp:positionV>
              <wp:extent cx="0" cy="0"/>
              <wp:effectExtent l="0" t="0" r="0" b="0"/>
              <wp:wrapNone/>
              <wp:docPr id="427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985A8" id="Freeform 285" o:spid="_x0000_s1026" alt="&quot;&quot;" style="position:absolute;margin-left:220.2pt;margin-top:177.8pt;width:0;height:0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322F90B8" wp14:editId="65CFC3B9">
              <wp:simplePos x="0" y="0"/>
              <wp:positionH relativeFrom="column">
                <wp:posOffset>2334895</wp:posOffset>
              </wp:positionH>
              <wp:positionV relativeFrom="paragraph">
                <wp:posOffset>868045</wp:posOffset>
              </wp:positionV>
              <wp:extent cx="16501" cy="64656"/>
              <wp:effectExtent l="0" t="0" r="22225" b="0"/>
              <wp:wrapNone/>
              <wp:docPr id="428" name="Freeform 2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7B37D" id="Freeform 286" o:spid="_x0000_s1026" alt="&quot;&quot;" style="position:absolute;margin-left:183.85pt;margin-top:68.35pt;width:1.3pt;height:5.1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" path="m2,l,,,7r2,9l4,16,2,5,2,xe" fillcolor="#3ea0b9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6E948B16" wp14:editId="53A8C6FF">
              <wp:simplePos x="0" y="0"/>
              <wp:positionH relativeFrom="column">
                <wp:posOffset>2487295</wp:posOffset>
              </wp:positionH>
              <wp:positionV relativeFrom="paragraph">
                <wp:posOffset>1020445</wp:posOffset>
              </wp:positionV>
              <wp:extent cx="16501" cy="64656"/>
              <wp:effectExtent l="76200" t="0" r="79375" b="0"/>
              <wp:wrapNone/>
              <wp:docPr id="429" name="Freeform 2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D3F6894" id="Freeform 287" o:spid="_x0000_s1026" alt="&quot;&quot;" style="position:absolute;margin-left:195.85pt;margin-top:80.35pt;width:1.3pt;height:5.1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" path="m2,l,,,7r2,9l4,16,2,5,2,e" filled="f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CE71628" wp14:editId="1849B721">
              <wp:simplePos x="0" y="0"/>
              <wp:positionH relativeFrom="column">
                <wp:posOffset>2491105</wp:posOffset>
              </wp:positionH>
              <wp:positionV relativeFrom="paragraph">
                <wp:posOffset>835660</wp:posOffset>
              </wp:positionV>
              <wp:extent cx="33003" cy="68697"/>
              <wp:effectExtent l="0" t="0" r="5715" b="7620"/>
              <wp:wrapNone/>
              <wp:docPr id="430" name="Freeform 28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BFF7C8" id="Freeform 288" o:spid="_x0000_s1026" alt="&quot;&quot;" style="position:absolute;margin-left:196.15pt;margin-top:65.8pt;width:2.6pt;height:5.4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" path="m7,l5,7,,17r2,l7,5,8,1,7,xe" fillcolor="#3ea0b9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5F03221C" wp14:editId="1640840F">
              <wp:simplePos x="0" y="0"/>
              <wp:positionH relativeFrom="column">
                <wp:posOffset>2643505</wp:posOffset>
              </wp:positionH>
              <wp:positionV relativeFrom="paragraph">
                <wp:posOffset>988060</wp:posOffset>
              </wp:positionV>
              <wp:extent cx="33003" cy="68697"/>
              <wp:effectExtent l="76200" t="0" r="62865" b="7620"/>
              <wp:wrapNone/>
              <wp:docPr id="431" name="Freeform 2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582F41" id="Freeform 289" o:spid="_x0000_s1026" alt="&quot;&quot;" style="position:absolute;margin-left:208.15pt;margin-top:77.8pt;width:2.6pt;height:5.4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" path="m7,l5,7,,17r2,l7,5,8,1,7,e" filled="f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4416FEE7" wp14:editId="413DBA63">
              <wp:simplePos x="0" y="0"/>
              <wp:positionH relativeFrom="column">
                <wp:posOffset>2025015</wp:posOffset>
              </wp:positionH>
              <wp:positionV relativeFrom="paragraph">
                <wp:posOffset>184785</wp:posOffset>
              </wp:positionV>
              <wp:extent cx="825066" cy="848611"/>
              <wp:effectExtent l="0" t="0" r="0" b="8890"/>
              <wp:wrapNone/>
              <wp:docPr id="432" name="Freeform 29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825066" cy="848611"/>
                      </a:xfrm>
                      <a:custGeom>
                        <a:avLst/>
                        <a:gdLst>
                          <a:gd name="T0" fmla="*/ 23 w 117"/>
                          <a:gd name="T1" fmla="*/ 102 h 123"/>
                          <a:gd name="T2" fmla="*/ 27 w 117"/>
                          <a:gd name="T3" fmla="*/ 94 h 123"/>
                          <a:gd name="T4" fmla="*/ 41 w 117"/>
                          <a:gd name="T5" fmla="*/ 73 h 123"/>
                          <a:gd name="T6" fmla="*/ 33 w 117"/>
                          <a:gd name="T7" fmla="*/ 69 h 123"/>
                          <a:gd name="T8" fmla="*/ 41 w 117"/>
                          <a:gd name="T9" fmla="*/ 73 h 123"/>
                          <a:gd name="T10" fmla="*/ 68 w 117"/>
                          <a:gd name="T11" fmla="*/ 44 h 123"/>
                          <a:gd name="T12" fmla="*/ 74 w 117"/>
                          <a:gd name="T13" fmla="*/ 39 h 123"/>
                          <a:gd name="T14" fmla="*/ 63 w 117"/>
                          <a:gd name="T15" fmla="*/ 19 h 123"/>
                          <a:gd name="T16" fmla="*/ 71 w 117"/>
                          <a:gd name="T17" fmla="*/ 17 h 123"/>
                          <a:gd name="T18" fmla="*/ 63 w 117"/>
                          <a:gd name="T19" fmla="*/ 19 h 123"/>
                          <a:gd name="T20" fmla="*/ 87 w 117"/>
                          <a:gd name="T21" fmla="*/ 15 h 123"/>
                          <a:gd name="T22" fmla="*/ 96 w 117"/>
                          <a:gd name="T23" fmla="*/ 14 h 123"/>
                          <a:gd name="T24" fmla="*/ 106 w 117"/>
                          <a:gd name="T25" fmla="*/ 0 h 123"/>
                          <a:gd name="T26" fmla="*/ 96 w 117"/>
                          <a:gd name="T27" fmla="*/ 2 h 123"/>
                          <a:gd name="T28" fmla="*/ 94 w 117"/>
                          <a:gd name="T29" fmla="*/ 4 h 123"/>
                          <a:gd name="T30" fmla="*/ 94 w 117"/>
                          <a:gd name="T31" fmla="*/ 2 h 123"/>
                          <a:gd name="T32" fmla="*/ 50 w 117"/>
                          <a:gd name="T33" fmla="*/ 24 h 123"/>
                          <a:gd name="T34" fmla="*/ 56 w 117"/>
                          <a:gd name="T35" fmla="*/ 31 h 123"/>
                          <a:gd name="T36" fmla="*/ 28 w 117"/>
                          <a:gd name="T37" fmla="*/ 43 h 123"/>
                          <a:gd name="T38" fmla="*/ 33 w 117"/>
                          <a:gd name="T39" fmla="*/ 44 h 123"/>
                          <a:gd name="T40" fmla="*/ 21 w 117"/>
                          <a:gd name="T41" fmla="*/ 53 h 123"/>
                          <a:gd name="T42" fmla="*/ 14 w 117"/>
                          <a:gd name="T43" fmla="*/ 73 h 123"/>
                          <a:gd name="T44" fmla="*/ 11 w 117"/>
                          <a:gd name="T45" fmla="*/ 73 h 123"/>
                          <a:gd name="T46" fmla="*/ 12 w 117"/>
                          <a:gd name="T47" fmla="*/ 123 h 123"/>
                          <a:gd name="T48" fmla="*/ 36 w 117"/>
                          <a:gd name="T49" fmla="*/ 86 h 123"/>
                          <a:gd name="T50" fmla="*/ 34 w 117"/>
                          <a:gd name="T51" fmla="*/ 86 h 123"/>
                          <a:gd name="T52" fmla="*/ 54 w 117"/>
                          <a:gd name="T53" fmla="*/ 60 h 123"/>
                          <a:gd name="T54" fmla="*/ 51 w 117"/>
                          <a:gd name="T55" fmla="*/ 54 h 123"/>
                          <a:gd name="T56" fmla="*/ 56 w 117"/>
                          <a:gd name="T57" fmla="*/ 58 h 123"/>
                          <a:gd name="T58" fmla="*/ 94 w 117"/>
                          <a:gd name="T59" fmla="*/ 31 h 123"/>
                          <a:gd name="T60" fmla="*/ 90 w 117"/>
                          <a:gd name="T61" fmla="*/ 28 h 123"/>
                          <a:gd name="T62" fmla="*/ 116 w 117"/>
                          <a:gd name="T63" fmla="*/ 11 h 12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</a:cxnLst>
                        <a:rect l="0" t="0" r="r" b="b"/>
                        <a:pathLst>
                          <a:path w="117" h="123">
                            <a:moveTo>
                              <a:pt x="23" y="102"/>
                            </a:move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cubicBezTo>
                              <a:pt x="26" y="93"/>
                              <a:pt x="26" y="93"/>
                              <a:pt x="26" y="93"/>
                            </a:cubicBezTo>
                            <a:cubicBezTo>
                              <a:pt x="27" y="94"/>
                              <a:pt x="27" y="94"/>
                              <a:pt x="27" y="94"/>
                            </a:cubicBez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moveTo>
                              <a:pt x="41" y="73"/>
                            </a:move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41" y="72"/>
                              <a:pt x="41" y="72"/>
                              <a:pt x="41" y="72"/>
                            </a:cubicBezTo>
                            <a:cubicBezTo>
                              <a:pt x="41" y="73"/>
                              <a:pt x="41" y="73"/>
                              <a:pt x="41" y="73"/>
                            </a:cubicBezTo>
                            <a:moveTo>
                              <a:pt x="69" y="44"/>
                            </a:moveTo>
                            <a:cubicBezTo>
                              <a:pt x="68" y="44"/>
                              <a:pt x="68" y="44"/>
                              <a:pt x="68" y="44"/>
                            </a:cubicBezTo>
                            <a:cubicBezTo>
                              <a:pt x="73" y="38"/>
                              <a:pt x="73" y="38"/>
                              <a:pt x="73" y="38"/>
                            </a:cubicBezTo>
                            <a:cubicBezTo>
                              <a:pt x="74" y="39"/>
                              <a:pt x="74" y="39"/>
                              <a:pt x="74" y="39"/>
                            </a:cubicBezTo>
                            <a:cubicBezTo>
                              <a:pt x="69" y="44"/>
                              <a:pt x="69" y="44"/>
                              <a:pt x="69" y="44"/>
                            </a:cubicBezTo>
                            <a:moveTo>
                              <a:pt x="63" y="19"/>
                            </a:moveTo>
                            <a:cubicBezTo>
                              <a:pt x="63" y="19"/>
                              <a:pt x="63" y="19"/>
                              <a:pt x="63" y="19"/>
                            </a:cubicBezTo>
                            <a:cubicBezTo>
                              <a:pt x="71" y="17"/>
                              <a:pt x="71" y="17"/>
                              <a:pt x="71" y="17"/>
                            </a:cubicBezTo>
                            <a:cubicBezTo>
                              <a:pt x="71" y="18"/>
                              <a:pt x="71" y="18"/>
                              <a:pt x="71" y="18"/>
                            </a:cubicBezTo>
                            <a:cubicBezTo>
                              <a:pt x="63" y="19"/>
                              <a:pt x="63" y="19"/>
                              <a:pt x="63" y="19"/>
                            </a:cubicBezTo>
                            <a:moveTo>
                              <a:pt x="88" y="16"/>
                            </a:moveTo>
                            <a:cubicBezTo>
                              <a:pt x="87" y="15"/>
                              <a:pt x="87" y="15"/>
                              <a:pt x="87" y="15"/>
                            </a:cubicBezTo>
                            <a:cubicBezTo>
                              <a:pt x="96" y="13"/>
                              <a:pt x="96" y="13"/>
                              <a:pt x="96" y="13"/>
                            </a:cubicBezTo>
                            <a:cubicBezTo>
                              <a:pt x="96" y="14"/>
                              <a:pt x="96" y="14"/>
                              <a:pt x="96" y="14"/>
                            </a:cubicBezTo>
                            <a:cubicBezTo>
                              <a:pt x="88" y="16"/>
                              <a:pt x="88" y="16"/>
                              <a:pt x="88" y="16"/>
                            </a:cubicBezTo>
                            <a:moveTo>
                              <a:pt x="106" y="0"/>
                            </a:moveTo>
                            <a:cubicBezTo>
                              <a:pt x="104" y="0"/>
                              <a:pt x="102" y="0"/>
                              <a:pt x="99" y="1"/>
                            </a:cubicBezTo>
                            <a:cubicBezTo>
                              <a:pt x="98" y="1"/>
                              <a:pt x="97" y="1"/>
                              <a:pt x="96" y="2"/>
                            </a:cubicBezTo>
                            <a:cubicBezTo>
                              <a:pt x="94" y="3"/>
                              <a:pt x="94" y="3"/>
                              <a:pt x="94" y="3"/>
                            </a:cubicBezTo>
                            <a:cubicBezTo>
                              <a:pt x="94" y="4"/>
                              <a:pt x="94" y="4"/>
                              <a:pt x="94" y="4"/>
                            </a:cubicBezTo>
                            <a:cubicBezTo>
                              <a:pt x="93" y="3"/>
                              <a:pt x="93" y="3"/>
                              <a:pt x="93" y="3"/>
                            </a:cubicBezTo>
                            <a:cubicBezTo>
                              <a:pt x="94" y="2"/>
                              <a:pt x="94" y="2"/>
                              <a:pt x="94" y="2"/>
                            </a:cubicBezTo>
                            <a:cubicBezTo>
                              <a:pt x="86" y="4"/>
                              <a:pt x="79" y="8"/>
                              <a:pt x="76" y="9"/>
                            </a:cubicBezTo>
                            <a:cubicBezTo>
                              <a:pt x="67" y="13"/>
                              <a:pt x="58" y="18"/>
                              <a:pt x="50" y="24"/>
                            </a:cubicBezTo>
                            <a:cubicBezTo>
                              <a:pt x="57" y="30"/>
                              <a:pt x="57" y="30"/>
                              <a:pt x="57" y="30"/>
                            </a:cubicBezTo>
                            <a:cubicBezTo>
                              <a:pt x="56" y="31"/>
                              <a:pt x="56" y="31"/>
                              <a:pt x="56" y="31"/>
                            </a:cubicBezTo>
                            <a:cubicBezTo>
                              <a:pt x="49" y="24"/>
                              <a:pt x="49" y="24"/>
                              <a:pt x="49" y="24"/>
                            </a:cubicBezTo>
                            <a:cubicBezTo>
                              <a:pt x="42" y="30"/>
                              <a:pt x="35" y="36"/>
                              <a:pt x="28" y="43"/>
                            </a:cubicBezTo>
                            <a:cubicBezTo>
                              <a:pt x="33" y="43"/>
                              <a:pt x="33" y="43"/>
                              <a:pt x="33" y="43"/>
                            </a:cubicBezTo>
                            <a:cubicBezTo>
                              <a:pt x="33" y="44"/>
                              <a:pt x="33" y="44"/>
                              <a:pt x="33" y="44"/>
                            </a:cubicBezTo>
                            <a:cubicBezTo>
                              <a:pt x="28" y="44"/>
                              <a:pt x="28" y="44"/>
                              <a:pt x="28" y="44"/>
                            </a:cubicBezTo>
                            <a:cubicBezTo>
                              <a:pt x="25" y="47"/>
                              <a:pt x="23" y="50"/>
                              <a:pt x="21" y="53"/>
                            </a:cubicBezTo>
                            <a:cubicBezTo>
                              <a:pt x="17" y="59"/>
                              <a:pt x="14" y="66"/>
                              <a:pt x="11" y="72"/>
                            </a:cubicBezTo>
                            <a:cubicBezTo>
                              <a:pt x="14" y="73"/>
                              <a:pt x="14" y="73"/>
                              <a:pt x="14" y="73"/>
                            </a:cubicBezTo>
                            <a:cubicBezTo>
                              <a:pt x="14" y="74"/>
                              <a:pt x="14" y="74"/>
                              <a:pt x="14" y="74"/>
                            </a:cubicBezTo>
                            <a:cubicBezTo>
                              <a:pt x="11" y="73"/>
                              <a:pt x="11" y="73"/>
                              <a:pt x="11" y="73"/>
                            </a:cubicBezTo>
                            <a:cubicBezTo>
                              <a:pt x="0" y="97"/>
                              <a:pt x="2" y="117"/>
                              <a:pt x="7" y="121"/>
                            </a:cubicBezTo>
                            <a:cubicBezTo>
                              <a:pt x="8" y="122"/>
                              <a:pt x="10" y="123"/>
                              <a:pt x="12" y="123"/>
                            </a:cubicBezTo>
                            <a:cubicBezTo>
                              <a:pt x="18" y="123"/>
                              <a:pt x="27" y="115"/>
                              <a:pt x="31" y="100"/>
                            </a:cubicBezTo>
                            <a:cubicBezTo>
                              <a:pt x="32" y="95"/>
                              <a:pt x="34" y="91"/>
                              <a:pt x="36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7" y="85"/>
                              <a:pt x="37" y="85"/>
                              <a:pt x="37" y="85"/>
                            </a:cubicBezTo>
                            <a:cubicBezTo>
                              <a:pt x="42" y="76"/>
                              <a:pt x="48" y="68"/>
                              <a:pt x="54" y="60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5" y="60"/>
                              <a:pt x="55" y="60"/>
                              <a:pt x="55" y="60"/>
                            </a:cubicBezTo>
                            <a:cubicBezTo>
                              <a:pt x="55" y="59"/>
                              <a:pt x="56" y="58"/>
                              <a:pt x="56" y="58"/>
                            </a:cubicBezTo>
                            <a:cubicBezTo>
                              <a:pt x="62" y="51"/>
                              <a:pt x="69" y="44"/>
                              <a:pt x="77" y="39"/>
                            </a:cubicBezTo>
                            <a:cubicBezTo>
                              <a:pt x="82" y="36"/>
                              <a:pt x="88" y="33"/>
                              <a:pt x="94" y="31"/>
                            </a:cubicBezTo>
                            <a:cubicBezTo>
                              <a:pt x="89" y="29"/>
                              <a:pt x="89" y="29"/>
                              <a:pt x="89" y="29"/>
                            </a:cubicBezTo>
                            <a:cubicBezTo>
                              <a:pt x="90" y="28"/>
                              <a:pt x="90" y="28"/>
                              <a:pt x="90" y="28"/>
                            </a:cubicBezTo>
                            <a:cubicBezTo>
                              <a:pt x="95" y="31"/>
                              <a:pt x="95" y="31"/>
                              <a:pt x="95" y="31"/>
                            </a:cubicBezTo>
                            <a:cubicBezTo>
                              <a:pt x="104" y="27"/>
                              <a:pt x="114" y="22"/>
                              <a:pt x="116" y="11"/>
                            </a:cubicBezTo>
                            <a:cubicBezTo>
                              <a:pt x="117" y="3"/>
                              <a:pt x="113" y="0"/>
                              <a:pt x="106" y="0"/>
                            </a:cubicBezTo>
                          </a:path>
                        </a:pathLst>
                      </a:custGeom>
                      <a:solidFill>
                        <a:srgbClr val="99D7E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177D85" id="Freeform 290" o:spid="_x0000_s1026" alt="&quot;&quot;" style="position:absolute;margin-left:159.45pt;margin-top:14.55pt;width:64.95pt;height:66.8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7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99d7e2" stroked="f">
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782432F7" wp14:editId="1FC4271E">
              <wp:simplePos x="0" y="0"/>
              <wp:positionH relativeFrom="column">
                <wp:posOffset>2680970</wp:posOffset>
              </wp:positionH>
              <wp:positionV relativeFrom="paragraph">
                <wp:posOffset>196850</wp:posOffset>
              </wp:positionV>
              <wp:extent cx="20627" cy="16164"/>
              <wp:effectExtent l="0" t="0" r="0" b="0"/>
              <wp:wrapNone/>
              <wp:docPr id="433" name="Freeform 2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3 w 3"/>
                          <a:gd name="T1" fmla="*/ 0 h 2"/>
                          <a:gd name="T2" fmla="*/ 1 w 3"/>
                          <a:gd name="T3" fmla="*/ 0 h 2"/>
                          <a:gd name="T4" fmla="*/ 0 w 3"/>
                          <a:gd name="T5" fmla="*/ 1 h 2"/>
                          <a:gd name="T6" fmla="*/ 1 w 3"/>
                          <a:gd name="T7" fmla="*/ 2 h 2"/>
                          <a:gd name="T8" fmla="*/ 1 w 3"/>
                          <a:gd name="T9" fmla="*/ 1 h 2"/>
                          <a:gd name="T10" fmla="*/ 3 w 3"/>
                          <a:gd name="T11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3" y="0"/>
                            </a:moveTo>
                            <a:cubicBezTo>
                              <a:pt x="2" y="0"/>
                              <a:pt x="2" y="0"/>
                              <a:pt x="1" y="0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33DEB8" id="Freeform 291" o:spid="_x0000_s1026" alt="&quot;&quot;" style="position:absolute;margin-left:211.1pt;margin-top:15.5pt;width:1.6pt;height:1.2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" path="m3,c2,,2,,1,,,1,,1,,1,1,2,1,2,1,2,1,1,1,1,1,1,3,,3,,3,e" fillcolor="#5eb5c9" stroked="f">
              <v:path arrowok="t" o:connecttype="custom" o:connectlocs="20627,0;6876,0;0,8082;6876,16164;6876,8082;20627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431D6744" wp14:editId="5A0F6C79">
              <wp:simplePos x="0" y="0"/>
              <wp:positionH relativeFrom="column">
                <wp:posOffset>2652395</wp:posOffset>
              </wp:positionH>
              <wp:positionV relativeFrom="paragraph">
                <wp:posOffset>379095</wp:posOffset>
              </wp:positionV>
              <wp:extent cx="45379" cy="20205"/>
              <wp:effectExtent l="0" t="0" r="0" b="0"/>
              <wp:wrapNone/>
              <wp:docPr id="434" name="Freeform 2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20205"/>
                      </a:xfrm>
                      <a:custGeom>
                        <a:avLst/>
                        <a:gdLst>
                          <a:gd name="T0" fmla="*/ 1 w 6"/>
                          <a:gd name="T1" fmla="*/ 0 h 3"/>
                          <a:gd name="T2" fmla="*/ 0 w 6"/>
                          <a:gd name="T3" fmla="*/ 1 h 3"/>
                          <a:gd name="T4" fmla="*/ 5 w 6"/>
                          <a:gd name="T5" fmla="*/ 3 h 3"/>
                          <a:gd name="T6" fmla="*/ 6 w 6"/>
                          <a:gd name="T7" fmla="*/ 3 h 3"/>
                          <a:gd name="T8" fmla="*/ 1 w 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3">
                            <a:moveTo>
                              <a:pt x="1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5" y="3"/>
                              <a:pt x="5" y="3"/>
                              <a:pt x="5" y="3"/>
                            </a:cubicBezTo>
                            <a:cubicBezTo>
                              <a:pt x="5" y="3"/>
                              <a:pt x="5" y="3"/>
                              <a:pt x="6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47CBBCE" id="Freeform 292" o:spid="_x0000_s1026" alt="&quot;&quot;" style="position:absolute;margin-left:208.85pt;margin-top:29.85pt;width:3.55pt;height:1.6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" path="m1,c,1,,1,,1,5,3,5,3,5,3v,,,,1,c1,,1,,1,e" fillcolor="#5eb5c9" stroked="f">
              <v:path arrowok="t" o:connecttype="custom" o:connectlocs="7563,0;0,6735;37816,20205;45379,20205;756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1CC156D2" wp14:editId="402C693E">
              <wp:simplePos x="0" y="0"/>
              <wp:positionH relativeFrom="column">
                <wp:posOffset>2639695</wp:posOffset>
              </wp:positionH>
              <wp:positionV relativeFrom="paragraph">
                <wp:posOffset>273685</wp:posOffset>
              </wp:positionV>
              <wp:extent cx="61879" cy="20205"/>
              <wp:effectExtent l="0" t="0" r="0" b="0"/>
              <wp:wrapNone/>
              <wp:docPr id="435" name="Freeform 2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444ADF4" id="Freeform 293" o:spid="_x0000_s1026" alt="&quot;&quot;" style="position:absolute;margin-left:207.85pt;margin-top:21.55pt;width:4.85pt;height:1.6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" path="m15,l,3,2,5,15,2,15,xe" fillcolor="#5eb5c9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02CE36C9" wp14:editId="3C186688">
              <wp:simplePos x="0" y="0"/>
              <wp:positionH relativeFrom="column">
                <wp:posOffset>2639695</wp:posOffset>
              </wp:positionH>
              <wp:positionV relativeFrom="paragraph">
                <wp:posOffset>311785</wp:posOffset>
              </wp:positionV>
              <wp:extent cx="61879" cy="20205"/>
              <wp:effectExtent l="38100" t="38100" r="33655" b="37465"/>
              <wp:wrapNone/>
              <wp:docPr id="436" name="Freeform 29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F893D26" id="Freeform 294" o:spid="_x0000_s1026" alt="&quot;&quot;" style="position:absolute;margin-left:207.85pt;margin-top:24.55pt;width:4.85pt;height:1.6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" path="m15,l,3,2,5,15,2,15,e" filled="f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0F223B04" wp14:editId="2F3EB723">
              <wp:simplePos x="0" y="0"/>
              <wp:positionH relativeFrom="column">
                <wp:posOffset>2371725</wp:posOffset>
              </wp:positionH>
              <wp:positionV relativeFrom="paragraph">
                <wp:posOffset>350520</wp:posOffset>
              </wp:positionV>
              <wp:extent cx="53630" cy="48492"/>
              <wp:effectExtent l="0" t="0" r="3810" b="8890"/>
              <wp:wrapNone/>
              <wp:docPr id="437" name="Freeform 29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48492"/>
                      </a:xfrm>
                      <a:custGeom>
                        <a:avLst/>
                        <a:gdLst>
                          <a:gd name="T0" fmla="*/ 1 w 8"/>
                          <a:gd name="T1" fmla="*/ 0 h 7"/>
                          <a:gd name="T2" fmla="*/ 0 w 8"/>
                          <a:gd name="T3" fmla="*/ 0 h 7"/>
                          <a:gd name="T4" fmla="*/ 7 w 8"/>
                          <a:gd name="T5" fmla="*/ 7 h 7"/>
                          <a:gd name="T6" fmla="*/ 8 w 8"/>
                          <a:gd name="T7" fmla="*/ 6 h 7"/>
                          <a:gd name="T8" fmla="*/ 1 w 8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7">
                            <a:moveTo>
                              <a:pt x="1" y="0"/>
                            </a:moveTo>
                            <a:cubicBezTo>
                              <a:pt x="1" y="0"/>
                              <a:pt x="1" y="0"/>
                              <a:pt x="0" y="0"/>
                            </a:cubicBezTo>
                            <a:cubicBezTo>
                              <a:pt x="7" y="7"/>
                              <a:pt x="7" y="7"/>
                              <a:pt x="7" y="7"/>
                            </a:cubicBezTo>
                            <a:cubicBezTo>
                              <a:pt x="8" y="6"/>
                              <a:pt x="8" y="6"/>
                              <a:pt x="8" y="6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7C6C757" id="Freeform 295" o:spid="_x0000_s1026" alt="&quot;&quot;" style="position:absolute;margin-left:186.75pt;margin-top:27.6pt;width:4.2pt;height:3.8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" path="m1,c1,,1,,,,7,7,7,7,7,7,8,6,8,6,8,6,1,,1,,1,e" fillcolor="#5eb5c9" stroked="f">
              <v:path arrowok="t" o:connecttype="custom" o:connectlocs="6704,0;0,0;46926,48492;53630,41565;670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404736A" wp14:editId="09CC57BE">
              <wp:simplePos x="0" y="0"/>
              <wp:positionH relativeFrom="column">
                <wp:posOffset>2186305</wp:posOffset>
              </wp:positionH>
              <wp:positionV relativeFrom="paragraph">
                <wp:posOffset>827405</wp:posOffset>
              </wp:positionV>
              <wp:extent cx="28877" cy="60614"/>
              <wp:effectExtent l="0" t="0" r="9525" b="0"/>
              <wp:wrapNone/>
              <wp:docPr id="438" name="Freeform 29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1205358" id="Freeform 296" o:spid="_x0000_s1026" alt="&quot;&quot;" style="position:absolute;margin-left:172.15pt;margin-top:65.15pt;width:2.25pt;height:4.7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" path="m5,l,15r,l7,2,5,xe" fillcolor="#5eb5c9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7F4ECA45" wp14:editId="0CB2A664">
              <wp:simplePos x="0" y="0"/>
              <wp:positionH relativeFrom="column">
                <wp:posOffset>2338705</wp:posOffset>
              </wp:positionH>
              <wp:positionV relativeFrom="paragraph">
                <wp:posOffset>979805</wp:posOffset>
              </wp:positionV>
              <wp:extent cx="28877" cy="60614"/>
              <wp:effectExtent l="76200" t="0" r="66675" b="0"/>
              <wp:wrapNone/>
              <wp:docPr id="439" name="Freeform 29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0BDC04" id="Freeform 297" o:spid="_x0000_s1026" alt="&quot;&quot;" style="position:absolute;margin-left:184.15pt;margin-top:77.15pt;width:2.25pt;height:4.7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" path="m5,l,15r,l7,2,5,e" filled="f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3CA5FE67" wp14:editId="471D9879">
              <wp:simplePos x="0" y="0"/>
              <wp:positionH relativeFrom="column">
                <wp:posOffset>2103755</wp:posOffset>
              </wp:positionH>
              <wp:positionV relativeFrom="paragraph">
                <wp:posOffset>681990</wp:posOffset>
              </wp:positionV>
              <wp:extent cx="20627" cy="12123"/>
              <wp:effectExtent l="0" t="0" r="0" b="0"/>
              <wp:wrapNone/>
              <wp:docPr id="440" name="Freeform 29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2123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0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228FA75" id="Freeform 298" o:spid="_x0000_s1026" alt="&quot;&quot;" style="position:absolute;margin-left:165.65pt;margin-top:53.7pt;width:1.6pt;height:.9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" path="m,c,,,1,,1,3,2,3,2,3,2,3,1,3,1,3,1,,,,,,e" fillcolor="#5eb5c9" stroked="f">
              <v:path arrowok="t" o:connecttype="custom" o:connectlocs="0,0;0,6062;20627,12123;20627,606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556F38BE" wp14:editId="26E0A23F">
              <wp:simplePos x="0" y="0"/>
              <wp:positionH relativeFrom="column">
                <wp:posOffset>2470785</wp:posOffset>
              </wp:positionH>
              <wp:positionV relativeFrom="paragraph">
                <wp:posOffset>302260</wp:posOffset>
              </wp:positionV>
              <wp:extent cx="53630" cy="12123"/>
              <wp:effectExtent l="0" t="0" r="0" b="0"/>
              <wp:wrapNone/>
              <wp:docPr id="441" name="Freeform 29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2D7E000" id="Freeform 299" o:spid="_x0000_s1026" alt="&quot;&quot;" style="position:absolute;margin-left:194.55pt;margin-top:23.8pt;width:4.2pt;height:.9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" path="m13,l,3r,l13,2,13,xe" fillcolor="#5eb5c9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12BD20D5" wp14:editId="7CA14BF7">
              <wp:simplePos x="0" y="0"/>
              <wp:positionH relativeFrom="column">
                <wp:posOffset>2470785</wp:posOffset>
              </wp:positionH>
              <wp:positionV relativeFrom="paragraph">
                <wp:posOffset>340360</wp:posOffset>
              </wp:positionV>
              <wp:extent cx="53630" cy="12123"/>
              <wp:effectExtent l="38100" t="38100" r="41910" b="45085"/>
              <wp:wrapNone/>
              <wp:docPr id="442" name="Freeform 30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C3E807" id="Freeform 300" o:spid="_x0000_s1026" alt="&quot;&quot;" style="position:absolute;margin-left:194.55pt;margin-top:26.8pt;width:4.2pt;height:.9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" path="m13,l,3r,l13,2,13,e" filled="f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52EC3299" wp14:editId="4A5DF8C4">
              <wp:simplePos x="0" y="0"/>
              <wp:positionH relativeFrom="column">
                <wp:posOffset>2264410</wp:posOffset>
              </wp:positionH>
              <wp:positionV relativeFrom="paragraph">
                <wp:posOffset>770890</wp:posOffset>
              </wp:positionV>
              <wp:extent cx="20627" cy="8082"/>
              <wp:effectExtent l="0" t="0" r="0" b="0"/>
              <wp:wrapNone/>
              <wp:docPr id="443" name="Freeform 30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8082"/>
                      </a:xfrm>
                      <a:custGeom>
                        <a:avLst/>
                        <a:gdLst>
                          <a:gd name="T0" fmla="*/ 3 w 3"/>
                          <a:gd name="T1" fmla="*/ 0 h 1"/>
                          <a:gd name="T2" fmla="*/ 0 w 3"/>
                          <a:gd name="T3" fmla="*/ 1 h 1"/>
                          <a:gd name="T4" fmla="*/ 0 w 3"/>
                          <a:gd name="T5" fmla="*/ 1 h 1"/>
                          <a:gd name="T6" fmla="*/ 2 w 3"/>
                          <a:gd name="T7" fmla="*/ 1 h 1"/>
                          <a:gd name="T8" fmla="*/ 3 w 3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1">
                            <a:moveTo>
                              <a:pt x="3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2" y="1"/>
                              <a:pt x="2" y="1"/>
                              <a:pt x="2" y="1"/>
                            </a:cubicBezTo>
                            <a:cubicBezTo>
                              <a:pt x="3" y="1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8EE999" id="Freeform 301" o:spid="_x0000_s1026" alt="&quot;&quot;" style="position:absolute;margin-left:178.3pt;margin-top:60.7pt;width:1.6pt;height:.6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" path="m3,c,1,,1,,1v,,,,,c2,1,2,1,2,1,3,1,3,,3,e" fillcolor="#5eb5c9" stroked="f">
              <v:path arrowok="t" o:connecttype="custom" o:connectlocs="20627,0;0,8082;0,8082;13751,8082;2062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21D413C" wp14:editId="075C5FF6">
              <wp:simplePos x="0" y="0"/>
              <wp:positionH relativeFrom="column">
                <wp:posOffset>2256155</wp:posOffset>
              </wp:positionH>
              <wp:positionV relativeFrom="paragraph">
                <wp:posOffset>661670</wp:posOffset>
              </wp:positionV>
              <wp:extent cx="57755" cy="28287"/>
              <wp:effectExtent l="0" t="0" r="0" b="0"/>
              <wp:wrapNone/>
              <wp:docPr id="444" name="Freeform 30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8ADF7C" id="Freeform 302" o:spid="_x0000_s1026" alt="&quot;&quot;" style="position:absolute;margin-left:177.65pt;margin-top:52.1pt;width:4.55pt;height:2.2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" path="m,l,,14,7r,-2l,xe" fillcolor="#5eb5c9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DDA0694" wp14:editId="303B4E08">
              <wp:simplePos x="0" y="0"/>
              <wp:positionH relativeFrom="column">
                <wp:posOffset>2256155</wp:posOffset>
              </wp:positionH>
              <wp:positionV relativeFrom="paragraph">
                <wp:posOffset>680720</wp:posOffset>
              </wp:positionV>
              <wp:extent cx="57755" cy="28287"/>
              <wp:effectExtent l="38100" t="19050" r="38100" b="29210"/>
              <wp:wrapNone/>
              <wp:docPr id="445" name="Freeform 30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E8695D" id="Freeform 303" o:spid="_x0000_s1026" alt="&quot;&quot;" style="position:absolute;margin-left:177.65pt;margin-top:53.6pt;width:4.55pt;height:2.2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" path="m,l,,14,7r,-2l,e" filled="f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E2D62E5" wp14:editId="5E37CACC">
              <wp:simplePos x="0" y="0"/>
              <wp:positionH relativeFrom="column">
                <wp:posOffset>2384425</wp:posOffset>
              </wp:positionH>
              <wp:positionV relativeFrom="paragraph">
                <wp:posOffset>556895</wp:posOffset>
              </wp:positionV>
              <wp:extent cx="28877" cy="40410"/>
              <wp:effectExtent l="0" t="0" r="9525" b="0"/>
              <wp:wrapNone/>
              <wp:docPr id="446" name="Freeform 30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40410"/>
                      </a:xfrm>
                      <a:custGeom>
                        <a:avLst/>
                        <a:gdLst>
                          <a:gd name="T0" fmla="*/ 0 w 4"/>
                          <a:gd name="T1" fmla="*/ 0 h 6"/>
                          <a:gd name="T2" fmla="*/ 0 w 4"/>
                          <a:gd name="T3" fmla="*/ 0 h 6"/>
                          <a:gd name="T4" fmla="*/ 3 w 4"/>
                          <a:gd name="T5" fmla="*/ 6 h 6"/>
                          <a:gd name="T6" fmla="*/ 4 w 4"/>
                          <a:gd name="T7" fmla="*/ 6 h 6"/>
                          <a:gd name="T8" fmla="*/ 0 w 4"/>
                          <a:gd name="T9" fmla="*/ 0 h 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6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3" y="6"/>
                              <a:pt x="3" y="6"/>
                              <a:pt x="3" y="6"/>
                            </a:cubicBezTo>
                            <a:cubicBezTo>
                              <a:pt x="3" y="6"/>
                              <a:pt x="4" y="6"/>
                              <a:pt x="4" y="6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A10D9AD" id="Freeform 304" o:spid="_x0000_s1026" alt="&quot;&quot;" style="position:absolute;margin-left:187.75pt;margin-top:43.85pt;width:2.25pt;height:3.2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" path="m,c,,,,,,3,6,3,6,3,6v,,1,,1,c,,,,,e" fillcolor="#5eb5c9" stroked="f">
              <v:path arrowok="t" o:connecttype="custom" o:connectlocs="0,0;0,0;21658,40410;28877,4041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D6BEB9F" wp14:editId="503B01BC">
              <wp:simplePos x="0" y="0"/>
              <wp:positionH relativeFrom="column">
                <wp:posOffset>2223135</wp:posOffset>
              </wp:positionH>
              <wp:positionV relativeFrom="paragraph">
                <wp:posOffset>480060</wp:posOffset>
              </wp:positionV>
              <wp:extent cx="33003" cy="8082"/>
              <wp:effectExtent l="0" t="0" r="0" b="0"/>
              <wp:wrapNone/>
              <wp:docPr id="447" name="Freeform 30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8082"/>
                      </a:xfrm>
                      <a:custGeom>
                        <a:avLst/>
                        <a:gdLst>
                          <a:gd name="T0" fmla="*/ 0 w 5"/>
                          <a:gd name="T1" fmla="*/ 0 h 1"/>
                          <a:gd name="T2" fmla="*/ 0 w 5"/>
                          <a:gd name="T3" fmla="*/ 1 h 1"/>
                          <a:gd name="T4" fmla="*/ 5 w 5"/>
                          <a:gd name="T5" fmla="*/ 1 h 1"/>
                          <a:gd name="T6" fmla="*/ 5 w 5"/>
                          <a:gd name="T7" fmla="*/ 0 h 1"/>
                          <a:gd name="T8" fmla="*/ 0 w 5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1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B6875" id="Freeform 305" o:spid="_x0000_s1026" alt="&quot;&quot;" style="position:absolute;margin-left:175.05pt;margin-top:37.8pt;width:2.6pt;height:.6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" path="m,c,,,,,1v5,,5,,5,c5,,5,,5,,,,,,,e" fillcolor="#5eb5c9" stroked="f">
              <v:path arrowok="t" o:connecttype="custom" o:connectlocs="0,0;0,8082;33003,8082;33003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2BE7460" wp14:editId="5F8329A4">
              <wp:simplePos x="0" y="0"/>
              <wp:positionH relativeFrom="column">
                <wp:posOffset>2503805</wp:posOffset>
              </wp:positionH>
              <wp:positionV relativeFrom="paragraph">
                <wp:posOffset>447675</wp:posOffset>
              </wp:positionV>
              <wp:extent cx="45379" cy="40410"/>
              <wp:effectExtent l="0" t="0" r="0" b="0"/>
              <wp:wrapNone/>
              <wp:docPr id="448" name="Freeform 3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647F9A" id="Freeform 306" o:spid="_x0000_s1026" alt="&quot;&quot;" style="position:absolute;margin-left:197.15pt;margin-top:35.25pt;width:3.55pt;height:3.2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" path="m9,l,10r2,l11,2,9,xe" fillcolor="#5eb5c9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5E15D36" wp14:editId="71C1A8EC">
              <wp:simplePos x="0" y="0"/>
              <wp:positionH relativeFrom="column">
                <wp:posOffset>2503805</wp:posOffset>
              </wp:positionH>
              <wp:positionV relativeFrom="paragraph">
                <wp:posOffset>466725</wp:posOffset>
              </wp:positionV>
              <wp:extent cx="45379" cy="40410"/>
              <wp:effectExtent l="57150" t="19050" r="50165" b="17145"/>
              <wp:wrapNone/>
              <wp:docPr id="449" name="Freeform 3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246F2F" id="Freeform 307" o:spid="_x0000_s1026" alt="&quot;&quot;" style="position:absolute;margin-left:197.15pt;margin-top:36.75pt;width:3.55pt;height:3.2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D7A4A71" wp14:editId="47868952">
              <wp:simplePos x="0" y="0"/>
              <wp:positionH relativeFrom="column">
                <wp:posOffset>2978150</wp:posOffset>
              </wp:positionH>
              <wp:positionV relativeFrom="paragraph">
                <wp:posOffset>2258060</wp:posOffset>
              </wp:positionV>
              <wp:extent cx="243395" cy="113148"/>
              <wp:effectExtent l="0" t="0" r="0" b="0"/>
              <wp:wrapNone/>
              <wp:docPr id="450" name="Freeform 3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3395" cy="113148"/>
                      </a:xfrm>
                      <a:custGeom>
                        <a:avLst/>
                        <a:gdLst>
                          <a:gd name="T0" fmla="*/ 34 w 34"/>
                          <a:gd name="T1" fmla="*/ 9 h 16"/>
                          <a:gd name="T2" fmla="*/ 32 w 34"/>
                          <a:gd name="T3" fmla="*/ 16 h 16"/>
                          <a:gd name="T4" fmla="*/ 34 w 34"/>
                          <a:gd name="T5" fmla="*/ 9 h 16"/>
                          <a:gd name="T6" fmla="*/ 9 w 34"/>
                          <a:gd name="T7" fmla="*/ 2 h 16"/>
                          <a:gd name="T8" fmla="*/ 1 w 34"/>
                          <a:gd name="T9" fmla="*/ 3 h 16"/>
                          <a:gd name="T10" fmla="*/ 9 w 34"/>
                          <a:gd name="T11" fmla="*/ 2 h 16"/>
                          <a:gd name="T12" fmla="*/ 2 w 34"/>
                          <a:gd name="T13" fmla="*/ 11 h 16"/>
                          <a:gd name="T14" fmla="*/ 0 w 34"/>
                          <a:gd name="T15" fmla="*/ 14 h 16"/>
                          <a:gd name="T16" fmla="*/ 2 w 34"/>
                          <a:gd name="T17" fmla="*/ 11 h 16"/>
                          <a:gd name="T18" fmla="*/ 9 w 34"/>
                          <a:gd name="T19" fmla="*/ 2 h 16"/>
                          <a:gd name="T20" fmla="*/ 21 w 34"/>
                          <a:gd name="T21" fmla="*/ 0 h 16"/>
                          <a:gd name="T22" fmla="*/ 21 w 34"/>
                          <a:gd name="T23" fmla="*/ 0 h 16"/>
                          <a:gd name="T24" fmla="*/ 25 w 34"/>
                          <a:gd name="T25" fmla="*/ 2 h 16"/>
                          <a:gd name="T26" fmla="*/ 21 w 34"/>
                          <a:gd name="T27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</a:cxnLst>
                        <a:rect l="0" t="0" r="r" b="b"/>
                        <a:pathLst>
                          <a:path w="34" h="16">
                            <a:moveTo>
                              <a:pt x="34" y="9"/>
                            </a:moveTo>
                            <a:cubicBezTo>
                              <a:pt x="34" y="12"/>
                              <a:pt x="33" y="15"/>
                              <a:pt x="32" y="16"/>
                            </a:cubicBezTo>
                            <a:cubicBezTo>
                              <a:pt x="33" y="15"/>
                              <a:pt x="34" y="12"/>
                              <a:pt x="34" y="9"/>
                            </a:cubicBezTo>
                            <a:moveTo>
                              <a:pt x="9" y="2"/>
                            </a:moveTo>
                            <a:cubicBezTo>
                              <a:pt x="7" y="2"/>
                              <a:pt x="4" y="3"/>
                              <a:pt x="1" y="3"/>
                            </a:cubicBezTo>
                            <a:cubicBezTo>
                              <a:pt x="4" y="3"/>
                              <a:pt x="7" y="2"/>
                              <a:pt x="9" y="2"/>
                            </a:cubicBezTo>
                            <a:cubicBezTo>
                              <a:pt x="7" y="6"/>
                              <a:pt x="4" y="9"/>
                              <a:pt x="2" y="11"/>
                            </a:cubicBezTo>
                            <a:cubicBezTo>
                              <a:pt x="1" y="12"/>
                              <a:pt x="0" y="13"/>
                              <a:pt x="0" y="14"/>
                            </a:cubicBezTo>
                            <a:cubicBezTo>
                              <a:pt x="0" y="13"/>
                              <a:pt x="1" y="12"/>
                              <a:pt x="2" y="11"/>
                            </a:cubicBezTo>
                            <a:cubicBezTo>
                              <a:pt x="4" y="9"/>
                              <a:pt x="7" y="6"/>
                              <a:pt x="9" y="2"/>
                            </a:cubicBezTo>
                            <a:moveTo>
                              <a:pt x="21" y="0"/>
                            </a:moveTo>
                            <a:cubicBezTo>
                              <a:pt x="21" y="0"/>
                              <a:pt x="21" y="0"/>
                              <a:pt x="21" y="0"/>
                            </a:cubicBezTo>
                            <a:cubicBezTo>
                              <a:pt x="22" y="1"/>
                              <a:pt x="24" y="2"/>
                              <a:pt x="25" y="2"/>
                            </a:cubicBezTo>
                            <a:cubicBezTo>
                              <a:pt x="24" y="2"/>
                              <a:pt x="22" y="1"/>
                              <a:pt x="21" y="0"/>
                            </a:cubicBezTo>
                          </a:path>
                        </a:pathLst>
                      </a:custGeom>
                      <a:solidFill>
                        <a:srgbClr val="BEE4E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124D891" id="Freeform 308" o:spid="_x0000_s1026" alt="&quot;&quot;" style="position:absolute;margin-left:234.5pt;margin-top:177.8pt;width:19.15pt;height:8.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" path="m34,9v,3,-1,6,-2,7c33,15,34,12,34,9m9,2c7,2,4,3,1,3,4,3,7,2,9,2,7,6,4,9,2,11,1,12,,13,,14,,13,1,12,2,11,4,9,7,6,9,2m21,v,,,,,c22,1,24,2,25,2,24,2,22,1,21,e" fillcolor="#bee4ec" stroked="f">
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F4EF871" wp14:editId="639DBEDF">
              <wp:simplePos x="0" y="0"/>
              <wp:positionH relativeFrom="column">
                <wp:posOffset>3819525</wp:posOffset>
              </wp:positionH>
              <wp:positionV relativeFrom="paragraph">
                <wp:posOffset>855980</wp:posOffset>
              </wp:positionV>
              <wp:extent cx="24752" cy="242460"/>
              <wp:effectExtent l="0" t="0" r="0" b="0"/>
              <wp:wrapNone/>
              <wp:docPr id="451" name="Freeform 3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752" cy="242460"/>
                      </a:xfrm>
                      <a:custGeom>
                        <a:avLst/>
                        <a:gdLst>
                          <a:gd name="T0" fmla="*/ 0 w 3"/>
                          <a:gd name="T1" fmla="*/ 1 h 35"/>
                          <a:gd name="T2" fmla="*/ 0 w 3"/>
                          <a:gd name="T3" fmla="*/ 2 h 35"/>
                          <a:gd name="T4" fmla="*/ 3 w 3"/>
                          <a:gd name="T5" fmla="*/ 35 h 35"/>
                          <a:gd name="T6" fmla="*/ 0 w 3"/>
                          <a:gd name="T7" fmla="*/ 2 h 35"/>
                          <a:gd name="T8" fmla="*/ 0 w 3"/>
                          <a:gd name="T9" fmla="*/ 1 h 35"/>
                          <a:gd name="T10" fmla="*/ 0 w 3"/>
                          <a:gd name="T11" fmla="*/ 0 h 35"/>
                          <a:gd name="T12" fmla="*/ 0 w 3"/>
                          <a:gd name="T13" fmla="*/ 1 h 35"/>
                          <a:gd name="T14" fmla="*/ 0 w 3"/>
                          <a:gd name="T15" fmla="*/ 0 h 35"/>
                          <a:gd name="T16" fmla="*/ 0 w 3"/>
                          <a:gd name="T17" fmla="*/ 0 h 35"/>
                          <a:gd name="T18" fmla="*/ 0 w 3"/>
                          <a:gd name="T19" fmla="*/ 0 h 35"/>
                          <a:gd name="T20" fmla="*/ 0 w 3"/>
                          <a:gd name="T21" fmla="*/ 0 h 35"/>
                          <a:gd name="T22" fmla="*/ 0 w 3"/>
                          <a:gd name="T23" fmla="*/ 0 h 35"/>
                          <a:gd name="T24" fmla="*/ 0 w 3"/>
                          <a:gd name="T25" fmla="*/ 0 h 35"/>
                          <a:gd name="T26" fmla="*/ 0 w 3"/>
                          <a:gd name="T27" fmla="*/ 0 h 35"/>
                          <a:gd name="T28" fmla="*/ 0 w 3"/>
                          <a:gd name="T29" fmla="*/ 0 h 35"/>
                          <a:gd name="T30" fmla="*/ 0 w 3"/>
                          <a:gd name="T31" fmla="*/ 0 h 35"/>
                          <a:gd name="T32" fmla="*/ 0 w 3"/>
                          <a:gd name="T33" fmla="*/ 0 h 35"/>
                          <a:gd name="T34" fmla="*/ 0 w 3"/>
                          <a:gd name="T35" fmla="*/ 0 h 35"/>
                          <a:gd name="T36" fmla="*/ 0 w 3"/>
                          <a:gd name="T37" fmla="*/ 0 h 35"/>
                          <a:gd name="T38" fmla="*/ 0 w 3"/>
                          <a:gd name="T39" fmla="*/ 0 h 3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</a:cxnLst>
                        <a:rect l="0" t="0" r="r" b="b"/>
                        <a:pathLst>
                          <a:path w="3" h="35">
                            <a:moveTo>
                              <a:pt x="0" y="1"/>
                            </a:moveTo>
                            <a:cubicBezTo>
                              <a:pt x="0" y="1"/>
                              <a:pt x="0" y="2"/>
                              <a:pt x="0" y="2"/>
                            </a:cubicBezTo>
                            <a:cubicBezTo>
                              <a:pt x="2" y="13"/>
                              <a:pt x="3" y="24"/>
                              <a:pt x="3" y="35"/>
                            </a:cubicBezTo>
                            <a:cubicBezTo>
                              <a:pt x="3" y="24"/>
                              <a:pt x="2" y="13"/>
                              <a:pt x="0" y="2"/>
                            </a:cubicBezTo>
                            <a:cubicBezTo>
                              <a:pt x="0" y="2"/>
                              <a:pt x="0" y="1"/>
                              <a:pt x="0" y="1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88BE2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10A909" id="Freeform 309" o:spid="_x0000_s1026" alt="&quot;&quot;" style="position:absolute;margin-left:300.75pt;margin-top:67.4pt;width:1.95pt;height:19.1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" path="m,1v,,,1,,1c2,13,3,24,3,35,3,24,2,13,,2,,2,,1,,1m,c,,,1,,1,,1,,,,m,c,,,,,,,,,,,m,c,,,,,,,,,,,m,c,,,,,,,,,,,m,c,,,,,,,,,,,e" fillcolor="#88be26" stroked="f">
              <v:path arrowok="t" o:connecttype="custom" o:connectlocs="0,6927;0,13855;24752,242460;0,13855;0,6927;0,0;0,6927;0,0;0,0;0,0;0,0;0,0;0,0;0,0;0,0;0,0;0,0;0,0;0,0;0,0" o:connectangles="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5B05737" wp14:editId="490EA987">
              <wp:simplePos x="0" y="0"/>
              <wp:positionH relativeFrom="column">
                <wp:posOffset>2115820</wp:posOffset>
              </wp:positionH>
              <wp:positionV relativeFrom="paragraph">
                <wp:posOffset>556895</wp:posOffset>
              </wp:positionV>
              <wp:extent cx="1728514" cy="1854820"/>
              <wp:effectExtent l="0" t="0" r="5080" b="0"/>
              <wp:wrapNone/>
              <wp:docPr id="452" name="Freeform 3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728514" cy="1854820"/>
                      </a:xfrm>
                      <a:custGeom>
                        <a:avLst/>
                        <a:gdLst>
                          <a:gd name="T0" fmla="*/ 138 w 244"/>
                          <a:gd name="T1" fmla="*/ 259 h 268"/>
                          <a:gd name="T2" fmla="*/ 143 w 244"/>
                          <a:gd name="T3" fmla="*/ 257 h 268"/>
                          <a:gd name="T4" fmla="*/ 112 w 244"/>
                          <a:gd name="T5" fmla="*/ 235 h 268"/>
                          <a:gd name="T6" fmla="*/ 149 w 244"/>
                          <a:gd name="T7" fmla="*/ 234 h 268"/>
                          <a:gd name="T8" fmla="*/ 153 w 244"/>
                          <a:gd name="T9" fmla="*/ 238 h 268"/>
                          <a:gd name="T10" fmla="*/ 130 w 244"/>
                          <a:gd name="T11" fmla="*/ 232 h 268"/>
                          <a:gd name="T12" fmla="*/ 86 w 244"/>
                          <a:gd name="T13" fmla="*/ 225 h 268"/>
                          <a:gd name="T14" fmla="*/ 148 w 244"/>
                          <a:gd name="T15" fmla="*/ 219 h 268"/>
                          <a:gd name="T16" fmla="*/ 61 w 244"/>
                          <a:gd name="T17" fmla="*/ 216 h 268"/>
                          <a:gd name="T18" fmla="*/ 164 w 244"/>
                          <a:gd name="T19" fmla="*/ 215 h 268"/>
                          <a:gd name="T20" fmla="*/ 109 w 244"/>
                          <a:gd name="T21" fmla="*/ 210 h 268"/>
                          <a:gd name="T22" fmla="*/ 134 w 244"/>
                          <a:gd name="T23" fmla="*/ 209 h 268"/>
                          <a:gd name="T24" fmla="*/ 83 w 244"/>
                          <a:gd name="T25" fmla="*/ 209 h 268"/>
                          <a:gd name="T26" fmla="*/ 155 w 244"/>
                          <a:gd name="T27" fmla="*/ 210 h 268"/>
                          <a:gd name="T28" fmla="*/ 195 w 244"/>
                          <a:gd name="T29" fmla="*/ 207 h 268"/>
                          <a:gd name="T30" fmla="*/ 35 w 244"/>
                          <a:gd name="T31" fmla="*/ 199 h 268"/>
                          <a:gd name="T32" fmla="*/ 120 w 244"/>
                          <a:gd name="T33" fmla="*/ 197 h 268"/>
                          <a:gd name="T34" fmla="*/ 212 w 244"/>
                          <a:gd name="T35" fmla="*/ 190 h 268"/>
                          <a:gd name="T36" fmla="*/ 175 w 244"/>
                          <a:gd name="T37" fmla="*/ 191 h 268"/>
                          <a:gd name="T38" fmla="*/ 189 w 244"/>
                          <a:gd name="T39" fmla="*/ 188 h 268"/>
                          <a:gd name="T40" fmla="*/ 151 w 244"/>
                          <a:gd name="T41" fmla="*/ 187 h 268"/>
                          <a:gd name="T42" fmla="*/ 176 w 244"/>
                          <a:gd name="T43" fmla="*/ 176 h 268"/>
                          <a:gd name="T44" fmla="*/ 203 w 244"/>
                          <a:gd name="T45" fmla="*/ 173 h 268"/>
                          <a:gd name="T46" fmla="*/ 210 w 244"/>
                          <a:gd name="T47" fmla="*/ 161 h 268"/>
                          <a:gd name="T48" fmla="*/ 230 w 244"/>
                          <a:gd name="T49" fmla="*/ 155 h 268"/>
                          <a:gd name="T50" fmla="*/ 168 w 244"/>
                          <a:gd name="T51" fmla="*/ 159 h 268"/>
                          <a:gd name="T52" fmla="*/ 193 w 244"/>
                          <a:gd name="T53" fmla="*/ 146 h 268"/>
                          <a:gd name="T54" fmla="*/ 207 w 244"/>
                          <a:gd name="T55" fmla="*/ 142 h 268"/>
                          <a:gd name="T56" fmla="*/ 230 w 244"/>
                          <a:gd name="T57" fmla="*/ 140 h 268"/>
                          <a:gd name="T58" fmla="*/ 185 w 244"/>
                          <a:gd name="T59" fmla="*/ 132 h 268"/>
                          <a:gd name="T60" fmla="*/ 241 w 244"/>
                          <a:gd name="T61" fmla="*/ 117 h 268"/>
                          <a:gd name="T62" fmla="*/ 241 w 244"/>
                          <a:gd name="T63" fmla="*/ 117 h 268"/>
                          <a:gd name="T64" fmla="*/ 214 w 244"/>
                          <a:gd name="T65" fmla="*/ 119 h 268"/>
                          <a:gd name="T66" fmla="*/ 226 w 244"/>
                          <a:gd name="T67" fmla="*/ 102 h 268"/>
                          <a:gd name="T68" fmla="*/ 208 w 244"/>
                          <a:gd name="T69" fmla="*/ 90 h 268"/>
                          <a:gd name="T70" fmla="*/ 223 w 244"/>
                          <a:gd name="T71" fmla="*/ 81 h 268"/>
                          <a:gd name="T72" fmla="*/ 215 w 244"/>
                          <a:gd name="T73" fmla="*/ 72 h 268"/>
                          <a:gd name="T74" fmla="*/ 244 w 244"/>
                          <a:gd name="T75" fmla="*/ 61 h 268"/>
                          <a:gd name="T76" fmla="*/ 226 w 244"/>
                          <a:gd name="T77" fmla="*/ 43 h 268"/>
                          <a:gd name="T78" fmla="*/ 133 w 244"/>
                          <a:gd name="T79" fmla="*/ 178 h 268"/>
                          <a:gd name="T80" fmla="*/ 96 w 244"/>
                          <a:gd name="T81" fmla="*/ 190 h 268"/>
                          <a:gd name="T82" fmla="*/ 5 w 244"/>
                          <a:gd name="T83" fmla="*/ 182 h 268"/>
                          <a:gd name="T84" fmla="*/ 69 w 244"/>
                          <a:gd name="T85" fmla="*/ 231 h 268"/>
                          <a:gd name="T86" fmla="*/ 96 w 244"/>
                          <a:gd name="T87" fmla="*/ 245 h 268"/>
                          <a:gd name="T88" fmla="*/ 119 w 244"/>
                          <a:gd name="T89" fmla="*/ 249 h 268"/>
                          <a:gd name="T90" fmla="*/ 128 w 244"/>
                          <a:gd name="T91" fmla="*/ 267 h 268"/>
                          <a:gd name="T92" fmla="*/ 156 w 244"/>
                          <a:gd name="T93" fmla="*/ 255 h 268"/>
                          <a:gd name="T94" fmla="*/ 143 w 244"/>
                          <a:gd name="T95" fmla="*/ 246 h 268"/>
                          <a:gd name="T96" fmla="*/ 241 w 244"/>
                          <a:gd name="T97" fmla="*/ 44 h 268"/>
                          <a:gd name="T98" fmla="*/ 241 w 244"/>
                          <a:gd name="T99" fmla="*/ 43 h 268"/>
                          <a:gd name="T100" fmla="*/ 241 w 244"/>
                          <a:gd name="T101" fmla="*/ 43 h 2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</a:cxnLst>
                        <a:rect l="0" t="0" r="r" b="b"/>
                        <a:pathLst>
                          <a:path w="244" h="268">
                            <a:moveTo>
                              <a:pt x="122" y="260"/>
                            </a:move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moveTo>
                              <a:pt x="138" y="259"/>
                            </a:moveTo>
                            <a:cubicBezTo>
                              <a:pt x="138" y="258"/>
                              <a:pt x="138" y="258"/>
                              <a:pt x="138" y="258"/>
                            </a:cubicBezTo>
                            <a:cubicBezTo>
                              <a:pt x="143" y="256"/>
                              <a:pt x="143" y="256"/>
                              <a:pt x="143" y="256"/>
                            </a:cubicBezTo>
                            <a:cubicBezTo>
                              <a:pt x="146" y="254"/>
                              <a:pt x="146" y="254"/>
                              <a:pt x="146" y="254"/>
                            </a:cubicBezTo>
                            <a:cubicBezTo>
                              <a:pt x="147" y="255"/>
                              <a:pt x="147" y="255"/>
                              <a:pt x="147" y="255"/>
                            </a:cubicBezTo>
                            <a:cubicBezTo>
                              <a:pt x="143" y="257"/>
                              <a:pt x="143" y="257"/>
                              <a:pt x="143" y="257"/>
                            </a:cubicBezTo>
                            <a:cubicBezTo>
                              <a:pt x="138" y="259"/>
                              <a:pt x="138" y="259"/>
                              <a:pt x="138" y="259"/>
                            </a:cubicBezTo>
                            <a:moveTo>
                              <a:pt x="114" y="244"/>
                            </a:moveTo>
                            <a:cubicBezTo>
                              <a:pt x="113" y="241"/>
                              <a:pt x="113" y="241"/>
                              <a:pt x="113" y="241"/>
                            </a:cubicBezTo>
                            <a:cubicBezTo>
                              <a:pt x="111" y="235"/>
                              <a:pt x="111" y="235"/>
                              <a:pt x="111" y="235"/>
                            </a:cubicBezTo>
                            <a:cubicBezTo>
                              <a:pt x="112" y="235"/>
                              <a:pt x="112" y="235"/>
                              <a:pt x="112" y="235"/>
                            </a:cubicBezTo>
                            <a:cubicBezTo>
                              <a:pt x="114" y="241"/>
                              <a:pt x="114" y="241"/>
                              <a:pt x="114" y="241"/>
                            </a:cubicBezTo>
                            <a:cubicBezTo>
                              <a:pt x="115" y="244"/>
                              <a:pt x="115" y="244"/>
                              <a:pt x="115" y="244"/>
                            </a:cubicBezTo>
                            <a:cubicBezTo>
                              <a:pt x="114" y="244"/>
                              <a:pt x="114" y="244"/>
                              <a:pt x="114" y="244"/>
                            </a:cubicBezTo>
                            <a:moveTo>
                              <a:pt x="153" y="238"/>
                            </a:moveTo>
                            <a:cubicBezTo>
                              <a:pt x="149" y="234"/>
                              <a:pt x="149" y="234"/>
                              <a:pt x="149" y="234"/>
                            </a:cubicBezTo>
                            <a:cubicBezTo>
                              <a:pt x="147" y="233"/>
                              <a:pt x="147" y="233"/>
                              <a:pt x="147" y="233"/>
                            </a:cubicBezTo>
                            <a:cubicBezTo>
                              <a:pt x="148" y="232"/>
                              <a:pt x="148" y="232"/>
                              <a:pt x="148" y="232"/>
                            </a:cubicBezTo>
                            <a:cubicBezTo>
                              <a:pt x="150" y="234"/>
                              <a:pt x="150" y="234"/>
                              <a:pt x="150" y="234"/>
                            </a:cubicBezTo>
                            <a:cubicBezTo>
                              <a:pt x="154" y="238"/>
                              <a:pt x="154" y="238"/>
                              <a:pt x="154" y="238"/>
                            </a:cubicBezTo>
                            <a:cubicBezTo>
                              <a:pt x="153" y="238"/>
                              <a:pt x="153" y="238"/>
                              <a:pt x="153" y="238"/>
                            </a:cubicBezTo>
                            <a:moveTo>
                              <a:pt x="129" y="241"/>
                            </a:moveTo>
                            <a:cubicBezTo>
                              <a:pt x="128" y="241"/>
                              <a:pt x="128" y="241"/>
                              <a:pt x="128" y="241"/>
                            </a:cubicBezTo>
                            <a:cubicBezTo>
                              <a:pt x="128" y="238"/>
                              <a:pt x="128" y="238"/>
                              <a:pt x="128" y="238"/>
                            </a:cubicBezTo>
                            <a:cubicBezTo>
                              <a:pt x="129" y="232"/>
                              <a:pt x="129" y="232"/>
                              <a:pt x="129" y="232"/>
                            </a:cubicBezTo>
                            <a:cubicBezTo>
                              <a:pt x="130" y="232"/>
                              <a:pt x="130" y="232"/>
                              <a:pt x="130" y="232"/>
                            </a:cubicBezTo>
                            <a:cubicBezTo>
                              <a:pt x="129" y="238"/>
                              <a:pt x="129" y="238"/>
                              <a:pt x="129" y="238"/>
                            </a:cubicBezTo>
                            <a:cubicBezTo>
                              <a:pt x="129" y="241"/>
                              <a:pt x="129" y="241"/>
                              <a:pt x="129" y="241"/>
                            </a:cubicBezTo>
                            <a:moveTo>
                              <a:pt x="94" y="229"/>
                            </a:moveTo>
                            <a:cubicBezTo>
                              <a:pt x="85" y="226"/>
                              <a:pt x="85" y="226"/>
                              <a:pt x="85" y="226"/>
                            </a:cubicBezTo>
                            <a:cubicBezTo>
                              <a:pt x="86" y="225"/>
                              <a:pt x="86" y="225"/>
                              <a:pt x="86" y="225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moveTo>
                              <a:pt x="143" y="226"/>
                            </a:moveTo>
                            <a:cubicBezTo>
                              <a:pt x="142" y="226"/>
                              <a:pt x="142" y="226"/>
                              <a:pt x="142" y="226"/>
                            </a:cubicBezTo>
                            <a:cubicBezTo>
                              <a:pt x="148" y="219"/>
                              <a:pt x="148" y="219"/>
                              <a:pt x="148" y="219"/>
                            </a:cubicBezTo>
                            <a:cubicBezTo>
                              <a:pt x="148" y="220"/>
                              <a:pt x="148" y="220"/>
                              <a:pt x="148" y="220"/>
                            </a:cubicBezTo>
                            <a:cubicBezTo>
                              <a:pt x="143" y="226"/>
                              <a:pt x="143" y="226"/>
                              <a:pt x="143" y="226"/>
                            </a:cubicBezTo>
                            <a:moveTo>
                              <a:pt x="68" y="220"/>
                            </a:moveTo>
                            <a:cubicBezTo>
                              <a:pt x="60" y="216"/>
                              <a:pt x="60" y="216"/>
                              <a:pt x="60" y="216"/>
                            </a:cubicBezTo>
                            <a:cubicBezTo>
                              <a:pt x="61" y="216"/>
                              <a:pt x="61" y="216"/>
                              <a:pt x="61" y="216"/>
                            </a:cubicBezTo>
                            <a:cubicBezTo>
                              <a:pt x="68" y="219"/>
                              <a:pt x="68" y="219"/>
                              <a:pt x="68" y="219"/>
                            </a:cubicBezTo>
                            <a:cubicBezTo>
                              <a:pt x="68" y="220"/>
                              <a:pt x="68" y="220"/>
                              <a:pt x="68" y="220"/>
                            </a:cubicBezTo>
                            <a:moveTo>
                              <a:pt x="165" y="228"/>
                            </a:moveTo>
                            <a:cubicBezTo>
                              <a:pt x="164" y="228"/>
                              <a:pt x="164" y="228"/>
                              <a:pt x="164" y="228"/>
                            </a:cubicBezTo>
                            <a:cubicBezTo>
                              <a:pt x="164" y="215"/>
                              <a:pt x="164" y="215"/>
                              <a:pt x="164" y="215"/>
                            </a:cubicBezTo>
                            <a:cubicBezTo>
                              <a:pt x="165" y="215"/>
                              <a:pt x="165" y="215"/>
                              <a:pt x="165" y="215"/>
                            </a:cubicBezTo>
                            <a:cubicBezTo>
                              <a:pt x="165" y="228"/>
                              <a:pt x="165" y="228"/>
                              <a:pt x="165" y="228"/>
                            </a:cubicBezTo>
                            <a:moveTo>
                              <a:pt x="104" y="216"/>
                            </a:moveTo>
                            <a:cubicBezTo>
                              <a:pt x="103" y="216"/>
                              <a:pt x="103" y="216"/>
                              <a:pt x="103" y="216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4" y="216"/>
                              <a:pt x="104" y="216"/>
                              <a:pt x="104" y="216"/>
                            </a:cubicBezTo>
                            <a:moveTo>
                              <a:pt x="125" y="210"/>
                            </a:moveTo>
                            <a:cubicBezTo>
                              <a:pt x="125" y="209"/>
                              <a:pt x="125" y="209"/>
                              <a:pt x="125" y="209"/>
                            </a:cubicBezTo>
                            <a:cubicBezTo>
                              <a:pt x="134" y="209"/>
                              <a:pt x="134" y="209"/>
                              <a:pt x="134" y="209"/>
                            </a:cubicBezTo>
                            <a:cubicBezTo>
                              <a:pt x="137" y="209"/>
                              <a:pt x="137" y="209"/>
                              <a:pt x="137" y="209"/>
                            </a:cubicBezTo>
                            <a:cubicBezTo>
                              <a:pt x="137" y="210"/>
                              <a:pt x="137" y="210"/>
                              <a:pt x="137" y="210"/>
                            </a:cubicBezTo>
                            <a:cubicBezTo>
                              <a:pt x="134" y="210"/>
                              <a:pt x="134" y="210"/>
                              <a:pt x="134" y="210"/>
                            </a:cubicBezTo>
                            <a:cubicBezTo>
                              <a:pt x="125" y="210"/>
                              <a:pt x="125" y="210"/>
                              <a:pt x="125" y="210"/>
                            </a:cubicBezTo>
                            <a:moveTo>
                              <a:pt x="83" y="209"/>
                            </a:moveTo>
                            <a:cubicBezTo>
                              <a:pt x="78" y="201"/>
                              <a:pt x="78" y="201"/>
                              <a:pt x="78" y="201"/>
                            </a:cubicBezTo>
                            <a:cubicBezTo>
                              <a:pt x="79" y="201"/>
                              <a:pt x="79" y="201"/>
                              <a:pt x="79" y="201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moveTo>
                              <a:pt x="155" y="210"/>
                            </a:moveTo>
                            <a:cubicBezTo>
                              <a:pt x="153" y="198"/>
                              <a:pt x="153" y="198"/>
                              <a:pt x="153" y="198"/>
                            </a:cubicBezTo>
                            <a:cubicBezTo>
                              <a:pt x="154" y="198"/>
                              <a:pt x="154" y="198"/>
                              <a:pt x="154" y="198"/>
                            </a:cubicBezTo>
                            <a:cubicBezTo>
                              <a:pt x="156" y="209"/>
                              <a:pt x="156" y="209"/>
                              <a:pt x="156" y="209"/>
                            </a:cubicBezTo>
                            <a:cubicBezTo>
                              <a:pt x="155" y="210"/>
                              <a:pt x="155" y="210"/>
                              <a:pt x="155" y="210"/>
                            </a:cubicBezTo>
                            <a:moveTo>
                              <a:pt x="195" y="207"/>
                            </a:moveTo>
                            <a:cubicBezTo>
                              <a:pt x="186" y="199"/>
                              <a:pt x="186" y="199"/>
                              <a:pt x="186" y="199"/>
                            </a:cubicBezTo>
                            <a:cubicBezTo>
                              <a:pt x="186" y="198"/>
                              <a:pt x="186" y="198"/>
                              <a:pt x="186" y="198"/>
                            </a:cubicBezTo>
                            <a:cubicBezTo>
                              <a:pt x="195" y="206"/>
                              <a:pt x="195" y="206"/>
                              <a:pt x="195" y="206"/>
                            </a:cubicBezTo>
                            <a:cubicBezTo>
                              <a:pt x="195" y="207"/>
                              <a:pt x="195" y="207"/>
                              <a:pt x="195" y="207"/>
                            </a:cubicBezTo>
                            <a:moveTo>
                              <a:pt x="35" y="199"/>
                            </a:move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36" y="198"/>
                              <a:pt x="36" y="198"/>
                              <a:pt x="36" y="198"/>
                            </a:cubicBezTo>
                            <a:cubicBezTo>
                              <a:pt x="35" y="199"/>
                              <a:pt x="35" y="199"/>
                              <a:pt x="35" y="199"/>
                            </a:cubicBezTo>
                            <a:moveTo>
                              <a:pt x="120" y="197"/>
                            </a:moveTo>
                            <a:cubicBezTo>
                              <a:pt x="113" y="191"/>
                              <a:pt x="113" y="191"/>
                              <a:pt x="113" y="191"/>
                            </a:cubicBezTo>
                            <a:cubicBezTo>
                              <a:pt x="114" y="190"/>
                              <a:pt x="114" y="190"/>
                              <a:pt x="114" y="190"/>
                            </a:cubicBezTo>
                            <a:cubicBezTo>
                              <a:pt x="121" y="197"/>
                              <a:pt x="121" y="197"/>
                              <a:pt x="121" y="197"/>
                            </a:cubicBezTo>
                            <a:cubicBezTo>
                              <a:pt x="120" y="197"/>
                              <a:pt x="120" y="197"/>
                              <a:pt x="120" y="197"/>
                            </a:cubicBezTo>
                            <a:moveTo>
                              <a:pt x="212" y="190"/>
                            </a:moveTo>
                            <a:cubicBezTo>
                              <a:pt x="205" y="186"/>
                              <a:pt x="205" y="186"/>
                              <a:pt x="205" y="186"/>
                            </a:cubicBezTo>
                            <a:cubicBezTo>
                              <a:pt x="205" y="185"/>
                              <a:pt x="205" y="185"/>
                              <a:pt x="205" y="185"/>
                            </a:cubicBezTo>
                            <a:cubicBezTo>
                              <a:pt x="213" y="189"/>
                              <a:pt x="213" y="189"/>
                              <a:pt x="213" y="189"/>
                            </a:cubicBezTo>
                            <a:cubicBezTo>
                              <a:pt x="212" y="190"/>
                              <a:pt x="212" y="190"/>
                              <a:pt x="212" y="190"/>
                            </a:cubicBezTo>
                            <a:moveTo>
                              <a:pt x="175" y="191"/>
                            </a:moveTo>
                            <a:cubicBezTo>
                              <a:pt x="171" y="182"/>
                              <a:pt x="171" y="182"/>
                              <a:pt x="171" y="182"/>
                            </a:cubicBezTo>
                            <a:cubicBezTo>
                              <a:pt x="172" y="182"/>
                              <a:pt x="172" y="182"/>
                              <a:pt x="172" y="182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moveTo>
                              <a:pt x="189" y="188"/>
                            </a:moveTo>
                            <a:cubicBezTo>
                              <a:pt x="188" y="188"/>
                              <a:pt x="188" y="188"/>
                              <a:pt x="188" y="188"/>
                            </a:cubicBezTo>
                            <a:cubicBezTo>
                              <a:pt x="188" y="180"/>
                              <a:pt x="188" y="180"/>
                              <a:pt x="188" y="180"/>
                            </a:cubicBezTo>
                            <a:cubicBezTo>
                              <a:pt x="189" y="180"/>
                              <a:pt x="189" y="180"/>
                              <a:pt x="189" y="180"/>
                            </a:cubicBezTo>
                            <a:cubicBezTo>
                              <a:pt x="189" y="188"/>
                              <a:pt x="189" y="188"/>
                              <a:pt x="189" y="188"/>
                            </a:cubicBezTo>
                            <a:moveTo>
                              <a:pt x="151" y="187"/>
                            </a:moveTo>
                            <a:cubicBezTo>
                              <a:pt x="150" y="186"/>
                              <a:pt x="150" y="186"/>
                              <a:pt x="150" y="186"/>
                            </a:cubicBezTo>
                            <a:cubicBezTo>
                              <a:pt x="155" y="178"/>
                              <a:pt x="155" y="178"/>
                              <a:pt x="155" y="178"/>
                            </a:cubicBezTo>
                            <a:cubicBezTo>
                              <a:pt x="155" y="179"/>
                              <a:pt x="155" y="179"/>
                              <a:pt x="155" y="179"/>
                            </a:cubicBezTo>
                            <a:cubicBezTo>
                              <a:pt x="151" y="187"/>
                              <a:pt x="151" y="187"/>
                              <a:pt x="151" y="187"/>
                            </a:cubicBezTo>
                            <a:moveTo>
                              <a:pt x="176" y="176"/>
                            </a:moveTo>
                            <a:cubicBezTo>
                              <a:pt x="176" y="175"/>
                              <a:pt x="176" y="175"/>
                              <a:pt x="176" y="175"/>
                            </a:cubicBezTo>
                            <a:cubicBezTo>
                              <a:pt x="185" y="171"/>
                              <a:pt x="185" y="171"/>
                              <a:pt x="185" y="171"/>
                            </a:cubicBezTo>
                            <a:cubicBezTo>
                              <a:pt x="186" y="172"/>
                              <a:pt x="186" y="172"/>
                              <a:pt x="186" y="172"/>
                            </a:cubicBezTo>
                            <a:cubicBezTo>
                              <a:pt x="176" y="176"/>
                              <a:pt x="176" y="176"/>
                              <a:pt x="176" y="176"/>
                            </a:cubicBezTo>
                            <a:moveTo>
                              <a:pt x="203" y="173"/>
                            </a:move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cubicBezTo>
                              <a:pt x="212" y="171"/>
                              <a:pt x="212" y="171"/>
                              <a:pt x="212" y="171"/>
                            </a:cubicBezTo>
                            <a:cubicBezTo>
                              <a:pt x="212" y="172"/>
                              <a:pt x="212" y="172"/>
                              <a:pt x="212" y="172"/>
                            </a:cubicBez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moveTo>
                              <a:pt x="210" y="161"/>
                            </a:moveTo>
                            <a:cubicBezTo>
                              <a:pt x="209" y="161"/>
                              <a:pt x="209" y="161"/>
                              <a:pt x="209" y="161"/>
                            </a:cubicBezTo>
                            <a:cubicBezTo>
                              <a:pt x="214" y="155"/>
                              <a:pt x="214" y="155"/>
                              <a:pt x="214" y="155"/>
                            </a:cubicBezTo>
                            <a:cubicBezTo>
                              <a:pt x="215" y="156"/>
                              <a:pt x="215" y="156"/>
                              <a:pt x="215" y="156"/>
                            </a:cubicBezTo>
                            <a:cubicBezTo>
                              <a:pt x="210" y="161"/>
                              <a:pt x="210" y="161"/>
                              <a:pt x="210" y="161"/>
                            </a:cubicBezTo>
                            <a:moveTo>
                              <a:pt x="230" y="155"/>
                            </a:moveTo>
                            <a:cubicBezTo>
                              <a:pt x="228" y="154"/>
                              <a:pt x="228" y="154"/>
                              <a:pt x="228" y="154"/>
                            </a:cubicBezTo>
                            <a:cubicBezTo>
                              <a:pt x="228" y="153"/>
                              <a:pt x="228" y="153"/>
                              <a:pt x="228" y="153"/>
                            </a:cubicBezTo>
                            <a:cubicBezTo>
                              <a:pt x="230" y="154"/>
                              <a:pt x="230" y="154"/>
                              <a:pt x="230" y="154"/>
                            </a:cubicBezTo>
                            <a:cubicBezTo>
                              <a:pt x="230" y="155"/>
                              <a:pt x="230" y="155"/>
                              <a:pt x="230" y="155"/>
                            </a:cubicBezTo>
                            <a:moveTo>
                              <a:pt x="168" y="159"/>
                            </a:move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cubicBezTo>
                              <a:pt x="174" y="152"/>
                              <a:pt x="174" y="152"/>
                              <a:pt x="174" y="152"/>
                            </a:cubicBezTo>
                            <a:cubicBezTo>
                              <a:pt x="175" y="153"/>
                              <a:pt x="175" y="153"/>
                              <a:pt x="175" y="153"/>
                            </a:cubicBez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moveTo>
                              <a:pt x="193" y="146"/>
                            </a:moveTo>
                            <a:cubicBezTo>
                              <a:pt x="185" y="143"/>
                              <a:pt x="185" y="143"/>
                              <a:pt x="185" y="143"/>
                            </a:cubicBezTo>
                            <a:cubicBezTo>
                              <a:pt x="185" y="142"/>
                              <a:pt x="185" y="142"/>
                              <a:pt x="185" y="142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moveTo>
                              <a:pt x="207" y="142"/>
                            </a:moveTo>
                            <a:cubicBezTo>
                              <a:pt x="206" y="142"/>
                              <a:pt x="206" y="142"/>
                              <a:pt x="206" y="142"/>
                            </a:cubicBezTo>
                            <a:cubicBezTo>
                              <a:pt x="211" y="136"/>
                              <a:pt x="211" y="136"/>
                              <a:pt x="211" y="136"/>
                            </a:cubicBezTo>
                            <a:cubicBezTo>
                              <a:pt x="212" y="137"/>
                              <a:pt x="212" y="137"/>
                              <a:pt x="212" y="137"/>
                            </a:cubicBezTo>
                            <a:cubicBezTo>
                              <a:pt x="207" y="142"/>
                              <a:pt x="207" y="142"/>
                              <a:pt x="207" y="142"/>
                            </a:cubicBezTo>
                            <a:moveTo>
                              <a:pt x="230" y="140"/>
                            </a:moveTo>
                            <a:cubicBezTo>
                              <a:pt x="229" y="139"/>
                              <a:pt x="229" y="139"/>
                              <a:pt x="229" y="139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40"/>
                              <a:pt x="230" y="140"/>
                              <a:pt x="230" y="140"/>
                            </a:cubicBezTo>
                            <a:moveTo>
                              <a:pt x="185" y="132"/>
                            </a:moveTo>
                            <a:cubicBezTo>
                              <a:pt x="185" y="131"/>
                              <a:pt x="185" y="131"/>
                              <a:pt x="185" y="131"/>
                            </a:cubicBezTo>
                            <a:cubicBezTo>
                              <a:pt x="196" y="131"/>
                              <a:pt x="196" y="131"/>
                              <a:pt x="196" y="131"/>
                            </a:cubicBezTo>
                            <a:cubicBezTo>
                              <a:pt x="196" y="132"/>
                              <a:pt x="196" y="132"/>
                              <a:pt x="196" y="132"/>
                            </a:cubicBezTo>
                            <a:cubicBezTo>
                              <a:pt x="185" y="132"/>
                              <a:pt x="185" y="132"/>
                              <a:pt x="185" y="132"/>
                            </a:cubicBezTo>
                            <a:moveTo>
                              <a:pt x="241" y="117"/>
                            </a:move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cubicBezTo>
                              <a:pt x="240" y="117"/>
                              <a:pt x="240" y="118"/>
                              <a:pt x="240" y="118"/>
                            </a:cubicBezTo>
                            <a:cubicBezTo>
                              <a:pt x="240" y="119"/>
                              <a:pt x="240" y="119"/>
                              <a:pt x="240" y="119"/>
                            </a:cubicBezTo>
                            <a:cubicBezTo>
                              <a:pt x="239" y="118"/>
                              <a:pt x="239" y="118"/>
                              <a:pt x="239" y="118"/>
                            </a:cubicBez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moveTo>
                              <a:pt x="214" y="119"/>
                            </a:moveTo>
                            <a:cubicBezTo>
                              <a:pt x="210" y="110"/>
                              <a:pt x="210" y="110"/>
                              <a:pt x="210" y="110"/>
                            </a:cubicBezTo>
                            <a:cubicBezTo>
                              <a:pt x="211" y="110"/>
                              <a:pt x="211" y="110"/>
                              <a:pt x="211" y="110"/>
                            </a:cubicBezTo>
                            <a:cubicBezTo>
                              <a:pt x="215" y="119"/>
                              <a:pt x="215" y="119"/>
                              <a:pt x="215" y="119"/>
                            </a:cubicBezTo>
                            <a:cubicBezTo>
                              <a:pt x="214" y="119"/>
                              <a:pt x="214" y="119"/>
                              <a:pt x="214" y="119"/>
                            </a:cubicBezTo>
                            <a:moveTo>
                              <a:pt x="226" y="102"/>
                            </a:moveTo>
                            <a:cubicBezTo>
                              <a:pt x="217" y="99"/>
                              <a:pt x="217" y="99"/>
                              <a:pt x="217" y="99"/>
                            </a:cubicBezTo>
                            <a:cubicBezTo>
                              <a:pt x="218" y="98"/>
                              <a:pt x="218" y="98"/>
                              <a:pt x="218" y="98"/>
                            </a:cubicBezTo>
                            <a:cubicBezTo>
                              <a:pt x="226" y="101"/>
                              <a:pt x="226" y="101"/>
                              <a:pt x="226" y="101"/>
                            </a:cubicBezTo>
                            <a:cubicBezTo>
                              <a:pt x="226" y="102"/>
                              <a:pt x="226" y="102"/>
                              <a:pt x="226" y="102"/>
                            </a:cubicBezTo>
                            <a:moveTo>
                              <a:pt x="208" y="90"/>
                            </a:moveTo>
                            <a:cubicBezTo>
                              <a:pt x="207" y="90"/>
                              <a:pt x="207" y="90"/>
                              <a:pt x="207" y="90"/>
                            </a:cubicBezTo>
                            <a:cubicBezTo>
                              <a:pt x="208" y="81"/>
                              <a:pt x="208" y="81"/>
                              <a:pt x="208" y="81"/>
                            </a:cubicBezTo>
                            <a:cubicBezTo>
                              <a:pt x="209" y="81"/>
                              <a:pt x="209" y="81"/>
                              <a:pt x="209" y="81"/>
                            </a:cubicBezTo>
                            <a:cubicBezTo>
                              <a:pt x="208" y="90"/>
                              <a:pt x="208" y="90"/>
                              <a:pt x="208" y="90"/>
                            </a:cubicBezTo>
                            <a:moveTo>
                              <a:pt x="223" y="81"/>
                            </a:moveTo>
                            <a:cubicBezTo>
                              <a:pt x="222" y="80"/>
                              <a:pt x="222" y="80"/>
                              <a:pt x="222" y="80"/>
                            </a:cubicBezTo>
                            <a:cubicBezTo>
                              <a:pt x="231" y="78"/>
                              <a:pt x="231" y="78"/>
                              <a:pt x="231" y="78"/>
                            </a:cubicBezTo>
                            <a:cubicBezTo>
                              <a:pt x="231" y="79"/>
                              <a:pt x="231" y="79"/>
                              <a:pt x="231" y="79"/>
                            </a:cubicBezTo>
                            <a:cubicBezTo>
                              <a:pt x="223" y="81"/>
                              <a:pt x="223" y="81"/>
                              <a:pt x="223" y="81"/>
                            </a:cubicBezTo>
                            <a:moveTo>
                              <a:pt x="215" y="72"/>
                            </a:moveTo>
                            <a:cubicBezTo>
                              <a:pt x="214" y="72"/>
                              <a:pt x="214" y="72"/>
                              <a:pt x="214" y="72"/>
                            </a:cubicBezTo>
                            <a:cubicBezTo>
                              <a:pt x="220" y="65"/>
                              <a:pt x="220" y="65"/>
                              <a:pt x="220" y="65"/>
                            </a:cubicBezTo>
                            <a:cubicBezTo>
                              <a:pt x="221" y="66"/>
                              <a:pt x="221" y="66"/>
                              <a:pt x="221" y="66"/>
                            </a:cubicBezTo>
                            <a:cubicBezTo>
                              <a:pt x="215" y="72"/>
                              <a:pt x="215" y="72"/>
                              <a:pt x="215" y="72"/>
                            </a:cubicBezTo>
                            <a:moveTo>
                              <a:pt x="244" y="61"/>
                            </a:moveTo>
                            <a:cubicBezTo>
                              <a:pt x="239" y="56"/>
                              <a:pt x="239" y="56"/>
                              <a:pt x="239" y="56"/>
                            </a:cubicBezTo>
                            <a:cubicBezTo>
                              <a:pt x="240" y="56"/>
                              <a:pt x="240" y="56"/>
                              <a:pt x="240" y="56"/>
                            </a:cubicBezTo>
                            <a:cubicBezTo>
                              <a:pt x="243" y="60"/>
                              <a:pt x="243" y="60"/>
                              <a:pt x="243" y="60"/>
                            </a:cubicBezTo>
                            <a:cubicBezTo>
                              <a:pt x="243" y="60"/>
                              <a:pt x="243" y="61"/>
                              <a:pt x="244" y="61"/>
                            </a:cubicBezTo>
                            <a:moveTo>
                              <a:pt x="226" y="43"/>
                            </a:moveTo>
                            <a:cubicBezTo>
                              <a:pt x="225" y="43"/>
                              <a:pt x="225" y="43"/>
                              <a:pt x="225" y="43"/>
                            </a:cubicBezTo>
                            <a:cubicBezTo>
                              <a:pt x="229" y="34"/>
                              <a:pt x="229" y="34"/>
                              <a:pt x="229" y="34"/>
                            </a:cubicBezTo>
                            <a:cubicBezTo>
                              <a:pt x="229" y="35"/>
                              <a:pt x="229" y="35"/>
                              <a:pt x="229" y="35"/>
                            </a:cubicBezTo>
                            <a:cubicBezTo>
                              <a:pt x="226" y="43"/>
                              <a:pt x="226" y="43"/>
                              <a:pt x="226" y="43"/>
                            </a:cubicBezTo>
                            <a:moveTo>
                              <a:pt x="224" y="0"/>
                            </a:moveTo>
                            <a:cubicBezTo>
                              <a:pt x="224" y="1"/>
                              <a:pt x="217" y="132"/>
                              <a:pt x="134" y="177"/>
                            </a:cubicBezTo>
                            <a:cubicBezTo>
                              <a:pt x="142" y="177"/>
                              <a:pt x="142" y="177"/>
                              <a:pt x="142" y="177"/>
                            </a:cubicBezTo>
                            <a:cubicBezTo>
                              <a:pt x="142" y="178"/>
                              <a:pt x="142" y="178"/>
                              <a:pt x="142" y="178"/>
                            </a:cubicBezTo>
                            <a:cubicBezTo>
                              <a:pt x="133" y="178"/>
                              <a:pt x="133" y="178"/>
                              <a:pt x="133" y="178"/>
                            </a:cubicBezTo>
                            <a:cubicBezTo>
                              <a:pt x="123" y="183"/>
                              <a:pt x="113" y="186"/>
                              <a:pt x="101" y="189"/>
                            </a:cubicBezTo>
                            <a:cubicBezTo>
                              <a:pt x="100" y="189"/>
                              <a:pt x="99" y="189"/>
                              <a:pt x="98" y="189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0"/>
                              <a:pt x="96" y="190"/>
                              <a:pt x="96" y="190"/>
                            </a:cubicBezTo>
                            <a:cubicBezTo>
                              <a:pt x="79" y="193"/>
                              <a:pt x="66" y="194"/>
                              <a:pt x="54" y="194"/>
                            </a:cubicBezTo>
                            <a:cubicBezTo>
                              <a:pt x="30" y="194"/>
                              <a:pt x="16" y="188"/>
                              <a:pt x="6" y="182"/>
                            </a:cubicBezTo>
                            <a:cubicBezTo>
                              <a:pt x="6" y="182"/>
                              <a:pt x="6" y="182"/>
                              <a:pt x="6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4" y="181"/>
                              <a:pt x="2" y="180"/>
                              <a:pt x="0" y="179"/>
                            </a:cubicBezTo>
                            <a:cubicBezTo>
                              <a:pt x="17" y="201"/>
                              <a:pt x="38" y="220"/>
                              <a:pt x="62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9" y="231"/>
                              <a:pt x="69" y="231"/>
                              <a:pt x="69" y="231"/>
                            </a:cubicBezTo>
                            <a:cubicBezTo>
                              <a:pt x="70" y="232"/>
                              <a:pt x="70" y="232"/>
                              <a:pt x="70" y="232"/>
                            </a:cubicBezTo>
                            <a:cubicBezTo>
                              <a:pt x="62" y="233"/>
                              <a:pt x="62" y="233"/>
                              <a:pt x="62" y="233"/>
                            </a:cubicBezTo>
                            <a:cubicBezTo>
                              <a:pt x="73" y="239"/>
                              <a:pt x="85" y="244"/>
                              <a:pt x="96" y="246"/>
                            </a:cubicBezTo>
                            <a:cubicBezTo>
                              <a:pt x="95" y="246"/>
                              <a:pt x="95" y="246"/>
                              <a:pt x="95" y="246"/>
                            </a:cubicBezTo>
                            <a:cubicBezTo>
                              <a:pt x="96" y="245"/>
                              <a:pt x="96" y="245"/>
                              <a:pt x="96" y="245"/>
                            </a:cubicBezTo>
                            <a:cubicBezTo>
                              <a:pt x="98" y="241"/>
                              <a:pt x="98" y="241"/>
                              <a:pt x="98" y="241"/>
                            </a:cubicBezTo>
                            <a:cubicBezTo>
                              <a:pt x="98" y="242"/>
                              <a:pt x="98" y="242"/>
                              <a:pt x="98" y="242"/>
                            </a:cubicBezTo>
                            <a:cubicBezTo>
                              <a:pt x="97" y="244"/>
                              <a:pt x="97" y="244"/>
                              <a:pt x="97" y="244"/>
                            </a:cubicBezTo>
                            <a:cubicBezTo>
                              <a:pt x="96" y="246"/>
                              <a:pt x="96" y="246"/>
                              <a:pt x="96" y="246"/>
                            </a:cubicBezTo>
                            <a:cubicBezTo>
                              <a:pt x="104" y="248"/>
                              <a:pt x="111" y="249"/>
                              <a:pt x="119" y="249"/>
                            </a:cubicBezTo>
                            <a:cubicBezTo>
                              <a:pt x="120" y="249"/>
                              <a:pt x="122" y="249"/>
                              <a:pt x="123" y="249"/>
                            </a:cubicBezTo>
                            <a:cubicBezTo>
                              <a:pt x="126" y="249"/>
                              <a:pt x="129" y="248"/>
                              <a:pt x="131" y="248"/>
                            </a:cubicBezTo>
                            <a:cubicBezTo>
                              <a:pt x="129" y="252"/>
                              <a:pt x="126" y="255"/>
                              <a:pt x="124" y="257"/>
                            </a:cubicBezTo>
                            <a:cubicBezTo>
                              <a:pt x="123" y="258"/>
                              <a:pt x="122" y="259"/>
                              <a:pt x="122" y="260"/>
                            </a:cubicBezTo>
                            <a:cubicBezTo>
                              <a:pt x="122" y="263"/>
                              <a:pt x="126" y="267"/>
                              <a:pt x="128" y="267"/>
                            </a:cubicBezTo>
                            <a:cubicBezTo>
                              <a:pt x="128" y="268"/>
                              <a:pt x="129" y="268"/>
                              <a:pt x="130" y="268"/>
                            </a:cubicBezTo>
                            <a:cubicBezTo>
                              <a:pt x="134" y="268"/>
                              <a:pt x="141" y="266"/>
                              <a:pt x="141" y="266"/>
                            </a:cubicBezTo>
                            <a:cubicBezTo>
                              <a:pt x="141" y="266"/>
                              <a:pt x="152" y="264"/>
                              <a:pt x="154" y="262"/>
                            </a:cubicBezTo>
                            <a:cubicBezTo>
                              <a:pt x="154" y="262"/>
                              <a:pt x="154" y="262"/>
                              <a:pt x="154" y="262"/>
                            </a:cubicBezTo>
                            <a:cubicBezTo>
                              <a:pt x="155" y="261"/>
                              <a:pt x="156" y="258"/>
                              <a:pt x="156" y="255"/>
                            </a:cubicBezTo>
                            <a:cubicBezTo>
                              <a:pt x="156" y="253"/>
                              <a:pt x="156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1" y="251"/>
                              <a:pt x="149" y="250"/>
                              <a:pt x="147" y="248"/>
                            </a:cubicBezTo>
                            <a:cubicBezTo>
                              <a:pt x="146" y="248"/>
                              <a:pt x="144" y="247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206" y="229"/>
                              <a:pt x="244" y="148"/>
                              <a:pt x="244" y="78"/>
                            </a:cubicBezTo>
                            <a:cubicBezTo>
                              <a:pt x="244" y="67"/>
                              <a:pt x="243" y="56"/>
                              <a:pt x="241" y="45"/>
                            </a:cubicBezTo>
                            <a:cubicBezTo>
                              <a:pt x="241" y="45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37" y="27"/>
                              <a:pt x="232" y="13"/>
                              <a:pt x="224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ED87E07" id="Freeform 310" o:spid="_x0000_s1026" alt="&quot;&quot;" style="position:absolute;margin-left:166.6pt;margin-top:43.85pt;width:136.1pt;height:146.0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4,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5eb5c9" stroked="f">
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28A83FF" wp14:editId="26F6B351">
              <wp:simplePos x="0" y="0"/>
              <wp:positionH relativeFrom="column">
                <wp:posOffset>3122295</wp:posOffset>
              </wp:positionH>
              <wp:positionV relativeFrom="paragraph">
                <wp:posOffset>2072005</wp:posOffset>
              </wp:positionV>
              <wp:extent cx="41254" cy="48492"/>
              <wp:effectExtent l="0" t="0" r="0" b="8890"/>
              <wp:wrapNone/>
              <wp:docPr id="453" name="Freeform 3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1BB2AF" id="Freeform 311" o:spid="_x0000_s1026" alt="&quot;&quot;" style="position:absolute;margin-left:245.85pt;margin-top:163.15pt;width:3.25pt;height:3.8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" path="m10,l,12r1,l10,2,10,xe" fillcolor="#2e8fab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149F08F" wp14:editId="6C9E7863">
              <wp:simplePos x="0" y="0"/>
              <wp:positionH relativeFrom="column">
                <wp:posOffset>3274695</wp:posOffset>
              </wp:positionH>
              <wp:positionV relativeFrom="paragraph">
                <wp:posOffset>2224405</wp:posOffset>
              </wp:positionV>
              <wp:extent cx="41254" cy="48492"/>
              <wp:effectExtent l="57150" t="0" r="54610" b="8890"/>
              <wp:wrapNone/>
              <wp:docPr id="454" name="Freeform 3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02F564" id="Freeform 312" o:spid="_x0000_s1026" alt="&quot;&quot;" style="position:absolute;margin-left:257.85pt;margin-top:175.15pt;width:3.25pt;height:3.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" path="m10,l,12r1,l10,2,10,e" filled="f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67D5106" wp14:editId="609A0BC0">
              <wp:simplePos x="0" y="0"/>
              <wp:positionH relativeFrom="column">
                <wp:posOffset>3708400</wp:posOffset>
              </wp:positionH>
              <wp:positionV relativeFrom="paragraph">
                <wp:posOffset>791210</wp:posOffset>
              </wp:positionV>
              <wp:extent cx="28877" cy="64656"/>
              <wp:effectExtent l="0" t="0" r="9525" b="0"/>
              <wp:wrapNone/>
              <wp:docPr id="455" name="Freeform 3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2DF16D" id="Freeform 313" o:spid="_x0000_s1026" alt="&quot;&quot;" style="position:absolute;margin-left:292pt;margin-top:62.3pt;width:2.25pt;height:5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" path="m7,l,16r2,l7,2,7,xe" fillcolor="#2e8fab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0C1A3EA" wp14:editId="6FB9EF58">
              <wp:simplePos x="0" y="0"/>
              <wp:positionH relativeFrom="column">
                <wp:posOffset>3860800</wp:posOffset>
              </wp:positionH>
              <wp:positionV relativeFrom="paragraph">
                <wp:posOffset>943610</wp:posOffset>
              </wp:positionV>
              <wp:extent cx="28877" cy="64656"/>
              <wp:effectExtent l="76200" t="0" r="66675" b="0"/>
              <wp:wrapNone/>
              <wp:docPr id="456" name="Freeform 3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955DE" id="Freeform 314" o:spid="_x0000_s1026" alt="&quot;&quot;" style="position:absolute;margin-left:304pt;margin-top:74.3pt;width:2.25pt;height:5.1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" path="m7,l,16r2,l7,2,7,e" filled="f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1FEAAB" wp14:editId="227A8AF3">
              <wp:simplePos x="0" y="0"/>
              <wp:positionH relativeFrom="column">
                <wp:posOffset>3807460</wp:posOffset>
              </wp:positionH>
              <wp:positionV relativeFrom="paragraph">
                <wp:posOffset>944880</wp:posOffset>
              </wp:positionV>
              <wp:extent cx="37128" cy="36369"/>
              <wp:effectExtent l="0" t="0" r="1270" b="1905"/>
              <wp:wrapNone/>
              <wp:docPr id="457" name="Freeform 31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36369"/>
                      </a:xfrm>
                      <a:custGeom>
                        <a:avLst/>
                        <a:gdLst>
                          <a:gd name="T0" fmla="*/ 1 w 5"/>
                          <a:gd name="T1" fmla="*/ 0 h 5"/>
                          <a:gd name="T2" fmla="*/ 0 w 5"/>
                          <a:gd name="T3" fmla="*/ 0 h 5"/>
                          <a:gd name="T4" fmla="*/ 5 w 5"/>
                          <a:gd name="T5" fmla="*/ 5 h 5"/>
                          <a:gd name="T6" fmla="*/ 4 w 5"/>
                          <a:gd name="T7" fmla="*/ 4 h 5"/>
                          <a:gd name="T8" fmla="*/ 1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1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5" y="5"/>
                              <a:pt x="5" y="5"/>
                              <a:pt x="5" y="5"/>
                            </a:cubicBezTo>
                            <a:cubicBezTo>
                              <a:pt x="4" y="5"/>
                              <a:pt x="4" y="4"/>
                              <a:pt x="4" y="4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09109A" id="Freeform 315" o:spid="_x0000_s1026" alt="&quot;&quot;" style="position:absolute;margin-left:299.8pt;margin-top:74.4pt;width:2.9pt;height:2.8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" path="m1,c,,,,,,5,5,5,5,5,5,4,5,4,4,4,4,1,,1,,1,e" fillcolor="#2e8fab" stroked="f">
              <v:path arrowok="t" o:connecttype="custom" o:connectlocs="7426,0;0,0;37128,36369;29702,29095;74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31442C" wp14:editId="47113928">
              <wp:simplePos x="0" y="0"/>
              <wp:positionH relativeFrom="column">
                <wp:posOffset>3275330</wp:posOffset>
              </wp:positionH>
              <wp:positionV relativeFrom="paragraph">
                <wp:posOffset>2044065</wp:posOffset>
              </wp:positionV>
              <wp:extent cx="8251" cy="92942"/>
              <wp:effectExtent l="0" t="0" r="30480" b="2540"/>
              <wp:wrapNone/>
              <wp:docPr id="458" name="Rectangle 31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6E6F355" id="Rectangle 316" o:spid="_x0000_s1026" alt="&quot;&quot;" style="position:absolute;margin-left:257.9pt;margin-top:160.95pt;width:.65pt;height:7.3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ACA7FF4" wp14:editId="459BBE55">
              <wp:simplePos x="0" y="0"/>
              <wp:positionH relativeFrom="column">
                <wp:posOffset>3427730</wp:posOffset>
              </wp:positionH>
              <wp:positionV relativeFrom="paragraph">
                <wp:posOffset>2196465</wp:posOffset>
              </wp:positionV>
              <wp:extent cx="8251" cy="92942"/>
              <wp:effectExtent l="0" t="0" r="0" b="0"/>
              <wp:wrapNone/>
              <wp:docPr id="459" name="Rectangle 3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91CC4CE" id="Rectangle 317" o:spid="_x0000_s1026" alt="&quot;&quot;" style="position:absolute;margin-left:269.9pt;margin-top:172.95pt;width:.65pt;height:7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2E1A51D" wp14:editId="25880208">
              <wp:simplePos x="0" y="0"/>
              <wp:positionH relativeFrom="column">
                <wp:posOffset>3155315</wp:posOffset>
              </wp:positionH>
              <wp:positionV relativeFrom="paragraph">
                <wp:posOffset>2160905</wp:posOffset>
              </wp:positionV>
              <wp:extent cx="49504" cy="44451"/>
              <wp:effectExtent l="0" t="0" r="8255" b="0"/>
              <wp:wrapNone/>
              <wp:docPr id="460" name="Freeform 31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F762BA" id="Freeform 318" o:spid="_x0000_s1026" alt="&quot;&quot;" style="position:absolute;margin-left:248.45pt;margin-top:170.15pt;width:3.9pt;height:3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" path="m2,l,2,4,4r6,7l12,11,5,4,2,xe" fillcolor="#2e8fab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DC2C519" wp14:editId="641038E8">
              <wp:simplePos x="0" y="0"/>
              <wp:positionH relativeFrom="column">
                <wp:posOffset>3155315</wp:posOffset>
              </wp:positionH>
              <wp:positionV relativeFrom="paragraph">
                <wp:posOffset>2179955</wp:posOffset>
              </wp:positionV>
              <wp:extent cx="49504" cy="44451"/>
              <wp:effectExtent l="57150" t="19050" r="46355" b="12700"/>
              <wp:wrapNone/>
              <wp:docPr id="461" name="Freeform 3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8142F1" id="Freeform 319" o:spid="_x0000_s1026" alt="&quot;&quot;" style="position:absolute;margin-left:248.45pt;margin-top:171.65pt;width:3.9pt;height:3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" path="m2,l,2,4,4r6,7l12,11,5,4,2,e" filled="f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D63FA9D" wp14:editId="5F924D2C">
              <wp:simplePos x="0" y="0"/>
              <wp:positionH relativeFrom="column">
                <wp:posOffset>3196590</wp:posOffset>
              </wp:positionH>
              <wp:positionV relativeFrom="paragraph">
                <wp:posOffset>1926590</wp:posOffset>
              </wp:positionV>
              <wp:extent cx="24752" cy="84861"/>
              <wp:effectExtent l="0" t="0" r="13970" b="0"/>
              <wp:wrapNone/>
              <wp:docPr id="462" name="Freeform 3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670B51" id="Freeform 320" o:spid="_x0000_s1026" alt="&quot;&quot;" style="position:absolute;margin-left:251.7pt;margin-top:151.7pt;width:1.95pt;height:6.7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" path="m2,l,,4,21,6,19,2,xe" fillcolor="#2e8fab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AA77FA8" wp14:editId="56D90E5F">
              <wp:simplePos x="0" y="0"/>
              <wp:positionH relativeFrom="column">
                <wp:posOffset>3348990</wp:posOffset>
              </wp:positionH>
              <wp:positionV relativeFrom="paragraph">
                <wp:posOffset>2078990</wp:posOffset>
              </wp:positionV>
              <wp:extent cx="24752" cy="84861"/>
              <wp:effectExtent l="76200" t="0" r="71120" b="0"/>
              <wp:wrapNone/>
              <wp:docPr id="463" name="Freeform 3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6B29166" id="Freeform 321" o:spid="_x0000_s1026" alt="&quot;&quot;" style="position:absolute;margin-left:263.7pt;margin-top:163.7pt;width:1.95pt;height:6.7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" path="m2,l,,4,21,6,19,2,e" filled="f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093125" wp14:editId="5BAF4217">
              <wp:simplePos x="0" y="0"/>
              <wp:positionH relativeFrom="column">
                <wp:posOffset>3176270</wp:posOffset>
              </wp:positionH>
              <wp:positionV relativeFrom="paragraph">
                <wp:posOffset>1789430</wp:posOffset>
              </wp:positionV>
              <wp:extent cx="37128" cy="60614"/>
              <wp:effectExtent l="0" t="0" r="1270" b="0"/>
              <wp:wrapNone/>
              <wp:docPr id="464" name="Freeform 3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4AC696E" id="Freeform 322" o:spid="_x0000_s1026" alt="&quot;&quot;" style="position:absolute;margin-left:250.1pt;margin-top:140.9pt;width:2.9pt;height:4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" path="m9,l,14r2,1l9,2,9,xe" fillcolor="#2e8fab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874A8A" wp14:editId="7A437655">
              <wp:simplePos x="0" y="0"/>
              <wp:positionH relativeFrom="column">
                <wp:posOffset>3328670</wp:posOffset>
              </wp:positionH>
              <wp:positionV relativeFrom="paragraph">
                <wp:posOffset>1941830</wp:posOffset>
              </wp:positionV>
              <wp:extent cx="37128" cy="60614"/>
              <wp:effectExtent l="57150" t="0" r="58420" b="0"/>
              <wp:wrapNone/>
              <wp:docPr id="465" name="Freeform 32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50D937" id="Freeform 323" o:spid="_x0000_s1026" alt="&quot;&quot;" style="position:absolute;margin-left:262.1pt;margin-top:152.9pt;width:2.9pt;height:4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" path="m9,l,14r2,1l9,2,9,e" filled="f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91F91CB" wp14:editId="1B28D66A">
              <wp:simplePos x="0" y="0"/>
              <wp:positionH relativeFrom="column">
                <wp:posOffset>3432175</wp:posOffset>
              </wp:positionH>
              <wp:positionV relativeFrom="paragraph">
                <wp:posOffset>1926590</wp:posOffset>
              </wp:positionV>
              <wp:extent cx="66006" cy="64656"/>
              <wp:effectExtent l="0" t="0" r="0" b="0"/>
              <wp:wrapNone/>
              <wp:docPr id="466" name="Freeform 32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EE6111" id="Freeform 324" o:spid="_x0000_s1026" alt="&quot;&quot;" style="position:absolute;margin-left:270.25pt;margin-top:151.7pt;width:5.2pt;height:5.1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" path="m,l,2,16,16r,-2l,xe" fillcolor="#2e8fab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8B666CB" wp14:editId="58923BC2">
              <wp:simplePos x="0" y="0"/>
              <wp:positionH relativeFrom="column">
                <wp:posOffset>3584575</wp:posOffset>
              </wp:positionH>
              <wp:positionV relativeFrom="paragraph">
                <wp:posOffset>2078990</wp:posOffset>
              </wp:positionV>
              <wp:extent cx="66006" cy="64656"/>
              <wp:effectExtent l="38100" t="0" r="29845" b="0"/>
              <wp:wrapNone/>
              <wp:docPr id="467" name="Freeform 32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2A5AB4" id="Freeform 325" o:spid="_x0000_s1026" alt="&quot;&quot;" style="position:absolute;margin-left:282.25pt;margin-top:163.7pt;width:5.2pt;height:5.1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" path="m,l,2,16,16r,-2l,e" filled="f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D0B5C49" wp14:editId="37E0626B">
              <wp:simplePos x="0" y="0"/>
              <wp:positionH relativeFrom="column">
                <wp:posOffset>3423920</wp:posOffset>
              </wp:positionH>
              <wp:positionV relativeFrom="paragraph">
                <wp:posOffset>1461770</wp:posOffset>
              </wp:positionV>
              <wp:extent cx="78381" cy="8082"/>
              <wp:effectExtent l="0" t="0" r="0" b="0"/>
              <wp:wrapNone/>
              <wp:docPr id="468" name="Rectangle 32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EEE6106" id="Rectangle 326" o:spid="_x0000_s1026" alt="&quot;&quot;" style="position:absolute;margin-left:269.6pt;margin-top:115.1pt;width:6.15pt;height:.6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62C6D20" wp14:editId="61633EB0">
              <wp:simplePos x="0" y="0"/>
              <wp:positionH relativeFrom="column">
                <wp:posOffset>3423920</wp:posOffset>
              </wp:positionH>
              <wp:positionV relativeFrom="paragraph">
                <wp:posOffset>1499870</wp:posOffset>
              </wp:positionV>
              <wp:extent cx="78381" cy="8082"/>
              <wp:effectExtent l="19050" t="38100" r="17145" b="49530"/>
              <wp:wrapNone/>
              <wp:docPr id="469" name="Rectangle 32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0C076DBB" id="Rectangle 327" o:spid="_x0000_s1026" alt="&quot;&quot;" style="position:absolute;margin-left:269.6pt;margin-top:118.1pt;width:6.15pt;height:.6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768CC84" wp14:editId="4A7AB0FB">
              <wp:simplePos x="0" y="0"/>
              <wp:positionH relativeFrom="column">
                <wp:posOffset>3597275</wp:posOffset>
              </wp:positionH>
              <wp:positionV relativeFrom="paragraph">
                <wp:posOffset>1631315</wp:posOffset>
              </wp:positionV>
              <wp:extent cx="41254" cy="40410"/>
              <wp:effectExtent l="0" t="0" r="0" b="0"/>
              <wp:wrapNone/>
              <wp:docPr id="470" name="Freeform 32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AE65B7" id="Freeform 328" o:spid="_x0000_s1026" alt="&quot;&quot;" style="position:absolute;margin-left:283.25pt;margin-top:128.45pt;width:3.25pt;height:3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" path="m8,l,10r1,l10,1,8,xe" fillcolor="#2e8fab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FE45C88" wp14:editId="56BEB4F5">
              <wp:simplePos x="0" y="0"/>
              <wp:positionH relativeFrom="column">
                <wp:posOffset>3597275</wp:posOffset>
              </wp:positionH>
              <wp:positionV relativeFrom="paragraph">
                <wp:posOffset>1650365</wp:posOffset>
              </wp:positionV>
              <wp:extent cx="41254" cy="40410"/>
              <wp:effectExtent l="57150" t="19050" r="54610" b="17145"/>
              <wp:wrapNone/>
              <wp:docPr id="471" name="Freeform 3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E5710" id="Freeform 329" o:spid="_x0000_s1026" alt="&quot;&quot;" style="position:absolute;margin-left:283.25pt;margin-top:129.95pt;width:3.25pt;height:3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" path="m8,l,10r1,l10,1,8,e" filled="f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30F5E4" wp14:editId="0A561255">
              <wp:simplePos x="0" y="0"/>
              <wp:positionH relativeFrom="column">
                <wp:posOffset>3568065</wp:posOffset>
              </wp:positionH>
              <wp:positionV relativeFrom="paragraph">
                <wp:posOffset>1837690</wp:posOffset>
              </wp:positionV>
              <wp:extent cx="53630" cy="36369"/>
              <wp:effectExtent l="0" t="0" r="3810" b="1905"/>
              <wp:wrapNone/>
              <wp:docPr id="472" name="Freeform 33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049FFF" id="Freeform 330" o:spid="_x0000_s1026" alt="&quot;&quot;" style="position:absolute;margin-left:280.95pt;margin-top:144.7pt;width:4.2pt;height:2.8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" path="m,l,2,12,9,13,7,,xe" fillcolor="#2e8fab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30A0CF0" wp14:editId="539F26A8">
              <wp:simplePos x="0" y="0"/>
              <wp:positionH relativeFrom="column">
                <wp:posOffset>3568065</wp:posOffset>
              </wp:positionH>
              <wp:positionV relativeFrom="paragraph">
                <wp:posOffset>1856740</wp:posOffset>
              </wp:positionV>
              <wp:extent cx="53630" cy="36369"/>
              <wp:effectExtent l="38100" t="19050" r="41910" b="20955"/>
              <wp:wrapNone/>
              <wp:docPr id="473" name="Freeform 33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69339E3" id="Freeform 331" o:spid="_x0000_s1026" alt="&quot;&quot;" style="position:absolute;margin-left:280.95pt;margin-top:146.2pt;width:4.2pt;height:2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" path="m,l,2,12,9,13,7,,e" filled="f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9AE236" wp14:editId="1FE4E9AA">
              <wp:simplePos x="0" y="0"/>
              <wp:positionH relativeFrom="column">
                <wp:posOffset>3551555</wp:posOffset>
              </wp:positionH>
              <wp:positionV relativeFrom="paragraph">
                <wp:posOffset>1740535</wp:posOffset>
              </wp:positionV>
              <wp:extent cx="66006" cy="12123"/>
              <wp:effectExtent l="0" t="0" r="0" b="0"/>
              <wp:wrapNone/>
              <wp:docPr id="474" name="Freeform 33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87E46FC" id="Freeform 332" o:spid="_x0000_s1026" alt="&quot;&quot;" style="position:absolute;margin-left:279.65pt;margin-top:137.05pt;width:5.2pt;height: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" path="m16,l,3r,l16,2,16,xe" fillcolor="#2e8fab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E4F381" wp14:editId="095E600D">
              <wp:simplePos x="0" y="0"/>
              <wp:positionH relativeFrom="column">
                <wp:posOffset>3551555</wp:posOffset>
              </wp:positionH>
              <wp:positionV relativeFrom="paragraph">
                <wp:posOffset>1778635</wp:posOffset>
              </wp:positionV>
              <wp:extent cx="66006" cy="12123"/>
              <wp:effectExtent l="38100" t="38100" r="29845" b="45085"/>
              <wp:wrapNone/>
              <wp:docPr id="475" name="Freeform 33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6DEFC1A" id="Freeform 333" o:spid="_x0000_s1026" alt="&quot;&quot;" style="position:absolute;margin-left:279.65pt;margin-top:140.05pt;width:5.2pt;height: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" path="m16,l,3r,l16,2,16,e" filled="f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979171" wp14:editId="45B350CD">
              <wp:simplePos x="0" y="0"/>
              <wp:positionH relativeFrom="column">
                <wp:posOffset>3629660</wp:posOffset>
              </wp:positionH>
              <wp:positionV relativeFrom="paragraph">
                <wp:posOffset>1009015</wp:posOffset>
              </wp:positionV>
              <wp:extent cx="49504" cy="44451"/>
              <wp:effectExtent l="0" t="0" r="8255" b="0"/>
              <wp:wrapNone/>
              <wp:docPr id="476" name="Freeform 33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7FE9C6B" id="Freeform 334" o:spid="_x0000_s1026" alt="&quot;&quot;" style="position:absolute;margin-left:285.8pt;margin-top:79.45pt;width:3.9pt;height: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" path="m10,l,11r2,l12,1,10,xe" fillcolor="#2e8fab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2F9D85" wp14:editId="3CBAB103">
              <wp:simplePos x="0" y="0"/>
              <wp:positionH relativeFrom="column">
                <wp:posOffset>3629660</wp:posOffset>
              </wp:positionH>
              <wp:positionV relativeFrom="paragraph">
                <wp:posOffset>1028065</wp:posOffset>
              </wp:positionV>
              <wp:extent cx="49504" cy="44451"/>
              <wp:effectExtent l="57150" t="19050" r="46355" b="12700"/>
              <wp:wrapNone/>
              <wp:docPr id="477" name="Freeform 33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CEAED5A" id="Freeform 335" o:spid="_x0000_s1026" alt="&quot;&quot;" style="position:absolute;margin-left:285.8pt;margin-top:80.95pt;width:3.9pt;height: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" path="m10,l,11r2,l12,1,10,e" filled="f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2594AF" wp14:editId="79C5DA2F">
              <wp:simplePos x="0" y="0"/>
              <wp:positionH relativeFrom="column">
                <wp:posOffset>3687445</wp:posOffset>
              </wp:positionH>
              <wp:positionV relativeFrom="paragraph">
                <wp:posOffset>1097915</wp:posOffset>
              </wp:positionV>
              <wp:extent cx="61879" cy="20205"/>
              <wp:effectExtent l="0" t="0" r="0" b="0"/>
              <wp:wrapNone/>
              <wp:docPr id="478" name="Freeform 33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1C9C18" id="Freeform 336" o:spid="_x0000_s1026" alt="&quot;&quot;" style="position:absolute;margin-left:290.35pt;margin-top:86.45pt;width:4.85pt;height: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" path="m15,l,3,2,5,15,1,15,xe" fillcolor="#2e8fab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502A65" wp14:editId="3C773F21">
              <wp:simplePos x="0" y="0"/>
              <wp:positionH relativeFrom="column">
                <wp:posOffset>3687445</wp:posOffset>
              </wp:positionH>
              <wp:positionV relativeFrom="paragraph">
                <wp:posOffset>1136015</wp:posOffset>
              </wp:positionV>
              <wp:extent cx="61879" cy="20205"/>
              <wp:effectExtent l="38100" t="38100" r="33655" b="37465"/>
              <wp:wrapNone/>
              <wp:docPr id="479" name="Freeform 33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25BD19" id="Freeform 337" o:spid="_x0000_s1026" alt="&quot;&quot;" style="position:absolute;margin-left:290.35pt;margin-top:89.45pt;width:4.85pt;height: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" path="m15,l,3,2,5,15,1,15,e" filled="f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5BDB80B" wp14:editId="1A4A5CC8">
              <wp:simplePos x="0" y="0"/>
              <wp:positionH relativeFrom="column">
                <wp:posOffset>3650615</wp:posOffset>
              </wp:positionH>
              <wp:positionV relativeFrom="paragraph">
                <wp:posOffset>1235710</wp:posOffset>
              </wp:positionV>
              <wp:extent cx="66006" cy="28287"/>
              <wp:effectExtent l="0" t="0" r="0" b="0"/>
              <wp:wrapNone/>
              <wp:docPr id="480" name="Freeform 3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843F5C" id="Freeform 338" o:spid="_x0000_s1026" alt="&quot;&quot;" style="position:absolute;margin-left:287.45pt;margin-top:97.3pt;width:5.2pt;height: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" path="m2,l,2,16,7r,-2l2,xe" fillcolor="#2e8fab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D635E1" wp14:editId="01DDCEAF">
              <wp:simplePos x="0" y="0"/>
              <wp:positionH relativeFrom="column">
                <wp:posOffset>3650615</wp:posOffset>
              </wp:positionH>
              <wp:positionV relativeFrom="paragraph">
                <wp:posOffset>1254760</wp:posOffset>
              </wp:positionV>
              <wp:extent cx="66006" cy="28287"/>
              <wp:effectExtent l="38100" t="19050" r="29845" b="29210"/>
              <wp:wrapNone/>
              <wp:docPr id="481" name="Freeform 33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EECB05" id="Freeform 339" o:spid="_x0000_s1026" alt="&quot;&quot;" style="position:absolute;margin-left:287.45pt;margin-top:98.8pt;width:5.2pt;height: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" path="m2,l,2,16,7r,-2l2,e" filled="f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4ED02A" wp14:editId="2B94A4C4">
              <wp:simplePos x="0" y="0"/>
              <wp:positionH relativeFrom="column">
                <wp:posOffset>3736975</wp:posOffset>
              </wp:positionH>
              <wp:positionV relativeFrom="paragraph">
                <wp:posOffset>1470025</wp:posOffset>
              </wp:positionV>
              <wp:extent cx="8251" cy="56574"/>
              <wp:effectExtent l="0" t="0" r="30480" b="635"/>
              <wp:wrapNone/>
              <wp:docPr id="482" name="Freeform 34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D4D890" id="Freeform 340" o:spid="_x0000_s1026" alt="&quot;&quot;" style="position:absolute;margin-left:294.25pt;margin-top:115.75pt;width:.65pt;height: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" path="m2,l,12r2,2l2,r,xe" fillcolor="#2e8fab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81C4F4" wp14:editId="0D6D7EA3">
              <wp:simplePos x="0" y="0"/>
              <wp:positionH relativeFrom="column">
                <wp:posOffset>3889375</wp:posOffset>
              </wp:positionH>
              <wp:positionV relativeFrom="paragraph">
                <wp:posOffset>1622425</wp:posOffset>
              </wp:positionV>
              <wp:extent cx="8251" cy="56574"/>
              <wp:effectExtent l="95250" t="0" r="87630" b="635"/>
              <wp:wrapNone/>
              <wp:docPr id="483" name="Freeform 34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99153" id="Freeform 341" o:spid="_x0000_s1026" alt="&quot;&quot;" style="position:absolute;margin-left:306.25pt;margin-top:127.75pt;width:.65pt;height: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" path="m2,l,12r2,2l2,r,e" filled="f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C9FFD52" wp14:editId="60C60A6B">
              <wp:simplePos x="0" y="0"/>
              <wp:positionH relativeFrom="column">
                <wp:posOffset>3728720</wp:posOffset>
              </wp:positionH>
              <wp:positionV relativeFrom="paragraph">
                <wp:posOffset>1615440</wp:posOffset>
              </wp:positionV>
              <wp:extent cx="16501" cy="16164"/>
              <wp:effectExtent l="0" t="0" r="0" b="0"/>
              <wp:wrapNone/>
              <wp:docPr id="484" name="Freeform 34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8B92E" id="Freeform 342" o:spid="_x0000_s1026" alt="&quot;&quot;" style="position:absolute;margin-left:293.6pt;margin-top:127.2pt;width:1.3pt;height: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" path="m,l,2,4,4,4,2,,xe" fillcolor="#2e8fab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8A81F1" wp14:editId="64A7B092">
              <wp:simplePos x="0" y="0"/>
              <wp:positionH relativeFrom="column">
                <wp:posOffset>3728720</wp:posOffset>
              </wp:positionH>
              <wp:positionV relativeFrom="paragraph">
                <wp:posOffset>1653540</wp:posOffset>
              </wp:positionV>
              <wp:extent cx="16501" cy="16164"/>
              <wp:effectExtent l="76200" t="38100" r="79375" b="41275"/>
              <wp:wrapNone/>
              <wp:docPr id="485" name="Freeform 34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B24CCA" id="Freeform 343" o:spid="_x0000_s1026" alt="&quot;&quot;" style="position:absolute;margin-left:293.6pt;margin-top:130.2pt;width:1.3pt;height: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" path="m,l,2,4,4,4,2,,e" filled="f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02DCFD2" wp14:editId="488A6BA7">
              <wp:simplePos x="0" y="0"/>
              <wp:positionH relativeFrom="column">
                <wp:posOffset>3423920</wp:posOffset>
              </wp:positionH>
              <wp:positionV relativeFrom="paragraph">
                <wp:posOffset>1538605</wp:posOffset>
              </wp:positionV>
              <wp:extent cx="57755" cy="28287"/>
              <wp:effectExtent l="0" t="0" r="0" b="0"/>
              <wp:wrapNone/>
              <wp:docPr id="486" name="Freeform 3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AD7C9" id="Freeform 344" o:spid="_x0000_s1026" alt="&quot;&quot;" style="position:absolute;margin-left:269.6pt;margin-top:121.15pt;width:4.55pt;height: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" path="m,l,2,14,7r,l,xe" fillcolor="#2e8fab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150C0A3" wp14:editId="11FACDF6">
              <wp:simplePos x="0" y="0"/>
              <wp:positionH relativeFrom="column">
                <wp:posOffset>3423920</wp:posOffset>
              </wp:positionH>
              <wp:positionV relativeFrom="paragraph">
                <wp:posOffset>1557655</wp:posOffset>
              </wp:positionV>
              <wp:extent cx="57755" cy="28287"/>
              <wp:effectExtent l="38100" t="19050" r="38100" b="29210"/>
              <wp:wrapNone/>
              <wp:docPr id="487" name="Freeform 3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2190612" id="Freeform 345" o:spid="_x0000_s1026" alt="&quot;&quot;" style="position:absolute;margin-left:269.6pt;margin-top:122.65pt;width:4.55pt;height: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" path="m,l,2,14,7r,l,e" filled="f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DBC184E" wp14:editId="13FD47AF">
              <wp:simplePos x="0" y="0"/>
              <wp:positionH relativeFrom="column">
                <wp:posOffset>3303905</wp:posOffset>
              </wp:positionH>
              <wp:positionV relativeFrom="paragraph">
                <wp:posOffset>1607185</wp:posOffset>
              </wp:positionV>
              <wp:extent cx="49504" cy="48492"/>
              <wp:effectExtent l="0" t="0" r="8255" b="8890"/>
              <wp:wrapNone/>
              <wp:docPr id="488" name="Freeform 34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B749C47" id="Freeform 346" o:spid="_x0000_s1026" alt="&quot;&quot;" style="position:absolute;margin-left:260.15pt;margin-top:126.55pt;width:3.9pt;height: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" path="m11,l,12r,l12,2,11,xe" fillcolor="#2e8fab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6B3D08C" wp14:editId="6B54921A">
              <wp:simplePos x="0" y="0"/>
              <wp:positionH relativeFrom="column">
                <wp:posOffset>3456305</wp:posOffset>
              </wp:positionH>
              <wp:positionV relativeFrom="paragraph">
                <wp:posOffset>1759585</wp:posOffset>
              </wp:positionV>
              <wp:extent cx="49504" cy="48492"/>
              <wp:effectExtent l="57150" t="0" r="46355" b="8890"/>
              <wp:wrapNone/>
              <wp:docPr id="489" name="Freeform 34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A2DC24" id="Freeform 347" o:spid="_x0000_s1026" alt="&quot;&quot;" style="position:absolute;margin-left:272.15pt;margin-top:138.55pt;width:3.9pt;height: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" path="m11,l,12r,l12,2,11,e" filled="f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75EA68" wp14:editId="14AE4E1B">
              <wp:simplePos x="0" y="0"/>
              <wp:positionH relativeFrom="column">
                <wp:posOffset>3324860</wp:posOffset>
              </wp:positionH>
              <wp:positionV relativeFrom="paragraph">
                <wp:posOffset>1817370</wp:posOffset>
              </wp:positionV>
              <wp:extent cx="28877" cy="60614"/>
              <wp:effectExtent l="0" t="0" r="9525" b="0"/>
              <wp:wrapNone/>
              <wp:docPr id="490" name="Freeform 34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297877" id="Freeform 348" o:spid="_x0000_s1026" alt="&quot;&quot;" style="position:absolute;margin-left:261.8pt;margin-top:143.1pt;width:2.25pt;height: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" path="m2,l,,7,15r,l2,xe" fillcolor="#2e8fab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DF72FBB" wp14:editId="0EEF158B">
              <wp:simplePos x="0" y="0"/>
              <wp:positionH relativeFrom="column">
                <wp:posOffset>3477260</wp:posOffset>
              </wp:positionH>
              <wp:positionV relativeFrom="paragraph">
                <wp:posOffset>1969770</wp:posOffset>
              </wp:positionV>
              <wp:extent cx="28877" cy="60614"/>
              <wp:effectExtent l="76200" t="0" r="66675" b="0"/>
              <wp:wrapNone/>
              <wp:docPr id="491" name="Freeform 34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AB3AA6" id="Freeform 349" o:spid="_x0000_s1026" alt="&quot;&quot;" style="position:absolute;margin-left:273.8pt;margin-top:155.1pt;width:2.25pt;height: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" path="m2,l,,7,15r,l2,e" filled="f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51A2BAC" wp14:editId="580A2579">
              <wp:simplePos x="0" y="0"/>
              <wp:positionH relativeFrom="column">
                <wp:posOffset>3361690</wp:posOffset>
              </wp:positionH>
              <wp:positionV relativeFrom="paragraph">
                <wp:posOffset>1740535</wp:posOffset>
              </wp:positionV>
              <wp:extent cx="70131" cy="36369"/>
              <wp:effectExtent l="0" t="0" r="6350" b="1905"/>
              <wp:wrapNone/>
              <wp:docPr id="492" name="Freeform 35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7C663" id="Freeform 350" o:spid="_x0000_s1026" alt="&quot;&quot;" style="position:absolute;margin-left:264.7pt;margin-top:137.05pt;width:5.5pt;height: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" path="m15,l,7,,9,17,2,15,xe" fillcolor="#2e8fab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84C7172" wp14:editId="47A8D7C3">
              <wp:simplePos x="0" y="0"/>
              <wp:positionH relativeFrom="column">
                <wp:posOffset>3361690</wp:posOffset>
              </wp:positionH>
              <wp:positionV relativeFrom="paragraph">
                <wp:posOffset>1759585</wp:posOffset>
              </wp:positionV>
              <wp:extent cx="70131" cy="36369"/>
              <wp:effectExtent l="38100" t="19050" r="25400" b="20955"/>
              <wp:wrapNone/>
              <wp:docPr id="493" name="Freeform 35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A69FCE" id="Freeform 351" o:spid="_x0000_s1026" alt="&quot;&quot;" style="position:absolute;margin-left:264.7pt;margin-top:138.55pt;width:5.5pt;height: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" path="m15,l,7,,9,17,2,15,e" filled="f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6A3A45" wp14:editId="0D4A2829">
              <wp:simplePos x="0" y="0"/>
              <wp:positionH relativeFrom="column">
                <wp:posOffset>3601085</wp:posOffset>
              </wp:positionH>
              <wp:positionV relativeFrom="paragraph">
                <wp:posOffset>1320165</wp:posOffset>
              </wp:positionV>
              <wp:extent cx="37128" cy="60614"/>
              <wp:effectExtent l="0" t="0" r="1270" b="0"/>
              <wp:wrapNone/>
              <wp:docPr id="494" name="Freeform 35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FC30A31" id="Freeform 352" o:spid="_x0000_s1026" alt="&quot;&quot;" style="position:absolute;margin-left:283.55pt;margin-top:103.95pt;width:2.9pt;height: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" path="m2,l,,7,15r2,l2,xe" fillcolor="#2e8fab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0F35E1F" wp14:editId="436EB210">
              <wp:simplePos x="0" y="0"/>
              <wp:positionH relativeFrom="column">
                <wp:posOffset>3753485</wp:posOffset>
              </wp:positionH>
              <wp:positionV relativeFrom="paragraph">
                <wp:posOffset>1472565</wp:posOffset>
              </wp:positionV>
              <wp:extent cx="37128" cy="60614"/>
              <wp:effectExtent l="57150" t="0" r="58420" b="0"/>
              <wp:wrapNone/>
              <wp:docPr id="495" name="Freeform 35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3AB4B61" id="Freeform 353" o:spid="_x0000_s1026" alt="&quot;&quot;" style="position:absolute;margin-left:295.55pt;margin-top:115.95pt;width:2.9pt;height: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" path="m2,l,,7,15r2,l2,e" filled="f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8B1F1BF" wp14:editId="2D93EF60">
              <wp:simplePos x="0" y="0"/>
              <wp:positionH relativeFrom="column">
                <wp:posOffset>3580765</wp:posOffset>
              </wp:positionH>
              <wp:positionV relativeFrom="paragraph">
                <wp:posOffset>1118235</wp:posOffset>
              </wp:positionV>
              <wp:extent cx="16501" cy="60614"/>
              <wp:effectExtent l="0" t="0" r="22225" b="0"/>
              <wp:wrapNone/>
              <wp:docPr id="496" name="Freeform 35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5FD9B" id="Freeform 354" o:spid="_x0000_s1026" alt="&quot;&quot;" style="position:absolute;margin-left:281.95pt;margin-top:88.05pt;width:1.3pt;height: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" path="m2,l,15r2,l4,,2,xe" fillcolor="#2e8fab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F52F830" wp14:editId="4D0819C3">
              <wp:simplePos x="0" y="0"/>
              <wp:positionH relativeFrom="column">
                <wp:posOffset>3733165</wp:posOffset>
              </wp:positionH>
              <wp:positionV relativeFrom="paragraph">
                <wp:posOffset>1270635</wp:posOffset>
              </wp:positionV>
              <wp:extent cx="16501" cy="60614"/>
              <wp:effectExtent l="76200" t="0" r="79375" b="0"/>
              <wp:wrapNone/>
              <wp:docPr id="497" name="Freeform 35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40D0BF" id="Freeform 355" o:spid="_x0000_s1026" alt="&quot;&quot;" style="position:absolute;margin-left:293.95pt;margin-top:100.05pt;width:1.3pt;height: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" path="m2,l,15r2,l4,,2,e" filled="f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D11CE4" wp14:editId="534E2281">
              <wp:simplePos x="0" y="0"/>
              <wp:positionH relativeFrom="column">
                <wp:posOffset>3448685</wp:posOffset>
              </wp:positionH>
              <wp:positionV relativeFrom="paragraph">
                <wp:posOffset>1801495</wp:posOffset>
              </wp:positionV>
              <wp:extent cx="4125" cy="56574"/>
              <wp:effectExtent l="0" t="0" r="34290" b="635"/>
              <wp:wrapNone/>
              <wp:docPr id="498" name="Rectangle 35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65DAEA" id="Rectangle 356" o:spid="_x0000_s1026" alt="&quot;&quot;" style="position:absolute;margin-left:271.55pt;margin-top:141.85pt;width:.3pt;height: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78E9A3C" wp14:editId="34BFD4CD">
              <wp:simplePos x="0" y="0"/>
              <wp:positionH relativeFrom="column">
                <wp:posOffset>3601085</wp:posOffset>
              </wp:positionH>
              <wp:positionV relativeFrom="paragraph">
                <wp:posOffset>1953895</wp:posOffset>
              </wp:positionV>
              <wp:extent cx="4125" cy="56574"/>
              <wp:effectExtent l="95250" t="0" r="91440" b="635"/>
              <wp:wrapNone/>
              <wp:docPr id="499" name="Rectangle 3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6078189C" id="Rectangle 357" o:spid="_x0000_s1026" alt="&quot;&quot;" style="position:absolute;margin-left:283.55pt;margin-top:153.85pt;width:.3pt;height: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E53909E" wp14:editId="26DFD691">
              <wp:simplePos x="0" y="0"/>
              <wp:positionH relativeFrom="column">
                <wp:posOffset>3572510</wp:posOffset>
              </wp:positionH>
              <wp:positionV relativeFrom="paragraph">
                <wp:posOffset>1497965</wp:posOffset>
              </wp:positionV>
              <wp:extent cx="45379" cy="40410"/>
              <wp:effectExtent l="0" t="0" r="0" b="0"/>
              <wp:wrapNone/>
              <wp:docPr id="500" name="Freeform 3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D8F283" id="Freeform 358" o:spid="_x0000_s1026" alt="&quot;&quot;" style="position:absolute;margin-left:281.3pt;margin-top:117.95pt;width:3.55pt;height: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" path="m9,l,10r2,l11,2,9,xe" fillcolor="#2e8fab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43731FE" wp14:editId="0485DBC2">
              <wp:simplePos x="0" y="0"/>
              <wp:positionH relativeFrom="column">
                <wp:posOffset>3572510</wp:posOffset>
              </wp:positionH>
              <wp:positionV relativeFrom="paragraph">
                <wp:posOffset>1517015</wp:posOffset>
              </wp:positionV>
              <wp:extent cx="45379" cy="40410"/>
              <wp:effectExtent l="57150" t="19050" r="50165" b="17145"/>
              <wp:wrapNone/>
              <wp:docPr id="501" name="Freeform 35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B45538" id="Freeform 359" o:spid="_x0000_s1026" alt="&quot;&quot;" style="position:absolute;margin-left:281.3pt;margin-top:119.45pt;width:3.55pt;height: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4C45F8" wp14:editId="6F25002D">
              <wp:simplePos x="0" y="0"/>
              <wp:positionH relativeFrom="column">
                <wp:posOffset>3056255</wp:posOffset>
              </wp:positionH>
              <wp:positionV relativeFrom="paragraph">
                <wp:posOffset>1781175</wp:posOffset>
              </wp:positionV>
              <wp:extent cx="66006" cy="8082"/>
              <wp:effectExtent l="0" t="0" r="0" b="0"/>
              <wp:wrapNone/>
              <wp:docPr id="502" name="Freeform 36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8082"/>
                      </a:xfrm>
                      <a:custGeom>
                        <a:avLst/>
                        <a:gdLst>
                          <a:gd name="T0" fmla="*/ 9 w 9"/>
                          <a:gd name="T1" fmla="*/ 0 h 1"/>
                          <a:gd name="T2" fmla="*/ 1 w 9"/>
                          <a:gd name="T3" fmla="*/ 0 h 1"/>
                          <a:gd name="T4" fmla="*/ 0 w 9"/>
                          <a:gd name="T5" fmla="*/ 1 h 1"/>
                          <a:gd name="T6" fmla="*/ 9 w 9"/>
                          <a:gd name="T7" fmla="*/ 1 h 1"/>
                          <a:gd name="T8" fmla="*/ 9 w 9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">
                            <a:moveTo>
                              <a:pt x="9" y="0"/>
                            </a:move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0" y="0"/>
                              <a:pt x="0" y="1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9" y="0"/>
                              <a:pt x="9" y="0"/>
                              <a:pt x="9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FD8B0" id="Freeform 360" o:spid="_x0000_s1026" alt="&quot;&quot;" style="position:absolute;margin-left:240.65pt;margin-top:140.25pt;width:5.2pt;height: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" path="m9,c1,,1,,1,,1,,,,,1v9,,9,,9,c9,,9,,9,e" fillcolor="#2e8fab" stroked="f">
              <v:path arrowok="t" o:connecttype="custom" o:connectlocs="66006,0;7334,0;0,8082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984AA51" wp14:editId="7186DBE2">
              <wp:simplePos x="0" y="0"/>
              <wp:positionH relativeFrom="column">
                <wp:posOffset>3807460</wp:posOffset>
              </wp:positionH>
              <wp:positionV relativeFrom="paragraph">
                <wp:posOffset>1369060</wp:posOffset>
              </wp:positionV>
              <wp:extent cx="12376" cy="12123"/>
              <wp:effectExtent l="0" t="0" r="0" b="0"/>
              <wp:wrapNone/>
              <wp:docPr id="503" name="Freeform 3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1 w 2"/>
                          <a:gd name="T5" fmla="*/ 2 h 2"/>
                          <a:gd name="T6" fmla="*/ 1 w 2"/>
                          <a:gd name="T7" fmla="*/ 1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1" y="1"/>
                              <a:pt x="1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34A1FB9" id="Freeform 361" o:spid="_x0000_s1026" alt="&quot;&quot;" style="position:absolute;margin-left:299.8pt;margin-top:107.8pt;width:.95pt;height: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" path="m2,c,1,,1,,1,1,2,1,2,1,2,1,1,1,1,1,1,1,1,1,,2,e" fillcolor="#2e8fab" stroked="f">
              <v:path arrowok="t" o:connecttype="custom" o:connectlocs="12376,0;0,6062;6188,12123;6188,6062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DAE740C" wp14:editId="08A6CF72">
              <wp:simplePos x="0" y="0"/>
              <wp:positionH relativeFrom="column">
                <wp:posOffset>2999105</wp:posOffset>
              </wp:positionH>
              <wp:positionV relativeFrom="paragraph">
                <wp:posOffset>2003425</wp:posOffset>
              </wp:positionV>
              <wp:extent cx="86632" cy="8082"/>
              <wp:effectExtent l="0" t="0" r="0" b="0"/>
              <wp:wrapNone/>
              <wp:docPr id="504" name="Freeform 3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82389A" id="Freeform 362" o:spid="_x0000_s1026" alt="&quot;&quot;" style="position:absolute;margin-left:236.15pt;margin-top:157.75pt;width:6.8pt;height: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" path="m21,l16,,,,,2r16,l21,2,21,xe" fillcolor="#2e8fab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2710F27" wp14:editId="465EEA43">
              <wp:simplePos x="0" y="0"/>
              <wp:positionH relativeFrom="column">
                <wp:posOffset>2999105</wp:posOffset>
              </wp:positionH>
              <wp:positionV relativeFrom="paragraph">
                <wp:posOffset>2041525</wp:posOffset>
              </wp:positionV>
              <wp:extent cx="86632" cy="8082"/>
              <wp:effectExtent l="19050" t="38100" r="8890" b="49530"/>
              <wp:wrapNone/>
              <wp:docPr id="505" name="Freeform 3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C9DFFC" id="Freeform 363" o:spid="_x0000_s1026" alt="&quot;&quot;" style="position:absolute;margin-left:236.15pt;margin-top:160.75pt;width:6.8pt;height: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" path="m21,l16,,,,,2r16,l21,2,21,e" filled="f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24DF4CB" wp14:editId="43B4E22B">
              <wp:simplePos x="0" y="0"/>
              <wp:positionH relativeFrom="column">
                <wp:posOffset>3093720</wp:posOffset>
              </wp:positionH>
              <wp:positionV relativeFrom="paragraph">
                <wp:posOffset>2314575</wp:posOffset>
              </wp:positionV>
              <wp:extent cx="61879" cy="36369"/>
              <wp:effectExtent l="0" t="0" r="0" b="1905"/>
              <wp:wrapNone/>
              <wp:docPr id="506" name="Freeform 3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84AA8B" id="Freeform 364" o:spid="_x0000_s1026" alt="&quot;&quot;" style="position:absolute;margin-left:243.6pt;margin-top:182.25pt;width:4.85pt;height:2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" path="m13,l8,4,,7,,9,8,5,15,2,13,xe" fillcolor="#2e8fab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D555DF9" wp14:editId="1F02BE79">
              <wp:simplePos x="0" y="0"/>
              <wp:positionH relativeFrom="column">
                <wp:posOffset>3093720</wp:posOffset>
              </wp:positionH>
              <wp:positionV relativeFrom="paragraph">
                <wp:posOffset>2333625</wp:posOffset>
              </wp:positionV>
              <wp:extent cx="61879" cy="36369"/>
              <wp:effectExtent l="38100" t="19050" r="33655" b="20955"/>
              <wp:wrapNone/>
              <wp:docPr id="507" name="Freeform 3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89552A" id="Freeform 365" o:spid="_x0000_s1026" alt="&quot;&quot;" style="position:absolute;margin-left:243.6pt;margin-top:183.75pt;width:4.85pt;height:2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" path="m13,l8,4,,7,,9,8,5,15,2,13,e" filled="f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751F775" wp14:editId="2E8F12A1">
              <wp:simplePos x="0" y="0"/>
              <wp:positionH relativeFrom="column">
                <wp:posOffset>2846070</wp:posOffset>
              </wp:positionH>
              <wp:positionV relativeFrom="paragraph">
                <wp:posOffset>2011680</wp:posOffset>
              </wp:positionV>
              <wp:extent cx="41254" cy="40410"/>
              <wp:effectExtent l="0" t="0" r="0" b="0"/>
              <wp:wrapNone/>
              <wp:docPr id="508" name="Freeform 3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4C38534" id="Freeform 366" o:spid="_x0000_s1026" alt="&quot;&quot;" style="position:absolute;margin-left:224.1pt;margin-top:158.4pt;width:3.25pt;height: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" path="m10,l,10r1,l10,r,xe" fillcolor="#2e8fab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1CA7D22" wp14:editId="102F689B">
              <wp:simplePos x="0" y="0"/>
              <wp:positionH relativeFrom="column">
                <wp:posOffset>2846070</wp:posOffset>
              </wp:positionH>
              <wp:positionV relativeFrom="paragraph">
                <wp:posOffset>2030730</wp:posOffset>
              </wp:positionV>
              <wp:extent cx="41254" cy="40410"/>
              <wp:effectExtent l="57150" t="19050" r="54610" b="17145"/>
              <wp:wrapNone/>
              <wp:docPr id="509" name="Freeform 3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3F72562" id="Freeform 367" o:spid="_x0000_s1026" alt="&quot;&quot;" style="position:absolute;margin-left:224.1pt;margin-top:159.9pt;width:3.25pt;height: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" path="m10,l,10r1,l10,r,e" filled="f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5CCC154" wp14:editId="1B215DC7">
              <wp:simplePos x="0" y="0"/>
              <wp:positionH relativeFrom="column">
                <wp:posOffset>3023870</wp:posOffset>
              </wp:positionH>
              <wp:positionV relativeFrom="paragraph">
                <wp:posOffset>2160905</wp:posOffset>
              </wp:positionV>
              <wp:extent cx="12376" cy="64656"/>
              <wp:effectExtent l="0" t="0" r="26035" b="0"/>
              <wp:wrapNone/>
              <wp:docPr id="510" name="Freeform 3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3B9D70F" id="Freeform 368" o:spid="_x0000_s1026" alt="&quot;&quot;" style="position:absolute;margin-left:238.1pt;margin-top:170.15pt;width:.95pt;height:5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" path="m1,l,11r,5l1,16r,-5l3,,1,xe" fillcolor="#2e8fab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A175FDA" wp14:editId="1DC50FC1">
              <wp:simplePos x="0" y="0"/>
              <wp:positionH relativeFrom="column">
                <wp:posOffset>3176270</wp:posOffset>
              </wp:positionH>
              <wp:positionV relativeFrom="paragraph">
                <wp:posOffset>2313305</wp:posOffset>
              </wp:positionV>
              <wp:extent cx="12376" cy="64656"/>
              <wp:effectExtent l="95250" t="0" r="83185" b="0"/>
              <wp:wrapNone/>
              <wp:docPr id="511" name="Freeform 3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5001982" id="Freeform 369" o:spid="_x0000_s1026" alt="&quot;&quot;" style="position:absolute;margin-left:250.1pt;margin-top:182.15pt;width:.95pt;height: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" path="m1,l,11r,5l1,16r,-5l3,,1,e" filled="f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BFA259F" wp14:editId="36821BAE">
              <wp:simplePos x="0" y="0"/>
              <wp:positionH relativeFrom="column">
                <wp:posOffset>2900045</wp:posOffset>
              </wp:positionH>
              <wp:positionV relativeFrom="paragraph">
                <wp:posOffset>2185035</wp:posOffset>
              </wp:positionV>
              <wp:extent cx="28877" cy="60614"/>
              <wp:effectExtent l="0" t="0" r="9525" b="0"/>
              <wp:wrapNone/>
              <wp:docPr id="512" name="Freeform 3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F8C1E" id="Freeform 370" o:spid="_x0000_s1026" alt="&quot;&quot;" style="position:absolute;margin-left:228.35pt;margin-top:172.05pt;width:2.25pt;height: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" path="m2,l,,4,10r2,5l7,15,6,10,2,xe" fillcolor="#2e8fab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86CB0A9" wp14:editId="3CC2240D">
              <wp:simplePos x="0" y="0"/>
              <wp:positionH relativeFrom="column">
                <wp:posOffset>3052445</wp:posOffset>
              </wp:positionH>
              <wp:positionV relativeFrom="paragraph">
                <wp:posOffset>2337435</wp:posOffset>
              </wp:positionV>
              <wp:extent cx="28877" cy="60614"/>
              <wp:effectExtent l="76200" t="0" r="66675" b="0"/>
              <wp:wrapNone/>
              <wp:docPr id="513" name="Freeform 3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B97DF1" id="Freeform 371" o:spid="_x0000_s1026" alt="&quot;&quot;" style="position:absolute;margin-left:240.35pt;margin-top:184.05pt;width:2.25pt;height: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" path="m2,l,,4,10r2,5l7,15,6,10,2,e" filled="f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EEDECB2" wp14:editId="089E710A">
              <wp:simplePos x="0" y="0"/>
              <wp:positionH relativeFrom="column">
                <wp:posOffset>2305685</wp:posOffset>
              </wp:positionH>
              <wp:positionV relativeFrom="paragraph">
                <wp:posOffset>1898015</wp:posOffset>
              </wp:positionV>
              <wp:extent cx="66006" cy="36369"/>
              <wp:effectExtent l="0" t="0" r="0" b="1905"/>
              <wp:wrapNone/>
              <wp:docPr id="514" name="Freeform 3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0E5A909" id="Freeform 372" o:spid="_x0000_s1026" alt="&quot;&quot;" style="position:absolute;margin-left:181.55pt;margin-top:149.45pt;width:5.2pt;height:2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" path="m,l,,14,9,16,7,,xe" fillcolor="#2e8fab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1633039" wp14:editId="153DDF44">
              <wp:simplePos x="0" y="0"/>
              <wp:positionH relativeFrom="column">
                <wp:posOffset>2305685</wp:posOffset>
              </wp:positionH>
              <wp:positionV relativeFrom="paragraph">
                <wp:posOffset>1917065</wp:posOffset>
              </wp:positionV>
              <wp:extent cx="66006" cy="36369"/>
              <wp:effectExtent l="38100" t="19050" r="29845" b="20955"/>
              <wp:wrapNone/>
              <wp:docPr id="515" name="Freeform 3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D45DD8" id="Freeform 373" o:spid="_x0000_s1026" alt="&quot;&quot;" style="position:absolute;margin-left:181.55pt;margin-top:150.95pt;width:5.2pt;height:2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" path="m,l,,14,9,16,7,,e" filled="f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1AADE0B" wp14:editId="1314F12A">
              <wp:simplePos x="0" y="0"/>
              <wp:positionH relativeFrom="column">
                <wp:posOffset>2548890</wp:posOffset>
              </wp:positionH>
              <wp:positionV relativeFrom="paragraph">
                <wp:posOffset>2157095</wp:posOffset>
              </wp:positionV>
              <wp:extent cx="61879" cy="12123"/>
              <wp:effectExtent l="0" t="0" r="0" b="0"/>
              <wp:wrapNone/>
              <wp:docPr id="516" name="Freeform 3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12123"/>
                      </a:xfrm>
                      <a:custGeom>
                        <a:avLst/>
                        <a:gdLst>
                          <a:gd name="T0" fmla="*/ 8 w 9"/>
                          <a:gd name="T1" fmla="*/ 0 h 2"/>
                          <a:gd name="T2" fmla="*/ 0 w 9"/>
                          <a:gd name="T3" fmla="*/ 2 h 2"/>
                          <a:gd name="T4" fmla="*/ 0 w 9"/>
                          <a:gd name="T5" fmla="*/ 2 h 2"/>
                          <a:gd name="T6" fmla="*/ 1 w 9"/>
                          <a:gd name="T7" fmla="*/ 2 h 2"/>
                          <a:gd name="T8" fmla="*/ 1 w 9"/>
                          <a:gd name="T9" fmla="*/ 2 h 2"/>
                          <a:gd name="T10" fmla="*/ 9 w 9"/>
                          <a:gd name="T11" fmla="*/ 1 h 2"/>
                          <a:gd name="T12" fmla="*/ 8 w 9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9" h="2">
                            <a:moveTo>
                              <a:pt x="8" y="0"/>
                            </a:move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8" y="0"/>
                              <a:pt x="8" y="0"/>
                              <a:pt x="8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676A04" id="Freeform 374" o:spid="_x0000_s1026" alt="&quot;&quot;" style="position:absolute;margin-left:200.7pt;margin-top:169.85pt;width:4.85pt;height: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" path="m8,c,2,,2,,2v,,,,,c1,2,1,2,1,2v,,,,,c9,1,9,1,9,1,8,,8,,8,e" fillcolor="#2e8fab" stroked="f">
              <v:path arrowok="t" o:connecttype="custom" o:connectlocs="55004,0;0,12123;0,12123;6875,12123;6875,12123;61879,6062;55004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5748F56" wp14:editId="03AB8DC5">
              <wp:simplePos x="0" y="0"/>
              <wp:positionH relativeFrom="column">
                <wp:posOffset>2540635</wp:posOffset>
              </wp:positionH>
              <wp:positionV relativeFrom="paragraph">
                <wp:posOffset>2051685</wp:posOffset>
              </wp:positionV>
              <wp:extent cx="57755" cy="28287"/>
              <wp:effectExtent l="0" t="0" r="0" b="0"/>
              <wp:wrapNone/>
              <wp:docPr id="517" name="Freeform 3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D624E42" id="Freeform 375" o:spid="_x0000_s1026" alt="&quot;&quot;" style="position:absolute;margin-left:200.05pt;margin-top:161.55pt;width:4.55pt;height: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" path="m2,l,,14,7r,-2l2,xe" fillcolor="#2e8fab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76A6288" wp14:editId="7752DC6F">
              <wp:simplePos x="0" y="0"/>
              <wp:positionH relativeFrom="column">
                <wp:posOffset>2540635</wp:posOffset>
              </wp:positionH>
              <wp:positionV relativeFrom="paragraph">
                <wp:posOffset>2070735</wp:posOffset>
              </wp:positionV>
              <wp:extent cx="57755" cy="28287"/>
              <wp:effectExtent l="38100" t="19050" r="38100" b="29210"/>
              <wp:wrapNone/>
              <wp:docPr id="518" name="Freeform 3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18D41" id="Freeform 376" o:spid="_x0000_s1026" alt="&quot;&quot;" style="position:absolute;margin-left:200.05pt;margin-top:163.05pt;width:4.55pt;height: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" path="m2,l,,14,7r,-2l2,e" filled="f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0DF9725" wp14:editId="5CB633FE">
              <wp:simplePos x="0" y="0"/>
              <wp:positionH relativeFrom="column">
                <wp:posOffset>2668905</wp:posOffset>
              </wp:positionH>
              <wp:positionV relativeFrom="paragraph">
                <wp:posOffset>1946910</wp:posOffset>
              </wp:positionV>
              <wp:extent cx="33003" cy="56574"/>
              <wp:effectExtent l="0" t="0" r="5715" b="635"/>
              <wp:wrapNone/>
              <wp:docPr id="519" name="Freeform 3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5FB329" id="Freeform 377" o:spid="_x0000_s1026" alt="&quot;&quot;" style="position:absolute;margin-left:210.15pt;margin-top:153.3pt;width:2.6pt;height:4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" path="m2,l,,8,14r,l2,xe" fillcolor="#2e8fab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4F57109" wp14:editId="66FE5756">
              <wp:simplePos x="0" y="0"/>
              <wp:positionH relativeFrom="column">
                <wp:posOffset>2821305</wp:posOffset>
              </wp:positionH>
              <wp:positionV relativeFrom="paragraph">
                <wp:posOffset>2099310</wp:posOffset>
              </wp:positionV>
              <wp:extent cx="33003" cy="56574"/>
              <wp:effectExtent l="76200" t="0" r="62865" b="635"/>
              <wp:wrapNone/>
              <wp:docPr id="520" name="Freeform 3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7DCBE55" id="Freeform 378" o:spid="_x0000_s1026" alt="&quot;&quot;" style="position:absolute;margin-left:222.15pt;margin-top:165.3pt;width:2.6pt;height: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" path="m2,l,,8,14r,l2,e" filled="f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6695BC1" wp14:editId="52F1C8F7">
              <wp:simplePos x="0" y="0"/>
              <wp:positionH relativeFrom="column">
                <wp:posOffset>2718435</wp:posOffset>
              </wp:positionH>
              <wp:positionV relativeFrom="paragraph">
                <wp:posOffset>2112645</wp:posOffset>
              </wp:positionV>
              <wp:extent cx="61879" cy="28287"/>
              <wp:effectExtent l="0" t="0" r="0" b="0"/>
              <wp:wrapNone/>
              <wp:docPr id="521" name="Freeform 3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5F42FA" id="Freeform 379" o:spid="_x0000_s1026" alt="&quot;&quot;" style="position:absolute;margin-left:214.05pt;margin-top:166.35pt;width:4.85pt;height: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" path="m2,l,2,15,7r,l2,xe" fillcolor="#2e8fab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0B77B02" wp14:editId="39F6B5F2">
              <wp:simplePos x="0" y="0"/>
              <wp:positionH relativeFrom="column">
                <wp:posOffset>2718435</wp:posOffset>
              </wp:positionH>
              <wp:positionV relativeFrom="paragraph">
                <wp:posOffset>2131695</wp:posOffset>
              </wp:positionV>
              <wp:extent cx="61879" cy="28287"/>
              <wp:effectExtent l="38100" t="19050" r="33655" b="29210"/>
              <wp:wrapNone/>
              <wp:docPr id="522" name="Freeform 3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8B1D8B6" id="Freeform 380" o:spid="_x0000_s1026" alt="&quot;&quot;" style="position:absolute;margin-left:214.05pt;margin-top:167.85pt;width:4.85pt;height: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" path="m2,l,2,15,7r,l2,e" filled="f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8AEE3EC" wp14:editId="786ABADC">
              <wp:simplePos x="0" y="0"/>
              <wp:positionH relativeFrom="column">
                <wp:posOffset>2796540</wp:posOffset>
              </wp:positionH>
              <wp:positionV relativeFrom="paragraph">
                <wp:posOffset>1866265</wp:posOffset>
              </wp:positionV>
              <wp:extent cx="12376" cy="12123"/>
              <wp:effectExtent l="0" t="0" r="0" b="0"/>
              <wp:wrapNone/>
              <wp:docPr id="523" name="Freeform 3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0 w 2"/>
                          <a:gd name="T5" fmla="*/ 2 h 2"/>
                          <a:gd name="T6" fmla="*/ 0 w 2"/>
                          <a:gd name="T7" fmla="*/ 2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1" y="0"/>
                              <a:pt x="1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2" y="0"/>
                              <a:pt x="2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AD2354F" id="Freeform 381" o:spid="_x0000_s1026" alt="&quot;&quot;" style="position:absolute;margin-left:220.2pt;margin-top:146.95pt;width:.95pt;height: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" path="m2,c1,,1,1,,1,,2,,2,,2v,,,,,c2,,2,,2,e" fillcolor="#2e8fab" stroked="f">
              <v:path arrowok="t" o:connecttype="custom" o:connectlocs="12376,0;0,6062;0,12123;0,12123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18F79DE" wp14:editId="6842FB82">
              <wp:simplePos x="0" y="0"/>
              <wp:positionH relativeFrom="column">
                <wp:posOffset>2153285</wp:posOffset>
              </wp:positionH>
              <wp:positionV relativeFrom="paragraph">
                <wp:posOffset>1817370</wp:posOffset>
              </wp:positionV>
              <wp:extent cx="4125" cy="0"/>
              <wp:effectExtent l="0" t="0" r="0" b="0"/>
              <wp:wrapNone/>
              <wp:docPr id="524" name="Freeform 3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" cy="0"/>
                      </a:xfrm>
                      <a:custGeom>
                        <a:avLst/>
                        <a:gdLst>
                          <a:gd name="T0" fmla="*/ 0 w 1"/>
                          <a:gd name="T1" fmla="*/ 0 w 1"/>
                          <a:gd name="T2" fmla="*/ 1 w 1"/>
                          <a:gd name="T3" fmla="*/ 1 w 1"/>
                          <a:gd name="T4" fmla="*/ 0 w 1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  <a:cxn ang="0">
                            <a:pos x="T2" y="0"/>
                          </a:cxn>
                          <a:cxn ang="0">
                            <a:pos x="T3" y="0"/>
                          </a:cxn>
                          <a:cxn ang="0">
                            <a:pos x="T4" y="0"/>
                          </a:cxn>
                        </a:cxnLst>
                        <a:rect l="0" t="0" r="r" b="b"/>
                        <a:pathLst>
                          <a:path w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0FB382" id="Freeform 382" o:spid="_x0000_s1026" alt="&quot;&quot;" style="position:absolute;margin-left:169.55pt;margin-top:143.1pt;width:.3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" path="m,c,,,,,,1,,1,,1,v,,,,,c1,,1,,,e" fillcolor="#2e8fab" stroked="f">
              <v:path arrowok="t" o:connecttype="custom" o:connectlocs="0,0;0,0;4125,0;4125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B79D77" wp14:editId="5B20C601">
              <wp:simplePos x="0" y="0"/>
              <wp:positionH relativeFrom="column">
                <wp:posOffset>2916555</wp:posOffset>
              </wp:positionH>
              <wp:positionV relativeFrom="paragraph">
                <wp:posOffset>1873885</wp:posOffset>
              </wp:positionV>
              <wp:extent cx="57755" cy="44451"/>
              <wp:effectExtent l="0" t="0" r="0" b="0"/>
              <wp:wrapNone/>
              <wp:docPr id="525" name="Freeform 3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DF7D0D6" id="Freeform 383" o:spid="_x0000_s1026" alt="&quot;&quot;" style="position:absolute;margin-left:229.65pt;margin-top:147.55pt;width:4.55pt;height: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" path="m2,l,1,12,11r2,l2,xe" fillcolor="#2e8fab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359043C" wp14:editId="59042C8A">
              <wp:simplePos x="0" y="0"/>
              <wp:positionH relativeFrom="column">
                <wp:posOffset>2916555</wp:posOffset>
              </wp:positionH>
              <wp:positionV relativeFrom="paragraph">
                <wp:posOffset>1892935</wp:posOffset>
              </wp:positionV>
              <wp:extent cx="57755" cy="44451"/>
              <wp:effectExtent l="38100" t="19050" r="38100" b="12700"/>
              <wp:wrapNone/>
              <wp:docPr id="526" name="Freeform 3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D95991" id="Freeform 384" o:spid="_x0000_s1026" alt="&quot;&quot;" style="position:absolute;margin-left:229.65pt;margin-top:149.05pt;width:4.55pt;height: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" path="m2,l,1,12,11r2,l2,e" filled="f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02D938F" wp14:editId="3F829E3B">
              <wp:simplePos x="0" y="0"/>
              <wp:positionH relativeFrom="column">
                <wp:posOffset>2788285</wp:posOffset>
              </wp:positionH>
              <wp:positionV relativeFrom="paragraph">
                <wp:posOffset>2225675</wp:posOffset>
              </wp:positionV>
              <wp:extent cx="20627" cy="32328"/>
              <wp:effectExtent l="0" t="0" r="17780" b="6350"/>
              <wp:wrapNone/>
              <wp:docPr id="527" name="Freeform 3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32328"/>
                      </a:xfrm>
                      <a:custGeom>
                        <a:avLst/>
                        <a:gdLst>
                          <a:gd name="T0" fmla="*/ 3 w 3"/>
                          <a:gd name="T1" fmla="*/ 0 h 5"/>
                          <a:gd name="T2" fmla="*/ 1 w 3"/>
                          <a:gd name="T3" fmla="*/ 4 h 5"/>
                          <a:gd name="T4" fmla="*/ 0 w 3"/>
                          <a:gd name="T5" fmla="*/ 5 h 5"/>
                          <a:gd name="T6" fmla="*/ 1 w 3"/>
                          <a:gd name="T7" fmla="*/ 5 h 5"/>
                          <a:gd name="T8" fmla="*/ 1 w 3"/>
                          <a:gd name="T9" fmla="*/ 5 h 5"/>
                          <a:gd name="T10" fmla="*/ 2 w 3"/>
                          <a:gd name="T11" fmla="*/ 3 h 5"/>
                          <a:gd name="T12" fmla="*/ 3 w 3"/>
                          <a:gd name="T13" fmla="*/ 1 h 5"/>
                          <a:gd name="T14" fmla="*/ 3 w 3"/>
                          <a:gd name="T15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</a:cxnLst>
                        <a:rect l="0" t="0" r="r" b="b"/>
                        <a:pathLst>
                          <a:path w="3" h="5">
                            <a:moveTo>
                              <a:pt x="3" y="0"/>
                            </a:moveTo>
                            <a:cubicBezTo>
                              <a:pt x="1" y="4"/>
                              <a:pt x="1" y="4"/>
                              <a:pt x="1" y="4"/>
                            </a:cubicBez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2" y="3"/>
                              <a:pt x="2" y="3"/>
                              <a:pt x="2" y="3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ABAD5AA" id="Freeform 385" o:spid="_x0000_s1026" alt="&quot;&quot;" style="position:absolute;margin-left:219.55pt;margin-top:175.25pt;width:1.6pt;height:2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" path="m3,c1,4,1,4,1,4,,5,,5,,5v1,,1,,1,c1,5,1,5,1,5,2,3,2,3,2,3,3,1,3,1,3,1,3,,3,,3,e" fillcolor="#2e8fab" stroked="f">
              <v:path arrowok="t" o:connecttype="custom" o:connectlocs="20627,0;6876,25862;0,32328;6876,32328;6876,32328;13751,19397;20627,6466;20627,0" o:connectangles="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0FD09A4" wp14:editId="566781A3">
              <wp:simplePos x="0" y="0"/>
              <wp:positionH relativeFrom="column">
                <wp:posOffset>2978150</wp:posOffset>
              </wp:positionH>
              <wp:positionV relativeFrom="paragraph">
                <wp:posOffset>2355215</wp:posOffset>
              </wp:positionV>
              <wp:extent cx="4125" cy="4041"/>
              <wp:effectExtent l="0" t="0" r="0" b="0"/>
              <wp:wrapNone/>
              <wp:docPr id="528" name="Rectangle 3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4041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8680F5E" id="Rectangle 386" o:spid="_x0000_s1026" alt="&quot;&quot;" style="position:absolute;margin-left:234.5pt;margin-top:185.45pt;width:.3pt;height: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BE538BC" wp14:editId="03BE5B11">
              <wp:simplePos x="0" y="0"/>
              <wp:positionH relativeFrom="column">
                <wp:posOffset>367665</wp:posOffset>
              </wp:positionH>
              <wp:positionV relativeFrom="paragraph">
                <wp:posOffset>467995</wp:posOffset>
              </wp:positionV>
              <wp:extent cx="0" cy="0"/>
              <wp:effectExtent l="0" t="0" r="0" b="0"/>
              <wp:wrapNone/>
              <wp:docPr id="529" name="Freeform 3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polyline w14:anchorId="33240A6C" id="Freeform 387" o:spid="_x0000_s1026" alt="&quot;&quot;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28.95pt,36.85pt,28.95pt,36.85pt,28.95pt,36.85pt,28.95pt,36.8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" filled="f" stroked="f">
              <v:path arrowok="t" o:connecttype="custom" o:connectlocs="0,0;0,0;0,0;0,0" o:connectangles="0,0,0,0"/>
            </v:polylin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8B85BB1" wp14:editId="13A257D7">
              <wp:simplePos x="0" y="0"/>
              <wp:positionH relativeFrom="column">
                <wp:posOffset>3701097</wp:posOffset>
              </wp:positionH>
              <wp:positionV relativeFrom="paragraph">
                <wp:posOffset>1857693</wp:posOffset>
              </wp:positionV>
              <wp:extent cx="526553" cy="853870"/>
              <wp:effectExtent l="7938" t="0" r="14922" b="0"/>
              <wp:wrapNone/>
              <wp:docPr id="530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5B3B56DB" id="AutoShape 389" o:spid="_x0000_s1026" alt="&quot;&quot;" style="position:absolute;margin-left:291.4pt;margin-top:146.3pt;width:41.45pt;height:67.25pt;rotation:-5670791fd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ARkkEb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61091F8" wp14:editId="54BCC024">
              <wp:simplePos x="0" y="0"/>
              <wp:positionH relativeFrom="column">
                <wp:posOffset>3421698</wp:posOffset>
              </wp:positionH>
              <wp:positionV relativeFrom="paragraph">
                <wp:posOffset>2608262</wp:posOffset>
              </wp:positionV>
              <wp:extent cx="192121" cy="185005"/>
              <wp:effectExtent l="3492" t="15558" r="2223" b="2222"/>
              <wp:wrapNone/>
              <wp:docPr id="531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9C3A58" id="Freeform 391" o:spid="_x0000_s1026" alt="&quot;&quot;" style="position:absolute;margin-left:269.45pt;margin-top:205.35pt;width:15.15pt;height:14.55pt;rotation:-5670791fd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DUIiHu4AAAAAs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824183E" wp14:editId="4BC2E355">
              <wp:simplePos x="0" y="0"/>
              <wp:positionH relativeFrom="column">
                <wp:posOffset>3845878</wp:posOffset>
              </wp:positionH>
              <wp:positionV relativeFrom="paragraph">
                <wp:posOffset>2177097</wp:posOffset>
              </wp:positionV>
              <wp:extent cx="195678" cy="185005"/>
              <wp:effectExtent l="5397" t="13653" r="318" b="317"/>
              <wp:wrapNone/>
              <wp:docPr id="532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6D341B" id="Freeform 392" o:spid="_x0000_s1026" alt="&quot;&quot;" style="position:absolute;margin-left:302.85pt;margin-top:171.4pt;width:15.4pt;height:14.55pt;rotation:-5670791fd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Cf/y4+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E98016F" wp14:editId="787BB2B9">
              <wp:simplePos x="0" y="0"/>
              <wp:positionH relativeFrom="column">
                <wp:posOffset>4326890</wp:posOffset>
              </wp:positionH>
              <wp:positionV relativeFrom="paragraph">
                <wp:posOffset>2433320</wp:posOffset>
              </wp:positionV>
              <wp:extent cx="195678" cy="188563"/>
              <wp:effectExtent l="3810" t="15240" r="17780" b="0"/>
              <wp:wrapNone/>
              <wp:docPr id="533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03AB39" id="Freeform 393" o:spid="_x0000_s1026" alt="&quot;&quot;" style="position:absolute;margin-left:340.7pt;margin-top:191.6pt;width:15.4pt;height:14.85pt;rotation:-5670791fd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845446" wp14:editId="3BA1DF04">
              <wp:simplePos x="0" y="0"/>
              <wp:positionH relativeFrom="column">
                <wp:posOffset>1778952</wp:posOffset>
              </wp:positionH>
              <wp:positionV relativeFrom="paragraph">
                <wp:posOffset>2085023</wp:posOffset>
              </wp:positionV>
              <wp:extent cx="526553" cy="853870"/>
              <wp:effectExtent l="7938" t="0" r="14922" b="0"/>
              <wp:wrapNone/>
              <wp:docPr id="534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FD4E79F" id="AutoShape 389" o:spid="_x0000_s1026" alt="&quot;&quot;" style="position:absolute;margin-left:140.05pt;margin-top:164.2pt;width:41.45pt;height:67.25pt;rotation:-5670791fd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EAJ6pv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BF57146" wp14:editId="22075596">
              <wp:simplePos x="0" y="0"/>
              <wp:positionH relativeFrom="column">
                <wp:posOffset>280353</wp:posOffset>
              </wp:positionH>
              <wp:positionV relativeFrom="paragraph">
                <wp:posOffset>3311842</wp:posOffset>
              </wp:positionV>
              <wp:extent cx="192121" cy="185005"/>
              <wp:effectExtent l="3492" t="15558" r="2223" b="2222"/>
              <wp:wrapNone/>
              <wp:docPr id="535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49BC32" id="Freeform 391" o:spid="_x0000_s1026" alt="&quot;&quot;" style="position:absolute;margin-left:22.1pt;margin-top:260.75pt;width:15.15pt;height:14.55pt;rotation:-5670791fd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AgCbVb4AAAAAk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0E6B1617" wp14:editId="3D3B257B">
              <wp:simplePos x="0" y="0"/>
              <wp:positionH relativeFrom="column">
                <wp:posOffset>2073593</wp:posOffset>
              </wp:positionH>
              <wp:positionV relativeFrom="paragraph">
                <wp:posOffset>2391092</wp:posOffset>
              </wp:positionV>
              <wp:extent cx="195678" cy="185005"/>
              <wp:effectExtent l="5397" t="13653" r="318" b="317"/>
              <wp:wrapNone/>
              <wp:docPr id="536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259F65" id="Freeform 392" o:spid="_x0000_s1026" alt="&quot;&quot;" style="position:absolute;margin-left:163.3pt;margin-top:188.25pt;width:15.4pt;height:14.55pt;rotation:-5670791fd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DVCbMT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2119B135" wp14:editId="71B009B4">
              <wp:simplePos x="0" y="0"/>
              <wp:positionH relativeFrom="column">
                <wp:posOffset>2538730</wp:posOffset>
              </wp:positionH>
              <wp:positionV relativeFrom="paragraph">
                <wp:posOffset>2632710</wp:posOffset>
              </wp:positionV>
              <wp:extent cx="195678" cy="188563"/>
              <wp:effectExtent l="3810" t="15240" r="17780" b="0"/>
              <wp:wrapNone/>
              <wp:docPr id="537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2FF5F" id="Freeform 393" o:spid="_x0000_s1026" alt="&quot;&quot;" style="position:absolute;margin-left:199.9pt;margin-top:207.3pt;width:15.4pt;height:14.85pt;rotation:-5670791fd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9713B3A" wp14:editId="57F9C4DC">
              <wp:simplePos x="0" y="0"/>
              <wp:positionH relativeFrom="column">
                <wp:posOffset>562927</wp:posOffset>
              </wp:positionH>
              <wp:positionV relativeFrom="paragraph">
                <wp:posOffset>3564573</wp:posOffset>
              </wp:positionV>
              <wp:extent cx="526553" cy="853870"/>
              <wp:effectExtent l="7938" t="0" r="14922" b="0"/>
              <wp:wrapNone/>
              <wp:docPr id="538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4E0A611" id="AutoShape 389" o:spid="_x0000_s1026" alt="&quot;&quot;" style="position:absolute;margin-left:44.3pt;margin-top:280.7pt;width:41.45pt;height:67.25pt;rotation:-5670791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24020CE2" wp14:editId="7DB4EF39">
              <wp:simplePos x="0" y="0"/>
              <wp:positionH relativeFrom="column">
                <wp:posOffset>5174933</wp:posOffset>
              </wp:positionH>
              <wp:positionV relativeFrom="paragraph">
                <wp:posOffset>3479482</wp:posOffset>
              </wp:positionV>
              <wp:extent cx="192121" cy="185005"/>
              <wp:effectExtent l="3492" t="15558" r="2223" b="2222"/>
              <wp:wrapNone/>
              <wp:docPr id="547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98FCE5" id="Freeform 391" o:spid="_x0000_s1026" alt="&quot;&quot;" style="position:absolute;margin-left:407.5pt;margin-top:273.95pt;width:15.15pt;height:14.55pt;rotation:-5670791fd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5C"/>
    <w:rsid w:val="00001FD8"/>
    <w:rsid w:val="000421DB"/>
    <w:rsid w:val="0005643C"/>
    <w:rsid w:val="00067824"/>
    <w:rsid w:val="000A67D3"/>
    <w:rsid w:val="000F7342"/>
    <w:rsid w:val="00141BC1"/>
    <w:rsid w:val="0014245C"/>
    <w:rsid w:val="00221ECD"/>
    <w:rsid w:val="00254137"/>
    <w:rsid w:val="003E3259"/>
    <w:rsid w:val="003E365E"/>
    <w:rsid w:val="003F353E"/>
    <w:rsid w:val="004319CF"/>
    <w:rsid w:val="00470158"/>
    <w:rsid w:val="00473E6D"/>
    <w:rsid w:val="00491E0B"/>
    <w:rsid w:val="004A7E4F"/>
    <w:rsid w:val="004C5297"/>
    <w:rsid w:val="004D3272"/>
    <w:rsid w:val="004D566C"/>
    <w:rsid w:val="004F03CE"/>
    <w:rsid w:val="00504FBD"/>
    <w:rsid w:val="005250AA"/>
    <w:rsid w:val="00562E2E"/>
    <w:rsid w:val="00577406"/>
    <w:rsid w:val="00580075"/>
    <w:rsid w:val="00583903"/>
    <w:rsid w:val="005B1E71"/>
    <w:rsid w:val="005E305A"/>
    <w:rsid w:val="005E45E5"/>
    <w:rsid w:val="00630B21"/>
    <w:rsid w:val="00646970"/>
    <w:rsid w:val="00665BCE"/>
    <w:rsid w:val="006C51C1"/>
    <w:rsid w:val="006E47A9"/>
    <w:rsid w:val="00700DD1"/>
    <w:rsid w:val="00710312"/>
    <w:rsid w:val="007B4B24"/>
    <w:rsid w:val="007D351D"/>
    <w:rsid w:val="00806290"/>
    <w:rsid w:val="00831CCC"/>
    <w:rsid w:val="00875ADF"/>
    <w:rsid w:val="00916BC9"/>
    <w:rsid w:val="00934D4A"/>
    <w:rsid w:val="00940862"/>
    <w:rsid w:val="00942956"/>
    <w:rsid w:val="00944156"/>
    <w:rsid w:val="0095228F"/>
    <w:rsid w:val="00976630"/>
    <w:rsid w:val="009939F9"/>
    <w:rsid w:val="009A2D1E"/>
    <w:rsid w:val="009C49C6"/>
    <w:rsid w:val="009F5CCE"/>
    <w:rsid w:val="00A426CD"/>
    <w:rsid w:val="00A60540"/>
    <w:rsid w:val="00A75B2B"/>
    <w:rsid w:val="00A947B4"/>
    <w:rsid w:val="00AA182C"/>
    <w:rsid w:val="00AD3B5C"/>
    <w:rsid w:val="00AE124E"/>
    <w:rsid w:val="00AE16CF"/>
    <w:rsid w:val="00BD3305"/>
    <w:rsid w:val="00BF147A"/>
    <w:rsid w:val="00C00E82"/>
    <w:rsid w:val="00C52221"/>
    <w:rsid w:val="00C60FDC"/>
    <w:rsid w:val="00C74085"/>
    <w:rsid w:val="00C82E8E"/>
    <w:rsid w:val="00C9125B"/>
    <w:rsid w:val="00CD0E1C"/>
    <w:rsid w:val="00D06ACC"/>
    <w:rsid w:val="00D206C8"/>
    <w:rsid w:val="00D24643"/>
    <w:rsid w:val="00D338FB"/>
    <w:rsid w:val="00D533F7"/>
    <w:rsid w:val="00DD2905"/>
    <w:rsid w:val="00E11B39"/>
    <w:rsid w:val="00E51FBE"/>
    <w:rsid w:val="00EA69F4"/>
    <w:rsid w:val="00EB3614"/>
    <w:rsid w:val="00F3512C"/>
    <w:rsid w:val="00F81B8E"/>
    <w:rsid w:val="00F8739B"/>
    <w:rsid w:val="00FA115A"/>
    <w:rsid w:val="00FC2AAC"/>
    <w:rsid w:val="00FC67C9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32FF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630"/>
    <w:pPr>
      <w:spacing w:before="3720" w:after="0"/>
      <w:contextualSpacing/>
    </w:pPr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630"/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9F4"/>
    <w:pPr>
      <w:numPr>
        <w:ilvl w:val="1"/>
      </w:numPr>
      <w:spacing w:after="0"/>
    </w:pPr>
    <w:rPr>
      <w:rFonts w:eastAsiaTheme="minorEastAsia" w:cstheme="minorBidi"/>
      <w:b/>
      <w:caps/>
      <w:color w:val="2C3644" w:themeColor="text2"/>
      <w:sz w:val="7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A69F4"/>
    <w:rPr>
      <w:rFonts w:eastAsiaTheme="minorEastAsia" w:cstheme="minorBidi"/>
      <w:b/>
      <w:caps/>
      <w:color w:val="2C3644" w:themeColor="text2"/>
      <w:sz w:val="76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504FBD"/>
    <w:rPr>
      <w:color w:val="808080"/>
    </w:rPr>
  </w:style>
  <w:style w:type="table" w:styleId="TableGrid">
    <w:name w:val="Table Grid"/>
    <w:basedOn w:val="TableNormal"/>
    <w:uiPriority w:val="39"/>
    <w:rsid w:val="00AD3B5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na3\AppData\Roaming\Microsoft\Templates\Balloons%20birthday%20card.dotx" TargetMode="External"/></Relationships>
</file>

<file path=word/theme/theme1.xml><?xml version="1.0" encoding="utf-8"?>
<a:theme xmlns:a="http://schemas.openxmlformats.org/drawingml/2006/main" name="Office Theme">
  <a:themeElements>
    <a:clrScheme name="Birthday Card BC-03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FAAF40"/>
      </a:accent1>
      <a:accent2>
        <a:srgbClr val="B6D429"/>
      </a:accent2>
      <a:accent3>
        <a:srgbClr val="7ECAD9"/>
      </a:accent3>
      <a:accent4>
        <a:srgbClr val="FF7278"/>
      </a:accent4>
      <a:accent5>
        <a:srgbClr val="3C2517"/>
      </a:accent5>
      <a:accent6>
        <a:srgbClr val="A87D51"/>
      </a:accent6>
      <a:hlink>
        <a:srgbClr val="0563C1"/>
      </a:hlink>
      <a:folHlink>
        <a:srgbClr val="FF7278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05657-6FC1-4390-8E4E-5C8086260D0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A13A2A-198C-45DE-941E-D331C4FF44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BF7CA4-A6EE-4927-9359-B301DEE14A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817C79-E6FD-447E-A280-26F774C9F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Balloons birthday card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2025-07-18T07:32:00Z</dcterms:created>
  <dcterms:modified xsi:type="dcterms:W3CDTF">2025-07-25T09:22:00Z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